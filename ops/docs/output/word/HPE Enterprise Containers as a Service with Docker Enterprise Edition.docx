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679874" w14:textId="77777777" w:rsidR="007D199C" w:rsidRPr="00ED1CFD" w:rsidRDefault="00430153" w:rsidP="000E2470">
      <w:pPr>
        <w:pStyle w:val="CoverDocumentType10pt"/>
        <w:keepNext/>
        <w:ind w:right="540"/>
        <w:rPr>
          <w:rFonts w:ascii="MetricHPE Light" w:hAnsi="MetricHPE Light"/>
        </w:rPr>
      </w:pPr>
      <w:r w:rsidRPr="00C15ACC">
        <w:rPr>
          <w:noProof/>
        </w:rPr>
        <mc:AlternateContent>
          <mc:Choice Requires="wps">
            <w:drawing>
              <wp:anchor distT="0" distB="0" distL="114300" distR="114300" simplePos="0" relativeHeight="251665408" behindDoc="0" locked="1" layoutInCell="1" allowOverlap="1" wp14:anchorId="55679A53" wp14:editId="55679A54">
                <wp:simplePos x="0" y="0"/>
                <wp:positionH relativeFrom="column">
                  <wp:posOffset>231569</wp:posOffset>
                </wp:positionH>
                <wp:positionV relativeFrom="page">
                  <wp:posOffset>9310255</wp:posOffset>
                </wp:positionV>
                <wp:extent cx="1874520" cy="173355"/>
                <wp:effectExtent l="0" t="0" r="11430" b="0"/>
                <wp:wrapNone/>
                <wp:docPr id="5" name="Text Box 5"/>
                <wp:cNvGraphicFramePr/>
                <a:graphic xmlns:a="http://schemas.openxmlformats.org/drawingml/2006/main">
                  <a:graphicData uri="http://schemas.microsoft.com/office/word/2010/wordprocessingShape">
                    <wps:wsp>
                      <wps:cNvSpPr txBox="1"/>
                      <wps:spPr>
                        <a:xfrm>
                          <a:off x="0" y="0"/>
                          <a:ext cx="1874520" cy="173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679B05" w14:textId="39BA3E88" w:rsidR="002507BD" w:rsidRPr="00CF500B" w:rsidRDefault="002507BD" w:rsidP="00CF500B">
                            <w:pPr>
                              <w:pStyle w:val="CoverDocumentType10pt"/>
                              <w:rPr>
                                <w:rStyle w:val="CoverDocumentType10ptChar"/>
                                <w:b/>
                              </w:rPr>
                            </w:pPr>
                            <w:r>
                              <w:rPr>
                                <w:rStyle w:val="CoverDocumentType10ptChar"/>
                                <w:b/>
                              </w:rPr>
                              <w:t>Reference Architecture</w:t>
                            </w:r>
                          </w:p>
                          <w:p w14:paraId="55679B06" w14:textId="77777777" w:rsidR="002507BD" w:rsidRDefault="002507BD" w:rsidP="00430153">
                            <w:pPr>
                              <w:pStyle w:val="CoverDocumentType10pt"/>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679A53" id="_x0000_t202" coordsize="21600,21600" o:spt="202" path="m,l,21600r21600,l21600,xe">
                <v:stroke joinstyle="miter"/>
                <v:path gradientshapeok="t" o:connecttype="rect"/>
              </v:shapetype>
              <v:shape id="Text Box 5" o:spid="_x0000_s1026" type="#_x0000_t202" style="position:absolute;margin-left:18.25pt;margin-top:733.1pt;width:147.6pt;height:13.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" filled="f" stroked="f" strokeweight=".5pt">
                <v:textbox inset="0,0,0,0">
                  <w:txbxContent>
                    <w:p w14:paraId="55679B05" w14:textId="39BA3E88" w:rsidR="002507BD" w:rsidRPr="00CF500B" w:rsidRDefault="002507BD" w:rsidP="00CF500B">
                      <w:pPr>
                        <w:pStyle w:val="CoverDocumentType10pt"/>
                        <w:rPr>
                          <w:rStyle w:val="CoverDocumentType10ptChar"/>
                          <w:b/>
                        </w:rPr>
                      </w:pPr>
                      <w:r>
                        <w:rPr>
                          <w:rStyle w:val="CoverDocumentType10ptChar"/>
                          <w:b/>
                        </w:rPr>
                        <w:t>Reference Architecture</w:t>
                      </w:r>
                    </w:p>
                    <w:p w14:paraId="55679B06" w14:textId="77777777" w:rsidR="002507BD" w:rsidRDefault="002507BD" w:rsidP="00430153">
                      <w:pPr>
                        <w:pStyle w:val="CoverDocumentType10pt"/>
                      </w:pPr>
                    </w:p>
                  </w:txbxContent>
                </v:textbox>
                <w10:wrap anchory="page"/>
                <w10:anchorlock/>
              </v:shape>
            </w:pict>
          </mc:Fallback>
        </mc:AlternateContent>
      </w:r>
      <w:r w:rsidRPr="00C15ACC">
        <w:t xml:space="preserve"> </w:t>
      </w:r>
      <w:r w:rsidR="00FB503E" w:rsidRPr="00C15ACC">
        <w:rPr>
          <w:noProof/>
        </w:rPr>
        <w:drawing>
          <wp:anchor distT="0" distB="0" distL="114300" distR="114300" simplePos="0" relativeHeight="251663360" behindDoc="0" locked="0" layoutInCell="1" allowOverlap="1" wp14:anchorId="55679A55" wp14:editId="710552A7">
            <wp:simplePos x="0" y="0"/>
            <wp:positionH relativeFrom="page">
              <wp:posOffset>699135</wp:posOffset>
            </wp:positionH>
            <wp:positionV relativeFrom="page">
              <wp:posOffset>1152525</wp:posOffset>
            </wp:positionV>
            <wp:extent cx="1618488" cy="676656"/>
            <wp:effectExtent l="0" t="0" r="1270" b="9525"/>
            <wp:wrapNone/>
            <wp:docPr id="1" name="Picture 1" descr="Hewlett Packard Enterpris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sek\Desktop\HPE Assets\HPE Guidelines and Assets_050415\HPE Guidelines and Assets_050415\HPE logo asset overview and logo assets\hpe_logos_for_print\primary_logo\hpe_pri_grn_pos_cmyk_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18488" cy="6766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679875" w14:textId="22D8D621" w:rsidR="00FA5F7F" w:rsidRPr="00C15ACC" w:rsidRDefault="00D60CF4" w:rsidP="00590729">
      <w:pPr>
        <w:pStyle w:val="CoverHeadline28ptfor4lines"/>
      </w:pPr>
      <w:r w:rsidRPr="00C15ACC">
        <w:t>HP</w:t>
      </w:r>
      <w:r w:rsidR="00446570">
        <w:t>E</w:t>
      </w:r>
      <w:r w:rsidRPr="00C15ACC">
        <w:t xml:space="preserve"> </w:t>
      </w:r>
      <w:r w:rsidR="00172605">
        <w:rPr>
          <w:color w:val="000000" w:themeColor="text1"/>
        </w:rPr>
        <w:t>Reference Configuration</w:t>
      </w:r>
      <w:r w:rsidRPr="00C15ACC">
        <w:rPr>
          <w:color w:val="000000" w:themeColor="text1"/>
        </w:rPr>
        <w:t xml:space="preserve"> for </w:t>
      </w:r>
      <w:r w:rsidR="006B32BA">
        <w:t>HPE Enterprise Containers as a Service</w:t>
      </w:r>
      <w:r w:rsidRPr="00C15ACC">
        <w:t xml:space="preserve"> </w:t>
      </w:r>
      <w:r w:rsidR="006B32BA">
        <w:t xml:space="preserve">with Docker Enterprise Edition </w:t>
      </w:r>
      <w:r w:rsidRPr="00C15ACC">
        <w:t>on HP</w:t>
      </w:r>
      <w:r w:rsidR="00172605">
        <w:t>E</w:t>
      </w:r>
      <w:r w:rsidRPr="00C15ACC">
        <w:t xml:space="preserve"> </w:t>
      </w:r>
      <w:r w:rsidR="006B32BA">
        <w:t>Synergy</w:t>
      </w:r>
    </w:p>
    <w:p w14:paraId="55679877" w14:textId="77777777" w:rsidR="00692EC8" w:rsidRDefault="00692EC8" w:rsidP="00533A46">
      <w:bookmarkStart w:id="0" w:name="_Toc291058928"/>
      <w:bookmarkStart w:id="1" w:name="_Toc291058930"/>
    </w:p>
    <w:p w14:paraId="5A089CE5" w14:textId="6360B7CF" w:rsidR="00C40D1F" w:rsidRPr="00C40D1F" w:rsidRDefault="00122DAF" w:rsidP="00C40D1F">
      <w:pPr>
        <w:ind w:left="360"/>
        <w:rPr>
          <w:rStyle w:val="BoldEmpha"/>
        </w:rPr>
      </w:pPr>
      <w:r>
        <w:rPr>
          <w:rStyle w:val="BoldEmpha"/>
        </w:rPr>
        <w:t>Complete approval table before s</w:t>
      </w:r>
      <w:r w:rsidR="00ED1CFD">
        <w:rPr>
          <w:rStyle w:val="BoldEmpha"/>
        </w:rPr>
        <w:t xml:space="preserve">ubmitting paper to Uno for QA. </w:t>
      </w:r>
      <w:r w:rsidR="00C40D1F" w:rsidRPr="00C40D1F">
        <w:rPr>
          <w:rStyle w:val="BoldEmpha"/>
        </w:rPr>
        <w:t>Table to be removed by Uno before publishing</w:t>
      </w:r>
    </w:p>
    <w:tbl>
      <w:tblPr>
        <w:tblStyle w:val="TableGrid"/>
        <w:tblW w:w="4557" w:type="pct"/>
        <w:tblInd w:w="360" w:type="dxa"/>
        <w:tblLook w:val="04A0" w:firstRow="1" w:lastRow="0" w:firstColumn="1" w:lastColumn="0" w:noHBand="0" w:noVBand="1"/>
      </w:tblPr>
      <w:tblGrid>
        <w:gridCol w:w="632"/>
        <w:gridCol w:w="3500"/>
        <w:gridCol w:w="2504"/>
        <w:gridCol w:w="828"/>
        <w:gridCol w:w="1066"/>
        <w:gridCol w:w="1304"/>
      </w:tblGrid>
      <w:tr w:rsidR="00C06A71" w:rsidRPr="005704C8" w14:paraId="5F3A624C" w14:textId="77777777" w:rsidTr="001B1559">
        <w:tc>
          <w:tcPr>
            <w:tcW w:w="321" w:type="pct"/>
          </w:tcPr>
          <w:p w14:paraId="511B8D46" w14:textId="3237A1C4" w:rsidR="00B04F7F" w:rsidRPr="00C40D1F" w:rsidRDefault="00B04F7F" w:rsidP="00C40D1F">
            <w:pPr>
              <w:pStyle w:val="TableBody8pt"/>
              <w:rPr>
                <w:rStyle w:val="BoldEmpha"/>
              </w:rPr>
            </w:pPr>
            <w:r>
              <w:rPr>
                <w:rStyle w:val="BoldEmpha"/>
              </w:rPr>
              <w:t>RA ID</w:t>
            </w:r>
          </w:p>
        </w:tc>
        <w:tc>
          <w:tcPr>
            <w:tcW w:w="1780" w:type="pct"/>
            <w:hideMark/>
          </w:tcPr>
          <w:p w14:paraId="1AB95763" w14:textId="2DCDF422" w:rsidR="00B04F7F" w:rsidRPr="00C40D1F" w:rsidRDefault="00B04F7F" w:rsidP="00C40D1F">
            <w:pPr>
              <w:pStyle w:val="TableBody8pt"/>
              <w:rPr>
                <w:rStyle w:val="BoldEmpha"/>
              </w:rPr>
            </w:pPr>
            <w:r w:rsidRPr="00C40D1F">
              <w:rPr>
                <w:rStyle w:val="BoldEmpha"/>
              </w:rPr>
              <w:t>Reviewer's Name</w:t>
            </w:r>
          </w:p>
        </w:tc>
        <w:tc>
          <w:tcPr>
            <w:tcW w:w="1273" w:type="pct"/>
            <w:hideMark/>
          </w:tcPr>
          <w:p w14:paraId="535A35F9" w14:textId="77777777" w:rsidR="00B04F7F" w:rsidRPr="00C40D1F" w:rsidRDefault="00B04F7F" w:rsidP="00C40D1F">
            <w:pPr>
              <w:pStyle w:val="TableBody8pt"/>
              <w:rPr>
                <w:rStyle w:val="BoldEmpha"/>
              </w:rPr>
            </w:pPr>
            <w:r w:rsidRPr="00C40D1F">
              <w:rPr>
                <w:rStyle w:val="BoldEmpha"/>
              </w:rPr>
              <w:t>BU/Title</w:t>
            </w:r>
          </w:p>
        </w:tc>
        <w:tc>
          <w:tcPr>
            <w:tcW w:w="421" w:type="pct"/>
            <w:hideMark/>
          </w:tcPr>
          <w:p w14:paraId="3D23FD50" w14:textId="77777777" w:rsidR="00B04F7F" w:rsidRDefault="00B04F7F" w:rsidP="00C40D1F">
            <w:pPr>
              <w:pStyle w:val="TableBody8pt"/>
              <w:rPr>
                <w:rStyle w:val="BoldEmpha"/>
              </w:rPr>
            </w:pPr>
            <w:r>
              <w:rPr>
                <w:rStyle w:val="BoldEmpha"/>
              </w:rPr>
              <w:t>Approval required</w:t>
            </w:r>
          </w:p>
          <w:p w14:paraId="46D57676" w14:textId="28B9BC62" w:rsidR="00C06A71" w:rsidRPr="00C40D1F" w:rsidRDefault="00C06A71" w:rsidP="00C40D1F">
            <w:pPr>
              <w:pStyle w:val="TableBody8pt"/>
              <w:rPr>
                <w:rStyle w:val="BoldEmpha"/>
              </w:rPr>
            </w:pPr>
            <w:r>
              <w:rPr>
                <w:rStyle w:val="BoldEmpha"/>
              </w:rPr>
              <w:t>Y/N</w:t>
            </w:r>
          </w:p>
        </w:tc>
        <w:tc>
          <w:tcPr>
            <w:tcW w:w="542" w:type="pct"/>
            <w:hideMark/>
          </w:tcPr>
          <w:p w14:paraId="062E6104" w14:textId="7DAD4984" w:rsidR="00B04F7F" w:rsidRPr="00C40D1F" w:rsidRDefault="00B04F7F" w:rsidP="00C40D1F">
            <w:pPr>
              <w:pStyle w:val="TableBody8pt"/>
              <w:rPr>
                <w:rStyle w:val="BoldEmpha"/>
              </w:rPr>
            </w:pPr>
            <w:r>
              <w:rPr>
                <w:rStyle w:val="BoldEmpha"/>
              </w:rPr>
              <w:t>Date Sent</w:t>
            </w:r>
          </w:p>
        </w:tc>
        <w:tc>
          <w:tcPr>
            <w:tcW w:w="663" w:type="pct"/>
            <w:hideMark/>
          </w:tcPr>
          <w:p w14:paraId="3C4C8941" w14:textId="0C8A1FD4" w:rsidR="00B04F7F" w:rsidRPr="00C40D1F" w:rsidRDefault="00B04F7F" w:rsidP="00C40D1F">
            <w:pPr>
              <w:pStyle w:val="TableBody8pt"/>
              <w:rPr>
                <w:rStyle w:val="BoldEmpha"/>
              </w:rPr>
            </w:pPr>
            <w:r>
              <w:rPr>
                <w:rStyle w:val="BoldEmpha"/>
              </w:rPr>
              <w:t>Date Approved</w:t>
            </w:r>
          </w:p>
        </w:tc>
      </w:tr>
      <w:tr w:rsidR="001B1559" w:rsidRPr="005704C8" w14:paraId="2FAF1DD0" w14:textId="77777777" w:rsidTr="001B1559">
        <w:trPr>
          <w:trHeight w:val="285"/>
        </w:trPr>
        <w:tc>
          <w:tcPr>
            <w:tcW w:w="321" w:type="pct"/>
          </w:tcPr>
          <w:p w14:paraId="23336D5C" w14:textId="688D2033" w:rsidR="001B1559" w:rsidRPr="005704C8" w:rsidRDefault="001B1559" w:rsidP="001B1559">
            <w:pPr>
              <w:pStyle w:val="TableBody8pt"/>
            </w:pPr>
            <w:r>
              <w:t>00000</w:t>
            </w:r>
          </w:p>
        </w:tc>
        <w:tc>
          <w:tcPr>
            <w:tcW w:w="1780" w:type="pct"/>
            <w:noWrap/>
            <w:hideMark/>
          </w:tcPr>
          <w:p w14:paraId="6F6819AE" w14:textId="290796DD" w:rsidR="001B1559" w:rsidRPr="005704C8" w:rsidRDefault="001B1559" w:rsidP="001B1559">
            <w:pPr>
              <w:pStyle w:val="TableBody8pt"/>
            </w:pPr>
          </w:p>
        </w:tc>
        <w:tc>
          <w:tcPr>
            <w:tcW w:w="1273" w:type="pct"/>
            <w:noWrap/>
            <w:hideMark/>
          </w:tcPr>
          <w:p w14:paraId="07AE1430" w14:textId="319520AF" w:rsidR="001B1559" w:rsidRPr="005704C8" w:rsidRDefault="001B1559" w:rsidP="001B1559">
            <w:pPr>
              <w:pStyle w:val="TableBody8pt"/>
            </w:pPr>
            <w:r>
              <w:t>Engineering Mgr</w:t>
            </w:r>
          </w:p>
        </w:tc>
        <w:tc>
          <w:tcPr>
            <w:tcW w:w="421" w:type="pct"/>
            <w:noWrap/>
            <w:hideMark/>
          </w:tcPr>
          <w:p w14:paraId="3C491F2C" w14:textId="3A60CA94" w:rsidR="001B1559" w:rsidRPr="005704C8" w:rsidRDefault="001B1559" w:rsidP="001B1559">
            <w:pPr>
              <w:pStyle w:val="TableBody8pt"/>
            </w:pPr>
            <w:r>
              <w:t>Y</w:t>
            </w:r>
          </w:p>
        </w:tc>
        <w:tc>
          <w:tcPr>
            <w:tcW w:w="542" w:type="pct"/>
            <w:noWrap/>
            <w:hideMark/>
          </w:tcPr>
          <w:p w14:paraId="5C3DBB7E" w14:textId="0645C1AF" w:rsidR="001B1559" w:rsidRPr="005704C8" w:rsidRDefault="001B1559" w:rsidP="001B1559">
            <w:pPr>
              <w:pStyle w:val="TableBody8pt"/>
            </w:pPr>
            <w:r>
              <w:t>00/00/0000</w:t>
            </w:r>
          </w:p>
        </w:tc>
        <w:tc>
          <w:tcPr>
            <w:tcW w:w="663" w:type="pct"/>
            <w:noWrap/>
            <w:hideMark/>
          </w:tcPr>
          <w:p w14:paraId="474EA8D0" w14:textId="181105EC" w:rsidR="001B1559" w:rsidRPr="005704C8" w:rsidRDefault="001B1559" w:rsidP="001B1559">
            <w:pPr>
              <w:pStyle w:val="TableBody8pt"/>
            </w:pPr>
            <w:r>
              <w:t>00/00/0000</w:t>
            </w:r>
          </w:p>
        </w:tc>
      </w:tr>
      <w:tr w:rsidR="001B1559" w:rsidRPr="005704C8" w14:paraId="17B8AFEE" w14:textId="77777777" w:rsidTr="001B1559">
        <w:trPr>
          <w:trHeight w:val="285"/>
        </w:trPr>
        <w:tc>
          <w:tcPr>
            <w:tcW w:w="321" w:type="pct"/>
          </w:tcPr>
          <w:p w14:paraId="532386CA" w14:textId="77DB7D3F" w:rsidR="001B1559" w:rsidRPr="005704C8" w:rsidRDefault="001B1559" w:rsidP="001B1559">
            <w:pPr>
              <w:pStyle w:val="TableBody8pt"/>
            </w:pPr>
          </w:p>
        </w:tc>
        <w:tc>
          <w:tcPr>
            <w:tcW w:w="1780" w:type="pct"/>
            <w:noWrap/>
            <w:hideMark/>
          </w:tcPr>
          <w:p w14:paraId="393E9305" w14:textId="06F72A6F" w:rsidR="001B1559" w:rsidRPr="005704C8" w:rsidRDefault="001B1559" w:rsidP="001B1559">
            <w:pPr>
              <w:pStyle w:val="TableBody8pt"/>
            </w:pPr>
          </w:p>
        </w:tc>
        <w:tc>
          <w:tcPr>
            <w:tcW w:w="1273" w:type="pct"/>
            <w:noWrap/>
            <w:hideMark/>
          </w:tcPr>
          <w:p w14:paraId="309AEE99" w14:textId="27367077" w:rsidR="001B1559" w:rsidRPr="005704C8" w:rsidRDefault="001B1559" w:rsidP="001B1559">
            <w:pPr>
              <w:pStyle w:val="TableBody8pt"/>
            </w:pPr>
            <w:r>
              <w:t>Product Mgr</w:t>
            </w:r>
          </w:p>
        </w:tc>
        <w:tc>
          <w:tcPr>
            <w:tcW w:w="421" w:type="pct"/>
            <w:noWrap/>
            <w:hideMark/>
          </w:tcPr>
          <w:p w14:paraId="42C03DDF" w14:textId="2E4870CD" w:rsidR="001B1559" w:rsidRPr="005704C8" w:rsidRDefault="001B1559" w:rsidP="001B1559">
            <w:pPr>
              <w:pStyle w:val="TableBody8pt"/>
            </w:pPr>
            <w:r>
              <w:t>Y</w:t>
            </w:r>
          </w:p>
        </w:tc>
        <w:tc>
          <w:tcPr>
            <w:tcW w:w="542" w:type="pct"/>
            <w:noWrap/>
            <w:hideMark/>
          </w:tcPr>
          <w:p w14:paraId="64126921" w14:textId="77777777" w:rsidR="001B1559" w:rsidRPr="005704C8" w:rsidRDefault="001B1559" w:rsidP="001B1559">
            <w:pPr>
              <w:pStyle w:val="TableBody8pt"/>
            </w:pPr>
          </w:p>
        </w:tc>
        <w:tc>
          <w:tcPr>
            <w:tcW w:w="663" w:type="pct"/>
            <w:noWrap/>
            <w:hideMark/>
          </w:tcPr>
          <w:p w14:paraId="3157FE04" w14:textId="77777777" w:rsidR="001B1559" w:rsidRPr="005704C8" w:rsidRDefault="001B1559" w:rsidP="001B1559">
            <w:pPr>
              <w:pStyle w:val="TableBody8pt"/>
            </w:pPr>
          </w:p>
        </w:tc>
      </w:tr>
      <w:tr w:rsidR="00C06A71" w:rsidRPr="005704C8" w14:paraId="3E8BC9C2" w14:textId="77777777" w:rsidTr="001B1559">
        <w:trPr>
          <w:trHeight w:val="285"/>
        </w:trPr>
        <w:tc>
          <w:tcPr>
            <w:tcW w:w="321" w:type="pct"/>
          </w:tcPr>
          <w:p w14:paraId="5E5C30A6" w14:textId="77777777" w:rsidR="00B04F7F" w:rsidRPr="005704C8" w:rsidRDefault="00B04F7F" w:rsidP="00C40D1F">
            <w:pPr>
              <w:pStyle w:val="TableBody8pt"/>
            </w:pPr>
          </w:p>
        </w:tc>
        <w:tc>
          <w:tcPr>
            <w:tcW w:w="1780" w:type="pct"/>
            <w:noWrap/>
            <w:hideMark/>
          </w:tcPr>
          <w:p w14:paraId="3E1948B8" w14:textId="14F6E281" w:rsidR="00B04F7F" w:rsidRPr="005704C8" w:rsidRDefault="00B04F7F" w:rsidP="00C40D1F">
            <w:pPr>
              <w:pStyle w:val="TableBody8pt"/>
            </w:pPr>
          </w:p>
        </w:tc>
        <w:tc>
          <w:tcPr>
            <w:tcW w:w="1273" w:type="pct"/>
            <w:noWrap/>
            <w:hideMark/>
          </w:tcPr>
          <w:p w14:paraId="6B0798CD" w14:textId="77777777" w:rsidR="00B04F7F" w:rsidRPr="005704C8" w:rsidRDefault="00B04F7F" w:rsidP="00C40D1F">
            <w:pPr>
              <w:pStyle w:val="TableBody8pt"/>
            </w:pPr>
          </w:p>
        </w:tc>
        <w:tc>
          <w:tcPr>
            <w:tcW w:w="421" w:type="pct"/>
            <w:noWrap/>
            <w:hideMark/>
          </w:tcPr>
          <w:p w14:paraId="1D7DE823" w14:textId="77777777" w:rsidR="00B04F7F" w:rsidRPr="005704C8" w:rsidRDefault="00B04F7F" w:rsidP="00C40D1F">
            <w:pPr>
              <w:pStyle w:val="TableBody8pt"/>
            </w:pPr>
          </w:p>
        </w:tc>
        <w:tc>
          <w:tcPr>
            <w:tcW w:w="542" w:type="pct"/>
            <w:noWrap/>
            <w:hideMark/>
          </w:tcPr>
          <w:p w14:paraId="023F3D57" w14:textId="77777777" w:rsidR="00B04F7F" w:rsidRPr="005704C8" w:rsidRDefault="00B04F7F" w:rsidP="00C40D1F">
            <w:pPr>
              <w:pStyle w:val="TableBody8pt"/>
            </w:pPr>
          </w:p>
        </w:tc>
        <w:tc>
          <w:tcPr>
            <w:tcW w:w="663" w:type="pct"/>
            <w:noWrap/>
            <w:hideMark/>
          </w:tcPr>
          <w:p w14:paraId="4F20F60A" w14:textId="77777777" w:rsidR="00B04F7F" w:rsidRPr="005704C8" w:rsidRDefault="00B04F7F" w:rsidP="00C40D1F">
            <w:pPr>
              <w:pStyle w:val="TableBody8pt"/>
            </w:pPr>
          </w:p>
        </w:tc>
      </w:tr>
      <w:tr w:rsidR="00C06A71" w:rsidRPr="005704C8" w14:paraId="5D0CCD28" w14:textId="77777777" w:rsidTr="001B1559">
        <w:trPr>
          <w:trHeight w:val="285"/>
        </w:trPr>
        <w:tc>
          <w:tcPr>
            <w:tcW w:w="321" w:type="pct"/>
          </w:tcPr>
          <w:p w14:paraId="09F7BF4D" w14:textId="77777777" w:rsidR="00B04F7F" w:rsidRPr="005704C8" w:rsidRDefault="00B04F7F" w:rsidP="00C40D1F">
            <w:pPr>
              <w:pStyle w:val="TableBody8pt"/>
            </w:pPr>
          </w:p>
        </w:tc>
        <w:tc>
          <w:tcPr>
            <w:tcW w:w="1780" w:type="pct"/>
            <w:noWrap/>
            <w:hideMark/>
          </w:tcPr>
          <w:p w14:paraId="7E26C6DE" w14:textId="11C33C94" w:rsidR="00B04F7F" w:rsidRPr="005704C8" w:rsidRDefault="00B04F7F" w:rsidP="00C40D1F">
            <w:pPr>
              <w:pStyle w:val="TableBody8pt"/>
            </w:pPr>
          </w:p>
        </w:tc>
        <w:tc>
          <w:tcPr>
            <w:tcW w:w="1273" w:type="pct"/>
            <w:noWrap/>
            <w:hideMark/>
          </w:tcPr>
          <w:p w14:paraId="30A83BD8" w14:textId="77777777" w:rsidR="00B04F7F" w:rsidRPr="005704C8" w:rsidRDefault="00B04F7F" w:rsidP="00C40D1F">
            <w:pPr>
              <w:pStyle w:val="TableBody8pt"/>
            </w:pPr>
          </w:p>
        </w:tc>
        <w:tc>
          <w:tcPr>
            <w:tcW w:w="421" w:type="pct"/>
            <w:noWrap/>
            <w:hideMark/>
          </w:tcPr>
          <w:p w14:paraId="410C976C" w14:textId="77777777" w:rsidR="00B04F7F" w:rsidRPr="005704C8" w:rsidRDefault="00B04F7F" w:rsidP="00C40D1F">
            <w:pPr>
              <w:pStyle w:val="TableBody8pt"/>
            </w:pPr>
          </w:p>
        </w:tc>
        <w:tc>
          <w:tcPr>
            <w:tcW w:w="542" w:type="pct"/>
            <w:noWrap/>
            <w:hideMark/>
          </w:tcPr>
          <w:p w14:paraId="1B19EECA" w14:textId="77777777" w:rsidR="00B04F7F" w:rsidRPr="005704C8" w:rsidRDefault="00B04F7F" w:rsidP="00C40D1F">
            <w:pPr>
              <w:pStyle w:val="TableBody8pt"/>
            </w:pPr>
          </w:p>
        </w:tc>
        <w:tc>
          <w:tcPr>
            <w:tcW w:w="663" w:type="pct"/>
            <w:noWrap/>
            <w:hideMark/>
          </w:tcPr>
          <w:p w14:paraId="4CEA8C15" w14:textId="77777777" w:rsidR="00B04F7F" w:rsidRPr="005704C8" w:rsidRDefault="00B04F7F" w:rsidP="00C40D1F">
            <w:pPr>
              <w:pStyle w:val="TableBody8pt"/>
            </w:pPr>
          </w:p>
        </w:tc>
      </w:tr>
      <w:tr w:rsidR="00C06A71" w:rsidRPr="005704C8" w14:paraId="73B69781" w14:textId="77777777" w:rsidTr="001B1559">
        <w:trPr>
          <w:trHeight w:val="285"/>
        </w:trPr>
        <w:tc>
          <w:tcPr>
            <w:tcW w:w="321" w:type="pct"/>
          </w:tcPr>
          <w:p w14:paraId="4BBE0834" w14:textId="77777777" w:rsidR="00B04F7F" w:rsidRPr="005704C8" w:rsidRDefault="00B04F7F" w:rsidP="00C40D1F">
            <w:pPr>
              <w:pStyle w:val="TableBody8pt"/>
            </w:pPr>
          </w:p>
        </w:tc>
        <w:tc>
          <w:tcPr>
            <w:tcW w:w="1780" w:type="pct"/>
            <w:noWrap/>
            <w:hideMark/>
          </w:tcPr>
          <w:p w14:paraId="40DB6E37" w14:textId="0072B608" w:rsidR="00B04F7F" w:rsidRPr="005704C8" w:rsidRDefault="00B04F7F" w:rsidP="00C40D1F">
            <w:pPr>
              <w:pStyle w:val="TableBody8pt"/>
            </w:pPr>
          </w:p>
        </w:tc>
        <w:tc>
          <w:tcPr>
            <w:tcW w:w="1273" w:type="pct"/>
            <w:noWrap/>
            <w:hideMark/>
          </w:tcPr>
          <w:p w14:paraId="3D201430" w14:textId="77777777" w:rsidR="00B04F7F" w:rsidRPr="005704C8" w:rsidRDefault="00B04F7F" w:rsidP="00C40D1F">
            <w:pPr>
              <w:pStyle w:val="TableBody8pt"/>
            </w:pPr>
          </w:p>
        </w:tc>
        <w:tc>
          <w:tcPr>
            <w:tcW w:w="421" w:type="pct"/>
            <w:noWrap/>
            <w:hideMark/>
          </w:tcPr>
          <w:p w14:paraId="12B357F9" w14:textId="77777777" w:rsidR="00B04F7F" w:rsidRPr="005704C8" w:rsidRDefault="00B04F7F" w:rsidP="00C40D1F">
            <w:pPr>
              <w:pStyle w:val="TableBody8pt"/>
            </w:pPr>
          </w:p>
        </w:tc>
        <w:tc>
          <w:tcPr>
            <w:tcW w:w="542" w:type="pct"/>
            <w:noWrap/>
            <w:hideMark/>
          </w:tcPr>
          <w:p w14:paraId="05429978" w14:textId="77777777" w:rsidR="00B04F7F" w:rsidRPr="005704C8" w:rsidRDefault="00B04F7F" w:rsidP="00C40D1F">
            <w:pPr>
              <w:pStyle w:val="TableBody8pt"/>
            </w:pPr>
          </w:p>
        </w:tc>
        <w:tc>
          <w:tcPr>
            <w:tcW w:w="663" w:type="pct"/>
            <w:noWrap/>
            <w:hideMark/>
          </w:tcPr>
          <w:p w14:paraId="670631EF" w14:textId="77777777" w:rsidR="00B04F7F" w:rsidRPr="005704C8" w:rsidRDefault="00B04F7F" w:rsidP="00C40D1F">
            <w:pPr>
              <w:pStyle w:val="TableBody8pt"/>
            </w:pPr>
          </w:p>
        </w:tc>
      </w:tr>
      <w:tr w:rsidR="00C06A71" w:rsidRPr="005704C8" w14:paraId="462BB692" w14:textId="77777777" w:rsidTr="001B1559">
        <w:trPr>
          <w:trHeight w:val="285"/>
        </w:trPr>
        <w:tc>
          <w:tcPr>
            <w:tcW w:w="321" w:type="pct"/>
          </w:tcPr>
          <w:p w14:paraId="3E677BB5" w14:textId="77777777" w:rsidR="00B04F7F" w:rsidRPr="005704C8" w:rsidRDefault="00B04F7F" w:rsidP="00C40D1F">
            <w:pPr>
              <w:pStyle w:val="TableBody8pt"/>
            </w:pPr>
          </w:p>
        </w:tc>
        <w:tc>
          <w:tcPr>
            <w:tcW w:w="1780" w:type="pct"/>
            <w:noWrap/>
            <w:hideMark/>
          </w:tcPr>
          <w:p w14:paraId="390C67F8" w14:textId="544D8EAE" w:rsidR="00B04F7F" w:rsidRPr="005704C8" w:rsidRDefault="00B04F7F" w:rsidP="00C40D1F">
            <w:pPr>
              <w:pStyle w:val="TableBody8pt"/>
            </w:pPr>
          </w:p>
        </w:tc>
        <w:tc>
          <w:tcPr>
            <w:tcW w:w="1273" w:type="pct"/>
            <w:noWrap/>
            <w:hideMark/>
          </w:tcPr>
          <w:p w14:paraId="2BFD5C34" w14:textId="77777777" w:rsidR="00B04F7F" w:rsidRPr="005704C8" w:rsidRDefault="00B04F7F" w:rsidP="00C40D1F">
            <w:pPr>
              <w:pStyle w:val="TableBody8pt"/>
            </w:pPr>
          </w:p>
        </w:tc>
        <w:tc>
          <w:tcPr>
            <w:tcW w:w="421" w:type="pct"/>
            <w:noWrap/>
            <w:hideMark/>
          </w:tcPr>
          <w:p w14:paraId="31C6F8D4" w14:textId="77777777" w:rsidR="00B04F7F" w:rsidRPr="005704C8" w:rsidRDefault="00B04F7F" w:rsidP="00C40D1F">
            <w:pPr>
              <w:pStyle w:val="TableBody8pt"/>
            </w:pPr>
          </w:p>
        </w:tc>
        <w:tc>
          <w:tcPr>
            <w:tcW w:w="542" w:type="pct"/>
            <w:noWrap/>
            <w:hideMark/>
          </w:tcPr>
          <w:p w14:paraId="3944B0DC" w14:textId="77777777" w:rsidR="00B04F7F" w:rsidRPr="005704C8" w:rsidRDefault="00B04F7F" w:rsidP="00C40D1F">
            <w:pPr>
              <w:pStyle w:val="TableBody8pt"/>
            </w:pPr>
          </w:p>
        </w:tc>
        <w:tc>
          <w:tcPr>
            <w:tcW w:w="663" w:type="pct"/>
            <w:noWrap/>
            <w:hideMark/>
          </w:tcPr>
          <w:p w14:paraId="1B41CB94" w14:textId="77777777" w:rsidR="00B04F7F" w:rsidRPr="005704C8" w:rsidRDefault="00B04F7F" w:rsidP="00C40D1F">
            <w:pPr>
              <w:pStyle w:val="TableBody8pt"/>
            </w:pPr>
          </w:p>
        </w:tc>
      </w:tr>
      <w:tr w:rsidR="00C06A71" w:rsidRPr="005704C8" w14:paraId="72605B2B" w14:textId="77777777" w:rsidTr="001B1559">
        <w:trPr>
          <w:trHeight w:val="285"/>
        </w:trPr>
        <w:tc>
          <w:tcPr>
            <w:tcW w:w="321" w:type="pct"/>
          </w:tcPr>
          <w:p w14:paraId="119981CD" w14:textId="77777777" w:rsidR="00B04F7F" w:rsidRPr="005704C8" w:rsidRDefault="00B04F7F" w:rsidP="00C40D1F">
            <w:pPr>
              <w:pStyle w:val="TableBody8pt"/>
            </w:pPr>
          </w:p>
        </w:tc>
        <w:tc>
          <w:tcPr>
            <w:tcW w:w="1780" w:type="pct"/>
            <w:noWrap/>
            <w:hideMark/>
          </w:tcPr>
          <w:p w14:paraId="1C27293D" w14:textId="2301A812" w:rsidR="00B04F7F" w:rsidRPr="005704C8" w:rsidRDefault="00B04F7F" w:rsidP="00C40D1F">
            <w:pPr>
              <w:pStyle w:val="TableBody8pt"/>
            </w:pPr>
          </w:p>
        </w:tc>
        <w:tc>
          <w:tcPr>
            <w:tcW w:w="1273" w:type="pct"/>
            <w:noWrap/>
            <w:hideMark/>
          </w:tcPr>
          <w:p w14:paraId="2565C747" w14:textId="77777777" w:rsidR="00B04F7F" w:rsidRPr="005704C8" w:rsidRDefault="00B04F7F" w:rsidP="00C40D1F">
            <w:pPr>
              <w:pStyle w:val="TableBody8pt"/>
            </w:pPr>
          </w:p>
        </w:tc>
        <w:tc>
          <w:tcPr>
            <w:tcW w:w="421" w:type="pct"/>
            <w:noWrap/>
            <w:hideMark/>
          </w:tcPr>
          <w:p w14:paraId="4C9AB886" w14:textId="77777777" w:rsidR="00B04F7F" w:rsidRPr="005704C8" w:rsidRDefault="00B04F7F" w:rsidP="00C40D1F">
            <w:pPr>
              <w:pStyle w:val="TableBody8pt"/>
            </w:pPr>
          </w:p>
        </w:tc>
        <w:tc>
          <w:tcPr>
            <w:tcW w:w="542" w:type="pct"/>
            <w:noWrap/>
            <w:hideMark/>
          </w:tcPr>
          <w:p w14:paraId="66A5BC54" w14:textId="77777777" w:rsidR="00B04F7F" w:rsidRPr="005704C8" w:rsidRDefault="00B04F7F" w:rsidP="00C40D1F">
            <w:pPr>
              <w:pStyle w:val="TableBody8pt"/>
            </w:pPr>
          </w:p>
        </w:tc>
        <w:tc>
          <w:tcPr>
            <w:tcW w:w="663" w:type="pct"/>
            <w:noWrap/>
            <w:hideMark/>
          </w:tcPr>
          <w:p w14:paraId="7F36BF93" w14:textId="77777777" w:rsidR="00B04F7F" w:rsidRPr="005704C8" w:rsidRDefault="00B04F7F" w:rsidP="00C40D1F">
            <w:pPr>
              <w:pStyle w:val="TableBody8pt"/>
            </w:pPr>
          </w:p>
        </w:tc>
      </w:tr>
      <w:tr w:rsidR="00C06A71" w:rsidRPr="005704C8" w14:paraId="7F4D5D88" w14:textId="77777777" w:rsidTr="001B1559">
        <w:trPr>
          <w:trHeight w:val="285"/>
        </w:trPr>
        <w:tc>
          <w:tcPr>
            <w:tcW w:w="321" w:type="pct"/>
          </w:tcPr>
          <w:p w14:paraId="4F1E1526" w14:textId="77777777" w:rsidR="00B04F7F" w:rsidRPr="005704C8" w:rsidRDefault="00B04F7F" w:rsidP="00C40D1F">
            <w:pPr>
              <w:pStyle w:val="TableBody8pt"/>
            </w:pPr>
          </w:p>
        </w:tc>
        <w:tc>
          <w:tcPr>
            <w:tcW w:w="1780" w:type="pct"/>
            <w:noWrap/>
            <w:hideMark/>
          </w:tcPr>
          <w:p w14:paraId="4DFA28B1" w14:textId="49153EFC" w:rsidR="00B04F7F" w:rsidRPr="005704C8" w:rsidRDefault="00B04F7F" w:rsidP="00C40D1F">
            <w:pPr>
              <w:pStyle w:val="TableBody8pt"/>
            </w:pPr>
          </w:p>
        </w:tc>
        <w:tc>
          <w:tcPr>
            <w:tcW w:w="1273" w:type="pct"/>
            <w:noWrap/>
            <w:hideMark/>
          </w:tcPr>
          <w:p w14:paraId="10F80032" w14:textId="77777777" w:rsidR="00B04F7F" w:rsidRPr="005704C8" w:rsidRDefault="00B04F7F" w:rsidP="00C40D1F">
            <w:pPr>
              <w:pStyle w:val="TableBody8pt"/>
            </w:pPr>
          </w:p>
        </w:tc>
        <w:tc>
          <w:tcPr>
            <w:tcW w:w="421" w:type="pct"/>
            <w:noWrap/>
            <w:hideMark/>
          </w:tcPr>
          <w:p w14:paraId="152C353D" w14:textId="77777777" w:rsidR="00B04F7F" w:rsidRPr="005704C8" w:rsidRDefault="00B04F7F" w:rsidP="00C40D1F">
            <w:pPr>
              <w:pStyle w:val="TableBody8pt"/>
            </w:pPr>
          </w:p>
        </w:tc>
        <w:tc>
          <w:tcPr>
            <w:tcW w:w="542" w:type="pct"/>
            <w:noWrap/>
            <w:hideMark/>
          </w:tcPr>
          <w:p w14:paraId="5C032C0A" w14:textId="77777777" w:rsidR="00B04F7F" w:rsidRPr="005704C8" w:rsidRDefault="00B04F7F" w:rsidP="00C40D1F">
            <w:pPr>
              <w:pStyle w:val="TableBody8pt"/>
            </w:pPr>
          </w:p>
        </w:tc>
        <w:tc>
          <w:tcPr>
            <w:tcW w:w="663" w:type="pct"/>
            <w:noWrap/>
            <w:hideMark/>
          </w:tcPr>
          <w:p w14:paraId="00BD7565" w14:textId="77777777" w:rsidR="00B04F7F" w:rsidRPr="005704C8" w:rsidRDefault="00B04F7F" w:rsidP="00C40D1F">
            <w:pPr>
              <w:pStyle w:val="TableBody8pt"/>
            </w:pPr>
          </w:p>
        </w:tc>
      </w:tr>
      <w:tr w:rsidR="00C06A71" w:rsidRPr="005704C8" w14:paraId="5E968339" w14:textId="77777777" w:rsidTr="001B1559">
        <w:trPr>
          <w:trHeight w:val="285"/>
        </w:trPr>
        <w:tc>
          <w:tcPr>
            <w:tcW w:w="321" w:type="pct"/>
          </w:tcPr>
          <w:p w14:paraId="3238D561" w14:textId="77777777" w:rsidR="00B04F7F" w:rsidRPr="005704C8" w:rsidRDefault="00B04F7F" w:rsidP="00C40D1F">
            <w:pPr>
              <w:pStyle w:val="TableBody8pt"/>
            </w:pPr>
          </w:p>
        </w:tc>
        <w:tc>
          <w:tcPr>
            <w:tcW w:w="1780" w:type="pct"/>
            <w:noWrap/>
            <w:hideMark/>
          </w:tcPr>
          <w:p w14:paraId="354EB4A1" w14:textId="501E3735" w:rsidR="00B04F7F" w:rsidRPr="005704C8" w:rsidRDefault="00B04F7F" w:rsidP="00C40D1F">
            <w:pPr>
              <w:pStyle w:val="TableBody8pt"/>
            </w:pPr>
          </w:p>
        </w:tc>
        <w:tc>
          <w:tcPr>
            <w:tcW w:w="1273" w:type="pct"/>
            <w:noWrap/>
            <w:hideMark/>
          </w:tcPr>
          <w:p w14:paraId="27746539" w14:textId="77777777" w:rsidR="00B04F7F" w:rsidRPr="005704C8" w:rsidRDefault="00B04F7F" w:rsidP="00C40D1F">
            <w:pPr>
              <w:pStyle w:val="TableBody8pt"/>
            </w:pPr>
          </w:p>
        </w:tc>
        <w:tc>
          <w:tcPr>
            <w:tcW w:w="421" w:type="pct"/>
            <w:noWrap/>
            <w:hideMark/>
          </w:tcPr>
          <w:p w14:paraId="375C024A" w14:textId="77777777" w:rsidR="00B04F7F" w:rsidRPr="005704C8" w:rsidRDefault="00B04F7F" w:rsidP="00C40D1F">
            <w:pPr>
              <w:pStyle w:val="TableBody8pt"/>
            </w:pPr>
          </w:p>
        </w:tc>
        <w:tc>
          <w:tcPr>
            <w:tcW w:w="542" w:type="pct"/>
            <w:noWrap/>
            <w:hideMark/>
          </w:tcPr>
          <w:p w14:paraId="5FD0AEC4" w14:textId="77777777" w:rsidR="00B04F7F" w:rsidRPr="005704C8" w:rsidRDefault="00B04F7F" w:rsidP="00C40D1F">
            <w:pPr>
              <w:pStyle w:val="TableBody8pt"/>
            </w:pPr>
          </w:p>
        </w:tc>
        <w:tc>
          <w:tcPr>
            <w:tcW w:w="663" w:type="pct"/>
            <w:noWrap/>
            <w:hideMark/>
          </w:tcPr>
          <w:p w14:paraId="63CD85E5" w14:textId="77777777" w:rsidR="00B04F7F" w:rsidRPr="005704C8" w:rsidRDefault="00B04F7F" w:rsidP="00C40D1F">
            <w:pPr>
              <w:pStyle w:val="TableBody8pt"/>
            </w:pPr>
          </w:p>
        </w:tc>
      </w:tr>
      <w:tr w:rsidR="00C06A71" w:rsidRPr="005704C8" w14:paraId="1CF691EC" w14:textId="77777777" w:rsidTr="001B1559">
        <w:trPr>
          <w:trHeight w:val="285"/>
        </w:trPr>
        <w:tc>
          <w:tcPr>
            <w:tcW w:w="321" w:type="pct"/>
          </w:tcPr>
          <w:p w14:paraId="52AC2F69" w14:textId="77777777" w:rsidR="00B04F7F" w:rsidRPr="005704C8" w:rsidRDefault="00B04F7F" w:rsidP="00C40D1F">
            <w:pPr>
              <w:pStyle w:val="TableBody8pt"/>
            </w:pPr>
          </w:p>
        </w:tc>
        <w:tc>
          <w:tcPr>
            <w:tcW w:w="1780" w:type="pct"/>
            <w:noWrap/>
            <w:hideMark/>
          </w:tcPr>
          <w:p w14:paraId="1739FB3A" w14:textId="495EBE02" w:rsidR="00B04F7F" w:rsidRPr="005704C8" w:rsidRDefault="00B04F7F" w:rsidP="00C40D1F">
            <w:pPr>
              <w:pStyle w:val="TableBody8pt"/>
            </w:pPr>
          </w:p>
        </w:tc>
        <w:tc>
          <w:tcPr>
            <w:tcW w:w="1273" w:type="pct"/>
            <w:noWrap/>
            <w:hideMark/>
          </w:tcPr>
          <w:p w14:paraId="26678CA8" w14:textId="77777777" w:rsidR="00B04F7F" w:rsidRPr="005704C8" w:rsidRDefault="00B04F7F" w:rsidP="00C40D1F">
            <w:pPr>
              <w:pStyle w:val="TableBody8pt"/>
            </w:pPr>
          </w:p>
        </w:tc>
        <w:tc>
          <w:tcPr>
            <w:tcW w:w="421" w:type="pct"/>
            <w:noWrap/>
            <w:hideMark/>
          </w:tcPr>
          <w:p w14:paraId="6D8BBF6D" w14:textId="77777777" w:rsidR="00B04F7F" w:rsidRPr="005704C8" w:rsidRDefault="00B04F7F" w:rsidP="00C40D1F">
            <w:pPr>
              <w:pStyle w:val="TableBody8pt"/>
            </w:pPr>
          </w:p>
        </w:tc>
        <w:tc>
          <w:tcPr>
            <w:tcW w:w="542" w:type="pct"/>
            <w:noWrap/>
            <w:hideMark/>
          </w:tcPr>
          <w:p w14:paraId="253BB3DB" w14:textId="77777777" w:rsidR="00B04F7F" w:rsidRPr="005704C8" w:rsidRDefault="00B04F7F" w:rsidP="00C40D1F">
            <w:pPr>
              <w:pStyle w:val="TableBody8pt"/>
            </w:pPr>
          </w:p>
        </w:tc>
        <w:tc>
          <w:tcPr>
            <w:tcW w:w="663" w:type="pct"/>
            <w:noWrap/>
            <w:hideMark/>
          </w:tcPr>
          <w:p w14:paraId="7E6FAAC0" w14:textId="77777777" w:rsidR="00B04F7F" w:rsidRPr="005704C8" w:rsidRDefault="00B04F7F" w:rsidP="00C40D1F">
            <w:pPr>
              <w:pStyle w:val="TableBody8pt"/>
            </w:pPr>
          </w:p>
        </w:tc>
      </w:tr>
      <w:tr w:rsidR="00C06A71" w:rsidRPr="005704C8" w14:paraId="1FE387FE" w14:textId="77777777" w:rsidTr="001B1559">
        <w:trPr>
          <w:trHeight w:val="285"/>
        </w:trPr>
        <w:tc>
          <w:tcPr>
            <w:tcW w:w="321" w:type="pct"/>
          </w:tcPr>
          <w:p w14:paraId="4F8D4F91" w14:textId="77777777" w:rsidR="00B04F7F" w:rsidRPr="005704C8" w:rsidRDefault="00B04F7F" w:rsidP="00C40D1F">
            <w:pPr>
              <w:pStyle w:val="TableBody8pt"/>
            </w:pPr>
          </w:p>
        </w:tc>
        <w:tc>
          <w:tcPr>
            <w:tcW w:w="1780" w:type="pct"/>
            <w:noWrap/>
            <w:hideMark/>
          </w:tcPr>
          <w:p w14:paraId="35F62E56" w14:textId="32A3C36F" w:rsidR="00B04F7F" w:rsidRPr="005704C8" w:rsidRDefault="00B04F7F" w:rsidP="00C40D1F">
            <w:pPr>
              <w:pStyle w:val="TableBody8pt"/>
            </w:pPr>
          </w:p>
        </w:tc>
        <w:tc>
          <w:tcPr>
            <w:tcW w:w="1273" w:type="pct"/>
            <w:noWrap/>
            <w:hideMark/>
          </w:tcPr>
          <w:p w14:paraId="405C5CFA" w14:textId="77777777" w:rsidR="00B04F7F" w:rsidRPr="005704C8" w:rsidRDefault="00B04F7F" w:rsidP="00C40D1F">
            <w:pPr>
              <w:pStyle w:val="TableBody8pt"/>
            </w:pPr>
          </w:p>
        </w:tc>
        <w:tc>
          <w:tcPr>
            <w:tcW w:w="421" w:type="pct"/>
            <w:noWrap/>
            <w:hideMark/>
          </w:tcPr>
          <w:p w14:paraId="3267C474" w14:textId="77777777" w:rsidR="00B04F7F" w:rsidRPr="005704C8" w:rsidRDefault="00B04F7F" w:rsidP="00C40D1F">
            <w:pPr>
              <w:pStyle w:val="TableBody8pt"/>
            </w:pPr>
          </w:p>
        </w:tc>
        <w:tc>
          <w:tcPr>
            <w:tcW w:w="542" w:type="pct"/>
            <w:noWrap/>
            <w:hideMark/>
          </w:tcPr>
          <w:p w14:paraId="51E8639E" w14:textId="77777777" w:rsidR="00B04F7F" w:rsidRPr="005704C8" w:rsidRDefault="00B04F7F" w:rsidP="00C40D1F">
            <w:pPr>
              <w:pStyle w:val="TableBody8pt"/>
            </w:pPr>
          </w:p>
        </w:tc>
        <w:tc>
          <w:tcPr>
            <w:tcW w:w="663" w:type="pct"/>
            <w:noWrap/>
            <w:hideMark/>
          </w:tcPr>
          <w:p w14:paraId="5B427731" w14:textId="77777777" w:rsidR="00B04F7F" w:rsidRPr="005704C8" w:rsidRDefault="00B04F7F" w:rsidP="00C40D1F">
            <w:pPr>
              <w:pStyle w:val="TableBody8pt"/>
            </w:pPr>
          </w:p>
        </w:tc>
      </w:tr>
      <w:tr w:rsidR="00C06A71" w:rsidRPr="005704C8" w14:paraId="4E00A196" w14:textId="77777777" w:rsidTr="001B1559">
        <w:trPr>
          <w:trHeight w:val="285"/>
        </w:trPr>
        <w:tc>
          <w:tcPr>
            <w:tcW w:w="321" w:type="pct"/>
          </w:tcPr>
          <w:p w14:paraId="53530019" w14:textId="77777777" w:rsidR="00B04F7F" w:rsidRPr="005704C8" w:rsidRDefault="00B04F7F" w:rsidP="00C40D1F">
            <w:pPr>
              <w:pStyle w:val="TableBody8pt"/>
            </w:pPr>
          </w:p>
        </w:tc>
        <w:tc>
          <w:tcPr>
            <w:tcW w:w="1780" w:type="pct"/>
            <w:noWrap/>
            <w:hideMark/>
          </w:tcPr>
          <w:p w14:paraId="1178D4F7" w14:textId="7B324A22" w:rsidR="00B04F7F" w:rsidRPr="005704C8" w:rsidRDefault="00B04F7F" w:rsidP="00C40D1F">
            <w:pPr>
              <w:pStyle w:val="TableBody8pt"/>
            </w:pPr>
          </w:p>
        </w:tc>
        <w:tc>
          <w:tcPr>
            <w:tcW w:w="1273" w:type="pct"/>
            <w:noWrap/>
            <w:hideMark/>
          </w:tcPr>
          <w:p w14:paraId="638ECE03" w14:textId="77777777" w:rsidR="00B04F7F" w:rsidRPr="005704C8" w:rsidRDefault="00B04F7F" w:rsidP="00C40D1F">
            <w:pPr>
              <w:pStyle w:val="TableBody8pt"/>
            </w:pPr>
          </w:p>
        </w:tc>
        <w:tc>
          <w:tcPr>
            <w:tcW w:w="421" w:type="pct"/>
            <w:noWrap/>
            <w:hideMark/>
          </w:tcPr>
          <w:p w14:paraId="78823176" w14:textId="77777777" w:rsidR="00B04F7F" w:rsidRPr="005704C8" w:rsidRDefault="00B04F7F" w:rsidP="00C40D1F">
            <w:pPr>
              <w:pStyle w:val="TableBody8pt"/>
            </w:pPr>
          </w:p>
        </w:tc>
        <w:tc>
          <w:tcPr>
            <w:tcW w:w="542" w:type="pct"/>
            <w:noWrap/>
            <w:hideMark/>
          </w:tcPr>
          <w:p w14:paraId="35B07D0B" w14:textId="77777777" w:rsidR="00B04F7F" w:rsidRPr="005704C8" w:rsidRDefault="00B04F7F" w:rsidP="00C40D1F">
            <w:pPr>
              <w:pStyle w:val="TableBody8pt"/>
            </w:pPr>
          </w:p>
        </w:tc>
        <w:tc>
          <w:tcPr>
            <w:tcW w:w="663" w:type="pct"/>
            <w:noWrap/>
            <w:hideMark/>
          </w:tcPr>
          <w:p w14:paraId="4EB9EE87" w14:textId="77777777" w:rsidR="00B04F7F" w:rsidRPr="005704C8" w:rsidRDefault="00B04F7F" w:rsidP="00C40D1F">
            <w:pPr>
              <w:pStyle w:val="TableBody8pt"/>
            </w:pPr>
          </w:p>
        </w:tc>
      </w:tr>
    </w:tbl>
    <w:p w14:paraId="1777E605" w14:textId="77777777" w:rsidR="00C40D1F" w:rsidRPr="00C15ACC" w:rsidRDefault="00C40D1F" w:rsidP="00533A46"/>
    <w:p w14:paraId="55679878" w14:textId="77777777" w:rsidR="00FF58CD" w:rsidRPr="00C15ACC" w:rsidRDefault="00FF58CD">
      <w:pPr>
        <w:rPr>
          <w:rStyle w:val="CoverDocumentType10ptChar"/>
          <w:color w:val="000000"/>
          <w:szCs w:val="18"/>
        </w:rPr>
      </w:pPr>
      <w:r w:rsidRPr="00C15ACC">
        <w:rPr>
          <w:rStyle w:val="CoverDocumentType10ptChar"/>
        </w:rPr>
        <w:br w:type="page"/>
      </w:r>
    </w:p>
    <w:sdt>
      <w:sdtPr>
        <w:rPr>
          <w:rFonts w:ascii="HP Simplified Light" w:hAnsi="HP Simplified Light"/>
          <w:b w:val="0"/>
          <w:bCs/>
          <w:sz w:val="18"/>
          <w:szCs w:val="24"/>
        </w:rPr>
        <w:id w:val="97270103"/>
        <w:docPartObj>
          <w:docPartGallery w:val="Table of Contents"/>
          <w:docPartUnique/>
        </w:docPartObj>
      </w:sdtPr>
      <w:sdtEndPr>
        <w:rPr>
          <w:rFonts w:ascii="MetricHPE Light" w:hAnsi="MetricHPE Light"/>
          <w:bCs w:val="0"/>
        </w:rPr>
      </w:sdtEndPr>
      <w:sdtContent>
        <w:sdt>
          <w:sdtPr>
            <w:rPr>
              <w:rFonts w:ascii="HP Simplified Light" w:hAnsi="HP Simplified Light"/>
              <w:bCs/>
              <w:sz w:val="18"/>
              <w:szCs w:val="24"/>
            </w:rPr>
            <w:id w:val="-1146810407"/>
            <w:docPartObj>
              <w:docPartGallery w:val="Table of Contents"/>
              <w:docPartUnique/>
            </w:docPartObj>
          </w:sdtPr>
          <w:sdtEndPr>
            <w:rPr>
              <w:rFonts w:ascii="MetricHPE" w:hAnsi="MetricHPE"/>
              <w:bCs w:val="0"/>
              <w:sz w:val="60"/>
              <w:szCs w:val="18"/>
            </w:rPr>
          </w:sdtEndPr>
          <w:sdtContent>
            <w:p w14:paraId="55679879" w14:textId="77777777" w:rsidR="001D531A" w:rsidRPr="00C15ACC" w:rsidRDefault="001D531A" w:rsidP="001D531A">
              <w:pPr>
                <w:pStyle w:val="CoverTableofcontentstitle26pt"/>
                <w:ind w:left="0"/>
              </w:pPr>
              <w:r w:rsidRPr="00C15ACC">
                <w:t>Contents</w:t>
              </w:r>
            </w:p>
          </w:sdtContent>
        </w:sdt>
        <w:p w14:paraId="1F15C5AC" w14:textId="77777777" w:rsidR="001D26BE" w:rsidRDefault="001D531A">
          <w:pPr>
            <w:pStyle w:val="TOC1"/>
            <w:rPr>
              <w:rFonts w:asciiTheme="minorHAnsi" w:eastAsiaTheme="minorEastAsia" w:hAnsiTheme="minorHAnsi" w:cstheme="minorBidi"/>
              <w:sz w:val="22"/>
              <w:szCs w:val="22"/>
            </w:rPr>
          </w:pPr>
          <w:r w:rsidRPr="00C15ACC">
            <w:rPr>
              <w:rFonts w:ascii="Metric Regular" w:hAnsi="Metric Regular"/>
              <w:b/>
              <w:noProof w:val="0"/>
            </w:rPr>
            <w:fldChar w:fldCharType="begin"/>
          </w:r>
          <w:r w:rsidRPr="00C15ACC">
            <w:rPr>
              <w:noProof w:val="0"/>
            </w:rPr>
            <w:instrText xml:space="preserve"> TOC \o "1-1" \h \z \t "Heading 2,2" </w:instrText>
          </w:r>
          <w:r w:rsidRPr="00C15ACC">
            <w:rPr>
              <w:rFonts w:ascii="Metric Regular" w:hAnsi="Metric Regular"/>
              <w:b/>
              <w:noProof w:val="0"/>
            </w:rPr>
            <w:fldChar w:fldCharType="separate"/>
          </w:r>
          <w:hyperlink w:anchor="_Toc514150010" w:history="1">
            <w:r w:rsidR="001D26BE" w:rsidRPr="007D1F9A">
              <w:rPr>
                <w:rStyle w:val="Hyperlink"/>
              </w:rPr>
              <w:t>Executive Summary</w:t>
            </w:r>
            <w:r w:rsidR="001D26BE">
              <w:rPr>
                <w:webHidden/>
              </w:rPr>
              <w:tab/>
            </w:r>
            <w:r w:rsidR="001D26BE">
              <w:rPr>
                <w:webHidden/>
              </w:rPr>
              <w:fldChar w:fldCharType="begin"/>
            </w:r>
            <w:r w:rsidR="001D26BE">
              <w:rPr>
                <w:webHidden/>
              </w:rPr>
              <w:instrText xml:space="preserve"> PAGEREF _Toc514150010 \h </w:instrText>
            </w:r>
            <w:r w:rsidR="001D26BE">
              <w:rPr>
                <w:webHidden/>
              </w:rPr>
            </w:r>
            <w:r w:rsidR="001D26BE">
              <w:rPr>
                <w:webHidden/>
              </w:rPr>
              <w:fldChar w:fldCharType="separate"/>
            </w:r>
            <w:r w:rsidR="001D26BE">
              <w:rPr>
                <w:webHidden/>
              </w:rPr>
              <w:t>3</w:t>
            </w:r>
            <w:r w:rsidR="001D26BE">
              <w:rPr>
                <w:webHidden/>
              </w:rPr>
              <w:fldChar w:fldCharType="end"/>
            </w:r>
          </w:hyperlink>
        </w:p>
        <w:p w14:paraId="214D12AE" w14:textId="77777777" w:rsidR="001D26BE" w:rsidRDefault="001D26BE">
          <w:pPr>
            <w:pStyle w:val="TOC1"/>
            <w:rPr>
              <w:rFonts w:asciiTheme="minorHAnsi" w:eastAsiaTheme="minorEastAsia" w:hAnsiTheme="minorHAnsi" w:cstheme="minorBidi"/>
              <w:sz w:val="22"/>
              <w:szCs w:val="22"/>
            </w:rPr>
          </w:pPr>
          <w:hyperlink w:anchor="_Toc514150011" w:history="1">
            <w:r w:rsidRPr="007D1F9A">
              <w:rPr>
                <w:rStyle w:val="Hyperlink"/>
              </w:rPr>
              <w:t>Solution overview</w:t>
            </w:r>
            <w:r>
              <w:rPr>
                <w:webHidden/>
              </w:rPr>
              <w:tab/>
            </w:r>
            <w:r>
              <w:rPr>
                <w:webHidden/>
              </w:rPr>
              <w:fldChar w:fldCharType="begin"/>
            </w:r>
            <w:r>
              <w:rPr>
                <w:webHidden/>
              </w:rPr>
              <w:instrText xml:space="preserve"> PAGEREF _Toc514150011 \h </w:instrText>
            </w:r>
            <w:r>
              <w:rPr>
                <w:webHidden/>
              </w:rPr>
            </w:r>
            <w:r>
              <w:rPr>
                <w:webHidden/>
              </w:rPr>
              <w:fldChar w:fldCharType="separate"/>
            </w:r>
            <w:r>
              <w:rPr>
                <w:webHidden/>
              </w:rPr>
              <w:t>3</w:t>
            </w:r>
            <w:r>
              <w:rPr>
                <w:webHidden/>
              </w:rPr>
              <w:fldChar w:fldCharType="end"/>
            </w:r>
          </w:hyperlink>
        </w:p>
        <w:p w14:paraId="24D263B8" w14:textId="77777777" w:rsidR="001D26BE" w:rsidRDefault="001D26BE">
          <w:pPr>
            <w:pStyle w:val="TOC2"/>
            <w:rPr>
              <w:rFonts w:asciiTheme="minorHAnsi" w:eastAsiaTheme="minorEastAsia" w:hAnsiTheme="minorHAnsi" w:cstheme="minorBidi"/>
              <w:sz w:val="22"/>
              <w:szCs w:val="22"/>
            </w:rPr>
          </w:pPr>
          <w:hyperlink w:anchor="_Toc514150012" w:history="1">
            <w:r w:rsidRPr="007D1F9A">
              <w:rPr>
                <w:rStyle w:val="Hyperlink"/>
              </w:rPr>
              <w:t>Solution configuration</w:t>
            </w:r>
            <w:r>
              <w:rPr>
                <w:webHidden/>
              </w:rPr>
              <w:tab/>
            </w:r>
            <w:r>
              <w:rPr>
                <w:webHidden/>
              </w:rPr>
              <w:fldChar w:fldCharType="begin"/>
            </w:r>
            <w:r>
              <w:rPr>
                <w:webHidden/>
              </w:rPr>
              <w:instrText xml:space="preserve"> PAGEREF _Toc514150012 \h </w:instrText>
            </w:r>
            <w:r>
              <w:rPr>
                <w:webHidden/>
              </w:rPr>
            </w:r>
            <w:r>
              <w:rPr>
                <w:webHidden/>
              </w:rPr>
              <w:fldChar w:fldCharType="separate"/>
            </w:r>
            <w:r>
              <w:rPr>
                <w:webHidden/>
              </w:rPr>
              <w:t>3</w:t>
            </w:r>
            <w:r>
              <w:rPr>
                <w:webHidden/>
              </w:rPr>
              <w:fldChar w:fldCharType="end"/>
            </w:r>
          </w:hyperlink>
        </w:p>
        <w:p w14:paraId="364860C3" w14:textId="77777777" w:rsidR="001D26BE" w:rsidRDefault="001D26BE">
          <w:pPr>
            <w:pStyle w:val="TOC2"/>
            <w:rPr>
              <w:rFonts w:asciiTheme="minorHAnsi" w:eastAsiaTheme="minorEastAsia" w:hAnsiTheme="minorHAnsi" w:cstheme="minorBidi"/>
              <w:sz w:val="22"/>
              <w:szCs w:val="22"/>
            </w:rPr>
          </w:pPr>
          <w:hyperlink w:anchor="_Toc514150013" w:history="1">
            <w:r w:rsidRPr="007D1F9A">
              <w:rPr>
                <w:rStyle w:val="Hyperlink"/>
              </w:rPr>
              <w:t>High availability</w:t>
            </w:r>
            <w:r>
              <w:rPr>
                <w:webHidden/>
              </w:rPr>
              <w:tab/>
            </w:r>
            <w:r>
              <w:rPr>
                <w:webHidden/>
              </w:rPr>
              <w:fldChar w:fldCharType="begin"/>
            </w:r>
            <w:r>
              <w:rPr>
                <w:webHidden/>
              </w:rPr>
              <w:instrText xml:space="preserve"> PAGEREF _Toc514150013 \h </w:instrText>
            </w:r>
            <w:r>
              <w:rPr>
                <w:webHidden/>
              </w:rPr>
            </w:r>
            <w:r>
              <w:rPr>
                <w:webHidden/>
              </w:rPr>
              <w:fldChar w:fldCharType="separate"/>
            </w:r>
            <w:r>
              <w:rPr>
                <w:webHidden/>
              </w:rPr>
              <w:t>4</w:t>
            </w:r>
            <w:r>
              <w:rPr>
                <w:webHidden/>
              </w:rPr>
              <w:fldChar w:fldCharType="end"/>
            </w:r>
          </w:hyperlink>
        </w:p>
        <w:p w14:paraId="11B4E74B" w14:textId="77777777" w:rsidR="001D26BE" w:rsidRDefault="001D26BE">
          <w:pPr>
            <w:pStyle w:val="TOC2"/>
            <w:rPr>
              <w:rFonts w:asciiTheme="minorHAnsi" w:eastAsiaTheme="minorEastAsia" w:hAnsiTheme="minorHAnsi" w:cstheme="minorBidi"/>
              <w:sz w:val="22"/>
              <w:szCs w:val="22"/>
            </w:rPr>
          </w:pPr>
          <w:hyperlink w:anchor="_Toc514150014" w:history="1">
            <w:r w:rsidRPr="007D1F9A">
              <w:rPr>
                <w:rStyle w:val="Hyperlink"/>
              </w:rPr>
              <w:t>Sizing considerations</w:t>
            </w:r>
            <w:r>
              <w:rPr>
                <w:webHidden/>
              </w:rPr>
              <w:tab/>
            </w:r>
            <w:r>
              <w:rPr>
                <w:webHidden/>
              </w:rPr>
              <w:fldChar w:fldCharType="begin"/>
            </w:r>
            <w:r>
              <w:rPr>
                <w:webHidden/>
              </w:rPr>
              <w:instrText xml:space="preserve"> PAGEREF _Toc514150014 \h </w:instrText>
            </w:r>
            <w:r>
              <w:rPr>
                <w:webHidden/>
              </w:rPr>
            </w:r>
            <w:r>
              <w:rPr>
                <w:webHidden/>
              </w:rPr>
              <w:fldChar w:fldCharType="separate"/>
            </w:r>
            <w:r>
              <w:rPr>
                <w:webHidden/>
              </w:rPr>
              <w:t>5</w:t>
            </w:r>
            <w:r>
              <w:rPr>
                <w:webHidden/>
              </w:rPr>
              <w:fldChar w:fldCharType="end"/>
            </w:r>
          </w:hyperlink>
        </w:p>
        <w:p w14:paraId="6419E28A" w14:textId="77777777" w:rsidR="001D26BE" w:rsidRDefault="001D26BE">
          <w:pPr>
            <w:pStyle w:val="TOC2"/>
            <w:rPr>
              <w:rFonts w:asciiTheme="minorHAnsi" w:eastAsiaTheme="minorEastAsia" w:hAnsiTheme="minorHAnsi" w:cstheme="minorBidi"/>
              <w:sz w:val="22"/>
              <w:szCs w:val="22"/>
            </w:rPr>
          </w:pPr>
          <w:hyperlink w:anchor="_Toc514150015" w:history="1">
            <w:r w:rsidRPr="007D1F9A">
              <w:rPr>
                <w:rStyle w:val="Hyperlink"/>
              </w:rPr>
              <w:t>Disaster Recovery</w:t>
            </w:r>
            <w:r>
              <w:rPr>
                <w:webHidden/>
              </w:rPr>
              <w:tab/>
            </w:r>
            <w:r>
              <w:rPr>
                <w:webHidden/>
              </w:rPr>
              <w:fldChar w:fldCharType="begin"/>
            </w:r>
            <w:r>
              <w:rPr>
                <w:webHidden/>
              </w:rPr>
              <w:instrText xml:space="preserve"> PAGEREF _Toc514150015 \h </w:instrText>
            </w:r>
            <w:r>
              <w:rPr>
                <w:webHidden/>
              </w:rPr>
            </w:r>
            <w:r>
              <w:rPr>
                <w:webHidden/>
              </w:rPr>
              <w:fldChar w:fldCharType="separate"/>
            </w:r>
            <w:r>
              <w:rPr>
                <w:webHidden/>
              </w:rPr>
              <w:t>6</w:t>
            </w:r>
            <w:r>
              <w:rPr>
                <w:webHidden/>
              </w:rPr>
              <w:fldChar w:fldCharType="end"/>
            </w:r>
          </w:hyperlink>
        </w:p>
        <w:p w14:paraId="5014AE1C" w14:textId="77777777" w:rsidR="001D26BE" w:rsidRDefault="001D26BE">
          <w:pPr>
            <w:pStyle w:val="TOC2"/>
            <w:rPr>
              <w:rFonts w:asciiTheme="minorHAnsi" w:eastAsiaTheme="minorEastAsia" w:hAnsiTheme="minorHAnsi" w:cstheme="minorBidi"/>
              <w:sz w:val="22"/>
              <w:szCs w:val="22"/>
            </w:rPr>
          </w:pPr>
          <w:hyperlink w:anchor="_Toc514150016" w:history="1">
            <w:r w:rsidRPr="007D1F9A">
              <w:rPr>
                <w:rStyle w:val="Hyperlink"/>
              </w:rPr>
              <w:t>Security</w:t>
            </w:r>
            <w:r>
              <w:rPr>
                <w:webHidden/>
              </w:rPr>
              <w:tab/>
            </w:r>
            <w:r>
              <w:rPr>
                <w:webHidden/>
              </w:rPr>
              <w:fldChar w:fldCharType="begin"/>
            </w:r>
            <w:r>
              <w:rPr>
                <w:webHidden/>
              </w:rPr>
              <w:instrText xml:space="preserve"> PAGEREF _Toc514150016 \h </w:instrText>
            </w:r>
            <w:r>
              <w:rPr>
                <w:webHidden/>
              </w:rPr>
            </w:r>
            <w:r>
              <w:rPr>
                <w:webHidden/>
              </w:rPr>
              <w:fldChar w:fldCharType="separate"/>
            </w:r>
            <w:r>
              <w:rPr>
                <w:webHidden/>
              </w:rPr>
              <w:t>6</w:t>
            </w:r>
            <w:r>
              <w:rPr>
                <w:webHidden/>
              </w:rPr>
              <w:fldChar w:fldCharType="end"/>
            </w:r>
          </w:hyperlink>
        </w:p>
        <w:p w14:paraId="44684A2E" w14:textId="77777777" w:rsidR="001D26BE" w:rsidRDefault="001D26BE">
          <w:pPr>
            <w:pStyle w:val="TOC1"/>
            <w:rPr>
              <w:rFonts w:asciiTheme="minorHAnsi" w:eastAsiaTheme="minorEastAsia" w:hAnsiTheme="minorHAnsi" w:cstheme="minorBidi"/>
              <w:sz w:val="22"/>
              <w:szCs w:val="22"/>
            </w:rPr>
          </w:pPr>
          <w:hyperlink w:anchor="_Toc514150017" w:history="1">
            <w:r w:rsidRPr="007D1F9A">
              <w:rPr>
                <w:rStyle w:val="Hyperlink"/>
              </w:rPr>
              <w:t>Solution components</w:t>
            </w:r>
            <w:r>
              <w:rPr>
                <w:webHidden/>
              </w:rPr>
              <w:tab/>
            </w:r>
            <w:r>
              <w:rPr>
                <w:webHidden/>
              </w:rPr>
              <w:fldChar w:fldCharType="begin"/>
            </w:r>
            <w:r>
              <w:rPr>
                <w:webHidden/>
              </w:rPr>
              <w:instrText xml:space="preserve"> PAGEREF _Toc514150017 \h </w:instrText>
            </w:r>
            <w:r>
              <w:rPr>
                <w:webHidden/>
              </w:rPr>
            </w:r>
            <w:r>
              <w:rPr>
                <w:webHidden/>
              </w:rPr>
              <w:fldChar w:fldCharType="separate"/>
            </w:r>
            <w:r>
              <w:rPr>
                <w:webHidden/>
              </w:rPr>
              <w:t>7</w:t>
            </w:r>
            <w:r>
              <w:rPr>
                <w:webHidden/>
              </w:rPr>
              <w:fldChar w:fldCharType="end"/>
            </w:r>
          </w:hyperlink>
        </w:p>
        <w:p w14:paraId="6FF290AA" w14:textId="77777777" w:rsidR="001D26BE" w:rsidRDefault="001D26BE">
          <w:pPr>
            <w:pStyle w:val="TOC2"/>
            <w:rPr>
              <w:rFonts w:asciiTheme="minorHAnsi" w:eastAsiaTheme="minorEastAsia" w:hAnsiTheme="minorHAnsi" w:cstheme="minorBidi"/>
              <w:sz w:val="22"/>
              <w:szCs w:val="22"/>
            </w:rPr>
          </w:pPr>
          <w:hyperlink w:anchor="_Toc514150018" w:history="1">
            <w:r w:rsidRPr="007D1F9A">
              <w:rPr>
                <w:rStyle w:val="Hyperlink"/>
              </w:rPr>
              <w:t>Hardware</w:t>
            </w:r>
            <w:r>
              <w:rPr>
                <w:webHidden/>
              </w:rPr>
              <w:tab/>
            </w:r>
            <w:r>
              <w:rPr>
                <w:webHidden/>
              </w:rPr>
              <w:fldChar w:fldCharType="begin"/>
            </w:r>
            <w:r>
              <w:rPr>
                <w:webHidden/>
              </w:rPr>
              <w:instrText xml:space="preserve"> PAGEREF _Toc514150018 \h </w:instrText>
            </w:r>
            <w:r>
              <w:rPr>
                <w:webHidden/>
              </w:rPr>
            </w:r>
            <w:r>
              <w:rPr>
                <w:webHidden/>
              </w:rPr>
              <w:fldChar w:fldCharType="separate"/>
            </w:r>
            <w:r>
              <w:rPr>
                <w:webHidden/>
              </w:rPr>
              <w:t>7</w:t>
            </w:r>
            <w:r>
              <w:rPr>
                <w:webHidden/>
              </w:rPr>
              <w:fldChar w:fldCharType="end"/>
            </w:r>
          </w:hyperlink>
        </w:p>
        <w:p w14:paraId="47A4AE50" w14:textId="77777777" w:rsidR="001D26BE" w:rsidRDefault="001D26BE">
          <w:pPr>
            <w:pStyle w:val="TOC2"/>
            <w:rPr>
              <w:rFonts w:asciiTheme="minorHAnsi" w:eastAsiaTheme="minorEastAsia" w:hAnsiTheme="minorHAnsi" w:cstheme="minorBidi"/>
              <w:sz w:val="22"/>
              <w:szCs w:val="22"/>
            </w:rPr>
          </w:pPr>
          <w:hyperlink w:anchor="_Toc514150019" w:history="1">
            <w:r w:rsidRPr="007D1F9A">
              <w:rPr>
                <w:rStyle w:val="Hyperlink"/>
              </w:rPr>
              <w:t>Software</w:t>
            </w:r>
            <w:r>
              <w:rPr>
                <w:webHidden/>
              </w:rPr>
              <w:tab/>
            </w:r>
            <w:r>
              <w:rPr>
                <w:webHidden/>
              </w:rPr>
              <w:fldChar w:fldCharType="begin"/>
            </w:r>
            <w:r>
              <w:rPr>
                <w:webHidden/>
              </w:rPr>
              <w:instrText xml:space="preserve"> PAGEREF _Toc514150019 \h </w:instrText>
            </w:r>
            <w:r>
              <w:rPr>
                <w:webHidden/>
              </w:rPr>
            </w:r>
            <w:r>
              <w:rPr>
                <w:webHidden/>
              </w:rPr>
              <w:fldChar w:fldCharType="separate"/>
            </w:r>
            <w:r>
              <w:rPr>
                <w:webHidden/>
              </w:rPr>
              <w:t>9</w:t>
            </w:r>
            <w:r>
              <w:rPr>
                <w:webHidden/>
              </w:rPr>
              <w:fldChar w:fldCharType="end"/>
            </w:r>
          </w:hyperlink>
        </w:p>
        <w:p w14:paraId="13C003EA" w14:textId="77777777" w:rsidR="001D26BE" w:rsidRDefault="001D26BE">
          <w:pPr>
            <w:pStyle w:val="TOC2"/>
            <w:rPr>
              <w:rFonts w:asciiTheme="minorHAnsi" w:eastAsiaTheme="minorEastAsia" w:hAnsiTheme="minorHAnsi" w:cstheme="minorBidi"/>
              <w:sz w:val="22"/>
              <w:szCs w:val="22"/>
            </w:rPr>
          </w:pPr>
          <w:hyperlink w:anchor="_Toc514150020" w:history="1">
            <w:r w:rsidRPr="007D1F9A">
              <w:rPr>
                <w:rStyle w:val="Hyperlink"/>
              </w:rPr>
              <w:t>Application software</w:t>
            </w:r>
            <w:r>
              <w:rPr>
                <w:webHidden/>
              </w:rPr>
              <w:tab/>
            </w:r>
            <w:r>
              <w:rPr>
                <w:webHidden/>
              </w:rPr>
              <w:fldChar w:fldCharType="begin"/>
            </w:r>
            <w:r>
              <w:rPr>
                <w:webHidden/>
              </w:rPr>
              <w:instrText xml:space="preserve"> PAGEREF _Toc514150020 \h </w:instrText>
            </w:r>
            <w:r>
              <w:rPr>
                <w:webHidden/>
              </w:rPr>
            </w:r>
            <w:r>
              <w:rPr>
                <w:webHidden/>
              </w:rPr>
              <w:fldChar w:fldCharType="separate"/>
            </w:r>
            <w:r>
              <w:rPr>
                <w:webHidden/>
              </w:rPr>
              <w:t>10</w:t>
            </w:r>
            <w:r>
              <w:rPr>
                <w:webHidden/>
              </w:rPr>
              <w:fldChar w:fldCharType="end"/>
            </w:r>
          </w:hyperlink>
        </w:p>
        <w:p w14:paraId="4862DB1C" w14:textId="77777777" w:rsidR="001D26BE" w:rsidRDefault="001D26BE">
          <w:pPr>
            <w:pStyle w:val="TOC1"/>
            <w:rPr>
              <w:rFonts w:asciiTheme="minorHAnsi" w:eastAsiaTheme="minorEastAsia" w:hAnsiTheme="minorHAnsi" w:cstheme="minorBidi"/>
              <w:sz w:val="22"/>
              <w:szCs w:val="22"/>
            </w:rPr>
          </w:pPr>
          <w:hyperlink w:anchor="_Toc514150021" w:history="1">
            <w:r w:rsidRPr="007D1F9A">
              <w:rPr>
                <w:rStyle w:val="Hyperlink"/>
              </w:rPr>
              <w:t>Preparing the environment</w:t>
            </w:r>
            <w:r>
              <w:rPr>
                <w:webHidden/>
              </w:rPr>
              <w:tab/>
            </w:r>
            <w:r>
              <w:rPr>
                <w:webHidden/>
              </w:rPr>
              <w:fldChar w:fldCharType="begin"/>
            </w:r>
            <w:r>
              <w:rPr>
                <w:webHidden/>
              </w:rPr>
              <w:instrText xml:space="preserve"> PAGEREF _Toc514150021 \h </w:instrText>
            </w:r>
            <w:r>
              <w:rPr>
                <w:webHidden/>
              </w:rPr>
            </w:r>
            <w:r>
              <w:rPr>
                <w:webHidden/>
              </w:rPr>
              <w:fldChar w:fldCharType="separate"/>
            </w:r>
            <w:r>
              <w:rPr>
                <w:webHidden/>
              </w:rPr>
              <w:t>15</w:t>
            </w:r>
            <w:r>
              <w:rPr>
                <w:webHidden/>
              </w:rPr>
              <w:fldChar w:fldCharType="end"/>
            </w:r>
          </w:hyperlink>
        </w:p>
        <w:p w14:paraId="137C965E" w14:textId="77777777" w:rsidR="001D26BE" w:rsidRDefault="001D26BE">
          <w:pPr>
            <w:pStyle w:val="TOC2"/>
            <w:rPr>
              <w:rFonts w:asciiTheme="minorHAnsi" w:eastAsiaTheme="minorEastAsia" w:hAnsiTheme="minorHAnsi" w:cstheme="minorBidi"/>
              <w:sz w:val="22"/>
              <w:szCs w:val="22"/>
            </w:rPr>
          </w:pPr>
          <w:hyperlink w:anchor="_Toc514150022" w:history="1">
            <w:r w:rsidRPr="007D1F9A">
              <w:rPr>
                <w:rStyle w:val="Hyperlink"/>
              </w:rPr>
              <w:t>Verify prerequisites</w:t>
            </w:r>
            <w:r>
              <w:rPr>
                <w:webHidden/>
              </w:rPr>
              <w:tab/>
            </w:r>
            <w:r>
              <w:rPr>
                <w:webHidden/>
              </w:rPr>
              <w:fldChar w:fldCharType="begin"/>
            </w:r>
            <w:r>
              <w:rPr>
                <w:webHidden/>
              </w:rPr>
              <w:instrText xml:space="preserve"> PAGEREF _Toc514150022 \h </w:instrText>
            </w:r>
            <w:r>
              <w:rPr>
                <w:webHidden/>
              </w:rPr>
            </w:r>
            <w:r>
              <w:rPr>
                <w:webHidden/>
              </w:rPr>
              <w:fldChar w:fldCharType="separate"/>
            </w:r>
            <w:r>
              <w:rPr>
                <w:webHidden/>
              </w:rPr>
              <w:t>15</w:t>
            </w:r>
            <w:r>
              <w:rPr>
                <w:webHidden/>
              </w:rPr>
              <w:fldChar w:fldCharType="end"/>
            </w:r>
          </w:hyperlink>
        </w:p>
        <w:p w14:paraId="2DA15BC8" w14:textId="77777777" w:rsidR="001D26BE" w:rsidRDefault="001D26BE">
          <w:pPr>
            <w:pStyle w:val="TOC2"/>
            <w:rPr>
              <w:rFonts w:asciiTheme="minorHAnsi" w:eastAsiaTheme="minorEastAsia" w:hAnsiTheme="minorHAnsi" w:cstheme="minorBidi"/>
              <w:sz w:val="22"/>
              <w:szCs w:val="22"/>
            </w:rPr>
          </w:pPr>
          <w:hyperlink w:anchor="_Toc514150023" w:history="1">
            <w:r w:rsidRPr="007D1F9A">
              <w:rPr>
                <w:rStyle w:val="Hyperlink"/>
              </w:rPr>
              <w:t>Enable vSphere High Availability (HA)</w:t>
            </w:r>
            <w:r>
              <w:rPr>
                <w:webHidden/>
              </w:rPr>
              <w:tab/>
            </w:r>
            <w:r>
              <w:rPr>
                <w:webHidden/>
              </w:rPr>
              <w:fldChar w:fldCharType="begin"/>
            </w:r>
            <w:r>
              <w:rPr>
                <w:webHidden/>
              </w:rPr>
              <w:instrText xml:space="preserve"> PAGEREF _Toc514150023 \h </w:instrText>
            </w:r>
            <w:r>
              <w:rPr>
                <w:webHidden/>
              </w:rPr>
            </w:r>
            <w:r>
              <w:rPr>
                <w:webHidden/>
              </w:rPr>
              <w:fldChar w:fldCharType="separate"/>
            </w:r>
            <w:r>
              <w:rPr>
                <w:webHidden/>
              </w:rPr>
              <w:t>15</w:t>
            </w:r>
            <w:r>
              <w:rPr>
                <w:webHidden/>
              </w:rPr>
              <w:fldChar w:fldCharType="end"/>
            </w:r>
          </w:hyperlink>
        </w:p>
        <w:p w14:paraId="224AD403" w14:textId="77777777" w:rsidR="001D26BE" w:rsidRDefault="001D26BE">
          <w:pPr>
            <w:pStyle w:val="TOC2"/>
            <w:rPr>
              <w:rFonts w:asciiTheme="minorHAnsi" w:eastAsiaTheme="minorEastAsia" w:hAnsiTheme="minorHAnsi" w:cstheme="minorBidi"/>
              <w:sz w:val="22"/>
              <w:szCs w:val="22"/>
            </w:rPr>
          </w:pPr>
          <w:hyperlink w:anchor="_Toc514150024" w:history="1">
            <w:r w:rsidRPr="007D1F9A">
              <w:rPr>
                <w:rStyle w:val="Hyperlink"/>
              </w:rPr>
              <w:t>Install vSphere Docker Volume Service driver on all ESXi hosts</w:t>
            </w:r>
            <w:r>
              <w:rPr>
                <w:webHidden/>
              </w:rPr>
              <w:tab/>
            </w:r>
            <w:r>
              <w:rPr>
                <w:webHidden/>
              </w:rPr>
              <w:fldChar w:fldCharType="begin"/>
            </w:r>
            <w:r>
              <w:rPr>
                <w:webHidden/>
              </w:rPr>
              <w:instrText xml:space="preserve"> PAGEREF _Toc514150024 \h </w:instrText>
            </w:r>
            <w:r>
              <w:rPr>
                <w:webHidden/>
              </w:rPr>
            </w:r>
            <w:r>
              <w:rPr>
                <w:webHidden/>
              </w:rPr>
              <w:fldChar w:fldCharType="separate"/>
            </w:r>
            <w:r>
              <w:rPr>
                <w:webHidden/>
              </w:rPr>
              <w:t>16</w:t>
            </w:r>
            <w:r>
              <w:rPr>
                <w:webHidden/>
              </w:rPr>
              <w:fldChar w:fldCharType="end"/>
            </w:r>
          </w:hyperlink>
        </w:p>
        <w:p w14:paraId="2BB42E17" w14:textId="77777777" w:rsidR="001D26BE" w:rsidRDefault="001D26BE">
          <w:pPr>
            <w:pStyle w:val="TOC2"/>
            <w:rPr>
              <w:rFonts w:asciiTheme="minorHAnsi" w:eastAsiaTheme="minorEastAsia" w:hAnsiTheme="minorHAnsi" w:cstheme="minorBidi"/>
              <w:sz w:val="22"/>
              <w:szCs w:val="22"/>
            </w:rPr>
          </w:pPr>
          <w:hyperlink w:anchor="_Toc514150025" w:history="1">
            <w:r w:rsidRPr="007D1F9A">
              <w:rPr>
                <w:rStyle w:val="Hyperlink"/>
              </w:rPr>
              <w:t>Create the Ansible node</w:t>
            </w:r>
            <w:r>
              <w:rPr>
                <w:webHidden/>
              </w:rPr>
              <w:tab/>
            </w:r>
            <w:r>
              <w:rPr>
                <w:webHidden/>
              </w:rPr>
              <w:fldChar w:fldCharType="begin"/>
            </w:r>
            <w:r>
              <w:rPr>
                <w:webHidden/>
              </w:rPr>
              <w:instrText xml:space="preserve"> PAGEREF _Toc514150025 \h </w:instrText>
            </w:r>
            <w:r>
              <w:rPr>
                <w:webHidden/>
              </w:rPr>
            </w:r>
            <w:r>
              <w:rPr>
                <w:webHidden/>
              </w:rPr>
              <w:fldChar w:fldCharType="separate"/>
            </w:r>
            <w:r>
              <w:rPr>
                <w:webHidden/>
              </w:rPr>
              <w:t>16</w:t>
            </w:r>
            <w:r>
              <w:rPr>
                <w:webHidden/>
              </w:rPr>
              <w:fldChar w:fldCharType="end"/>
            </w:r>
          </w:hyperlink>
        </w:p>
        <w:p w14:paraId="3A58E845" w14:textId="77777777" w:rsidR="001D26BE" w:rsidRDefault="001D26BE">
          <w:pPr>
            <w:pStyle w:val="TOC2"/>
            <w:rPr>
              <w:rFonts w:asciiTheme="minorHAnsi" w:eastAsiaTheme="minorEastAsia" w:hAnsiTheme="minorHAnsi" w:cstheme="minorBidi"/>
              <w:sz w:val="22"/>
              <w:szCs w:val="22"/>
            </w:rPr>
          </w:pPr>
          <w:hyperlink w:anchor="_Toc514150026" w:history="1">
            <w:r w:rsidRPr="007D1F9A">
              <w:rPr>
                <w:rStyle w:val="Hyperlink"/>
              </w:rPr>
              <w:t>Create the Red Hat Linux template</w:t>
            </w:r>
            <w:r>
              <w:rPr>
                <w:webHidden/>
              </w:rPr>
              <w:tab/>
            </w:r>
            <w:r>
              <w:rPr>
                <w:webHidden/>
              </w:rPr>
              <w:fldChar w:fldCharType="begin"/>
            </w:r>
            <w:r>
              <w:rPr>
                <w:webHidden/>
              </w:rPr>
              <w:instrText xml:space="preserve"> PAGEREF _Toc514150026 \h </w:instrText>
            </w:r>
            <w:r>
              <w:rPr>
                <w:webHidden/>
              </w:rPr>
            </w:r>
            <w:r>
              <w:rPr>
                <w:webHidden/>
              </w:rPr>
              <w:fldChar w:fldCharType="separate"/>
            </w:r>
            <w:r>
              <w:rPr>
                <w:webHidden/>
              </w:rPr>
              <w:t>17</w:t>
            </w:r>
            <w:r>
              <w:rPr>
                <w:webHidden/>
              </w:rPr>
              <w:fldChar w:fldCharType="end"/>
            </w:r>
          </w:hyperlink>
        </w:p>
        <w:p w14:paraId="7FD37694" w14:textId="77777777" w:rsidR="001D26BE" w:rsidRDefault="001D26BE">
          <w:pPr>
            <w:pStyle w:val="TOC2"/>
            <w:rPr>
              <w:rFonts w:asciiTheme="minorHAnsi" w:eastAsiaTheme="minorEastAsia" w:hAnsiTheme="minorHAnsi" w:cstheme="minorBidi"/>
              <w:sz w:val="22"/>
              <w:szCs w:val="22"/>
            </w:rPr>
          </w:pPr>
          <w:hyperlink w:anchor="_Toc514150027" w:history="1">
            <w:r w:rsidRPr="007D1F9A">
              <w:rPr>
                <w:rStyle w:val="Hyperlink"/>
              </w:rPr>
              <w:t>Create the Windows Template (optional)</w:t>
            </w:r>
            <w:r>
              <w:rPr>
                <w:webHidden/>
              </w:rPr>
              <w:tab/>
            </w:r>
            <w:r>
              <w:rPr>
                <w:webHidden/>
              </w:rPr>
              <w:fldChar w:fldCharType="begin"/>
            </w:r>
            <w:r>
              <w:rPr>
                <w:webHidden/>
              </w:rPr>
              <w:instrText xml:space="preserve"> PAGEREF _Toc514150027 \h </w:instrText>
            </w:r>
            <w:r>
              <w:rPr>
                <w:webHidden/>
              </w:rPr>
            </w:r>
            <w:r>
              <w:rPr>
                <w:webHidden/>
              </w:rPr>
              <w:fldChar w:fldCharType="separate"/>
            </w:r>
            <w:r>
              <w:rPr>
                <w:webHidden/>
              </w:rPr>
              <w:t>18</w:t>
            </w:r>
            <w:r>
              <w:rPr>
                <w:webHidden/>
              </w:rPr>
              <w:fldChar w:fldCharType="end"/>
            </w:r>
          </w:hyperlink>
        </w:p>
        <w:p w14:paraId="6E7911F6" w14:textId="77777777" w:rsidR="001D26BE" w:rsidRDefault="001D26BE">
          <w:pPr>
            <w:pStyle w:val="TOC1"/>
            <w:rPr>
              <w:rFonts w:asciiTheme="minorHAnsi" w:eastAsiaTheme="minorEastAsia" w:hAnsiTheme="minorHAnsi" w:cstheme="minorBidi"/>
              <w:sz w:val="22"/>
              <w:szCs w:val="22"/>
            </w:rPr>
          </w:pPr>
          <w:hyperlink w:anchor="_Toc514150028" w:history="1">
            <w:r w:rsidRPr="007D1F9A">
              <w:rPr>
                <w:rStyle w:val="Hyperlink"/>
              </w:rPr>
              <w:t>Configuring the solution components</w:t>
            </w:r>
            <w:r>
              <w:rPr>
                <w:webHidden/>
              </w:rPr>
              <w:tab/>
            </w:r>
            <w:r>
              <w:rPr>
                <w:webHidden/>
              </w:rPr>
              <w:fldChar w:fldCharType="begin"/>
            </w:r>
            <w:r>
              <w:rPr>
                <w:webHidden/>
              </w:rPr>
              <w:instrText xml:space="preserve"> PAGEREF _Toc514150028 \h </w:instrText>
            </w:r>
            <w:r>
              <w:rPr>
                <w:webHidden/>
              </w:rPr>
            </w:r>
            <w:r>
              <w:rPr>
                <w:webHidden/>
              </w:rPr>
              <w:fldChar w:fldCharType="separate"/>
            </w:r>
            <w:r>
              <w:rPr>
                <w:webHidden/>
              </w:rPr>
              <w:t>19</w:t>
            </w:r>
            <w:r>
              <w:rPr>
                <w:webHidden/>
              </w:rPr>
              <w:fldChar w:fldCharType="end"/>
            </w:r>
          </w:hyperlink>
        </w:p>
        <w:p w14:paraId="35B2F07F" w14:textId="77777777" w:rsidR="001D26BE" w:rsidRDefault="001D26BE">
          <w:pPr>
            <w:pStyle w:val="TOC2"/>
            <w:rPr>
              <w:rFonts w:asciiTheme="minorHAnsi" w:eastAsiaTheme="minorEastAsia" w:hAnsiTheme="minorHAnsi" w:cstheme="minorBidi"/>
              <w:sz w:val="22"/>
              <w:szCs w:val="22"/>
            </w:rPr>
          </w:pPr>
          <w:hyperlink w:anchor="_Toc514150029" w:history="1">
            <w:r w:rsidRPr="007D1F9A">
              <w:rPr>
                <w:rStyle w:val="Hyperlink"/>
              </w:rPr>
              <w:t>Ansible configuration</w:t>
            </w:r>
            <w:r>
              <w:rPr>
                <w:webHidden/>
              </w:rPr>
              <w:tab/>
            </w:r>
            <w:r>
              <w:rPr>
                <w:webHidden/>
              </w:rPr>
              <w:fldChar w:fldCharType="begin"/>
            </w:r>
            <w:r>
              <w:rPr>
                <w:webHidden/>
              </w:rPr>
              <w:instrText xml:space="preserve"> PAGEREF _Toc514150029 \h </w:instrText>
            </w:r>
            <w:r>
              <w:rPr>
                <w:webHidden/>
              </w:rPr>
            </w:r>
            <w:r>
              <w:rPr>
                <w:webHidden/>
              </w:rPr>
              <w:fldChar w:fldCharType="separate"/>
            </w:r>
            <w:r>
              <w:rPr>
                <w:webHidden/>
              </w:rPr>
              <w:t>19</w:t>
            </w:r>
            <w:r>
              <w:rPr>
                <w:webHidden/>
              </w:rPr>
              <w:fldChar w:fldCharType="end"/>
            </w:r>
          </w:hyperlink>
        </w:p>
        <w:p w14:paraId="2CC101CB" w14:textId="77777777" w:rsidR="001D26BE" w:rsidRDefault="001D26BE">
          <w:pPr>
            <w:pStyle w:val="TOC2"/>
            <w:rPr>
              <w:rFonts w:asciiTheme="minorHAnsi" w:eastAsiaTheme="minorEastAsia" w:hAnsiTheme="minorHAnsi" w:cstheme="minorBidi"/>
              <w:sz w:val="22"/>
              <w:szCs w:val="22"/>
            </w:rPr>
          </w:pPr>
          <w:hyperlink w:anchor="_Toc514150030" w:history="1">
            <w:r w:rsidRPr="007D1F9A">
              <w:rPr>
                <w:rStyle w:val="Hyperlink"/>
              </w:rPr>
              <w:t>Editing the inventory</w:t>
            </w:r>
            <w:r>
              <w:rPr>
                <w:webHidden/>
              </w:rPr>
              <w:tab/>
            </w:r>
            <w:r>
              <w:rPr>
                <w:webHidden/>
              </w:rPr>
              <w:fldChar w:fldCharType="begin"/>
            </w:r>
            <w:r>
              <w:rPr>
                <w:webHidden/>
              </w:rPr>
              <w:instrText xml:space="preserve"> PAGEREF _Toc514150030 \h </w:instrText>
            </w:r>
            <w:r>
              <w:rPr>
                <w:webHidden/>
              </w:rPr>
            </w:r>
            <w:r>
              <w:rPr>
                <w:webHidden/>
              </w:rPr>
              <w:fldChar w:fldCharType="separate"/>
            </w:r>
            <w:r>
              <w:rPr>
                <w:webHidden/>
              </w:rPr>
              <w:t>20</w:t>
            </w:r>
            <w:r>
              <w:rPr>
                <w:webHidden/>
              </w:rPr>
              <w:fldChar w:fldCharType="end"/>
            </w:r>
          </w:hyperlink>
        </w:p>
        <w:p w14:paraId="036E916E" w14:textId="77777777" w:rsidR="001D26BE" w:rsidRDefault="001D26BE">
          <w:pPr>
            <w:pStyle w:val="TOC2"/>
            <w:rPr>
              <w:rFonts w:asciiTheme="minorHAnsi" w:eastAsiaTheme="minorEastAsia" w:hAnsiTheme="minorHAnsi" w:cstheme="minorBidi"/>
              <w:sz w:val="22"/>
              <w:szCs w:val="22"/>
            </w:rPr>
          </w:pPr>
          <w:hyperlink w:anchor="_Toc514150031" w:history="1">
            <w:r w:rsidRPr="007D1F9A">
              <w:rPr>
                <w:rStyle w:val="Hyperlink"/>
              </w:rPr>
              <w:t>VMware configuration</w:t>
            </w:r>
            <w:r>
              <w:rPr>
                <w:webHidden/>
              </w:rPr>
              <w:tab/>
            </w:r>
            <w:r>
              <w:rPr>
                <w:webHidden/>
              </w:rPr>
              <w:fldChar w:fldCharType="begin"/>
            </w:r>
            <w:r>
              <w:rPr>
                <w:webHidden/>
              </w:rPr>
              <w:instrText xml:space="preserve"> PAGEREF _Toc514150031 \h </w:instrText>
            </w:r>
            <w:r>
              <w:rPr>
                <w:webHidden/>
              </w:rPr>
            </w:r>
            <w:r>
              <w:rPr>
                <w:webHidden/>
              </w:rPr>
              <w:fldChar w:fldCharType="separate"/>
            </w:r>
            <w:r>
              <w:rPr>
                <w:webHidden/>
              </w:rPr>
              <w:t>21</w:t>
            </w:r>
            <w:r>
              <w:rPr>
                <w:webHidden/>
              </w:rPr>
              <w:fldChar w:fldCharType="end"/>
            </w:r>
          </w:hyperlink>
        </w:p>
        <w:p w14:paraId="43CDE3C8" w14:textId="77777777" w:rsidR="001D26BE" w:rsidRDefault="001D26BE">
          <w:pPr>
            <w:pStyle w:val="TOC2"/>
            <w:rPr>
              <w:rFonts w:asciiTheme="minorHAnsi" w:eastAsiaTheme="minorEastAsia" w:hAnsiTheme="minorHAnsi" w:cstheme="minorBidi"/>
              <w:sz w:val="22"/>
              <w:szCs w:val="22"/>
            </w:rPr>
          </w:pPr>
          <w:hyperlink w:anchor="_Toc514150032" w:history="1">
            <w:r w:rsidRPr="007D1F9A">
              <w:rPr>
                <w:rStyle w:val="Hyperlink"/>
              </w:rPr>
              <w:t>Networking configuration</w:t>
            </w:r>
            <w:r>
              <w:rPr>
                <w:webHidden/>
              </w:rPr>
              <w:tab/>
            </w:r>
            <w:r>
              <w:rPr>
                <w:webHidden/>
              </w:rPr>
              <w:fldChar w:fldCharType="begin"/>
            </w:r>
            <w:r>
              <w:rPr>
                <w:webHidden/>
              </w:rPr>
              <w:instrText xml:space="preserve"> PAGEREF _Toc514150032 \h </w:instrText>
            </w:r>
            <w:r>
              <w:rPr>
                <w:webHidden/>
              </w:rPr>
            </w:r>
            <w:r>
              <w:rPr>
                <w:webHidden/>
              </w:rPr>
              <w:fldChar w:fldCharType="separate"/>
            </w:r>
            <w:r>
              <w:rPr>
                <w:webHidden/>
              </w:rPr>
              <w:t>22</w:t>
            </w:r>
            <w:r>
              <w:rPr>
                <w:webHidden/>
              </w:rPr>
              <w:fldChar w:fldCharType="end"/>
            </w:r>
          </w:hyperlink>
        </w:p>
        <w:p w14:paraId="4CA839AF" w14:textId="77777777" w:rsidR="001D26BE" w:rsidRDefault="001D26BE">
          <w:pPr>
            <w:pStyle w:val="TOC2"/>
            <w:rPr>
              <w:rFonts w:asciiTheme="minorHAnsi" w:eastAsiaTheme="minorEastAsia" w:hAnsiTheme="minorHAnsi" w:cstheme="minorBidi"/>
              <w:sz w:val="22"/>
              <w:szCs w:val="22"/>
            </w:rPr>
          </w:pPr>
          <w:hyperlink w:anchor="_Toc514150033" w:history="1">
            <w:r w:rsidRPr="007D1F9A">
              <w:rPr>
                <w:rStyle w:val="Hyperlink"/>
              </w:rPr>
              <w:t>Environment configuration</w:t>
            </w:r>
            <w:r>
              <w:rPr>
                <w:webHidden/>
              </w:rPr>
              <w:tab/>
            </w:r>
            <w:r>
              <w:rPr>
                <w:webHidden/>
              </w:rPr>
              <w:fldChar w:fldCharType="begin"/>
            </w:r>
            <w:r>
              <w:rPr>
                <w:webHidden/>
              </w:rPr>
              <w:instrText xml:space="preserve"> PAGEREF _Toc514150033 \h </w:instrText>
            </w:r>
            <w:r>
              <w:rPr>
                <w:webHidden/>
              </w:rPr>
            </w:r>
            <w:r>
              <w:rPr>
                <w:webHidden/>
              </w:rPr>
              <w:fldChar w:fldCharType="separate"/>
            </w:r>
            <w:r>
              <w:rPr>
                <w:webHidden/>
              </w:rPr>
              <w:t>22</w:t>
            </w:r>
            <w:r>
              <w:rPr>
                <w:webHidden/>
              </w:rPr>
              <w:fldChar w:fldCharType="end"/>
            </w:r>
          </w:hyperlink>
        </w:p>
        <w:p w14:paraId="6CB9DA18" w14:textId="77777777" w:rsidR="001D26BE" w:rsidRDefault="001D26BE">
          <w:pPr>
            <w:pStyle w:val="TOC2"/>
            <w:rPr>
              <w:rFonts w:asciiTheme="minorHAnsi" w:eastAsiaTheme="minorEastAsia" w:hAnsiTheme="minorHAnsi" w:cstheme="minorBidi"/>
              <w:sz w:val="22"/>
              <w:szCs w:val="22"/>
            </w:rPr>
          </w:pPr>
          <w:hyperlink w:anchor="_Toc514150034" w:history="1">
            <w:r w:rsidRPr="007D1F9A">
              <w:rPr>
                <w:rStyle w:val="Hyperlink"/>
              </w:rPr>
              <w:t>Docker configuration</w:t>
            </w:r>
            <w:r>
              <w:rPr>
                <w:webHidden/>
              </w:rPr>
              <w:tab/>
            </w:r>
            <w:r>
              <w:rPr>
                <w:webHidden/>
              </w:rPr>
              <w:fldChar w:fldCharType="begin"/>
            </w:r>
            <w:r>
              <w:rPr>
                <w:webHidden/>
              </w:rPr>
              <w:instrText xml:space="preserve"> PAGEREF _Toc514150034 \h </w:instrText>
            </w:r>
            <w:r>
              <w:rPr>
                <w:webHidden/>
              </w:rPr>
            </w:r>
            <w:r>
              <w:rPr>
                <w:webHidden/>
              </w:rPr>
              <w:fldChar w:fldCharType="separate"/>
            </w:r>
            <w:r>
              <w:rPr>
                <w:webHidden/>
              </w:rPr>
              <w:t>23</w:t>
            </w:r>
            <w:r>
              <w:rPr>
                <w:webHidden/>
              </w:rPr>
              <w:fldChar w:fldCharType="end"/>
            </w:r>
          </w:hyperlink>
        </w:p>
        <w:p w14:paraId="30F0BDA9" w14:textId="77777777" w:rsidR="001D26BE" w:rsidRDefault="001D26BE">
          <w:pPr>
            <w:pStyle w:val="TOC2"/>
            <w:rPr>
              <w:rFonts w:asciiTheme="minorHAnsi" w:eastAsiaTheme="minorEastAsia" w:hAnsiTheme="minorHAnsi" w:cstheme="minorBidi"/>
              <w:sz w:val="22"/>
              <w:szCs w:val="22"/>
            </w:rPr>
          </w:pPr>
          <w:hyperlink w:anchor="_Toc514150035" w:history="1">
            <w:r w:rsidRPr="007D1F9A">
              <w:rPr>
                <w:rStyle w:val="Hyperlink"/>
              </w:rPr>
              <w:t>Windows configuration</w:t>
            </w:r>
            <w:r>
              <w:rPr>
                <w:webHidden/>
              </w:rPr>
              <w:tab/>
            </w:r>
            <w:r>
              <w:rPr>
                <w:webHidden/>
              </w:rPr>
              <w:fldChar w:fldCharType="begin"/>
            </w:r>
            <w:r>
              <w:rPr>
                <w:webHidden/>
              </w:rPr>
              <w:instrText xml:space="preserve"> PAGEREF _Toc514150035 \h </w:instrText>
            </w:r>
            <w:r>
              <w:rPr>
                <w:webHidden/>
              </w:rPr>
            </w:r>
            <w:r>
              <w:rPr>
                <w:webHidden/>
              </w:rPr>
              <w:fldChar w:fldCharType="separate"/>
            </w:r>
            <w:r>
              <w:rPr>
                <w:webHidden/>
              </w:rPr>
              <w:t>23</w:t>
            </w:r>
            <w:r>
              <w:rPr>
                <w:webHidden/>
              </w:rPr>
              <w:fldChar w:fldCharType="end"/>
            </w:r>
          </w:hyperlink>
        </w:p>
        <w:p w14:paraId="1EA8C873" w14:textId="77777777" w:rsidR="001D26BE" w:rsidRDefault="001D26BE">
          <w:pPr>
            <w:pStyle w:val="TOC2"/>
            <w:rPr>
              <w:rFonts w:asciiTheme="minorHAnsi" w:eastAsiaTheme="minorEastAsia" w:hAnsiTheme="minorHAnsi" w:cstheme="minorBidi"/>
              <w:sz w:val="22"/>
              <w:szCs w:val="22"/>
            </w:rPr>
          </w:pPr>
          <w:hyperlink w:anchor="_Toc514150036" w:history="1">
            <w:r w:rsidRPr="007D1F9A">
              <w:rPr>
                <w:rStyle w:val="Hyperlink"/>
              </w:rPr>
              <w:t>Splunk configuration</w:t>
            </w:r>
            <w:r>
              <w:rPr>
                <w:webHidden/>
              </w:rPr>
              <w:tab/>
            </w:r>
            <w:r>
              <w:rPr>
                <w:webHidden/>
              </w:rPr>
              <w:fldChar w:fldCharType="begin"/>
            </w:r>
            <w:r>
              <w:rPr>
                <w:webHidden/>
              </w:rPr>
              <w:instrText xml:space="preserve"> PAGEREF _Toc514150036 \h </w:instrText>
            </w:r>
            <w:r>
              <w:rPr>
                <w:webHidden/>
              </w:rPr>
            </w:r>
            <w:r>
              <w:rPr>
                <w:webHidden/>
              </w:rPr>
              <w:fldChar w:fldCharType="separate"/>
            </w:r>
            <w:r>
              <w:rPr>
                <w:webHidden/>
              </w:rPr>
              <w:t>24</w:t>
            </w:r>
            <w:r>
              <w:rPr>
                <w:webHidden/>
              </w:rPr>
              <w:fldChar w:fldCharType="end"/>
            </w:r>
          </w:hyperlink>
        </w:p>
        <w:p w14:paraId="4C1EA544" w14:textId="77777777" w:rsidR="001D26BE" w:rsidRDefault="001D26BE">
          <w:pPr>
            <w:pStyle w:val="TOC2"/>
            <w:rPr>
              <w:rFonts w:asciiTheme="minorHAnsi" w:eastAsiaTheme="minorEastAsia" w:hAnsiTheme="minorHAnsi" w:cstheme="minorBidi"/>
              <w:sz w:val="22"/>
              <w:szCs w:val="22"/>
            </w:rPr>
          </w:pPr>
          <w:hyperlink w:anchor="_Toc514150037" w:history="1">
            <w:r w:rsidRPr="007D1F9A">
              <w:rPr>
                <w:rStyle w:val="Hyperlink"/>
              </w:rPr>
              <w:t>Sysdig configuration</w:t>
            </w:r>
            <w:r>
              <w:rPr>
                <w:webHidden/>
              </w:rPr>
              <w:tab/>
            </w:r>
            <w:r>
              <w:rPr>
                <w:webHidden/>
              </w:rPr>
              <w:fldChar w:fldCharType="begin"/>
            </w:r>
            <w:r>
              <w:rPr>
                <w:webHidden/>
              </w:rPr>
              <w:instrText xml:space="preserve"> PAGEREF _Toc514150037 \h </w:instrText>
            </w:r>
            <w:r>
              <w:rPr>
                <w:webHidden/>
              </w:rPr>
            </w:r>
            <w:r>
              <w:rPr>
                <w:webHidden/>
              </w:rPr>
              <w:fldChar w:fldCharType="separate"/>
            </w:r>
            <w:r>
              <w:rPr>
                <w:webHidden/>
              </w:rPr>
              <w:t>27</w:t>
            </w:r>
            <w:r>
              <w:rPr>
                <w:webHidden/>
              </w:rPr>
              <w:fldChar w:fldCharType="end"/>
            </w:r>
          </w:hyperlink>
        </w:p>
        <w:p w14:paraId="4EB6F21A" w14:textId="77777777" w:rsidR="001D26BE" w:rsidRDefault="001D26BE">
          <w:pPr>
            <w:pStyle w:val="TOC2"/>
            <w:rPr>
              <w:rFonts w:asciiTheme="minorHAnsi" w:eastAsiaTheme="minorEastAsia" w:hAnsiTheme="minorHAnsi" w:cstheme="minorBidi"/>
              <w:sz w:val="22"/>
              <w:szCs w:val="22"/>
            </w:rPr>
          </w:pPr>
          <w:hyperlink w:anchor="_Toc514150038" w:history="1">
            <w:r w:rsidRPr="007D1F9A">
              <w:rPr>
                <w:rStyle w:val="Hyperlink"/>
              </w:rPr>
              <w:t>Prometheus and Grafana configuration</w:t>
            </w:r>
            <w:r>
              <w:rPr>
                <w:webHidden/>
              </w:rPr>
              <w:tab/>
            </w:r>
            <w:r>
              <w:rPr>
                <w:webHidden/>
              </w:rPr>
              <w:fldChar w:fldCharType="begin"/>
            </w:r>
            <w:r>
              <w:rPr>
                <w:webHidden/>
              </w:rPr>
              <w:instrText xml:space="preserve"> PAGEREF _Toc514150038 \h </w:instrText>
            </w:r>
            <w:r>
              <w:rPr>
                <w:webHidden/>
              </w:rPr>
            </w:r>
            <w:r>
              <w:rPr>
                <w:webHidden/>
              </w:rPr>
              <w:fldChar w:fldCharType="separate"/>
            </w:r>
            <w:r>
              <w:rPr>
                <w:webHidden/>
              </w:rPr>
              <w:t>27</w:t>
            </w:r>
            <w:r>
              <w:rPr>
                <w:webHidden/>
              </w:rPr>
              <w:fldChar w:fldCharType="end"/>
            </w:r>
          </w:hyperlink>
        </w:p>
        <w:p w14:paraId="5B72A576" w14:textId="77777777" w:rsidR="001D26BE" w:rsidRDefault="001D26BE">
          <w:pPr>
            <w:pStyle w:val="TOC2"/>
            <w:rPr>
              <w:rFonts w:asciiTheme="minorHAnsi" w:eastAsiaTheme="minorEastAsia" w:hAnsiTheme="minorHAnsi" w:cstheme="minorBidi"/>
              <w:sz w:val="22"/>
              <w:szCs w:val="22"/>
            </w:rPr>
          </w:pPr>
          <w:hyperlink w:anchor="_Toc514150039" w:history="1">
            <w:r w:rsidRPr="007D1F9A">
              <w:rPr>
                <w:rStyle w:val="Hyperlink"/>
              </w:rPr>
              <w:t>Protecting sensitive information</w:t>
            </w:r>
            <w:r>
              <w:rPr>
                <w:webHidden/>
              </w:rPr>
              <w:tab/>
            </w:r>
            <w:r>
              <w:rPr>
                <w:webHidden/>
              </w:rPr>
              <w:fldChar w:fldCharType="begin"/>
            </w:r>
            <w:r>
              <w:rPr>
                <w:webHidden/>
              </w:rPr>
              <w:instrText xml:space="preserve"> PAGEREF _Toc514150039 \h </w:instrText>
            </w:r>
            <w:r>
              <w:rPr>
                <w:webHidden/>
              </w:rPr>
            </w:r>
            <w:r>
              <w:rPr>
                <w:webHidden/>
              </w:rPr>
              <w:fldChar w:fldCharType="separate"/>
            </w:r>
            <w:r>
              <w:rPr>
                <w:webHidden/>
              </w:rPr>
              <w:t>28</w:t>
            </w:r>
            <w:r>
              <w:rPr>
                <w:webHidden/>
              </w:rPr>
              <w:fldChar w:fldCharType="end"/>
            </w:r>
          </w:hyperlink>
        </w:p>
        <w:p w14:paraId="58428DC9" w14:textId="77777777" w:rsidR="001D26BE" w:rsidRDefault="001D26BE">
          <w:pPr>
            <w:pStyle w:val="TOC1"/>
            <w:rPr>
              <w:rFonts w:asciiTheme="minorHAnsi" w:eastAsiaTheme="minorEastAsia" w:hAnsiTheme="minorHAnsi" w:cstheme="minorBidi"/>
              <w:sz w:val="22"/>
              <w:szCs w:val="22"/>
            </w:rPr>
          </w:pPr>
          <w:hyperlink w:anchor="_Toc514150040" w:history="1">
            <w:r w:rsidRPr="007D1F9A">
              <w:rPr>
                <w:rStyle w:val="Hyperlink"/>
              </w:rPr>
              <w:t>Overview of the playbooks</w:t>
            </w:r>
            <w:r>
              <w:rPr>
                <w:webHidden/>
              </w:rPr>
              <w:tab/>
            </w:r>
            <w:r>
              <w:rPr>
                <w:webHidden/>
              </w:rPr>
              <w:fldChar w:fldCharType="begin"/>
            </w:r>
            <w:r>
              <w:rPr>
                <w:webHidden/>
              </w:rPr>
              <w:instrText xml:space="preserve"> PAGEREF _Toc514150040 \h </w:instrText>
            </w:r>
            <w:r>
              <w:rPr>
                <w:webHidden/>
              </w:rPr>
            </w:r>
            <w:r>
              <w:rPr>
                <w:webHidden/>
              </w:rPr>
              <w:fldChar w:fldCharType="separate"/>
            </w:r>
            <w:r>
              <w:rPr>
                <w:webHidden/>
              </w:rPr>
              <w:t>28</w:t>
            </w:r>
            <w:r>
              <w:rPr>
                <w:webHidden/>
              </w:rPr>
              <w:fldChar w:fldCharType="end"/>
            </w:r>
          </w:hyperlink>
        </w:p>
        <w:p w14:paraId="0C4643C5" w14:textId="77777777" w:rsidR="001D26BE" w:rsidRDefault="001D26BE">
          <w:pPr>
            <w:pStyle w:val="TOC2"/>
            <w:rPr>
              <w:rFonts w:asciiTheme="minorHAnsi" w:eastAsiaTheme="minorEastAsia" w:hAnsiTheme="minorHAnsi" w:cstheme="minorBidi"/>
              <w:sz w:val="22"/>
              <w:szCs w:val="22"/>
            </w:rPr>
          </w:pPr>
          <w:hyperlink w:anchor="_Toc514150041" w:history="1">
            <w:r w:rsidRPr="007D1F9A">
              <w:rPr>
                <w:rStyle w:val="Hyperlink"/>
              </w:rPr>
              <w:t>site.yml and related playbooks</w:t>
            </w:r>
            <w:r>
              <w:rPr>
                <w:webHidden/>
              </w:rPr>
              <w:tab/>
            </w:r>
            <w:r>
              <w:rPr>
                <w:webHidden/>
              </w:rPr>
              <w:fldChar w:fldCharType="begin"/>
            </w:r>
            <w:r>
              <w:rPr>
                <w:webHidden/>
              </w:rPr>
              <w:instrText xml:space="preserve"> PAGEREF _Toc514150041 \h </w:instrText>
            </w:r>
            <w:r>
              <w:rPr>
                <w:webHidden/>
              </w:rPr>
            </w:r>
            <w:r>
              <w:rPr>
                <w:webHidden/>
              </w:rPr>
              <w:fldChar w:fldCharType="separate"/>
            </w:r>
            <w:r>
              <w:rPr>
                <w:webHidden/>
              </w:rPr>
              <w:t>28</w:t>
            </w:r>
            <w:r>
              <w:rPr>
                <w:webHidden/>
              </w:rPr>
              <w:fldChar w:fldCharType="end"/>
            </w:r>
          </w:hyperlink>
        </w:p>
        <w:p w14:paraId="7EA297AE" w14:textId="77777777" w:rsidR="001D26BE" w:rsidRDefault="001D26BE">
          <w:pPr>
            <w:pStyle w:val="TOC2"/>
            <w:rPr>
              <w:rFonts w:asciiTheme="minorHAnsi" w:eastAsiaTheme="minorEastAsia" w:hAnsiTheme="minorHAnsi" w:cstheme="minorBidi"/>
              <w:sz w:val="22"/>
              <w:szCs w:val="22"/>
            </w:rPr>
          </w:pPr>
          <w:hyperlink w:anchor="_Toc514150042" w:history="1">
            <w:r w:rsidRPr="007D1F9A">
              <w:rPr>
                <w:rStyle w:val="Hyperlink"/>
              </w:rPr>
              <w:t>Windows playbooks</w:t>
            </w:r>
            <w:r>
              <w:rPr>
                <w:webHidden/>
              </w:rPr>
              <w:tab/>
            </w:r>
            <w:r>
              <w:rPr>
                <w:webHidden/>
              </w:rPr>
              <w:fldChar w:fldCharType="begin"/>
            </w:r>
            <w:r>
              <w:rPr>
                <w:webHidden/>
              </w:rPr>
              <w:instrText xml:space="preserve"> PAGEREF _Toc514150042 \h </w:instrText>
            </w:r>
            <w:r>
              <w:rPr>
                <w:webHidden/>
              </w:rPr>
            </w:r>
            <w:r>
              <w:rPr>
                <w:webHidden/>
              </w:rPr>
              <w:fldChar w:fldCharType="separate"/>
            </w:r>
            <w:r>
              <w:rPr>
                <w:webHidden/>
              </w:rPr>
              <w:t>30</w:t>
            </w:r>
            <w:r>
              <w:rPr>
                <w:webHidden/>
              </w:rPr>
              <w:fldChar w:fldCharType="end"/>
            </w:r>
          </w:hyperlink>
        </w:p>
        <w:p w14:paraId="3EA1FA7A" w14:textId="77777777" w:rsidR="001D26BE" w:rsidRDefault="001D26BE">
          <w:pPr>
            <w:pStyle w:val="TOC2"/>
            <w:rPr>
              <w:rFonts w:asciiTheme="minorHAnsi" w:eastAsiaTheme="minorEastAsia" w:hAnsiTheme="minorHAnsi" w:cstheme="minorBidi"/>
              <w:sz w:val="22"/>
              <w:szCs w:val="22"/>
            </w:rPr>
          </w:pPr>
          <w:hyperlink w:anchor="_Toc514150043" w:history="1">
            <w:r w:rsidRPr="007D1F9A">
              <w:rPr>
                <w:rStyle w:val="Hyperlink"/>
              </w:rPr>
              <w:t>Backup and restore playbooks</w:t>
            </w:r>
            <w:r>
              <w:rPr>
                <w:webHidden/>
              </w:rPr>
              <w:tab/>
            </w:r>
            <w:r>
              <w:rPr>
                <w:webHidden/>
              </w:rPr>
              <w:fldChar w:fldCharType="begin"/>
            </w:r>
            <w:r>
              <w:rPr>
                <w:webHidden/>
              </w:rPr>
              <w:instrText xml:space="preserve"> PAGEREF _Toc514150043 \h </w:instrText>
            </w:r>
            <w:r>
              <w:rPr>
                <w:webHidden/>
              </w:rPr>
            </w:r>
            <w:r>
              <w:rPr>
                <w:webHidden/>
              </w:rPr>
              <w:fldChar w:fldCharType="separate"/>
            </w:r>
            <w:r>
              <w:rPr>
                <w:webHidden/>
              </w:rPr>
              <w:t>30</w:t>
            </w:r>
            <w:r>
              <w:rPr>
                <w:webHidden/>
              </w:rPr>
              <w:fldChar w:fldCharType="end"/>
            </w:r>
          </w:hyperlink>
        </w:p>
        <w:p w14:paraId="6712F55B" w14:textId="77777777" w:rsidR="001D26BE" w:rsidRDefault="001D26BE">
          <w:pPr>
            <w:pStyle w:val="TOC2"/>
            <w:rPr>
              <w:rFonts w:asciiTheme="minorHAnsi" w:eastAsiaTheme="minorEastAsia" w:hAnsiTheme="minorHAnsi" w:cstheme="minorBidi"/>
              <w:sz w:val="22"/>
              <w:szCs w:val="22"/>
            </w:rPr>
          </w:pPr>
          <w:hyperlink w:anchor="_Toc514150044" w:history="1">
            <w:r w:rsidRPr="007D1F9A">
              <w:rPr>
                <w:rStyle w:val="Hyperlink"/>
              </w:rPr>
              <w:t>Convenience playbooks</w:t>
            </w:r>
            <w:r>
              <w:rPr>
                <w:webHidden/>
              </w:rPr>
              <w:tab/>
            </w:r>
            <w:r>
              <w:rPr>
                <w:webHidden/>
              </w:rPr>
              <w:fldChar w:fldCharType="begin"/>
            </w:r>
            <w:r>
              <w:rPr>
                <w:webHidden/>
              </w:rPr>
              <w:instrText xml:space="preserve"> PAGEREF _Toc514150044 \h </w:instrText>
            </w:r>
            <w:r>
              <w:rPr>
                <w:webHidden/>
              </w:rPr>
            </w:r>
            <w:r>
              <w:rPr>
                <w:webHidden/>
              </w:rPr>
              <w:fldChar w:fldCharType="separate"/>
            </w:r>
            <w:r>
              <w:rPr>
                <w:webHidden/>
              </w:rPr>
              <w:t>30</w:t>
            </w:r>
            <w:r>
              <w:rPr>
                <w:webHidden/>
              </w:rPr>
              <w:fldChar w:fldCharType="end"/>
            </w:r>
          </w:hyperlink>
        </w:p>
        <w:p w14:paraId="5D5B987F" w14:textId="77777777" w:rsidR="001D26BE" w:rsidRDefault="001D26BE">
          <w:pPr>
            <w:pStyle w:val="TOC2"/>
            <w:rPr>
              <w:rFonts w:asciiTheme="minorHAnsi" w:eastAsiaTheme="minorEastAsia" w:hAnsiTheme="minorHAnsi" w:cstheme="minorBidi"/>
              <w:sz w:val="22"/>
              <w:szCs w:val="22"/>
            </w:rPr>
          </w:pPr>
          <w:hyperlink w:anchor="_Toc514150045" w:history="1">
            <w:r w:rsidRPr="007D1F9A">
              <w:rPr>
                <w:rStyle w:val="Hyperlink"/>
              </w:rPr>
              <w:t>Convenience scripts</w:t>
            </w:r>
            <w:r>
              <w:rPr>
                <w:webHidden/>
              </w:rPr>
              <w:tab/>
            </w:r>
            <w:r>
              <w:rPr>
                <w:webHidden/>
              </w:rPr>
              <w:fldChar w:fldCharType="begin"/>
            </w:r>
            <w:r>
              <w:rPr>
                <w:webHidden/>
              </w:rPr>
              <w:instrText xml:space="preserve"> PAGEREF _Toc514150045 \h </w:instrText>
            </w:r>
            <w:r>
              <w:rPr>
                <w:webHidden/>
              </w:rPr>
            </w:r>
            <w:r>
              <w:rPr>
                <w:webHidden/>
              </w:rPr>
              <w:fldChar w:fldCharType="separate"/>
            </w:r>
            <w:r>
              <w:rPr>
                <w:webHidden/>
              </w:rPr>
              <w:t>30</w:t>
            </w:r>
            <w:r>
              <w:rPr>
                <w:webHidden/>
              </w:rPr>
              <w:fldChar w:fldCharType="end"/>
            </w:r>
          </w:hyperlink>
        </w:p>
        <w:p w14:paraId="1DF62451" w14:textId="77777777" w:rsidR="001D26BE" w:rsidRDefault="001D26BE">
          <w:pPr>
            <w:pStyle w:val="TOC1"/>
            <w:rPr>
              <w:rFonts w:asciiTheme="minorHAnsi" w:eastAsiaTheme="minorEastAsia" w:hAnsiTheme="minorHAnsi" w:cstheme="minorBidi"/>
              <w:sz w:val="22"/>
              <w:szCs w:val="22"/>
            </w:rPr>
          </w:pPr>
          <w:hyperlink w:anchor="_Toc514150046" w:history="1">
            <w:r w:rsidRPr="007D1F9A">
              <w:rPr>
                <w:rStyle w:val="Hyperlink"/>
              </w:rPr>
              <w:t>Running the playbooks</w:t>
            </w:r>
            <w:r>
              <w:rPr>
                <w:webHidden/>
              </w:rPr>
              <w:tab/>
            </w:r>
            <w:r>
              <w:rPr>
                <w:webHidden/>
              </w:rPr>
              <w:fldChar w:fldCharType="begin"/>
            </w:r>
            <w:r>
              <w:rPr>
                <w:webHidden/>
              </w:rPr>
              <w:instrText xml:space="preserve"> PAGEREF _Toc514150046 \h </w:instrText>
            </w:r>
            <w:r>
              <w:rPr>
                <w:webHidden/>
              </w:rPr>
            </w:r>
            <w:r>
              <w:rPr>
                <w:webHidden/>
              </w:rPr>
              <w:fldChar w:fldCharType="separate"/>
            </w:r>
            <w:r>
              <w:rPr>
                <w:webHidden/>
              </w:rPr>
              <w:t>30</w:t>
            </w:r>
            <w:r>
              <w:rPr>
                <w:webHidden/>
              </w:rPr>
              <w:fldChar w:fldCharType="end"/>
            </w:r>
          </w:hyperlink>
        </w:p>
        <w:p w14:paraId="06DC0BA6" w14:textId="77777777" w:rsidR="001D26BE" w:rsidRDefault="001D26BE">
          <w:pPr>
            <w:pStyle w:val="TOC2"/>
            <w:rPr>
              <w:rFonts w:asciiTheme="minorHAnsi" w:eastAsiaTheme="minorEastAsia" w:hAnsiTheme="minorHAnsi" w:cstheme="minorBidi"/>
              <w:sz w:val="22"/>
              <w:szCs w:val="22"/>
            </w:rPr>
          </w:pPr>
          <w:hyperlink w:anchor="_Toc514150047" w:history="1">
            <w:r w:rsidRPr="007D1F9A">
              <w:rPr>
                <w:rStyle w:val="Hyperlink"/>
              </w:rPr>
              <w:t>Post deployment</w:t>
            </w:r>
            <w:r>
              <w:rPr>
                <w:webHidden/>
              </w:rPr>
              <w:tab/>
            </w:r>
            <w:r>
              <w:rPr>
                <w:webHidden/>
              </w:rPr>
              <w:fldChar w:fldCharType="begin"/>
            </w:r>
            <w:r>
              <w:rPr>
                <w:webHidden/>
              </w:rPr>
              <w:instrText xml:space="preserve"> PAGEREF _Toc514150047 \h </w:instrText>
            </w:r>
            <w:r>
              <w:rPr>
                <w:webHidden/>
              </w:rPr>
            </w:r>
            <w:r>
              <w:rPr>
                <w:webHidden/>
              </w:rPr>
              <w:fldChar w:fldCharType="separate"/>
            </w:r>
            <w:r>
              <w:rPr>
                <w:webHidden/>
              </w:rPr>
              <w:t>31</w:t>
            </w:r>
            <w:r>
              <w:rPr>
                <w:webHidden/>
              </w:rPr>
              <w:fldChar w:fldCharType="end"/>
            </w:r>
          </w:hyperlink>
        </w:p>
        <w:p w14:paraId="42B79913" w14:textId="77777777" w:rsidR="001D26BE" w:rsidRDefault="001D26BE">
          <w:pPr>
            <w:pStyle w:val="TOC1"/>
            <w:rPr>
              <w:rFonts w:asciiTheme="minorHAnsi" w:eastAsiaTheme="minorEastAsia" w:hAnsiTheme="minorHAnsi" w:cstheme="minorBidi"/>
              <w:sz w:val="22"/>
              <w:szCs w:val="22"/>
            </w:rPr>
          </w:pPr>
          <w:hyperlink w:anchor="_Toc514150048" w:history="1">
            <w:r w:rsidRPr="007D1F9A">
              <w:rPr>
                <w:rStyle w:val="Hyperlink"/>
              </w:rPr>
              <w:t>Solution lifecycle management</w:t>
            </w:r>
            <w:r>
              <w:rPr>
                <w:webHidden/>
              </w:rPr>
              <w:tab/>
            </w:r>
            <w:r>
              <w:rPr>
                <w:webHidden/>
              </w:rPr>
              <w:fldChar w:fldCharType="begin"/>
            </w:r>
            <w:r>
              <w:rPr>
                <w:webHidden/>
              </w:rPr>
              <w:instrText xml:space="preserve"> PAGEREF _Toc514150048 \h </w:instrText>
            </w:r>
            <w:r>
              <w:rPr>
                <w:webHidden/>
              </w:rPr>
            </w:r>
            <w:r>
              <w:rPr>
                <w:webHidden/>
              </w:rPr>
              <w:fldChar w:fldCharType="separate"/>
            </w:r>
            <w:r>
              <w:rPr>
                <w:webHidden/>
              </w:rPr>
              <w:t>31</w:t>
            </w:r>
            <w:r>
              <w:rPr>
                <w:webHidden/>
              </w:rPr>
              <w:fldChar w:fldCharType="end"/>
            </w:r>
          </w:hyperlink>
        </w:p>
        <w:p w14:paraId="18784978" w14:textId="77777777" w:rsidR="001D26BE" w:rsidRDefault="001D26BE">
          <w:pPr>
            <w:pStyle w:val="TOC2"/>
            <w:rPr>
              <w:rFonts w:asciiTheme="minorHAnsi" w:eastAsiaTheme="minorEastAsia" w:hAnsiTheme="minorHAnsi" w:cstheme="minorBidi"/>
              <w:sz w:val="22"/>
              <w:szCs w:val="22"/>
            </w:rPr>
          </w:pPr>
          <w:hyperlink w:anchor="_Toc514150049" w:history="1">
            <w:r w:rsidRPr="007D1F9A">
              <w:rPr>
                <w:rStyle w:val="Hyperlink"/>
              </w:rPr>
              <w:t>Synergy environment</w:t>
            </w:r>
            <w:r>
              <w:rPr>
                <w:webHidden/>
              </w:rPr>
              <w:tab/>
            </w:r>
            <w:r>
              <w:rPr>
                <w:webHidden/>
              </w:rPr>
              <w:fldChar w:fldCharType="begin"/>
            </w:r>
            <w:r>
              <w:rPr>
                <w:webHidden/>
              </w:rPr>
              <w:instrText xml:space="preserve"> PAGEREF _Toc514150049 \h </w:instrText>
            </w:r>
            <w:r>
              <w:rPr>
                <w:webHidden/>
              </w:rPr>
            </w:r>
            <w:r>
              <w:rPr>
                <w:webHidden/>
              </w:rPr>
              <w:fldChar w:fldCharType="separate"/>
            </w:r>
            <w:r>
              <w:rPr>
                <w:webHidden/>
              </w:rPr>
              <w:t>31</w:t>
            </w:r>
            <w:r>
              <w:rPr>
                <w:webHidden/>
              </w:rPr>
              <w:fldChar w:fldCharType="end"/>
            </w:r>
          </w:hyperlink>
        </w:p>
        <w:p w14:paraId="59A732B8" w14:textId="77777777" w:rsidR="001D26BE" w:rsidRDefault="001D26BE">
          <w:pPr>
            <w:pStyle w:val="TOC2"/>
            <w:rPr>
              <w:rFonts w:asciiTheme="minorHAnsi" w:eastAsiaTheme="minorEastAsia" w:hAnsiTheme="minorHAnsi" w:cstheme="minorBidi"/>
              <w:sz w:val="22"/>
              <w:szCs w:val="22"/>
            </w:rPr>
          </w:pPr>
          <w:hyperlink w:anchor="_Toc514150050" w:history="1">
            <w:r w:rsidRPr="007D1F9A">
              <w:rPr>
                <w:rStyle w:val="Hyperlink"/>
              </w:rPr>
              <w:t>VMware Components</w:t>
            </w:r>
            <w:r>
              <w:rPr>
                <w:webHidden/>
              </w:rPr>
              <w:tab/>
            </w:r>
            <w:r>
              <w:rPr>
                <w:webHidden/>
              </w:rPr>
              <w:fldChar w:fldCharType="begin"/>
            </w:r>
            <w:r>
              <w:rPr>
                <w:webHidden/>
              </w:rPr>
              <w:instrText xml:space="preserve"> PAGEREF _Toc514150050 \h </w:instrText>
            </w:r>
            <w:r>
              <w:rPr>
                <w:webHidden/>
              </w:rPr>
            </w:r>
            <w:r>
              <w:rPr>
                <w:webHidden/>
              </w:rPr>
              <w:fldChar w:fldCharType="separate"/>
            </w:r>
            <w:r>
              <w:rPr>
                <w:webHidden/>
              </w:rPr>
              <w:t>31</w:t>
            </w:r>
            <w:r>
              <w:rPr>
                <w:webHidden/>
              </w:rPr>
              <w:fldChar w:fldCharType="end"/>
            </w:r>
          </w:hyperlink>
        </w:p>
        <w:p w14:paraId="7E51AA89" w14:textId="77777777" w:rsidR="001D26BE" w:rsidRDefault="001D26BE">
          <w:pPr>
            <w:pStyle w:val="TOC2"/>
            <w:rPr>
              <w:rFonts w:asciiTheme="minorHAnsi" w:eastAsiaTheme="minorEastAsia" w:hAnsiTheme="minorHAnsi" w:cstheme="minorBidi"/>
              <w:sz w:val="22"/>
              <w:szCs w:val="22"/>
            </w:rPr>
          </w:pPr>
          <w:hyperlink w:anchor="_Toc514150051" w:history="1">
            <w:r w:rsidRPr="007D1F9A">
              <w:rPr>
                <w:rStyle w:val="Hyperlink"/>
              </w:rPr>
              <w:t>vSphere Docker Volume Service Plug-in</w:t>
            </w:r>
            <w:r>
              <w:rPr>
                <w:webHidden/>
              </w:rPr>
              <w:tab/>
            </w:r>
            <w:r>
              <w:rPr>
                <w:webHidden/>
              </w:rPr>
              <w:fldChar w:fldCharType="begin"/>
            </w:r>
            <w:r>
              <w:rPr>
                <w:webHidden/>
              </w:rPr>
              <w:instrText xml:space="preserve"> PAGEREF _Toc514150051 \h </w:instrText>
            </w:r>
            <w:r>
              <w:rPr>
                <w:webHidden/>
              </w:rPr>
            </w:r>
            <w:r>
              <w:rPr>
                <w:webHidden/>
              </w:rPr>
              <w:fldChar w:fldCharType="separate"/>
            </w:r>
            <w:r>
              <w:rPr>
                <w:webHidden/>
              </w:rPr>
              <w:t>31</w:t>
            </w:r>
            <w:r>
              <w:rPr>
                <w:webHidden/>
              </w:rPr>
              <w:fldChar w:fldCharType="end"/>
            </w:r>
          </w:hyperlink>
        </w:p>
        <w:p w14:paraId="1E0846FA" w14:textId="77777777" w:rsidR="001D26BE" w:rsidRDefault="001D26BE">
          <w:pPr>
            <w:pStyle w:val="TOC2"/>
            <w:rPr>
              <w:rFonts w:asciiTheme="minorHAnsi" w:eastAsiaTheme="minorEastAsia" w:hAnsiTheme="minorHAnsi" w:cstheme="minorBidi"/>
              <w:sz w:val="22"/>
              <w:szCs w:val="22"/>
            </w:rPr>
          </w:pPr>
          <w:hyperlink w:anchor="_Toc514150052" w:history="1">
            <w:r w:rsidRPr="007D1F9A">
              <w:rPr>
                <w:rStyle w:val="Hyperlink"/>
              </w:rPr>
              <w:t>Red Hat Enterprise Linux operating system</w:t>
            </w:r>
            <w:r>
              <w:rPr>
                <w:webHidden/>
              </w:rPr>
              <w:tab/>
            </w:r>
            <w:r>
              <w:rPr>
                <w:webHidden/>
              </w:rPr>
              <w:fldChar w:fldCharType="begin"/>
            </w:r>
            <w:r>
              <w:rPr>
                <w:webHidden/>
              </w:rPr>
              <w:instrText xml:space="preserve"> PAGEREF _Toc514150052 \h </w:instrText>
            </w:r>
            <w:r>
              <w:rPr>
                <w:webHidden/>
              </w:rPr>
            </w:r>
            <w:r>
              <w:rPr>
                <w:webHidden/>
              </w:rPr>
              <w:fldChar w:fldCharType="separate"/>
            </w:r>
            <w:r>
              <w:rPr>
                <w:webHidden/>
              </w:rPr>
              <w:t>32</w:t>
            </w:r>
            <w:r>
              <w:rPr>
                <w:webHidden/>
              </w:rPr>
              <w:fldChar w:fldCharType="end"/>
            </w:r>
          </w:hyperlink>
        </w:p>
        <w:p w14:paraId="3E97AC61" w14:textId="77777777" w:rsidR="001D26BE" w:rsidRDefault="001D26BE">
          <w:pPr>
            <w:pStyle w:val="TOC2"/>
            <w:rPr>
              <w:rFonts w:asciiTheme="minorHAnsi" w:eastAsiaTheme="minorEastAsia" w:hAnsiTheme="minorHAnsi" w:cstheme="minorBidi"/>
              <w:sz w:val="22"/>
              <w:szCs w:val="22"/>
            </w:rPr>
          </w:pPr>
          <w:hyperlink w:anchor="_Toc514150053" w:history="1">
            <w:r w:rsidRPr="007D1F9A">
              <w:rPr>
                <w:rStyle w:val="Hyperlink"/>
              </w:rPr>
              <w:t>Docker EE Environment</w:t>
            </w:r>
            <w:r>
              <w:rPr>
                <w:webHidden/>
              </w:rPr>
              <w:tab/>
            </w:r>
            <w:r>
              <w:rPr>
                <w:webHidden/>
              </w:rPr>
              <w:fldChar w:fldCharType="begin"/>
            </w:r>
            <w:r>
              <w:rPr>
                <w:webHidden/>
              </w:rPr>
              <w:instrText xml:space="preserve"> PAGEREF _Toc514150053 \h </w:instrText>
            </w:r>
            <w:r>
              <w:rPr>
                <w:webHidden/>
              </w:rPr>
            </w:r>
            <w:r>
              <w:rPr>
                <w:webHidden/>
              </w:rPr>
              <w:fldChar w:fldCharType="separate"/>
            </w:r>
            <w:r>
              <w:rPr>
                <w:webHidden/>
              </w:rPr>
              <w:t>32</w:t>
            </w:r>
            <w:r>
              <w:rPr>
                <w:webHidden/>
              </w:rPr>
              <w:fldChar w:fldCharType="end"/>
            </w:r>
          </w:hyperlink>
        </w:p>
        <w:p w14:paraId="5BBCCA9F" w14:textId="77777777" w:rsidR="001D26BE" w:rsidRDefault="001D26BE">
          <w:pPr>
            <w:pStyle w:val="TOC2"/>
            <w:rPr>
              <w:rFonts w:asciiTheme="minorHAnsi" w:eastAsiaTheme="minorEastAsia" w:hAnsiTheme="minorHAnsi" w:cstheme="minorBidi"/>
              <w:sz w:val="22"/>
              <w:szCs w:val="22"/>
            </w:rPr>
          </w:pPr>
          <w:hyperlink w:anchor="_Toc514150054" w:history="1">
            <w:r w:rsidRPr="007D1F9A">
              <w:rPr>
                <w:rStyle w:val="Hyperlink"/>
              </w:rPr>
              <w:t>Monitoring Tools</w:t>
            </w:r>
            <w:r>
              <w:rPr>
                <w:webHidden/>
              </w:rPr>
              <w:tab/>
            </w:r>
            <w:r>
              <w:rPr>
                <w:webHidden/>
              </w:rPr>
              <w:fldChar w:fldCharType="begin"/>
            </w:r>
            <w:r>
              <w:rPr>
                <w:webHidden/>
              </w:rPr>
              <w:instrText xml:space="preserve"> PAGEREF _Toc514150054 \h </w:instrText>
            </w:r>
            <w:r>
              <w:rPr>
                <w:webHidden/>
              </w:rPr>
            </w:r>
            <w:r>
              <w:rPr>
                <w:webHidden/>
              </w:rPr>
              <w:fldChar w:fldCharType="separate"/>
            </w:r>
            <w:r>
              <w:rPr>
                <w:webHidden/>
              </w:rPr>
              <w:t>32</w:t>
            </w:r>
            <w:r>
              <w:rPr>
                <w:webHidden/>
              </w:rPr>
              <w:fldChar w:fldCharType="end"/>
            </w:r>
          </w:hyperlink>
        </w:p>
        <w:p w14:paraId="74B6173E" w14:textId="77777777" w:rsidR="001D26BE" w:rsidRDefault="001D26BE">
          <w:pPr>
            <w:pStyle w:val="TOC2"/>
            <w:rPr>
              <w:rFonts w:asciiTheme="minorHAnsi" w:eastAsiaTheme="minorEastAsia" w:hAnsiTheme="minorHAnsi" w:cstheme="minorBidi"/>
              <w:sz w:val="22"/>
              <w:szCs w:val="22"/>
            </w:rPr>
          </w:pPr>
          <w:hyperlink w:anchor="_Toc514150055" w:history="1">
            <w:r w:rsidRPr="007D1F9A">
              <w:rPr>
                <w:rStyle w:val="Hyperlink"/>
              </w:rPr>
              <w:t>Windows operating system and Docker EE</w:t>
            </w:r>
            <w:r>
              <w:rPr>
                <w:webHidden/>
              </w:rPr>
              <w:tab/>
            </w:r>
            <w:r>
              <w:rPr>
                <w:webHidden/>
              </w:rPr>
              <w:fldChar w:fldCharType="begin"/>
            </w:r>
            <w:r>
              <w:rPr>
                <w:webHidden/>
              </w:rPr>
              <w:instrText xml:space="preserve"> PAGEREF _Toc514150055 \h </w:instrText>
            </w:r>
            <w:r>
              <w:rPr>
                <w:webHidden/>
              </w:rPr>
            </w:r>
            <w:r>
              <w:rPr>
                <w:webHidden/>
              </w:rPr>
              <w:fldChar w:fldCharType="separate"/>
            </w:r>
            <w:r>
              <w:rPr>
                <w:webHidden/>
              </w:rPr>
              <w:t>33</w:t>
            </w:r>
            <w:r>
              <w:rPr>
                <w:webHidden/>
              </w:rPr>
              <w:fldChar w:fldCharType="end"/>
            </w:r>
          </w:hyperlink>
        </w:p>
        <w:p w14:paraId="08A68B6E" w14:textId="77777777" w:rsidR="001D26BE" w:rsidRDefault="001D26BE">
          <w:pPr>
            <w:pStyle w:val="TOC1"/>
            <w:rPr>
              <w:rFonts w:asciiTheme="minorHAnsi" w:eastAsiaTheme="minorEastAsia" w:hAnsiTheme="minorHAnsi" w:cstheme="minorBidi"/>
              <w:sz w:val="22"/>
              <w:szCs w:val="22"/>
            </w:rPr>
          </w:pPr>
          <w:hyperlink w:anchor="_Toc514150056" w:history="1">
            <w:r w:rsidRPr="007D1F9A">
              <w:rPr>
                <w:rStyle w:val="Hyperlink"/>
              </w:rPr>
              <w:t>Backup and restore</w:t>
            </w:r>
            <w:r>
              <w:rPr>
                <w:webHidden/>
              </w:rPr>
              <w:tab/>
            </w:r>
            <w:r>
              <w:rPr>
                <w:webHidden/>
              </w:rPr>
              <w:fldChar w:fldCharType="begin"/>
            </w:r>
            <w:r>
              <w:rPr>
                <w:webHidden/>
              </w:rPr>
              <w:instrText xml:space="preserve"> PAGEREF _Toc514150056 \h </w:instrText>
            </w:r>
            <w:r>
              <w:rPr>
                <w:webHidden/>
              </w:rPr>
            </w:r>
            <w:r>
              <w:rPr>
                <w:webHidden/>
              </w:rPr>
              <w:fldChar w:fldCharType="separate"/>
            </w:r>
            <w:r>
              <w:rPr>
                <w:webHidden/>
              </w:rPr>
              <w:t>33</w:t>
            </w:r>
            <w:r>
              <w:rPr>
                <w:webHidden/>
              </w:rPr>
              <w:fldChar w:fldCharType="end"/>
            </w:r>
          </w:hyperlink>
        </w:p>
        <w:p w14:paraId="783FAFA2" w14:textId="77777777" w:rsidR="001D26BE" w:rsidRDefault="001D26BE">
          <w:pPr>
            <w:pStyle w:val="TOC2"/>
            <w:rPr>
              <w:rFonts w:asciiTheme="minorHAnsi" w:eastAsiaTheme="minorEastAsia" w:hAnsiTheme="minorHAnsi" w:cstheme="minorBidi"/>
              <w:sz w:val="22"/>
              <w:szCs w:val="22"/>
            </w:rPr>
          </w:pPr>
          <w:hyperlink w:anchor="_Toc514150057" w:history="1">
            <w:r w:rsidRPr="007D1F9A">
              <w:rPr>
                <w:rStyle w:val="Hyperlink"/>
              </w:rPr>
              <w:t>Backup and restore UCP and DTR</w:t>
            </w:r>
            <w:r>
              <w:rPr>
                <w:webHidden/>
              </w:rPr>
              <w:tab/>
            </w:r>
            <w:r>
              <w:rPr>
                <w:webHidden/>
              </w:rPr>
              <w:fldChar w:fldCharType="begin"/>
            </w:r>
            <w:r>
              <w:rPr>
                <w:webHidden/>
              </w:rPr>
              <w:instrText xml:space="preserve"> PAGEREF _Toc514150057 \h </w:instrText>
            </w:r>
            <w:r>
              <w:rPr>
                <w:webHidden/>
              </w:rPr>
            </w:r>
            <w:r>
              <w:rPr>
                <w:webHidden/>
              </w:rPr>
              <w:fldChar w:fldCharType="separate"/>
            </w:r>
            <w:r>
              <w:rPr>
                <w:webHidden/>
              </w:rPr>
              <w:t>33</w:t>
            </w:r>
            <w:r>
              <w:rPr>
                <w:webHidden/>
              </w:rPr>
              <w:fldChar w:fldCharType="end"/>
            </w:r>
          </w:hyperlink>
        </w:p>
        <w:p w14:paraId="3E41CE4A" w14:textId="77777777" w:rsidR="001D26BE" w:rsidRDefault="001D26BE">
          <w:pPr>
            <w:pStyle w:val="TOC2"/>
            <w:rPr>
              <w:rFonts w:asciiTheme="minorHAnsi" w:eastAsiaTheme="minorEastAsia" w:hAnsiTheme="minorHAnsi" w:cstheme="minorBidi"/>
              <w:sz w:val="22"/>
              <w:szCs w:val="22"/>
            </w:rPr>
          </w:pPr>
          <w:hyperlink w:anchor="_Toc514150058" w:history="1">
            <w:r w:rsidRPr="007D1F9A">
              <w:rPr>
                <w:rStyle w:val="Hyperlink"/>
              </w:rPr>
              <w:t>Backup and restore Docker persistent volumes</w:t>
            </w:r>
            <w:r>
              <w:rPr>
                <w:webHidden/>
              </w:rPr>
              <w:tab/>
            </w:r>
            <w:r>
              <w:rPr>
                <w:webHidden/>
              </w:rPr>
              <w:fldChar w:fldCharType="begin"/>
            </w:r>
            <w:r>
              <w:rPr>
                <w:webHidden/>
              </w:rPr>
              <w:instrText xml:space="preserve"> PAGEREF _Toc514150058 \h </w:instrText>
            </w:r>
            <w:r>
              <w:rPr>
                <w:webHidden/>
              </w:rPr>
            </w:r>
            <w:r>
              <w:rPr>
                <w:webHidden/>
              </w:rPr>
              <w:fldChar w:fldCharType="separate"/>
            </w:r>
            <w:r>
              <w:rPr>
                <w:webHidden/>
              </w:rPr>
              <w:t>40</w:t>
            </w:r>
            <w:r>
              <w:rPr>
                <w:webHidden/>
              </w:rPr>
              <w:fldChar w:fldCharType="end"/>
            </w:r>
          </w:hyperlink>
        </w:p>
        <w:p w14:paraId="7D93D135" w14:textId="77777777" w:rsidR="001D26BE" w:rsidRDefault="001D26BE">
          <w:pPr>
            <w:pStyle w:val="TOC2"/>
            <w:rPr>
              <w:rFonts w:asciiTheme="minorHAnsi" w:eastAsiaTheme="minorEastAsia" w:hAnsiTheme="minorHAnsi" w:cstheme="minorBidi"/>
              <w:sz w:val="22"/>
              <w:szCs w:val="22"/>
            </w:rPr>
          </w:pPr>
          <w:hyperlink w:anchor="_Toc514150059" w:history="1">
            <w:r w:rsidRPr="007D1F9A">
              <w:rPr>
                <w:rStyle w:val="Hyperlink"/>
              </w:rPr>
              <w:t>Integrate UCP and DTR backup with HPE RMC and HPE StoreOnce</w:t>
            </w:r>
            <w:r>
              <w:rPr>
                <w:webHidden/>
              </w:rPr>
              <w:tab/>
            </w:r>
            <w:r>
              <w:rPr>
                <w:webHidden/>
              </w:rPr>
              <w:fldChar w:fldCharType="begin"/>
            </w:r>
            <w:r>
              <w:rPr>
                <w:webHidden/>
              </w:rPr>
              <w:instrText xml:space="preserve"> PAGEREF _Toc514150059 \h </w:instrText>
            </w:r>
            <w:r>
              <w:rPr>
                <w:webHidden/>
              </w:rPr>
            </w:r>
            <w:r>
              <w:rPr>
                <w:webHidden/>
              </w:rPr>
              <w:fldChar w:fldCharType="separate"/>
            </w:r>
            <w:r>
              <w:rPr>
                <w:webHidden/>
              </w:rPr>
              <w:t>43</w:t>
            </w:r>
            <w:r>
              <w:rPr>
                <w:webHidden/>
              </w:rPr>
              <w:fldChar w:fldCharType="end"/>
            </w:r>
          </w:hyperlink>
        </w:p>
        <w:p w14:paraId="2ACDE6C6" w14:textId="77777777" w:rsidR="001D26BE" w:rsidRDefault="001D26BE">
          <w:pPr>
            <w:pStyle w:val="TOC1"/>
            <w:rPr>
              <w:rFonts w:asciiTheme="minorHAnsi" w:eastAsiaTheme="minorEastAsia" w:hAnsiTheme="minorHAnsi" w:cstheme="minorBidi"/>
              <w:sz w:val="22"/>
              <w:szCs w:val="22"/>
            </w:rPr>
          </w:pPr>
          <w:hyperlink w:anchor="_Toc514150060" w:history="1">
            <w:r w:rsidRPr="007D1F9A">
              <w:rPr>
                <w:rStyle w:val="Hyperlink"/>
              </w:rPr>
              <w:t>Summary</w:t>
            </w:r>
            <w:r>
              <w:rPr>
                <w:webHidden/>
              </w:rPr>
              <w:tab/>
            </w:r>
            <w:r>
              <w:rPr>
                <w:webHidden/>
              </w:rPr>
              <w:fldChar w:fldCharType="begin"/>
            </w:r>
            <w:r>
              <w:rPr>
                <w:webHidden/>
              </w:rPr>
              <w:instrText xml:space="preserve"> PAGEREF _Toc514150060 \h </w:instrText>
            </w:r>
            <w:r>
              <w:rPr>
                <w:webHidden/>
              </w:rPr>
            </w:r>
            <w:r>
              <w:rPr>
                <w:webHidden/>
              </w:rPr>
              <w:fldChar w:fldCharType="separate"/>
            </w:r>
            <w:r>
              <w:rPr>
                <w:webHidden/>
              </w:rPr>
              <w:t>45</w:t>
            </w:r>
            <w:r>
              <w:rPr>
                <w:webHidden/>
              </w:rPr>
              <w:fldChar w:fldCharType="end"/>
            </w:r>
          </w:hyperlink>
        </w:p>
        <w:p w14:paraId="381B11F9" w14:textId="77777777" w:rsidR="001D26BE" w:rsidRDefault="001D26BE">
          <w:pPr>
            <w:pStyle w:val="TOC1"/>
            <w:rPr>
              <w:rFonts w:asciiTheme="minorHAnsi" w:eastAsiaTheme="minorEastAsia" w:hAnsiTheme="minorHAnsi" w:cstheme="minorBidi"/>
              <w:sz w:val="22"/>
              <w:szCs w:val="22"/>
            </w:rPr>
          </w:pPr>
          <w:hyperlink w:anchor="_Toc514150061" w:history="1">
            <w:r w:rsidRPr="007D1F9A">
              <w:rPr>
                <w:rStyle w:val="Hyperlink"/>
              </w:rPr>
              <w:t>Appendix A: Bill of materials</w:t>
            </w:r>
            <w:r>
              <w:rPr>
                <w:webHidden/>
              </w:rPr>
              <w:tab/>
            </w:r>
            <w:r>
              <w:rPr>
                <w:webHidden/>
              </w:rPr>
              <w:fldChar w:fldCharType="begin"/>
            </w:r>
            <w:r>
              <w:rPr>
                <w:webHidden/>
              </w:rPr>
              <w:instrText xml:space="preserve"> PAGEREF _Toc514150061 \h </w:instrText>
            </w:r>
            <w:r>
              <w:rPr>
                <w:webHidden/>
              </w:rPr>
            </w:r>
            <w:r>
              <w:rPr>
                <w:webHidden/>
              </w:rPr>
              <w:fldChar w:fldCharType="separate"/>
            </w:r>
            <w:r>
              <w:rPr>
                <w:webHidden/>
              </w:rPr>
              <w:t>45</w:t>
            </w:r>
            <w:r>
              <w:rPr>
                <w:webHidden/>
              </w:rPr>
              <w:fldChar w:fldCharType="end"/>
            </w:r>
          </w:hyperlink>
        </w:p>
        <w:p w14:paraId="018D4159" w14:textId="77777777" w:rsidR="001D26BE" w:rsidRDefault="001D26BE">
          <w:pPr>
            <w:pStyle w:val="TOC2"/>
            <w:rPr>
              <w:rFonts w:asciiTheme="minorHAnsi" w:eastAsiaTheme="minorEastAsia" w:hAnsiTheme="minorHAnsi" w:cstheme="minorBidi"/>
              <w:sz w:val="22"/>
              <w:szCs w:val="22"/>
            </w:rPr>
          </w:pPr>
          <w:hyperlink w:anchor="_Toc514150062" w:history="1">
            <w:r w:rsidRPr="007D1F9A">
              <w:rPr>
                <w:rStyle w:val="Hyperlink"/>
              </w:rPr>
              <w:t>Software Licenses</w:t>
            </w:r>
            <w:r>
              <w:rPr>
                <w:webHidden/>
              </w:rPr>
              <w:tab/>
            </w:r>
            <w:r>
              <w:rPr>
                <w:webHidden/>
              </w:rPr>
              <w:fldChar w:fldCharType="begin"/>
            </w:r>
            <w:r>
              <w:rPr>
                <w:webHidden/>
              </w:rPr>
              <w:instrText xml:space="preserve"> PAGEREF _Toc514150062 \h </w:instrText>
            </w:r>
            <w:r>
              <w:rPr>
                <w:webHidden/>
              </w:rPr>
            </w:r>
            <w:r>
              <w:rPr>
                <w:webHidden/>
              </w:rPr>
              <w:fldChar w:fldCharType="separate"/>
            </w:r>
            <w:r>
              <w:rPr>
                <w:webHidden/>
              </w:rPr>
              <w:t>47</w:t>
            </w:r>
            <w:r>
              <w:rPr>
                <w:webHidden/>
              </w:rPr>
              <w:fldChar w:fldCharType="end"/>
            </w:r>
          </w:hyperlink>
        </w:p>
        <w:p w14:paraId="2310962D" w14:textId="77777777" w:rsidR="001D26BE" w:rsidRDefault="001D26BE">
          <w:pPr>
            <w:pStyle w:val="TOC1"/>
            <w:rPr>
              <w:rFonts w:asciiTheme="minorHAnsi" w:eastAsiaTheme="minorEastAsia" w:hAnsiTheme="minorHAnsi" w:cstheme="minorBidi"/>
              <w:sz w:val="22"/>
              <w:szCs w:val="22"/>
            </w:rPr>
          </w:pPr>
          <w:hyperlink w:anchor="_Toc514150063" w:history="1">
            <w:r w:rsidRPr="007D1F9A">
              <w:rPr>
                <w:rStyle w:val="Hyperlink"/>
              </w:rPr>
              <w:t>Appendix B: Using customer supplied certificates for UCP and DTR</w:t>
            </w:r>
            <w:r>
              <w:rPr>
                <w:webHidden/>
              </w:rPr>
              <w:tab/>
            </w:r>
            <w:r>
              <w:rPr>
                <w:webHidden/>
              </w:rPr>
              <w:fldChar w:fldCharType="begin"/>
            </w:r>
            <w:r>
              <w:rPr>
                <w:webHidden/>
              </w:rPr>
              <w:instrText xml:space="preserve"> PAGEREF _Toc514150063 \h </w:instrText>
            </w:r>
            <w:r>
              <w:rPr>
                <w:webHidden/>
              </w:rPr>
            </w:r>
            <w:r>
              <w:rPr>
                <w:webHidden/>
              </w:rPr>
              <w:fldChar w:fldCharType="separate"/>
            </w:r>
            <w:r>
              <w:rPr>
                <w:webHidden/>
              </w:rPr>
              <w:t>47</w:t>
            </w:r>
            <w:r>
              <w:rPr>
                <w:webHidden/>
              </w:rPr>
              <w:fldChar w:fldCharType="end"/>
            </w:r>
          </w:hyperlink>
        </w:p>
        <w:p w14:paraId="4E5E0195" w14:textId="77777777" w:rsidR="001D26BE" w:rsidRDefault="001D26BE">
          <w:pPr>
            <w:pStyle w:val="TOC2"/>
            <w:rPr>
              <w:rFonts w:asciiTheme="minorHAnsi" w:eastAsiaTheme="minorEastAsia" w:hAnsiTheme="minorHAnsi" w:cstheme="minorBidi"/>
              <w:sz w:val="22"/>
              <w:szCs w:val="22"/>
            </w:rPr>
          </w:pPr>
          <w:hyperlink w:anchor="_Toc514150064" w:history="1">
            <w:r w:rsidRPr="007D1F9A">
              <w:rPr>
                <w:rStyle w:val="Hyperlink"/>
              </w:rPr>
              <w:t>Generating and testing certificates</w:t>
            </w:r>
            <w:r>
              <w:rPr>
                <w:webHidden/>
              </w:rPr>
              <w:tab/>
            </w:r>
            <w:r>
              <w:rPr>
                <w:webHidden/>
              </w:rPr>
              <w:fldChar w:fldCharType="begin"/>
            </w:r>
            <w:r>
              <w:rPr>
                <w:webHidden/>
              </w:rPr>
              <w:instrText xml:space="preserve"> PAGEREF _Toc514150064 \h </w:instrText>
            </w:r>
            <w:r>
              <w:rPr>
                <w:webHidden/>
              </w:rPr>
            </w:r>
            <w:r>
              <w:rPr>
                <w:webHidden/>
              </w:rPr>
              <w:fldChar w:fldCharType="separate"/>
            </w:r>
            <w:r>
              <w:rPr>
                <w:webHidden/>
              </w:rPr>
              <w:t>48</w:t>
            </w:r>
            <w:r>
              <w:rPr>
                <w:webHidden/>
              </w:rPr>
              <w:fldChar w:fldCharType="end"/>
            </w:r>
          </w:hyperlink>
        </w:p>
        <w:p w14:paraId="076F902E" w14:textId="77777777" w:rsidR="001D26BE" w:rsidRDefault="001D26BE">
          <w:pPr>
            <w:pStyle w:val="TOC2"/>
            <w:rPr>
              <w:rFonts w:asciiTheme="minorHAnsi" w:eastAsiaTheme="minorEastAsia" w:hAnsiTheme="minorHAnsi" w:cstheme="minorBidi"/>
              <w:sz w:val="22"/>
              <w:szCs w:val="22"/>
            </w:rPr>
          </w:pPr>
          <w:hyperlink w:anchor="_Toc514150065" w:history="1">
            <w:r w:rsidRPr="007D1F9A">
              <w:rPr>
                <w:rStyle w:val="Hyperlink"/>
              </w:rPr>
              <w:t>Verify your certificates</w:t>
            </w:r>
            <w:r>
              <w:rPr>
                <w:webHidden/>
              </w:rPr>
              <w:tab/>
            </w:r>
            <w:r>
              <w:rPr>
                <w:webHidden/>
              </w:rPr>
              <w:fldChar w:fldCharType="begin"/>
            </w:r>
            <w:r>
              <w:rPr>
                <w:webHidden/>
              </w:rPr>
              <w:instrText xml:space="preserve"> PAGEREF _Toc514150065 \h </w:instrText>
            </w:r>
            <w:r>
              <w:rPr>
                <w:webHidden/>
              </w:rPr>
            </w:r>
            <w:r>
              <w:rPr>
                <w:webHidden/>
              </w:rPr>
              <w:fldChar w:fldCharType="separate"/>
            </w:r>
            <w:r>
              <w:rPr>
                <w:webHidden/>
              </w:rPr>
              <w:t>50</w:t>
            </w:r>
            <w:r>
              <w:rPr>
                <w:webHidden/>
              </w:rPr>
              <w:fldChar w:fldCharType="end"/>
            </w:r>
          </w:hyperlink>
        </w:p>
        <w:p w14:paraId="5DFAE4D0" w14:textId="77777777" w:rsidR="001D26BE" w:rsidRDefault="001D26BE">
          <w:pPr>
            <w:pStyle w:val="TOC1"/>
            <w:rPr>
              <w:rFonts w:asciiTheme="minorHAnsi" w:eastAsiaTheme="minorEastAsia" w:hAnsiTheme="minorHAnsi" w:cstheme="minorBidi"/>
              <w:sz w:val="22"/>
              <w:szCs w:val="22"/>
            </w:rPr>
          </w:pPr>
          <w:hyperlink w:anchor="_Toc514150066" w:history="1">
            <w:r w:rsidRPr="007D1F9A">
              <w:rPr>
                <w:rStyle w:val="Hyperlink"/>
              </w:rPr>
              <w:t>Appendix C: Enabling SSL between the universal forwarders and the Splunk indexers using your certificates</w:t>
            </w:r>
            <w:r>
              <w:rPr>
                <w:webHidden/>
              </w:rPr>
              <w:tab/>
            </w:r>
            <w:r>
              <w:rPr>
                <w:webHidden/>
              </w:rPr>
              <w:fldChar w:fldCharType="begin"/>
            </w:r>
            <w:r>
              <w:rPr>
                <w:webHidden/>
              </w:rPr>
              <w:instrText xml:space="preserve"> PAGEREF _Toc514150066 \h </w:instrText>
            </w:r>
            <w:r>
              <w:rPr>
                <w:webHidden/>
              </w:rPr>
            </w:r>
            <w:r>
              <w:rPr>
                <w:webHidden/>
              </w:rPr>
              <w:fldChar w:fldCharType="separate"/>
            </w:r>
            <w:r>
              <w:rPr>
                <w:webHidden/>
              </w:rPr>
              <w:t>50</w:t>
            </w:r>
            <w:r>
              <w:rPr>
                <w:webHidden/>
              </w:rPr>
              <w:fldChar w:fldCharType="end"/>
            </w:r>
          </w:hyperlink>
        </w:p>
        <w:p w14:paraId="7D28F0ED" w14:textId="77777777" w:rsidR="001D26BE" w:rsidRDefault="001D26BE">
          <w:pPr>
            <w:pStyle w:val="TOC2"/>
            <w:rPr>
              <w:rFonts w:asciiTheme="minorHAnsi" w:eastAsiaTheme="minorEastAsia" w:hAnsiTheme="minorHAnsi" w:cstheme="minorBidi"/>
              <w:sz w:val="22"/>
              <w:szCs w:val="22"/>
            </w:rPr>
          </w:pPr>
          <w:hyperlink w:anchor="_Toc514150067" w:history="1">
            <w:r w:rsidRPr="007D1F9A">
              <w:rPr>
                <w:rStyle w:val="Hyperlink"/>
              </w:rPr>
              <w:t>Limitations</w:t>
            </w:r>
            <w:r>
              <w:rPr>
                <w:webHidden/>
              </w:rPr>
              <w:tab/>
            </w:r>
            <w:r>
              <w:rPr>
                <w:webHidden/>
              </w:rPr>
              <w:fldChar w:fldCharType="begin"/>
            </w:r>
            <w:r>
              <w:rPr>
                <w:webHidden/>
              </w:rPr>
              <w:instrText xml:space="preserve"> PAGEREF _Toc514150067 \h </w:instrText>
            </w:r>
            <w:r>
              <w:rPr>
                <w:webHidden/>
              </w:rPr>
            </w:r>
            <w:r>
              <w:rPr>
                <w:webHidden/>
              </w:rPr>
              <w:fldChar w:fldCharType="separate"/>
            </w:r>
            <w:r>
              <w:rPr>
                <w:webHidden/>
              </w:rPr>
              <w:t>51</w:t>
            </w:r>
            <w:r>
              <w:rPr>
                <w:webHidden/>
              </w:rPr>
              <w:fldChar w:fldCharType="end"/>
            </w:r>
          </w:hyperlink>
        </w:p>
        <w:p w14:paraId="26AFAD7C" w14:textId="77777777" w:rsidR="001D26BE" w:rsidRDefault="001D26BE">
          <w:pPr>
            <w:pStyle w:val="TOC2"/>
            <w:rPr>
              <w:rFonts w:asciiTheme="minorHAnsi" w:eastAsiaTheme="minorEastAsia" w:hAnsiTheme="minorHAnsi" w:cstheme="minorBidi"/>
              <w:sz w:val="22"/>
              <w:szCs w:val="22"/>
            </w:rPr>
          </w:pPr>
          <w:hyperlink w:anchor="_Toc514150068" w:history="1">
            <w:r w:rsidRPr="007D1F9A">
              <w:rPr>
                <w:rStyle w:val="Hyperlink"/>
              </w:rPr>
              <w:t>Prerequisites</w:t>
            </w:r>
            <w:r>
              <w:rPr>
                <w:webHidden/>
              </w:rPr>
              <w:tab/>
            </w:r>
            <w:r>
              <w:rPr>
                <w:webHidden/>
              </w:rPr>
              <w:fldChar w:fldCharType="begin"/>
            </w:r>
            <w:r>
              <w:rPr>
                <w:webHidden/>
              </w:rPr>
              <w:instrText xml:space="preserve"> PAGEREF _Toc514150068 \h </w:instrText>
            </w:r>
            <w:r>
              <w:rPr>
                <w:webHidden/>
              </w:rPr>
            </w:r>
            <w:r>
              <w:rPr>
                <w:webHidden/>
              </w:rPr>
              <w:fldChar w:fldCharType="separate"/>
            </w:r>
            <w:r>
              <w:rPr>
                <w:webHidden/>
              </w:rPr>
              <w:t>51</w:t>
            </w:r>
            <w:r>
              <w:rPr>
                <w:webHidden/>
              </w:rPr>
              <w:fldChar w:fldCharType="end"/>
            </w:r>
          </w:hyperlink>
        </w:p>
        <w:p w14:paraId="3C9F2B6A" w14:textId="77777777" w:rsidR="001D26BE" w:rsidRDefault="001D26BE">
          <w:pPr>
            <w:pStyle w:val="TOC2"/>
            <w:rPr>
              <w:rFonts w:asciiTheme="minorHAnsi" w:eastAsiaTheme="minorEastAsia" w:hAnsiTheme="minorHAnsi" w:cstheme="minorBidi"/>
              <w:sz w:val="22"/>
              <w:szCs w:val="22"/>
            </w:rPr>
          </w:pPr>
          <w:hyperlink w:anchor="_Toc514150069" w:history="1">
            <w:r w:rsidRPr="007D1F9A">
              <w:rPr>
                <w:rStyle w:val="Hyperlink"/>
              </w:rPr>
              <w:t>Before you deploy</w:t>
            </w:r>
            <w:r>
              <w:rPr>
                <w:webHidden/>
              </w:rPr>
              <w:tab/>
            </w:r>
            <w:r>
              <w:rPr>
                <w:webHidden/>
              </w:rPr>
              <w:fldChar w:fldCharType="begin"/>
            </w:r>
            <w:r>
              <w:rPr>
                <w:webHidden/>
              </w:rPr>
              <w:instrText xml:space="preserve"> PAGEREF _Toc514150069 \h </w:instrText>
            </w:r>
            <w:r>
              <w:rPr>
                <w:webHidden/>
              </w:rPr>
            </w:r>
            <w:r>
              <w:rPr>
                <w:webHidden/>
              </w:rPr>
              <w:fldChar w:fldCharType="separate"/>
            </w:r>
            <w:r>
              <w:rPr>
                <w:webHidden/>
              </w:rPr>
              <w:t>51</w:t>
            </w:r>
            <w:r>
              <w:rPr>
                <w:webHidden/>
              </w:rPr>
              <w:fldChar w:fldCharType="end"/>
            </w:r>
          </w:hyperlink>
        </w:p>
        <w:p w14:paraId="41515248" w14:textId="77777777" w:rsidR="001D26BE" w:rsidRDefault="001D26BE">
          <w:pPr>
            <w:pStyle w:val="TOC2"/>
            <w:rPr>
              <w:rFonts w:asciiTheme="minorHAnsi" w:eastAsiaTheme="minorEastAsia" w:hAnsiTheme="minorHAnsi" w:cstheme="minorBidi"/>
              <w:sz w:val="22"/>
              <w:szCs w:val="22"/>
            </w:rPr>
          </w:pPr>
          <w:hyperlink w:anchor="_Toc514150070" w:history="1">
            <w:r w:rsidRPr="007D1F9A">
              <w:rPr>
                <w:rStyle w:val="Hyperlink"/>
              </w:rPr>
              <w:t>Hybrid environment Linux / Windows</w:t>
            </w:r>
            <w:r>
              <w:rPr>
                <w:webHidden/>
              </w:rPr>
              <w:tab/>
            </w:r>
            <w:r>
              <w:rPr>
                <w:webHidden/>
              </w:rPr>
              <w:fldChar w:fldCharType="begin"/>
            </w:r>
            <w:r>
              <w:rPr>
                <w:webHidden/>
              </w:rPr>
              <w:instrText xml:space="preserve"> PAGEREF _Toc514150070 \h </w:instrText>
            </w:r>
            <w:r>
              <w:rPr>
                <w:webHidden/>
              </w:rPr>
            </w:r>
            <w:r>
              <w:rPr>
                <w:webHidden/>
              </w:rPr>
              <w:fldChar w:fldCharType="separate"/>
            </w:r>
            <w:r>
              <w:rPr>
                <w:webHidden/>
              </w:rPr>
              <w:t>52</w:t>
            </w:r>
            <w:r>
              <w:rPr>
                <w:webHidden/>
              </w:rPr>
              <w:fldChar w:fldCharType="end"/>
            </w:r>
          </w:hyperlink>
        </w:p>
        <w:p w14:paraId="67CE66A6" w14:textId="77777777" w:rsidR="001D26BE" w:rsidRDefault="001D26BE">
          <w:pPr>
            <w:pStyle w:val="TOC1"/>
            <w:rPr>
              <w:rFonts w:asciiTheme="minorHAnsi" w:eastAsiaTheme="minorEastAsia" w:hAnsiTheme="minorHAnsi" w:cstheme="minorBidi"/>
              <w:sz w:val="22"/>
              <w:szCs w:val="22"/>
            </w:rPr>
          </w:pPr>
          <w:hyperlink w:anchor="_Toc514150071" w:history="1">
            <w:r w:rsidRPr="007D1F9A">
              <w:rPr>
                <w:rStyle w:val="Hyperlink"/>
              </w:rPr>
              <w:t>Appendix D: How to check that certs were deployed correctly</w:t>
            </w:r>
            <w:r>
              <w:rPr>
                <w:webHidden/>
              </w:rPr>
              <w:tab/>
            </w:r>
            <w:r>
              <w:rPr>
                <w:webHidden/>
              </w:rPr>
              <w:fldChar w:fldCharType="begin"/>
            </w:r>
            <w:r>
              <w:rPr>
                <w:webHidden/>
              </w:rPr>
              <w:instrText xml:space="preserve"> PAGEREF _Toc514150071 \h </w:instrText>
            </w:r>
            <w:r>
              <w:rPr>
                <w:webHidden/>
              </w:rPr>
            </w:r>
            <w:r>
              <w:rPr>
                <w:webHidden/>
              </w:rPr>
              <w:fldChar w:fldCharType="separate"/>
            </w:r>
            <w:r>
              <w:rPr>
                <w:webHidden/>
              </w:rPr>
              <w:t>52</w:t>
            </w:r>
            <w:r>
              <w:rPr>
                <w:webHidden/>
              </w:rPr>
              <w:fldChar w:fldCharType="end"/>
            </w:r>
          </w:hyperlink>
        </w:p>
        <w:p w14:paraId="7444EDFB" w14:textId="77777777" w:rsidR="001D26BE" w:rsidRDefault="001D26BE">
          <w:pPr>
            <w:pStyle w:val="TOC1"/>
            <w:rPr>
              <w:rFonts w:asciiTheme="minorHAnsi" w:eastAsiaTheme="minorEastAsia" w:hAnsiTheme="minorHAnsi" w:cstheme="minorBidi"/>
              <w:sz w:val="22"/>
              <w:szCs w:val="22"/>
            </w:rPr>
          </w:pPr>
          <w:hyperlink w:anchor="_Toc514150072" w:history="1">
            <w:r w:rsidRPr="007D1F9A">
              <w:rPr>
                <w:rStyle w:val="Hyperlink"/>
              </w:rPr>
              <w:t>Resources and additional links</w:t>
            </w:r>
            <w:r>
              <w:rPr>
                <w:webHidden/>
              </w:rPr>
              <w:tab/>
            </w:r>
            <w:r>
              <w:rPr>
                <w:webHidden/>
              </w:rPr>
              <w:fldChar w:fldCharType="begin"/>
            </w:r>
            <w:r>
              <w:rPr>
                <w:webHidden/>
              </w:rPr>
              <w:instrText xml:space="preserve"> PAGEREF _Toc514150072 \h </w:instrText>
            </w:r>
            <w:r>
              <w:rPr>
                <w:webHidden/>
              </w:rPr>
            </w:r>
            <w:r>
              <w:rPr>
                <w:webHidden/>
              </w:rPr>
              <w:fldChar w:fldCharType="separate"/>
            </w:r>
            <w:r>
              <w:rPr>
                <w:webHidden/>
              </w:rPr>
              <w:t>55</w:t>
            </w:r>
            <w:r>
              <w:rPr>
                <w:webHidden/>
              </w:rPr>
              <w:fldChar w:fldCharType="end"/>
            </w:r>
          </w:hyperlink>
        </w:p>
        <w:p w14:paraId="55679893" w14:textId="77777777" w:rsidR="001D531A" w:rsidRPr="00C15ACC" w:rsidRDefault="001D531A" w:rsidP="001D531A">
          <w:r w:rsidRPr="00C15ACC">
            <w:rPr>
              <w:rFonts w:ascii="Metric Bold" w:hAnsi="Metric Bold"/>
            </w:rPr>
            <w:fldChar w:fldCharType="end"/>
          </w:r>
        </w:p>
      </w:sdtContent>
    </w:sdt>
    <w:p w14:paraId="55679894" w14:textId="77777777" w:rsidR="00A57997" w:rsidRPr="00C15ACC" w:rsidRDefault="00A57997" w:rsidP="001D531A">
      <w:pPr>
        <w:pStyle w:val="CoverSubtitle"/>
        <w:spacing w:after="0" w:line="240" w:lineRule="auto"/>
        <w:ind w:left="0" w:right="1440"/>
        <w:rPr>
          <w:rStyle w:val="CoverDocumentType10ptChar"/>
        </w:rPr>
      </w:pPr>
    </w:p>
    <w:p w14:paraId="55679895" w14:textId="77777777" w:rsidR="001D531A" w:rsidRPr="00C15ACC" w:rsidRDefault="001D531A" w:rsidP="001D531A">
      <w:pPr>
        <w:pStyle w:val="CoverSubtitle"/>
        <w:spacing w:after="0" w:line="240" w:lineRule="auto"/>
        <w:ind w:left="0" w:right="1440"/>
        <w:rPr>
          <w:rStyle w:val="CoverDocumentType10ptChar"/>
        </w:rPr>
      </w:pPr>
    </w:p>
    <w:p w14:paraId="55679896" w14:textId="77777777" w:rsidR="001D531A" w:rsidRPr="00C15ACC" w:rsidRDefault="001D531A" w:rsidP="000D6650">
      <w:pPr>
        <w:pStyle w:val="CoverSubtitle"/>
        <w:spacing w:after="0" w:line="240" w:lineRule="auto"/>
        <w:ind w:right="1440"/>
        <w:rPr>
          <w:rStyle w:val="CoverDocumentType10ptChar"/>
        </w:rPr>
      </w:pPr>
    </w:p>
    <w:p w14:paraId="55679897" w14:textId="77777777" w:rsidR="006F0BC3" w:rsidRPr="00C15ACC" w:rsidRDefault="006F0BC3" w:rsidP="00692EC8">
      <w:pPr>
        <w:sectPr w:rsidR="006F0BC3" w:rsidRPr="00C15ACC" w:rsidSect="00216DA1">
          <w:headerReference w:type="even" r:id="rId13"/>
          <w:headerReference w:type="default" r:id="rId14"/>
          <w:footerReference w:type="even" r:id="rId15"/>
          <w:footerReference w:type="default" r:id="rId16"/>
          <w:headerReference w:type="first" r:id="rId17"/>
          <w:pgSz w:w="12240" w:h="15840" w:code="1"/>
          <w:pgMar w:top="1800" w:right="720" w:bottom="720" w:left="720" w:header="360" w:footer="864" w:gutter="0"/>
          <w:pgNumType w:start="1"/>
          <w:cols w:space="720"/>
          <w:formProt w:val="0"/>
          <w:noEndnote/>
          <w:titlePg/>
          <w:docGrid w:linePitch="245"/>
        </w:sectPr>
      </w:pPr>
    </w:p>
    <w:p w14:paraId="7C476642" w14:textId="56A361F6" w:rsidR="00924A14" w:rsidRDefault="006B32BA" w:rsidP="00924A14">
      <w:pPr>
        <w:pStyle w:val="Heading1"/>
      </w:pPr>
      <w:bookmarkStart w:id="2" w:name="_Toc323643104"/>
      <w:bookmarkStart w:id="3" w:name="_Toc514150010"/>
      <w:bookmarkEnd w:id="0"/>
      <w:r>
        <w:lastRenderedPageBreak/>
        <w:t>Executive Summary</w:t>
      </w:r>
      <w:bookmarkEnd w:id="3"/>
    </w:p>
    <w:p w14:paraId="448BCD24" w14:textId="77777777" w:rsidR="006B32BA" w:rsidRDefault="006B32BA" w:rsidP="006B32BA">
      <w:pPr>
        <w:pStyle w:val="BodyTextMetricLight10pt"/>
      </w:pPr>
      <w:r>
        <w:t xml:space="preserve">HPE Enterprise Containers as a Service with Docker Enterprise Edition (EE) is a complete solution from Hewlett Packard Enterprise that includes all the hardware, software, professional services, and support you need to deploy a containers-as-a-service (CaaS) platform, allowing you to get up and running quickly and efficiently. The solution takes the HPE Synergy infrastructure and combines it with Docker’s enterprise-grade container platform, popular open source tools, along with deployment and advisory services from HPE Pointnext. </w:t>
      </w:r>
    </w:p>
    <w:p w14:paraId="4249B9A4" w14:textId="275FFFFA" w:rsidR="006B32BA" w:rsidRDefault="006B32BA" w:rsidP="006B32BA">
      <w:pPr>
        <w:pStyle w:val="BodyTextMetricLight10pt"/>
      </w:pPr>
      <w:r>
        <w:t xml:space="preserve">HPE Enterprise Containers as a Service with Docker EE is ideal for customers migrating legacy applications to containers, transitioning to a container DevOps development model or needing a hybrid environment to support container and non-containerized applications on a common VM platform. HPE Enterprise Containers as a Service with Docker EE provides a solution for IT operations, addressing the need </w:t>
      </w:r>
      <w:r w:rsidR="00700797">
        <w:t>for</w:t>
      </w:r>
      <w:r>
        <w:t xml:space="preserve"> a production-ready environment that is easy to deploy and manage. </w:t>
      </w:r>
    </w:p>
    <w:p w14:paraId="2163A112" w14:textId="77777777" w:rsidR="006B32BA" w:rsidRDefault="006B32BA" w:rsidP="006B32BA">
      <w:pPr>
        <w:pStyle w:val="BodyTextMetricLight10pt"/>
      </w:pPr>
      <w:r>
        <w:t xml:space="preserve">This document describes the best practices for deploying and operating HPE Enterprise Containers as a Service with Docker EE. It describes how to automate the provisioning of the environment using a set of Ansible playbooks. It also outlines a set of manual steps to harden, secure and audit the overall status of the system. </w:t>
      </w:r>
    </w:p>
    <w:p w14:paraId="0626F6E0" w14:textId="5D7F9CE1" w:rsidR="006B32BA" w:rsidRDefault="006B32BA" w:rsidP="006B32BA">
      <w:pPr>
        <w:pStyle w:val="BodyTextMetricLight10pt"/>
      </w:pPr>
      <w:bookmarkStart w:id="4" w:name="_Refd17e53839"/>
      <w:bookmarkStart w:id="5" w:name="_Tocd17e53839"/>
      <w:bookmarkEnd w:id="4"/>
      <w:bookmarkEnd w:id="5"/>
      <w:r>
        <w:rPr>
          <w:rStyle w:val="BoldEmpha"/>
        </w:rPr>
        <w:t xml:space="preserve">Target Audience: </w:t>
      </w:r>
      <w:r>
        <w:t xml:space="preserve">This document is primarily aimed at technical individuals working in the Operations side of the software pipeline, such as </w:t>
      </w:r>
      <w:r w:rsidR="002854E9" w:rsidRPr="002854E9">
        <w:t xml:space="preserve">infrastructure architects, </w:t>
      </w:r>
      <w:r>
        <w:t xml:space="preserve">system administrators and infrastructure engineers, but anybody with an interest in automating the provisioning of virtual servers and containers may find this document useful. </w:t>
      </w:r>
    </w:p>
    <w:p w14:paraId="1FD99FDB" w14:textId="77777777" w:rsidR="006B32BA" w:rsidRDefault="006B32BA" w:rsidP="006B32BA">
      <w:pPr>
        <w:pStyle w:val="BodyTextLastMetricLight10pt"/>
      </w:pPr>
      <w:r>
        <w:rPr>
          <w:rStyle w:val="BoldEmpha"/>
        </w:rPr>
        <w:t xml:space="preserve">Assumptions: </w:t>
      </w:r>
      <w:r>
        <w:t>The present document assumes a minimum understanding in concepts such as virtualization and containerization and also some knowledge around Linux®, Microsoft Windows® and VMware® technologies.</w:t>
      </w:r>
    </w:p>
    <w:p w14:paraId="542A1BF8" w14:textId="77777777" w:rsidR="006B32BA" w:rsidRDefault="006B32BA" w:rsidP="006B32BA">
      <w:pPr>
        <w:pStyle w:val="Heading1"/>
      </w:pPr>
      <w:bookmarkStart w:id="6" w:name="_Refd17e53853"/>
      <w:bookmarkStart w:id="7" w:name="_Tocd17e53853"/>
      <w:bookmarkStart w:id="8" w:name="_Toc514150011"/>
      <w:r>
        <w:t>Solution overview</w:t>
      </w:r>
      <w:bookmarkEnd w:id="6"/>
      <w:bookmarkEnd w:id="7"/>
      <w:bookmarkEnd w:id="8"/>
    </w:p>
    <w:p w14:paraId="6E7FCAD7" w14:textId="30DC1FFF" w:rsidR="006B32BA" w:rsidRDefault="006B32BA" w:rsidP="006B32BA">
      <w:pPr>
        <w:pStyle w:val="BodyTextMetricLight10pt"/>
      </w:pPr>
      <w:r>
        <w:t>The HPE Enterprise Containers as a Service with Docker EE solution consists of a set of Ansible playbooks that run on top of a VMware virtualization platform on HPE Synergy</w:t>
      </w:r>
      <w:r w:rsidR="003B3E2E" w:rsidRPr="003B3E2E">
        <w:t xml:space="preserve"> and HPE 3PAR storage</w:t>
      </w:r>
      <w:r>
        <w:t xml:space="preserve"> hardware. The solution allows you to configure a flexible OS environment (with both RHEL and Windows workers) providing built-in high availability (HA), container monitoring and security, and backup and restore functionality. This solution assumes that you have already set up your HPE Synergy hardware, that you have installed your VMware virtualization platform and have configured HPE 3Par for storage. </w:t>
      </w:r>
    </w:p>
    <w:p w14:paraId="37957A77" w14:textId="77777777" w:rsidR="006B32BA" w:rsidRDefault="006B32BA" w:rsidP="006B32BA">
      <w:pPr>
        <w:pStyle w:val="Heading2"/>
      </w:pPr>
      <w:bookmarkStart w:id="9" w:name="_Refd17e53866"/>
      <w:bookmarkStart w:id="10" w:name="_Tocd17e53866"/>
      <w:bookmarkStart w:id="11" w:name="_Toc514150012"/>
      <w:r>
        <w:t>Solution configuration</w:t>
      </w:r>
      <w:bookmarkEnd w:id="9"/>
      <w:bookmarkEnd w:id="10"/>
      <w:bookmarkEnd w:id="11"/>
    </w:p>
    <w:p w14:paraId="7C87F17B" w14:textId="642CC816" w:rsidR="006B32BA" w:rsidRDefault="006B32BA" w:rsidP="00C035B9">
      <w:pPr>
        <w:pStyle w:val="BodyTextMetricLight10pt"/>
      </w:pPr>
      <w:r>
        <w:t xml:space="preserve">By default, the Ansible playbooks are configured to set up a 3 node environment as this is the minimal starter configuration as recommended by HPE and Docker for production. </w:t>
      </w:r>
      <w:r w:rsidR="00C035B9">
        <w:t>The playbooks can also for larger container environments, with a 3 frame, 6 node HPE Synergy system, with 2 nodes in each frame.</w:t>
      </w:r>
    </w:p>
    <w:p w14:paraId="0647FC1D" w14:textId="215F2529" w:rsidR="006B32BA" w:rsidRDefault="006B32BA" w:rsidP="006B32BA">
      <w:pPr>
        <w:pStyle w:val="BodyTextMetricLight10pt"/>
      </w:pPr>
      <w:r>
        <w:t xml:space="preserve">Two separate configurations are available out of the box, with one restricted to a Linux-only deployment while the other supports a hybrid deployment including Windows workers as well as Linux ones. </w:t>
      </w:r>
      <w:r w:rsidR="00700797">
        <w:t xml:space="preserve">All the software is </w:t>
      </w:r>
      <w:r>
        <w:t xml:space="preserve">distributed over the physical nodes via </w:t>
      </w:r>
      <w:r w:rsidR="000103AE">
        <w:t xml:space="preserve">VMware </w:t>
      </w:r>
      <w:r>
        <w:t>virtual machines (VMs), depending on the size of your environment, as follows:</w:t>
      </w:r>
    </w:p>
    <w:p w14:paraId="129FA4E7" w14:textId="77777777" w:rsidR="006B32BA" w:rsidRDefault="006B32BA" w:rsidP="006B32BA">
      <w:pPr>
        <w:pStyle w:val="BulletLevel1"/>
        <w:numPr>
          <w:ilvl w:val="0"/>
          <w:numId w:val="1"/>
        </w:numPr>
        <w:ind w:left="187" w:hanging="187"/>
      </w:pPr>
      <w:r>
        <w:t xml:space="preserve">3 Docker Universal Control Plane (UCP) VM nodes for HA and cluster management </w:t>
      </w:r>
    </w:p>
    <w:p w14:paraId="1185E685" w14:textId="77777777" w:rsidR="006B32BA" w:rsidRDefault="006B32BA" w:rsidP="006B32BA">
      <w:pPr>
        <w:pStyle w:val="BulletLevel1LastBeforeBodycopy"/>
        <w:numPr>
          <w:ilvl w:val="0"/>
          <w:numId w:val="1"/>
        </w:numPr>
        <w:ind w:left="187" w:hanging="187"/>
      </w:pPr>
      <w:r>
        <w:t xml:space="preserve">3 Docker Trusted Registry (DTR) VM nodes for HA of the container registry </w:t>
      </w:r>
    </w:p>
    <w:p w14:paraId="58E9436C" w14:textId="77777777" w:rsidR="006B32BA" w:rsidRDefault="006B32BA" w:rsidP="006B32BA">
      <w:pPr>
        <w:pStyle w:val="BodyTextMetricLight10pt"/>
      </w:pPr>
      <w:r>
        <w:t xml:space="preserve">The Docker UCP and DTR nodes are spread across 3 physical nodes, with one on each physical node. An odd number of manager nodes is recommended to avoid split-brain issues. It is possible to restrict the deployment to 1 UCP and 1 DTR, or to expand to more than 3, but the recommended minimum for an enterprise production deployment is 3 UCPs and 3 DTRs. </w:t>
      </w:r>
    </w:p>
    <w:p w14:paraId="07CC6E8A" w14:textId="77777777" w:rsidR="006B32BA" w:rsidRDefault="006B32BA" w:rsidP="000C6F90">
      <w:pPr>
        <w:pStyle w:val="BulletLevel1LastBeforeBodycopy"/>
      </w:pPr>
      <w:r>
        <w:t xml:space="preserve">3 Docker Swarm Linux worker VM nodes for container workloads </w:t>
      </w:r>
    </w:p>
    <w:p w14:paraId="67657D54" w14:textId="77777777" w:rsidR="006B32BA" w:rsidRDefault="006B32BA" w:rsidP="006B32BA">
      <w:pPr>
        <w:pStyle w:val="BodyTextMetricLight10pt"/>
      </w:pPr>
      <w:r>
        <w:t>The Docker worker nodes will be co-located with the UCP and DTR nodes in a 3 physical node deployment, whereas in a 6 physical node set-up, the worker nodes will typically be separated onto the extra nodes. It is possible to specify that more than one worker node will be deployed per physical node but this decision will depend on the requirements of your applications.</w:t>
      </w:r>
    </w:p>
    <w:p w14:paraId="3B85E784" w14:textId="77777777" w:rsidR="006B32BA" w:rsidRDefault="006B32BA" w:rsidP="006B32BA">
      <w:pPr>
        <w:pStyle w:val="BulletLevel1"/>
        <w:numPr>
          <w:ilvl w:val="0"/>
          <w:numId w:val="1"/>
        </w:numPr>
        <w:ind w:left="187" w:hanging="187"/>
      </w:pPr>
      <w:r>
        <w:t xml:space="preserve">1 Docker UCP load balancer VM to ensure access to UCP in the event of a node failure </w:t>
      </w:r>
    </w:p>
    <w:p w14:paraId="1B0F914A" w14:textId="77777777" w:rsidR="006B32BA" w:rsidRDefault="006B32BA" w:rsidP="006B32BA">
      <w:pPr>
        <w:pStyle w:val="BulletLevel1"/>
        <w:numPr>
          <w:ilvl w:val="0"/>
          <w:numId w:val="1"/>
        </w:numPr>
        <w:ind w:left="187" w:hanging="187"/>
      </w:pPr>
      <w:r>
        <w:t xml:space="preserve">1 Docker DTR load balancer VM to ensure access to DTR in the event of a node failure </w:t>
      </w:r>
    </w:p>
    <w:p w14:paraId="3F4591A9" w14:textId="77777777" w:rsidR="006B32BA" w:rsidRDefault="006B32BA" w:rsidP="006B32BA">
      <w:pPr>
        <w:pStyle w:val="BulletLevel1LastBeforeBodycopy"/>
        <w:numPr>
          <w:ilvl w:val="0"/>
          <w:numId w:val="1"/>
        </w:numPr>
        <w:ind w:left="187" w:hanging="187"/>
      </w:pPr>
      <w:r>
        <w:t xml:space="preserve">1 Docker swarm worker node VM load balancer </w:t>
      </w:r>
    </w:p>
    <w:p w14:paraId="6AF1C8B3" w14:textId="77777777" w:rsidR="006B32BA" w:rsidRDefault="006B32BA" w:rsidP="006B32BA">
      <w:pPr>
        <w:pStyle w:val="BodyTextMetricLight10pt"/>
      </w:pPr>
      <w:r>
        <w:lastRenderedPageBreak/>
        <w:t>Three load balancers are provided to increase availability of the UCP, DTR and worker nodes and these are typically distributed evenly across 3 physical nodes.</w:t>
      </w:r>
    </w:p>
    <w:p w14:paraId="58AD5FBB" w14:textId="77777777" w:rsidR="006B32BA" w:rsidRDefault="006B32BA" w:rsidP="006B32BA">
      <w:pPr>
        <w:pStyle w:val="BulletLevel1"/>
        <w:numPr>
          <w:ilvl w:val="0"/>
          <w:numId w:val="1"/>
        </w:numPr>
        <w:ind w:left="187" w:hanging="187"/>
      </w:pPr>
      <w:r>
        <w:t xml:space="preserve">1 Logging server VM for central logging </w:t>
      </w:r>
    </w:p>
    <w:p w14:paraId="0E3E6792" w14:textId="77777777" w:rsidR="006B32BA" w:rsidRDefault="006B32BA" w:rsidP="006B32BA">
      <w:pPr>
        <w:pStyle w:val="BulletLevel1LastBeforeBodycopy"/>
        <w:numPr>
          <w:ilvl w:val="0"/>
          <w:numId w:val="1"/>
        </w:numPr>
        <w:ind w:left="187" w:hanging="187"/>
      </w:pPr>
      <w:r>
        <w:t xml:space="preserve">1 NFS server VM for storage of Docker DTR images </w:t>
      </w:r>
    </w:p>
    <w:p w14:paraId="0B180F54" w14:textId="5672E10E" w:rsidR="006B32BA" w:rsidRDefault="006B32BA" w:rsidP="006B32BA">
      <w:pPr>
        <w:pStyle w:val="BodyTextMetricLight10pt"/>
      </w:pPr>
      <w:r>
        <w:t>With the addition of the NFS and logging VMs, a total of 14 VMs are created for the default Linux-only deployment. In addition to these VMs, the playbooks also set up the Docker persistent storage plug-in from VMware. The vSphere Docker volume plug-in facilitates the storage of data in a shared datastore that can be accessed from any machine in the cluster.</w:t>
      </w:r>
    </w:p>
    <w:p w14:paraId="3037A715" w14:textId="77777777" w:rsidR="000C6F90" w:rsidRDefault="000C6F90" w:rsidP="000C6F90">
      <w:pPr>
        <w:pStyle w:val="BulletLevel1LastBeforeBodycopy"/>
        <w:numPr>
          <w:ilvl w:val="0"/>
          <w:numId w:val="1"/>
        </w:numPr>
        <w:ind w:left="187" w:hanging="187"/>
      </w:pPr>
      <w:r>
        <w:t xml:space="preserve">3 Docker Swarm Windows worker VM nodes for container workloads (optional) </w:t>
      </w:r>
    </w:p>
    <w:p w14:paraId="496B30B0" w14:textId="384E0403" w:rsidR="000C6F90" w:rsidRDefault="000C6F90" w:rsidP="006B32BA">
      <w:pPr>
        <w:pStyle w:val="BodyTextMetricLight10pt"/>
      </w:pPr>
      <w:r>
        <w:t>The hybrid deployment will typically add 3 Windows worker nodes to this figure, co-located with the Linux workers. Note that some of the application software supported by this configuration does not currently run on Windows, for example, the Sysdig Software Agent</w:t>
      </w:r>
      <w:r w:rsidR="00D85AB4">
        <w:t xml:space="preserve"> (see the section </w:t>
      </w:r>
      <w:hyperlink w:anchor="_Monitoring_with_Sysdig" w:history="1">
        <w:r w:rsidR="00D85AB4" w:rsidRPr="00D85AB4">
          <w:rPr>
            <w:rStyle w:val="Hyperlink"/>
          </w:rPr>
          <w:t>Monitoring with Sysdig</w:t>
        </w:r>
      </w:hyperlink>
      <w:r w:rsidR="00D85AB4">
        <w:t>)</w:t>
      </w:r>
      <w:r>
        <w:t xml:space="preserve">. </w:t>
      </w:r>
    </w:p>
    <w:p w14:paraId="3510C157" w14:textId="77777777" w:rsidR="006B32BA" w:rsidRDefault="006B32BA" w:rsidP="006B32BA">
      <w:pPr>
        <w:pStyle w:val="Heading2"/>
      </w:pPr>
      <w:bookmarkStart w:id="12" w:name="_Refd17e53934"/>
      <w:bookmarkStart w:id="13" w:name="_Tocd17e53934"/>
      <w:bookmarkStart w:id="14" w:name="_Toc514150013"/>
      <w:r>
        <w:t>High availability</w:t>
      </w:r>
      <w:bookmarkEnd w:id="12"/>
      <w:bookmarkEnd w:id="13"/>
      <w:bookmarkEnd w:id="14"/>
    </w:p>
    <w:p w14:paraId="67AE5B47" w14:textId="3697936F" w:rsidR="003225C7" w:rsidRDefault="003225C7" w:rsidP="003225C7">
      <w:pPr>
        <w:pStyle w:val="BodyTextMetricLight10pt"/>
      </w:pPr>
      <w:r>
        <w:t xml:space="preserve">Uptime is paramount for any users implementing Docker containers in business critical environments. HPE Enterprise Containers with Docker EE offers various levels of high availability (HA) to support continuous availability. </w:t>
      </w:r>
      <w:r w:rsidR="00700797" w:rsidRPr="00700797">
        <w:t xml:space="preserve">The Docker EE system components run on multiple manager nodes in the cluster. The management plane continues to operate even in the event of a manager node failure. Application containers can be protected through the use of Services running on top of Swarm. The Swarm orchestrator works to maintain the number of containers declared as part of the service. </w:t>
      </w:r>
      <w:r>
        <w:t>The Ansible playbooks can be modified to fit your environment and your high availability (HA) needs.</w:t>
      </w:r>
    </w:p>
    <w:p w14:paraId="26F0A091" w14:textId="77777777" w:rsidR="003225C7" w:rsidRDefault="003225C7" w:rsidP="003225C7">
      <w:pPr>
        <w:pStyle w:val="Heading3"/>
      </w:pPr>
      <w:bookmarkStart w:id="15" w:name="_Refd17e53943"/>
      <w:bookmarkStart w:id="16" w:name="_Tocd17e53943"/>
      <w:r>
        <w:t>Load Balancers</w:t>
      </w:r>
      <w:bookmarkEnd w:id="15"/>
      <w:bookmarkEnd w:id="16"/>
    </w:p>
    <w:p w14:paraId="784C921F" w14:textId="0875D2CC" w:rsidR="003225C7" w:rsidRDefault="003225C7" w:rsidP="003225C7">
      <w:pPr>
        <w:pStyle w:val="BodyTextMetricLight10pt"/>
      </w:pPr>
      <w:r>
        <w:t>HPE Enterprise Containers with Docker EE also deploys load balancers in the system to help with container traffic management. There are three load balancer VMs – UCP load balancer, DTR load balancer, and Docker worker node load balancer</w:t>
      </w:r>
      <w:r w:rsidR="00C7552E">
        <w:t xml:space="preserve"> as shown in </w:t>
      </w:r>
      <w:r w:rsidR="00C7552E" w:rsidRPr="00C7552E">
        <w:fldChar w:fldCharType="begin"/>
      </w:r>
      <w:r w:rsidR="00C7552E" w:rsidRPr="00C7552E">
        <w:instrText xml:space="preserve"> REF _Refd17e53955 \h </w:instrText>
      </w:r>
      <w:r w:rsidR="00C7552E">
        <w:instrText xml:space="preserve"> \* MERGEFORMAT </w:instrText>
      </w:r>
      <w:r w:rsidR="00C7552E" w:rsidRPr="00C7552E">
        <w:fldChar w:fldCharType="separate"/>
      </w:r>
      <w:r w:rsidR="001D26BE" w:rsidRPr="001D26BE">
        <w:t>Figure</w:t>
      </w:r>
      <w:r w:rsidR="001D26BE" w:rsidRPr="001D26BE">
        <w:rPr>
          <w:rFonts w:ascii="Calibri" w:hAnsi="Calibri" w:cs="Calibri"/>
        </w:rPr>
        <w:t> </w:t>
      </w:r>
      <w:r w:rsidR="001D26BE" w:rsidRPr="001D26BE">
        <w:t>1</w:t>
      </w:r>
      <w:r w:rsidR="00C7552E" w:rsidRPr="00C7552E">
        <w:fldChar w:fldCharType="end"/>
      </w:r>
      <w:r>
        <w:t xml:space="preserve">. Since these load balancers exist in VMs, they have some degree of HA but may incur some downtime during the restoration of these VMs due to a planned or unplanned outage. For optimal HA configuration, the user should consider implementing a HA load balancer architecture using the Virtual Router Redundancy Protocol (VRRP). For more information, see </w:t>
      </w:r>
      <w:hyperlink r:id="rId18">
        <w:r>
          <w:rPr>
            <w:rStyle w:val="Hyperlink"/>
          </w:rPr>
          <w:t>http://www.haproxy.com/solutions/high-availability/</w:t>
        </w:r>
      </w:hyperlink>
      <w:r>
        <w:t>.</w:t>
      </w:r>
    </w:p>
    <w:p w14:paraId="774B0BCA" w14:textId="77777777" w:rsidR="00AA5E7D" w:rsidRDefault="00AA5E7D" w:rsidP="00AA5E7D">
      <w:pPr>
        <w:pStyle w:val="FigureAfterspace"/>
      </w:pPr>
      <w:r>
        <w:rPr>
          <w:noProof/>
        </w:rPr>
        <w:drawing>
          <wp:inline distT="0" distB="0" distL="0" distR="0" wp14:anchorId="3289A0E1" wp14:editId="64ED9CBF">
            <wp:extent cx="6120000" cy="333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load-balancers.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3733800"/>
                    </a:xfrm>
                    <a:prstGeom prst="rect">
                      <a:avLst/>
                    </a:prstGeom>
                  </pic:spPr>
                </pic:pic>
              </a:graphicData>
            </a:graphic>
          </wp:inline>
        </w:drawing>
      </w:r>
      <w:r>
        <w:t xml:space="preserve"> </w:t>
      </w:r>
    </w:p>
    <w:p w14:paraId="15102E8F" w14:textId="77777777" w:rsidR="00AA5E7D" w:rsidRDefault="00AA5E7D" w:rsidP="00AA5E7D">
      <w:pPr>
        <w:pStyle w:val="MISCFigureCaptionHeader8pt"/>
      </w:pPr>
      <w:bookmarkStart w:id="17" w:name="_Refd17e53955"/>
      <w:bookmarkStart w:id="18" w:name="_Tocd17e53955"/>
      <w:r w:rsidRPr="00A05F6C">
        <w:rPr>
          <w:rStyle w:val="MISCFigureCaptionHeaderBold8pt"/>
        </w:rPr>
        <w:t>Figure</w:t>
      </w:r>
      <w:r w:rsidRPr="00A05F6C">
        <w:rPr>
          <w:rStyle w:val="MISCFigureCaptionHeaderBold8pt"/>
          <w:rFonts w:ascii="Calibri" w:hAnsi="Calibri" w:cs="Calibri"/>
        </w:rPr>
        <w:t> </w:t>
      </w:r>
      <w:bookmarkStart w:id="19" w:name="_Numd17e53955"/>
      <w:r w:rsidRPr="00A05F6C">
        <w:rPr>
          <w:rStyle w:val="MISCFigureCaptionHeaderBold8pt"/>
        </w:rPr>
        <w:fldChar w:fldCharType="begin"/>
      </w:r>
      <w:r w:rsidRPr="00A05F6C">
        <w:rPr>
          <w:rStyle w:val="MISCFigureCaptionHeaderBold8pt"/>
        </w:rPr>
        <w:instrText xml:space="preserve"> SEQ Figure \* ARABIC </w:instrText>
      </w:r>
      <w:r w:rsidRPr="00A05F6C">
        <w:rPr>
          <w:rStyle w:val="MISCFigureCaptionHeaderBold8pt"/>
        </w:rPr>
        <w:fldChar w:fldCharType="separate"/>
      </w:r>
      <w:r w:rsidR="001D26BE">
        <w:rPr>
          <w:rStyle w:val="MISCFigureCaptionHeaderBold8pt"/>
          <w:noProof/>
        </w:rPr>
        <w:t>1</w:t>
      </w:r>
      <w:r w:rsidRPr="00A05F6C">
        <w:rPr>
          <w:rStyle w:val="MISCFigureCaptionHeaderBold8pt"/>
        </w:rPr>
        <w:fldChar w:fldCharType="end"/>
      </w:r>
      <w:bookmarkEnd w:id="17"/>
      <w:bookmarkEnd w:id="18"/>
      <w:bookmarkEnd w:id="19"/>
      <w:r w:rsidRPr="00A05F6C">
        <w:rPr>
          <w:rStyle w:val="MISCFigureCaptionHeaderBold8pt"/>
        </w:rPr>
        <w:t>.</w:t>
      </w:r>
      <w:r>
        <w:rPr>
          <w:rStyle w:val="MISCFigureCaptionHeaderBold8pt"/>
          <w:noProof/>
        </w:rPr>
        <w:t xml:space="preserve"> </w:t>
      </w:r>
      <w:r>
        <w:t>Load balancer architecture</w:t>
      </w:r>
    </w:p>
    <w:p w14:paraId="28D6E643" w14:textId="77777777" w:rsidR="00AA5E7D" w:rsidRDefault="00AA5E7D" w:rsidP="00AA5E7D">
      <w:pPr>
        <w:pStyle w:val="Heading2"/>
      </w:pPr>
      <w:bookmarkStart w:id="20" w:name="_Refd17e53968"/>
      <w:bookmarkStart w:id="21" w:name="_Tocd17e53968"/>
      <w:bookmarkStart w:id="22" w:name="_Toc514150014"/>
      <w:r>
        <w:lastRenderedPageBreak/>
        <w:t>Sizing considerations</w:t>
      </w:r>
      <w:bookmarkEnd w:id="20"/>
      <w:bookmarkEnd w:id="21"/>
      <w:bookmarkEnd w:id="22"/>
    </w:p>
    <w:p w14:paraId="295810CF" w14:textId="3AFF5327" w:rsidR="00AA5E7D" w:rsidRDefault="00AA5E7D" w:rsidP="00AA5E7D">
      <w:pPr>
        <w:pStyle w:val="BodyTextMetricLight10pt"/>
      </w:pPr>
      <w:r>
        <w:t xml:space="preserve">A node is a machine in the cluster (virtual or physical) with Docker Engine running on it. </w:t>
      </w:r>
      <w:r w:rsidR="00733369" w:rsidRPr="00733369">
        <w:t xml:space="preserve">There are two types of nodes: managers and workers. UCP will run on the manager nodes. Although DTR runs on a worker node, Docker does not recommend running other application containers on them. </w:t>
      </w:r>
      <w:r>
        <w:t>To decide what size the node should be in terms of CPU, RAM, and storage resources, consider the following:</w:t>
      </w:r>
    </w:p>
    <w:p w14:paraId="54480B64" w14:textId="78A6A084" w:rsidR="00C7552E" w:rsidRDefault="00C7552E" w:rsidP="00C7552E">
      <w:pPr>
        <w:pStyle w:val="NumberedList-Level1"/>
      </w:pPr>
      <w:r>
        <w:t>All nodes should at least fulfil the mini</w:t>
      </w:r>
      <w:r w:rsidR="00733369">
        <w:t>mal requirements, for UCP 2.0, 8</w:t>
      </w:r>
      <w:r>
        <w:t xml:space="preserve">GB of RAM and 3GB of storage. More detailed requirements are in the </w:t>
      </w:r>
      <w:r w:rsidR="0042798D">
        <w:t xml:space="preserve">Docker EE </w:t>
      </w:r>
      <w:r>
        <w:t xml:space="preserve">UCP documentation. </w:t>
      </w:r>
    </w:p>
    <w:p w14:paraId="6AE9DEFB" w14:textId="77777777" w:rsidR="00C7552E" w:rsidRDefault="00C7552E" w:rsidP="00C7552E">
      <w:pPr>
        <w:pStyle w:val="NumberedList-Level1"/>
      </w:pPr>
      <w:r>
        <w:t xml:space="preserve">UCP Controller nodes should be provided with more than the minimal requirements, but won’t need much more if nothing else runs on them. </w:t>
      </w:r>
    </w:p>
    <w:p w14:paraId="291C335A" w14:textId="77777777" w:rsidR="00C7552E" w:rsidRDefault="00C7552E" w:rsidP="00C7552E">
      <w:pPr>
        <w:pStyle w:val="NumberedList-Level1"/>
      </w:pPr>
      <w:r>
        <w:t>Ideally, worker node size will vary based on your workloads so it is impossible to defin</w:t>
      </w:r>
      <w:bookmarkStart w:id="23" w:name="_GoBack"/>
      <w:bookmarkEnd w:id="23"/>
      <w:r>
        <w:t xml:space="preserve">e a universal standard size. </w:t>
      </w:r>
    </w:p>
    <w:p w14:paraId="39EADA63" w14:textId="77777777" w:rsidR="00C7552E" w:rsidRDefault="00C7552E" w:rsidP="00C7552E">
      <w:pPr>
        <w:pStyle w:val="NumberedList-Level1LastBeforeBodycopy"/>
      </w:pPr>
      <w:r>
        <w:t xml:space="preserve">Other considerations like target density (average number of containers per node), whether one standard node type or several are preferred, and other operational considerations might also influence sizing. </w:t>
      </w:r>
    </w:p>
    <w:p w14:paraId="01C8E7E1" w14:textId="6853287C" w:rsidR="00C7552E" w:rsidRDefault="00C7552E" w:rsidP="00C7552E">
      <w:pPr>
        <w:pStyle w:val="BodyTextMetricLight10pt"/>
      </w:pPr>
      <w:r>
        <w:t xml:space="preserve">If possible, node size should be determined by experimentation and testing actual workloads; and they should be refined iteratively. A good starting point is to select a standard or default machine type </w:t>
      </w:r>
      <w:r w:rsidR="00A45359">
        <w:t>for all nodes in the environment</w:t>
      </w:r>
      <w:r>
        <w:t>. If your standard machine type provides more resources than the UCP Controllers need, it makes sense to have a smaller node size for these. Whatever the starting choice, it is important to monitor resource usage and cost to improve the model.</w:t>
      </w:r>
    </w:p>
    <w:p w14:paraId="13744309" w14:textId="61DC8886" w:rsidR="00C7552E" w:rsidRDefault="00C7552E" w:rsidP="00C7552E">
      <w:pPr>
        <w:pStyle w:val="BodyTextMetricLight10pt"/>
      </w:pPr>
      <w:r>
        <w:t>For HPE Enterprise Containers with Docker EE: Ops Edition, the following tables describe sizing configurations</w:t>
      </w:r>
      <w:r w:rsidR="00C72CF1">
        <w:t>, assuming 3 Linux workers and 3 Windows workers</w:t>
      </w:r>
      <w:r>
        <w:t xml:space="preserve">. The vCPU allocations are described in </w:t>
      </w:r>
      <w:r w:rsidR="000B33EA" w:rsidRPr="000B33EA">
        <w:fldChar w:fldCharType="begin"/>
      </w:r>
      <w:r w:rsidR="000B33EA" w:rsidRPr="000B33EA">
        <w:instrText xml:space="preserve"> REF _Refd17e54008 \h </w:instrText>
      </w:r>
      <w:r w:rsidR="000B33EA">
        <w:instrText xml:space="preserve"> \* MERGEFORMAT </w:instrText>
      </w:r>
      <w:r w:rsidR="000B33EA" w:rsidRPr="000B33EA">
        <w:fldChar w:fldCharType="separate"/>
      </w:r>
      <w:r w:rsidR="001D26BE" w:rsidRPr="001D26BE">
        <w:t>Table</w:t>
      </w:r>
      <w:r w:rsidR="001D26BE" w:rsidRPr="001D26BE">
        <w:rPr>
          <w:rFonts w:ascii="Calibri" w:hAnsi="Calibri" w:cs="Calibri"/>
        </w:rPr>
        <w:t> </w:t>
      </w:r>
      <w:r w:rsidR="001D26BE" w:rsidRPr="001D26BE">
        <w:t>1</w:t>
      </w:r>
      <w:r w:rsidR="000B33EA" w:rsidRPr="000B33EA">
        <w:fldChar w:fldCharType="end"/>
      </w:r>
      <w:r>
        <w:t xml:space="preserve"> while the memory allocation is described in</w:t>
      </w:r>
      <w:r>
        <w:rPr>
          <w:rFonts w:ascii="Calibri" w:hAnsi="Calibri" w:cs="Calibri"/>
        </w:rPr>
        <w:t> </w:t>
      </w:r>
      <w:r w:rsidR="000B33EA" w:rsidRPr="000B33EA">
        <w:fldChar w:fldCharType="begin"/>
      </w:r>
      <w:r w:rsidR="000B33EA" w:rsidRPr="000B33EA">
        <w:instrText xml:space="preserve"> REF _Refd17e54330 \h </w:instrText>
      </w:r>
      <w:r w:rsidR="000B33EA">
        <w:instrText xml:space="preserve"> \* MERGEFORMAT </w:instrText>
      </w:r>
      <w:r w:rsidR="000B33EA" w:rsidRPr="000B33EA">
        <w:fldChar w:fldCharType="separate"/>
      </w:r>
      <w:r w:rsidR="001D26BE" w:rsidRPr="001D26BE">
        <w:t>Table</w:t>
      </w:r>
      <w:r w:rsidR="001D26BE" w:rsidRPr="001D26BE">
        <w:rPr>
          <w:rFonts w:ascii="Calibri" w:hAnsi="Calibri" w:cs="Calibri"/>
        </w:rPr>
        <w:t> </w:t>
      </w:r>
      <w:r w:rsidR="001D26BE" w:rsidRPr="001D26BE">
        <w:t>2</w:t>
      </w:r>
      <w:r w:rsidR="000B33EA" w:rsidRPr="000B33EA">
        <w:fldChar w:fldCharType="end"/>
      </w:r>
      <w:r>
        <w:t>.</w:t>
      </w:r>
    </w:p>
    <w:p w14:paraId="1CA1BC25" w14:textId="77777777" w:rsidR="000B33EA" w:rsidRDefault="000B33EA" w:rsidP="000B33EA">
      <w:pPr>
        <w:pStyle w:val="MISCTableCaptionHeader8pt"/>
      </w:pPr>
      <w:bookmarkStart w:id="24" w:name="_Refd17e54008"/>
      <w:bookmarkStart w:id="25" w:name="_Tocd17e54008"/>
      <w:r w:rsidRPr="00964755">
        <w:rPr>
          <w:rStyle w:val="MISCTableCaptionHeaderBold8pt"/>
        </w:rPr>
        <w:t>Table</w:t>
      </w:r>
      <w:r w:rsidRPr="00964755">
        <w:rPr>
          <w:rStyle w:val="MISCTableCaptionHeaderBold8pt"/>
          <w:rFonts w:ascii="Calibri" w:hAnsi="Calibri" w:cs="Calibri"/>
        </w:rPr>
        <w:t> </w:t>
      </w:r>
      <w:bookmarkStart w:id="26" w:name="_Numd17e54008"/>
      <w:r w:rsidRPr="00964755">
        <w:rPr>
          <w:rStyle w:val="MISCTableCaptionHeaderBold8pt"/>
        </w:rPr>
        <w:fldChar w:fldCharType="begin"/>
      </w:r>
      <w:r w:rsidRPr="00964755">
        <w:rPr>
          <w:rStyle w:val="MISCTableCaptionHeaderBold8pt"/>
        </w:rPr>
        <w:instrText xml:space="preserve"> SEQ Table \* ARABIC </w:instrText>
      </w:r>
      <w:r w:rsidRPr="00964755">
        <w:rPr>
          <w:rStyle w:val="MISCTableCaptionHeaderBold8pt"/>
        </w:rPr>
        <w:fldChar w:fldCharType="separate"/>
      </w:r>
      <w:r w:rsidR="001D26BE">
        <w:rPr>
          <w:rStyle w:val="MISCTableCaptionHeaderBold8pt"/>
          <w:noProof/>
        </w:rPr>
        <w:t>1</w:t>
      </w:r>
      <w:r w:rsidRPr="00964755">
        <w:rPr>
          <w:rStyle w:val="MISCTableCaptionHeaderBold8pt"/>
        </w:rPr>
        <w:fldChar w:fldCharType="end"/>
      </w:r>
      <w:bookmarkEnd w:id="24"/>
      <w:bookmarkEnd w:id="25"/>
      <w:bookmarkEnd w:id="26"/>
      <w:r w:rsidRPr="00964755">
        <w:rPr>
          <w:rStyle w:val="MISCTableCaptionHeaderBold8pt"/>
        </w:rPr>
        <w:t>.</w:t>
      </w:r>
      <w:r>
        <w:t xml:space="preserve"> vCPU</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440"/>
        <w:gridCol w:w="1440"/>
        <w:gridCol w:w="1440"/>
        <w:gridCol w:w="1440"/>
      </w:tblGrid>
      <w:tr w:rsidR="000B33EA" w14:paraId="73F53598" w14:textId="77777777" w:rsidTr="00BE48FD">
        <w:trPr>
          <w:cantSplit/>
        </w:trPr>
        <w:tc>
          <w:tcPr>
            <w:tcW w:w="2435" w:type="dxa"/>
            <w:tcBorders>
              <w:top w:val="nil"/>
              <w:bottom w:val="single" w:sz="36" w:space="0" w:color="00B388"/>
            </w:tcBorders>
          </w:tcPr>
          <w:p w14:paraId="03BB909E" w14:textId="77777777" w:rsidR="000B33EA" w:rsidRDefault="000B33EA" w:rsidP="00BE48FD">
            <w:pPr>
              <w:pStyle w:val="TableSubhead8pt"/>
            </w:pPr>
            <w:r>
              <w:t>vCPUs</w:t>
            </w:r>
          </w:p>
        </w:tc>
        <w:tc>
          <w:tcPr>
            <w:tcW w:w="2435" w:type="dxa"/>
            <w:tcBorders>
              <w:top w:val="nil"/>
              <w:bottom w:val="single" w:sz="36" w:space="0" w:color="00B388"/>
            </w:tcBorders>
          </w:tcPr>
          <w:p w14:paraId="4DA7A137" w14:textId="77777777" w:rsidR="000B33EA" w:rsidRDefault="000B33EA" w:rsidP="000B33EA">
            <w:pPr>
              <w:pStyle w:val="TableSubhead8pt"/>
              <w:jc w:val="center"/>
            </w:pPr>
            <w:r>
              <w:t>node01</w:t>
            </w:r>
          </w:p>
        </w:tc>
        <w:tc>
          <w:tcPr>
            <w:tcW w:w="2435" w:type="dxa"/>
            <w:tcBorders>
              <w:top w:val="nil"/>
              <w:bottom w:val="single" w:sz="36" w:space="0" w:color="00B388"/>
            </w:tcBorders>
          </w:tcPr>
          <w:p w14:paraId="32E08E14" w14:textId="77777777" w:rsidR="000B33EA" w:rsidRDefault="000B33EA" w:rsidP="000B33EA">
            <w:pPr>
              <w:pStyle w:val="TableSubhead8pt"/>
              <w:jc w:val="center"/>
            </w:pPr>
            <w:r>
              <w:t>node02</w:t>
            </w:r>
          </w:p>
        </w:tc>
        <w:tc>
          <w:tcPr>
            <w:tcW w:w="2435" w:type="dxa"/>
            <w:tcBorders>
              <w:top w:val="nil"/>
              <w:bottom w:val="single" w:sz="36" w:space="0" w:color="00B388"/>
            </w:tcBorders>
          </w:tcPr>
          <w:p w14:paraId="6BB75999" w14:textId="77777777" w:rsidR="000B33EA" w:rsidRDefault="000B33EA" w:rsidP="000B33EA">
            <w:pPr>
              <w:pStyle w:val="TableSubhead8pt"/>
              <w:jc w:val="center"/>
            </w:pPr>
            <w:r>
              <w:t>node03</w:t>
            </w:r>
          </w:p>
        </w:tc>
      </w:tr>
      <w:tr w:rsidR="000B33EA" w14:paraId="05B38D21" w14:textId="77777777" w:rsidTr="00BE48FD">
        <w:trPr>
          <w:cantSplit/>
        </w:trPr>
        <w:tc>
          <w:tcPr>
            <w:tcW w:w="2435" w:type="dxa"/>
          </w:tcPr>
          <w:p w14:paraId="21160188" w14:textId="77777777" w:rsidR="000B33EA" w:rsidRDefault="000B33EA" w:rsidP="00BE48FD">
            <w:pPr>
              <w:pStyle w:val="TableBody8pt"/>
            </w:pPr>
            <w:r>
              <w:t>ucp1</w:t>
            </w:r>
          </w:p>
        </w:tc>
        <w:tc>
          <w:tcPr>
            <w:tcW w:w="2435" w:type="dxa"/>
          </w:tcPr>
          <w:p w14:paraId="644574E1" w14:textId="77777777" w:rsidR="000B33EA" w:rsidRDefault="000B33EA" w:rsidP="000B33EA">
            <w:pPr>
              <w:pStyle w:val="TableBody8pt"/>
              <w:jc w:val="center"/>
            </w:pPr>
            <w:r>
              <w:t>4</w:t>
            </w:r>
          </w:p>
        </w:tc>
        <w:tc>
          <w:tcPr>
            <w:tcW w:w="2435" w:type="dxa"/>
          </w:tcPr>
          <w:p w14:paraId="57A1B799" w14:textId="77777777" w:rsidR="000B33EA" w:rsidRDefault="000B33EA" w:rsidP="000B33EA">
            <w:pPr>
              <w:jc w:val="center"/>
            </w:pPr>
          </w:p>
        </w:tc>
        <w:tc>
          <w:tcPr>
            <w:tcW w:w="2435" w:type="dxa"/>
          </w:tcPr>
          <w:p w14:paraId="720D5CF1" w14:textId="77777777" w:rsidR="000B33EA" w:rsidRDefault="000B33EA" w:rsidP="000B33EA">
            <w:pPr>
              <w:jc w:val="center"/>
            </w:pPr>
          </w:p>
        </w:tc>
      </w:tr>
      <w:tr w:rsidR="000B33EA" w14:paraId="59E3FB78" w14:textId="77777777" w:rsidTr="00BE48FD">
        <w:trPr>
          <w:cantSplit/>
        </w:trPr>
        <w:tc>
          <w:tcPr>
            <w:tcW w:w="2435" w:type="dxa"/>
          </w:tcPr>
          <w:p w14:paraId="5439DCF7" w14:textId="77777777" w:rsidR="000B33EA" w:rsidRDefault="000B33EA" w:rsidP="00BE48FD">
            <w:pPr>
              <w:pStyle w:val="TableBody8pt"/>
            </w:pPr>
            <w:r>
              <w:t>ucp2</w:t>
            </w:r>
          </w:p>
        </w:tc>
        <w:tc>
          <w:tcPr>
            <w:tcW w:w="2435" w:type="dxa"/>
          </w:tcPr>
          <w:p w14:paraId="4ADECF7D" w14:textId="77777777" w:rsidR="000B33EA" w:rsidRDefault="000B33EA" w:rsidP="000B33EA">
            <w:pPr>
              <w:jc w:val="center"/>
            </w:pPr>
          </w:p>
        </w:tc>
        <w:tc>
          <w:tcPr>
            <w:tcW w:w="2435" w:type="dxa"/>
          </w:tcPr>
          <w:p w14:paraId="60CACD7E" w14:textId="77777777" w:rsidR="000B33EA" w:rsidRDefault="000B33EA" w:rsidP="000B33EA">
            <w:pPr>
              <w:pStyle w:val="TableBody8pt"/>
              <w:jc w:val="center"/>
            </w:pPr>
            <w:r>
              <w:t>4</w:t>
            </w:r>
          </w:p>
        </w:tc>
        <w:tc>
          <w:tcPr>
            <w:tcW w:w="2435" w:type="dxa"/>
          </w:tcPr>
          <w:p w14:paraId="5F3A47DE" w14:textId="77777777" w:rsidR="000B33EA" w:rsidRDefault="000B33EA" w:rsidP="000B33EA">
            <w:pPr>
              <w:jc w:val="center"/>
            </w:pPr>
          </w:p>
        </w:tc>
      </w:tr>
      <w:tr w:rsidR="000B33EA" w14:paraId="44A7A346" w14:textId="77777777" w:rsidTr="00BE48FD">
        <w:trPr>
          <w:cantSplit/>
        </w:trPr>
        <w:tc>
          <w:tcPr>
            <w:tcW w:w="2435" w:type="dxa"/>
          </w:tcPr>
          <w:p w14:paraId="1A33130C" w14:textId="77777777" w:rsidR="000B33EA" w:rsidRDefault="000B33EA" w:rsidP="00BE48FD">
            <w:pPr>
              <w:pStyle w:val="TableBody8pt"/>
            </w:pPr>
            <w:r>
              <w:t>ucp3</w:t>
            </w:r>
          </w:p>
        </w:tc>
        <w:tc>
          <w:tcPr>
            <w:tcW w:w="2435" w:type="dxa"/>
          </w:tcPr>
          <w:p w14:paraId="346E6EC7" w14:textId="77777777" w:rsidR="000B33EA" w:rsidRDefault="000B33EA" w:rsidP="000B33EA">
            <w:pPr>
              <w:jc w:val="center"/>
            </w:pPr>
          </w:p>
        </w:tc>
        <w:tc>
          <w:tcPr>
            <w:tcW w:w="2435" w:type="dxa"/>
          </w:tcPr>
          <w:p w14:paraId="0B9CA3B6" w14:textId="77777777" w:rsidR="000B33EA" w:rsidRDefault="000B33EA" w:rsidP="000B33EA">
            <w:pPr>
              <w:jc w:val="center"/>
            </w:pPr>
          </w:p>
        </w:tc>
        <w:tc>
          <w:tcPr>
            <w:tcW w:w="2435" w:type="dxa"/>
          </w:tcPr>
          <w:p w14:paraId="13412150" w14:textId="77777777" w:rsidR="000B33EA" w:rsidRDefault="000B33EA" w:rsidP="000B33EA">
            <w:pPr>
              <w:pStyle w:val="TableBody8pt"/>
              <w:jc w:val="center"/>
            </w:pPr>
            <w:r>
              <w:t>4</w:t>
            </w:r>
          </w:p>
        </w:tc>
      </w:tr>
      <w:tr w:rsidR="000B33EA" w14:paraId="4F1B2794" w14:textId="77777777" w:rsidTr="00BE48FD">
        <w:trPr>
          <w:cantSplit/>
        </w:trPr>
        <w:tc>
          <w:tcPr>
            <w:tcW w:w="2435" w:type="dxa"/>
          </w:tcPr>
          <w:p w14:paraId="6E2F8A85" w14:textId="77777777" w:rsidR="000B33EA" w:rsidRDefault="000B33EA" w:rsidP="00BE48FD">
            <w:pPr>
              <w:pStyle w:val="TableBody8pt"/>
            </w:pPr>
            <w:r>
              <w:t>dtr1</w:t>
            </w:r>
          </w:p>
        </w:tc>
        <w:tc>
          <w:tcPr>
            <w:tcW w:w="2435" w:type="dxa"/>
          </w:tcPr>
          <w:p w14:paraId="30E20535" w14:textId="77777777" w:rsidR="000B33EA" w:rsidRDefault="000B33EA" w:rsidP="000B33EA">
            <w:pPr>
              <w:pStyle w:val="TableBody8pt"/>
              <w:jc w:val="center"/>
            </w:pPr>
            <w:r>
              <w:t>2</w:t>
            </w:r>
          </w:p>
        </w:tc>
        <w:tc>
          <w:tcPr>
            <w:tcW w:w="2435" w:type="dxa"/>
          </w:tcPr>
          <w:p w14:paraId="69EE8384" w14:textId="77777777" w:rsidR="000B33EA" w:rsidRDefault="000B33EA" w:rsidP="000B33EA">
            <w:pPr>
              <w:jc w:val="center"/>
            </w:pPr>
          </w:p>
        </w:tc>
        <w:tc>
          <w:tcPr>
            <w:tcW w:w="2435" w:type="dxa"/>
          </w:tcPr>
          <w:p w14:paraId="7E3840CE" w14:textId="77777777" w:rsidR="000B33EA" w:rsidRDefault="000B33EA" w:rsidP="000B33EA">
            <w:pPr>
              <w:jc w:val="center"/>
            </w:pPr>
          </w:p>
        </w:tc>
      </w:tr>
      <w:tr w:rsidR="000B33EA" w14:paraId="6B3C8BD6" w14:textId="77777777" w:rsidTr="00BE48FD">
        <w:trPr>
          <w:cantSplit/>
        </w:trPr>
        <w:tc>
          <w:tcPr>
            <w:tcW w:w="2435" w:type="dxa"/>
          </w:tcPr>
          <w:p w14:paraId="5FCA45A3" w14:textId="60C62628" w:rsidR="000B33EA" w:rsidRDefault="000B33EA" w:rsidP="00BE48FD">
            <w:pPr>
              <w:pStyle w:val="TableBody8pt"/>
            </w:pPr>
            <w:r>
              <w:t xml:space="preserve">dtr2 </w:t>
            </w:r>
          </w:p>
        </w:tc>
        <w:tc>
          <w:tcPr>
            <w:tcW w:w="2435" w:type="dxa"/>
          </w:tcPr>
          <w:p w14:paraId="6DDE5521" w14:textId="77777777" w:rsidR="000B33EA" w:rsidRDefault="000B33EA" w:rsidP="000B33EA">
            <w:pPr>
              <w:jc w:val="center"/>
            </w:pPr>
          </w:p>
        </w:tc>
        <w:tc>
          <w:tcPr>
            <w:tcW w:w="2435" w:type="dxa"/>
          </w:tcPr>
          <w:p w14:paraId="0574C7CE" w14:textId="7CF4D609" w:rsidR="000B33EA" w:rsidRDefault="000B33EA" w:rsidP="000B33EA">
            <w:pPr>
              <w:pStyle w:val="TableBody8pt"/>
              <w:jc w:val="center"/>
            </w:pPr>
            <w:r>
              <w:t>2</w:t>
            </w:r>
          </w:p>
        </w:tc>
        <w:tc>
          <w:tcPr>
            <w:tcW w:w="2435" w:type="dxa"/>
          </w:tcPr>
          <w:p w14:paraId="6C21E434" w14:textId="77777777" w:rsidR="000B33EA" w:rsidRDefault="000B33EA" w:rsidP="000B33EA">
            <w:pPr>
              <w:jc w:val="center"/>
            </w:pPr>
          </w:p>
        </w:tc>
      </w:tr>
      <w:tr w:rsidR="000B33EA" w14:paraId="4585B235" w14:textId="77777777" w:rsidTr="00BE48FD">
        <w:trPr>
          <w:cantSplit/>
        </w:trPr>
        <w:tc>
          <w:tcPr>
            <w:tcW w:w="2435" w:type="dxa"/>
          </w:tcPr>
          <w:p w14:paraId="0CCD6EC8" w14:textId="1936A78A" w:rsidR="000B33EA" w:rsidRDefault="000B33EA" w:rsidP="00BE48FD">
            <w:pPr>
              <w:pStyle w:val="TableBody8pt"/>
            </w:pPr>
            <w:r>
              <w:t xml:space="preserve">dtr3 </w:t>
            </w:r>
          </w:p>
        </w:tc>
        <w:tc>
          <w:tcPr>
            <w:tcW w:w="2435" w:type="dxa"/>
          </w:tcPr>
          <w:p w14:paraId="401FA0A2" w14:textId="77777777" w:rsidR="000B33EA" w:rsidRDefault="000B33EA" w:rsidP="000B33EA">
            <w:pPr>
              <w:jc w:val="center"/>
            </w:pPr>
          </w:p>
        </w:tc>
        <w:tc>
          <w:tcPr>
            <w:tcW w:w="2435" w:type="dxa"/>
          </w:tcPr>
          <w:p w14:paraId="1862469D" w14:textId="77777777" w:rsidR="000B33EA" w:rsidRDefault="000B33EA" w:rsidP="000B33EA">
            <w:pPr>
              <w:jc w:val="center"/>
            </w:pPr>
          </w:p>
        </w:tc>
        <w:tc>
          <w:tcPr>
            <w:tcW w:w="2435" w:type="dxa"/>
          </w:tcPr>
          <w:p w14:paraId="0D3BADC2" w14:textId="12C99E27" w:rsidR="000B33EA" w:rsidRDefault="000B33EA" w:rsidP="000B33EA">
            <w:pPr>
              <w:pStyle w:val="TableBody8pt"/>
              <w:jc w:val="center"/>
            </w:pPr>
            <w:r>
              <w:t>2</w:t>
            </w:r>
          </w:p>
        </w:tc>
      </w:tr>
      <w:tr w:rsidR="000B33EA" w14:paraId="074C77DB" w14:textId="77777777" w:rsidTr="00BE48FD">
        <w:trPr>
          <w:cantSplit/>
        </w:trPr>
        <w:tc>
          <w:tcPr>
            <w:tcW w:w="2435" w:type="dxa"/>
          </w:tcPr>
          <w:p w14:paraId="35128714" w14:textId="69EF5E38" w:rsidR="000B33EA" w:rsidRDefault="000B33EA" w:rsidP="00BE48FD">
            <w:pPr>
              <w:pStyle w:val="TableBody8pt"/>
            </w:pPr>
            <w:r>
              <w:t xml:space="preserve">worker1 </w:t>
            </w:r>
          </w:p>
        </w:tc>
        <w:tc>
          <w:tcPr>
            <w:tcW w:w="2435" w:type="dxa"/>
          </w:tcPr>
          <w:p w14:paraId="22D4CC5B" w14:textId="034AB990" w:rsidR="000B33EA" w:rsidRDefault="000B33EA" w:rsidP="000B33EA">
            <w:pPr>
              <w:pStyle w:val="TableBody8pt"/>
              <w:jc w:val="center"/>
            </w:pPr>
            <w:r>
              <w:t>4</w:t>
            </w:r>
          </w:p>
        </w:tc>
        <w:tc>
          <w:tcPr>
            <w:tcW w:w="2435" w:type="dxa"/>
          </w:tcPr>
          <w:p w14:paraId="58B07A7A" w14:textId="77777777" w:rsidR="000B33EA" w:rsidRDefault="000B33EA" w:rsidP="000B33EA">
            <w:pPr>
              <w:jc w:val="center"/>
            </w:pPr>
          </w:p>
        </w:tc>
        <w:tc>
          <w:tcPr>
            <w:tcW w:w="2435" w:type="dxa"/>
          </w:tcPr>
          <w:p w14:paraId="055775BD" w14:textId="77777777" w:rsidR="000B33EA" w:rsidRDefault="000B33EA" w:rsidP="000B33EA">
            <w:pPr>
              <w:jc w:val="center"/>
            </w:pPr>
          </w:p>
        </w:tc>
      </w:tr>
      <w:tr w:rsidR="000B33EA" w14:paraId="5DBF737E" w14:textId="77777777" w:rsidTr="00BE48FD">
        <w:trPr>
          <w:cantSplit/>
        </w:trPr>
        <w:tc>
          <w:tcPr>
            <w:tcW w:w="2435" w:type="dxa"/>
          </w:tcPr>
          <w:p w14:paraId="1B9EB5C6" w14:textId="1EFE7AF7" w:rsidR="000B33EA" w:rsidRDefault="000B33EA" w:rsidP="00BE48FD">
            <w:pPr>
              <w:pStyle w:val="TableBody8pt"/>
            </w:pPr>
            <w:r>
              <w:t xml:space="preserve">worker2 </w:t>
            </w:r>
          </w:p>
        </w:tc>
        <w:tc>
          <w:tcPr>
            <w:tcW w:w="2435" w:type="dxa"/>
          </w:tcPr>
          <w:p w14:paraId="32B01CA9" w14:textId="77777777" w:rsidR="000B33EA" w:rsidRDefault="000B33EA" w:rsidP="000B33EA">
            <w:pPr>
              <w:jc w:val="center"/>
            </w:pPr>
          </w:p>
        </w:tc>
        <w:tc>
          <w:tcPr>
            <w:tcW w:w="2435" w:type="dxa"/>
          </w:tcPr>
          <w:p w14:paraId="29484DEC" w14:textId="1A747B4F" w:rsidR="000B33EA" w:rsidRDefault="000B33EA" w:rsidP="000B33EA">
            <w:pPr>
              <w:pStyle w:val="TableBody8pt"/>
              <w:jc w:val="center"/>
            </w:pPr>
            <w:r>
              <w:t>4</w:t>
            </w:r>
          </w:p>
        </w:tc>
        <w:tc>
          <w:tcPr>
            <w:tcW w:w="2435" w:type="dxa"/>
          </w:tcPr>
          <w:p w14:paraId="55E217FF" w14:textId="77777777" w:rsidR="000B33EA" w:rsidRDefault="000B33EA" w:rsidP="000B33EA">
            <w:pPr>
              <w:jc w:val="center"/>
            </w:pPr>
          </w:p>
        </w:tc>
      </w:tr>
      <w:tr w:rsidR="000B33EA" w14:paraId="042CE3D0" w14:textId="77777777" w:rsidTr="00BE48FD">
        <w:trPr>
          <w:cantSplit/>
        </w:trPr>
        <w:tc>
          <w:tcPr>
            <w:tcW w:w="2435" w:type="dxa"/>
          </w:tcPr>
          <w:p w14:paraId="14BE8B28" w14:textId="23C0096F" w:rsidR="000B33EA" w:rsidRDefault="000B33EA" w:rsidP="00BE48FD">
            <w:pPr>
              <w:pStyle w:val="TableBody8pt"/>
            </w:pPr>
            <w:r>
              <w:t xml:space="preserve">worker3 </w:t>
            </w:r>
          </w:p>
        </w:tc>
        <w:tc>
          <w:tcPr>
            <w:tcW w:w="2435" w:type="dxa"/>
          </w:tcPr>
          <w:p w14:paraId="6CED43F6" w14:textId="77777777" w:rsidR="000B33EA" w:rsidRDefault="000B33EA" w:rsidP="000B33EA">
            <w:pPr>
              <w:jc w:val="center"/>
            </w:pPr>
          </w:p>
        </w:tc>
        <w:tc>
          <w:tcPr>
            <w:tcW w:w="2435" w:type="dxa"/>
          </w:tcPr>
          <w:p w14:paraId="65552AAD" w14:textId="77777777" w:rsidR="000B33EA" w:rsidRDefault="000B33EA" w:rsidP="000B33EA">
            <w:pPr>
              <w:jc w:val="center"/>
            </w:pPr>
          </w:p>
        </w:tc>
        <w:tc>
          <w:tcPr>
            <w:tcW w:w="2435" w:type="dxa"/>
          </w:tcPr>
          <w:p w14:paraId="0F5327DC" w14:textId="2E2390DB" w:rsidR="000B33EA" w:rsidRDefault="000B33EA" w:rsidP="000B33EA">
            <w:pPr>
              <w:pStyle w:val="TableBody8pt"/>
              <w:jc w:val="center"/>
            </w:pPr>
            <w:r>
              <w:t>4</w:t>
            </w:r>
          </w:p>
        </w:tc>
      </w:tr>
      <w:tr w:rsidR="000B33EA" w14:paraId="672621AF" w14:textId="77777777" w:rsidTr="00BE48FD">
        <w:trPr>
          <w:cantSplit/>
        </w:trPr>
        <w:tc>
          <w:tcPr>
            <w:tcW w:w="2435" w:type="dxa"/>
          </w:tcPr>
          <w:p w14:paraId="492C6194" w14:textId="77777777" w:rsidR="000B33EA" w:rsidRDefault="000B33EA" w:rsidP="00BE48FD">
            <w:pPr>
              <w:pStyle w:val="TableBody8pt"/>
            </w:pPr>
            <w:r>
              <w:t>win-worker1</w:t>
            </w:r>
          </w:p>
        </w:tc>
        <w:tc>
          <w:tcPr>
            <w:tcW w:w="2435" w:type="dxa"/>
          </w:tcPr>
          <w:p w14:paraId="46A83B63" w14:textId="77777777" w:rsidR="000B33EA" w:rsidRDefault="000B33EA" w:rsidP="000B33EA">
            <w:pPr>
              <w:pStyle w:val="TableBody8pt"/>
              <w:jc w:val="center"/>
            </w:pPr>
            <w:r>
              <w:t>4</w:t>
            </w:r>
          </w:p>
        </w:tc>
        <w:tc>
          <w:tcPr>
            <w:tcW w:w="2435" w:type="dxa"/>
          </w:tcPr>
          <w:p w14:paraId="3EFB2FE3" w14:textId="77777777" w:rsidR="000B33EA" w:rsidRDefault="000B33EA" w:rsidP="000B33EA">
            <w:pPr>
              <w:jc w:val="center"/>
            </w:pPr>
          </w:p>
        </w:tc>
        <w:tc>
          <w:tcPr>
            <w:tcW w:w="2435" w:type="dxa"/>
          </w:tcPr>
          <w:p w14:paraId="4568F905" w14:textId="77777777" w:rsidR="000B33EA" w:rsidRDefault="000B33EA" w:rsidP="000B33EA">
            <w:pPr>
              <w:jc w:val="center"/>
            </w:pPr>
          </w:p>
        </w:tc>
      </w:tr>
      <w:tr w:rsidR="000B33EA" w14:paraId="420148C6" w14:textId="77777777" w:rsidTr="00BE48FD">
        <w:trPr>
          <w:cantSplit/>
        </w:trPr>
        <w:tc>
          <w:tcPr>
            <w:tcW w:w="2435" w:type="dxa"/>
          </w:tcPr>
          <w:p w14:paraId="3CE733DB" w14:textId="77777777" w:rsidR="000B33EA" w:rsidRDefault="000B33EA" w:rsidP="00BE48FD">
            <w:pPr>
              <w:pStyle w:val="TableBody8pt"/>
            </w:pPr>
            <w:r>
              <w:t>win-worker2</w:t>
            </w:r>
          </w:p>
        </w:tc>
        <w:tc>
          <w:tcPr>
            <w:tcW w:w="2435" w:type="dxa"/>
          </w:tcPr>
          <w:p w14:paraId="0CBD2703" w14:textId="77777777" w:rsidR="000B33EA" w:rsidRDefault="000B33EA" w:rsidP="000B33EA">
            <w:pPr>
              <w:jc w:val="center"/>
            </w:pPr>
          </w:p>
        </w:tc>
        <w:tc>
          <w:tcPr>
            <w:tcW w:w="2435" w:type="dxa"/>
          </w:tcPr>
          <w:p w14:paraId="4F8E5862" w14:textId="77777777" w:rsidR="000B33EA" w:rsidRDefault="000B33EA" w:rsidP="000B33EA">
            <w:pPr>
              <w:pStyle w:val="TableBody8pt"/>
              <w:jc w:val="center"/>
            </w:pPr>
            <w:r>
              <w:t>4</w:t>
            </w:r>
          </w:p>
        </w:tc>
        <w:tc>
          <w:tcPr>
            <w:tcW w:w="2435" w:type="dxa"/>
          </w:tcPr>
          <w:p w14:paraId="22E18D95" w14:textId="77777777" w:rsidR="000B33EA" w:rsidRDefault="000B33EA" w:rsidP="000B33EA">
            <w:pPr>
              <w:jc w:val="center"/>
            </w:pPr>
          </w:p>
        </w:tc>
      </w:tr>
      <w:tr w:rsidR="000B33EA" w14:paraId="7BDB154D" w14:textId="77777777" w:rsidTr="00BE48FD">
        <w:trPr>
          <w:cantSplit/>
        </w:trPr>
        <w:tc>
          <w:tcPr>
            <w:tcW w:w="2435" w:type="dxa"/>
          </w:tcPr>
          <w:p w14:paraId="46519DE2" w14:textId="77777777" w:rsidR="000B33EA" w:rsidRDefault="000B33EA" w:rsidP="00BE48FD">
            <w:pPr>
              <w:pStyle w:val="TableBody8pt"/>
            </w:pPr>
            <w:r>
              <w:t>win-worker3</w:t>
            </w:r>
          </w:p>
        </w:tc>
        <w:tc>
          <w:tcPr>
            <w:tcW w:w="2435" w:type="dxa"/>
          </w:tcPr>
          <w:p w14:paraId="4422CBA8" w14:textId="77777777" w:rsidR="000B33EA" w:rsidRDefault="000B33EA" w:rsidP="000B33EA">
            <w:pPr>
              <w:jc w:val="center"/>
            </w:pPr>
          </w:p>
        </w:tc>
        <w:tc>
          <w:tcPr>
            <w:tcW w:w="2435" w:type="dxa"/>
          </w:tcPr>
          <w:p w14:paraId="05EBBCBC" w14:textId="77777777" w:rsidR="000B33EA" w:rsidRDefault="000B33EA" w:rsidP="000B33EA">
            <w:pPr>
              <w:jc w:val="center"/>
            </w:pPr>
          </w:p>
        </w:tc>
        <w:tc>
          <w:tcPr>
            <w:tcW w:w="2435" w:type="dxa"/>
          </w:tcPr>
          <w:p w14:paraId="3FB41D76" w14:textId="77777777" w:rsidR="000B33EA" w:rsidRDefault="000B33EA" w:rsidP="000B33EA">
            <w:pPr>
              <w:pStyle w:val="TableBody8pt"/>
              <w:jc w:val="center"/>
            </w:pPr>
            <w:r>
              <w:t>4</w:t>
            </w:r>
          </w:p>
        </w:tc>
      </w:tr>
      <w:tr w:rsidR="000B33EA" w14:paraId="7FF7717B" w14:textId="77777777" w:rsidTr="00BE48FD">
        <w:trPr>
          <w:cantSplit/>
        </w:trPr>
        <w:tc>
          <w:tcPr>
            <w:tcW w:w="2435" w:type="dxa"/>
          </w:tcPr>
          <w:p w14:paraId="1ECD1838" w14:textId="03ECD111" w:rsidR="000B33EA" w:rsidRDefault="000B33EA" w:rsidP="00BE48FD">
            <w:pPr>
              <w:pStyle w:val="TableBody8pt"/>
            </w:pPr>
            <w:r>
              <w:t xml:space="preserve">ucb_lb </w:t>
            </w:r>
          </w:p>
        </w:tc>
        <w:tc>
          <w:tcPr>
            <w:tcW w:w="2435" w:type="dxa"/>
          </w:tcPr>
          <w:p w14:paraId="3D26EFE4" w14:textId="56578CD0" w:rsidR="000B33EA" w:rsidRDefault="000B33EA" w:rsidP="000B33EA">
            <w:pPr>
              <w:pStyle w:val="TableBody8pt"/>
              <w:jc w:val="center"/>
            </w:pPr>
            <w:r>
              <w:t>2</w:t>
            </w:r>
          </w:p>
        </w:tc>
        <w:tc>
          <w:tcPr>
            <w:tcW w:w="2435" w:type="dxa"/>
          </w:tcPr>
          <w:p w14:paraId="19CDC59D" w14:textId="77777777" w:rsidR="000B33EA" w:rsidRDefault="000B33EA" w:rsidP="000B33EA">
            <w:pPr>
              <w:jc w:val="center"/>
            </w:pPr>
          </w:p>
        </w:tc>
        <w:tc>
          <w:tcPr>
            <w:tcW w:w="2435" w:type="dxa"/>
          </w:tcPr>
          <w:p w14:paraId="0622CBF7" w14:textId="77777777" w:rsidR="000B33EA" w:rsidRDefault="000B33EA" w:rsidP="000B33EA">
            <w:pPr>
              <w:jc w:val="center"/>
            </w:pPr>
          </w:p>
        </w:tc>
      </w:tr>
      <w:tr w:rsidR="000B33EA" w14:paraId="0F6B292C" w14:textId="77777777" w:rsidTr="00BE48FD">
        <w:trPr>
          <w:cantSplit/>
        </w:trPr>
        <w:tc>
          <w:tcPr>
            <w:tcW w:w="2435" w:type="dxa"/>
          </w:tcPr>
          <w:p w14:paraId="52C98913" w14:textId="2F1D36D8" w:rsidR="000B33EA" w:rsidRDefault="000B33EA" w:rsidP="00BE48FD">
            <w:pPr>
              <w:pStyle w:val="TableBody8pt"/>
            </w:pPr>
            <w:r>
              <w:t xml:space="preserve">dtr_lb </w:t>
            </w:r>
          </w:p>
        </w:tc>
        <w:tc>
          <w:tcPr>
            <w:tcW w:w="2435" w:type="dxa"/>
          </w:tcPr>
          <w:p w14:paraId="189C6E74" w14:textId="77777777" w:rsidR="000B33EA" w:rsidRDefault="000B33EA" w:rsidP="000B33EA">
            <w:pPr>
              <w:jc w:val="center"/>
            </w:pPr>
          </w:p>
        </w:tc>
        <w:tc>
          <w:tcPr>
            <w:tcW w:w="2435" w:type="dxa"/>
          </w:tcPr>
          <w:p w14:paraId="444615BB" w14:textId="2110A145" w:rsidR="000B33EA" w:rsidRDefault="000B33EA" w:rsidP="000B33EA">
            <w:pPr>
              <w:pStyle w:val="TableBody8pt"/>
              <w:jc w:val="center"/>
            </w:pPr>
            <w:r>
              <w:t>2</w:t>
            </w:r>
          </w:p>
        </w:tc>
        <w:tc>
          <w:tcPr>
            <w:tcW w:w="2435" w:type="dxa"/>
          </w:tcPr>
          <w:p w14:paraId="4FBC8C9C" w14:textId="77777777" w:rsidR="000B33EA" w:rsidRDefault="000B33EA" w:rsidP="000B33EA">
            <w:pPr>
              <w:jc w:val="center"/>
            </w:pPr>
          </w:p>
        </w:tc>
      </w:tr>
      <w:tr w:rsidR="000B33EA" w14:paraId="438913FC" w14:textId="77777777" w:rsidTr="00BE48FD">
        <w:trPr>
          <w:cantSplit/>
        </w:trPr>
        <w:tc>
          <w:tcPr>
            <w:tcW w:w="2435" w:type="dxa"/>
          </w:tcPr>
          <w:p w14:paraId="1D173110" w14:textId="0ECDC2C1" w:rsidR="000B33EA" w:rsidRDefault="000B33EA" w:rsidP="00BE48FD">
            <w:pPr>
              <w:pStyle w:val="TableBody8pt"/>
            </w:pPr>
            <w:r>
              <w:t xml:space="preserve">worker_lb </w:t>
            </w:r>
          </w:p>
        </w:tc>
        <w:tc>
          <w:tcPr>
            <w:tcW w:w="2435" w:type="dxa"/>
          </w:tcPr>
          <w:p w14:paraId="1DC1EF82" w14:textId="77777777" w:rsidR="000B33EA" w:rsidRDefault="000B33EA" w:rsidP="000B33EA">
            <w:pPr>
              <w:jc w:val="center"/>
            </w:pPr>
          </w:p>
        </w:tc>
        <w:tc>
          <w:tcPr>
            <w:tcW w:w="2435" w:type="dxa"/>
          </w:tcPr>
          <w:p w14:paraId="340E06A6" w14:textId="77777777" w:rsidR="000B33EA" w:rsidRDefault="000B33EA" w:rsidP="000B33EA">
            <w:pPr>
              <w:jc w:val="center"/>
            </w:pPr>
          </w:p>
        </w:tc>
        <w:tc>
          <w:tcPr>
            <w:tcW w:w="2435" w:type="dxa"/>
          </w:tcPr>
          <w:p w14:paraId="1921DF88" w14:textId="2AB0A7FE" w:rsidR="000B33EA" w:rsidRDefault="000B33EA" w:rsidP="000B33EA">
            <w:pPr>
              <w:pStyle w:val="TableBody8pt"/>
              <w:jc w:val="center"/>
            </w:pPr>
            <w:r>
              <w:t>2</w:t>
            </w:r>
          </w:p>
        </w:tc>
      </w:tr>
      <w:tr w:rsidR="000B33EA" w14:paraId="67EDDBFC" w14:textId="77777777" w:rsidTr="00BE48FD">
        <w:trPr>
          <w:cantSplit/>
        </w:trPr>
        <w:tc>
          <w:tcPr>
            <w:tcW w:w="2435" w:type="dxa"/>
          </w:tcPr>
          <w:p w14:paraId="7CD0917F" w14:textId="06B52821" w:rsidR="000B33EA" w:rsidRDefault="000B33EA" w:rsidP="00BE48FD">
            <w:pPr>
              <w:pStyle w:val="TableBody8pt"/>
            </w:pPr>
            <w:r>
              <w:t xml:space="preserve">nfs </w:t>
            </w:r>
          </w:p>
        </w:tc>
        <w:tc>
          <w:tcPr>
            <w:tcW w:w="2435" w:type="dxa"/>
          </w:tcPr>
          <w:p w14:paraId="686AA501" w14:textId="77777777" w:rsidR="000B33EA" w:rsidRDefault="000B33EA" w:rsidP="000B33EA">
            <w:pPr>
              <w:jc w:val="center"/>
            </w:pPr>
          </w:p>
        </w:tc>
        <w:tc>
          <w:tcPr>
            <w:tcW w:w="2435" w:type="dxa"/>
          </w:tcPr>
          <w:p w14:paraId="5E48F88B" w14:textId="77777777" w:rsidR="000B33EA" w:rsidRDefault="000B33EA" w:rsidP="000B33EA">
            <w:pPr>
              <w:jc w:val="center"/>
            </w:pPr>
          </w:p>
        </w:tc>
        <w:tc>
          <w:tcPr>
            <w:tcW w:w="2435" w:type="dxa"/>
          </w:tcPr>
          <w:p w14:paraId="3073DCE4" w14:textId="0F428526" w:rsidR="000B33EA" w:rsidRDefault="000B33EA" w:rsidP="000B33EA">
            <w:pPr>
              <w:pStyle w:val="TableBody8pt"/>
              <w:jc w:val="center"/>
            </w:pPr>
            <w:r>
              <w:t>2</w:t>
            </w:r>
          </w:p>
        </w:tc>
      </w:tr>
      <w:tr w:rsidR="000B33EA" w14:paraId="425B3523" w14:textId="77777777" w:rsidTr="00BE48FD">
        <w:trPr>
          <w:cantSplit/>
        </w:trPr>
        <w:tc>
          <w:tcPr>
            <w:tcW w:w="2435" w:type="dxa"/>
          </w:tcPr>
          <w:p w14:paraId="2B1D457D" w14:textId="6ED12E70" w:rsidR="000B33EA" w:rsidRDefault="000B33EA" w:rsidP="00BE48FD">
            <w:pPr>
              <w:pStyle w:val="TableBody8pt"/>
            </w:pPr>
            <w:r>
              <w:t xml:space="preserve">logger </w:t>
            </w:r>
          </w:p>
        </w:tc>
        <w:tc>
          <w:tcPr>
            <w:tcW w:w="2435" w:type="dxa"/>
          </w:tcPr>
          <w:p w14:paraId="1CFF9851" w14:textId="77777777" w:rsidR="000B33EA" w:rsidRDefault="000B33EA" w:rsidP="000B33EA">
            <w:pPr>
              <w:jc w:val="center"/>
            </w:pPr>
          </w:p>
        </w:tc>
        <w:tc>
          <w:tcPr>
            <w:tcW w:w="2435" w:type="dxa"/>
          </w:tcPr>
          <w:p w14:paraId="14830EFB" w14:textId="3EECAE5D" w:rsidR="000B33EA" w:rsidRDefault="000B33EA" w:rsidP="000B33EA">
            <w:pPr>
              <w:pStyle w:val="TableBody8pt"/>
              <w:jc w:val="center"/>
            </w:pPr>
            <w:r>
              <w:t>2</w:t>
            </w:r>
          </w:p>
        </w:tc>
        <w:tc>
          <w:tcPr>
            <w:tcW w:w="2435" w:type="dxa"/>
          </w:tcPr>
          <w:p w14:paraId="02E26577" w14:textId="77777777" w:rsidR="000B33EA" w:rsidRDefault="000B33EA" w:rsidP="000B33EA">
            <w:pPr>
              <w:jc w:val="center"/>
            </w:pPr>
          </w:p>
        </w:tc>
      </w:tr>
      <w:tr w:rsidR="000B33EA" w14:paraId="2C5D8A87" w14:textId="77777777" w:rsidTr="00BE48FD">
        <w:trPr>
          <w:cantSplit/>
        </w:trPr>
        <w:tc>
          <w:tcPr>
            <w:tcW w:w="2435" w:type="dxa"/>
          </w:tcPr>
          <w:p w14:paraId="40124E51" w14:textId="27FC24BF" w:rsidR="000B33EA" w:rsidRPr="00745BFD" w:rsidRDefault="000B33EA" w:rsidP="00BE48FD">
            <w:pPr>
              <w:pStyle w:val="TableBody8pt"/>
              <w:rPr>
                <w:rStyle w:val="BoldEmpha"/>
              </w:rPr>
            </w:pPr>
            <w:r w:rsidRPr="00745BFD">
              <w:rPr>
                <w:rStyle w:val="BoldEmpha"/>
              </w:rPr>
              <w:t xml:space="preserve">Total vCPU per node </w:t>
            </w:r>
          </w:p>
        </w:tc>
        <w:tc>
          <w:tcPr>
            <w:tcW w:w="2435" w:type="dxa"/>
          </w:tcPr>
          <w:p w14:paraId="195358AA" w14:textId="17AD7793" w:rsidR="000B33EA" w:rsidRPr="00745BFD" w:rsidRDefault="000B33EA" w:rsidP="00546504">
            <w:pPr>
              <w:pStyle w:val="TableBody8pt"/>
              <w:jc w:val="center"/>
              <w:rPr>
                <w:rStyle w:val="BoldEmpha"/>
              </w:rPr>
            </w:pPr>
            <w:r w:rsidRPr="00745BFD">
              <w:rPr>
                <w:rStyle w:val="BoldEmpha"/>
              </w:rPr>
              <w:t>1</w:t>
            </w:r>
            <w:r w:rsidR="00546504">
              <w:rPr>
                <w:rStyle w:val="BoldEmpha"/>
              </w:rPr>
              <w:t>6</w:t>
            </w:r>
          </w:p>
        </w:tc>
        <w:tc>
          <w:tcPr>
            <w:tcW w:w="2435" w:type="dxa"/>
          </w:tcPr>
          <w:p w14:paraId="2D7D2011" w14:textId="0EAC5377" w:rsidR="000B33EA" w:rsidRPr="00745BFD" w:rsidRDefault="000B33EA" w:rsidP="00546504">
            <w:pPr>
              <w:pStyle w:val="TableBody8pt"/>
              <w:jc w:val="center"/>
              <w:rPr>
                <w:rStyle w:val="BoldEmpha"/>
              </w:rPr>
            </w:pPr>
            <w:r w:rsidRPr="00745BFD">
              <w:rPr>
                <w:rStyle w:val="BoldEmpha"/>
              </w:rPr>
              <w:t>1</w:t>
            </w:r>
            <w:r w:rsidR="00546504">
              <w:rPr>
                <w:rStyle w:val="BoldEmpha"/>
              </w:rPr>
              <w:t>8</w:t>
            </w:r>
          </w:p>
        </w:tc>
        <w:tc>
          <w:tcPr>
            <w:tcW w:w="2435" w:type="dxa"/>
          </w:tcPr>
          <w:p w14:paraId="3443E965" w14:textId="2BEEE2CD" w:rsidR="000B33EA" w:rsidRPr="00745BFD" w:rsidRDefault="000B33EA" w:rsidP="00546504">
            <w:pPr>
              <w:pStyle w:val="TableBody8pt"/>
              <w:jc w:val="center"/>
              <w:rPr>
                <w:rStyle w:val="BoldEmpha"/>
              </w:rPr>
            </w:pPr>
            <w:r w:rsidRPr="00745BFD">
              <w:rPr>
                <w:rStyle w:val="BoldEmpha"/>
              </w:rPr>
              <w:t>1</w:t>
            </w:r>
            <w:r w:rsidR="00546504">
              <w:rPr>
                <w:rStyle w:val="BoldEmpha"/>
              </w:rPr>
              <w:t>8</w:t>
            </w:r>
          </w:p>
        </w:tc>
      </w:tr>
    </w:tbl>
    <w:p w14:paraId="1B9837C9" w14:textId="77777777" w:rsidR="000B33EA" w:rsidRDefault="000B33EA" w:rsidP="000B33EA">
      <w:pPr>
        <w:pStyle w:val="MISCNote-Ruleabove"/>
      </w:pPr>
      <w:r>
        <w:t>Note</w:t>
      </w:r>
    </w:p>
    <w:p w14:paraId="39A0CC39" w14:textId="77777777" w:rsidR="000B33EA" w:rsidRDefault="000B33EA" w:rsidP="000B33EA">
      <w:pPr>
        <w:pStyle w:val="MISCNote-Rulebelow"/>
      </w:pPr>
      <w:r>
        <w:t>In the case of one ESX host failure, two nodes are enough to accommodate the amount of vCPU required</w:t>
      </w:r>
    </w:p>
    <w:p w14:paraId="68C77501" w14:textId="77777777" w:rsidR="000B33EA" w:rsidRDefault="000B33EA" w:rsidP="000B33EA">
      <w:pPr>
        <w:pStyle w:val="MISCTableCaptionHeader8pt"/>
      </w:pPr>
      <w:bookmarkStart w:id="27" w:name="_Refd17e54330"/>
      <w:bookmarkStart w:id="28" w:name="_Tocd17e54330"/>
      <w:r w:rsidRPr="00964755">
        <w:rPr>
          <w:rStyle w:val="MISCTableCaptionHeaderBold8pt"/>
        </w:rPr>
        <w:lastRenderedPageBreak/>
        <w:t>Table</w:t>
      </w:r>
      <w:r w:rsidRPr="00964755">
        <w:rPr>
          <w:rStyle w:val="MISCTableCaptionHeaderBold8pt"/>
          <w:rFonts w:ascii="Calibri" w:hAnsi="Calibri" w:cs="Calibri"/>
        </w:rPr>
        <w:t> </w:t>
      </w:r>
      <w:bookmarkStart w:id="29" w:name="_Numd17e54330"/>
      <w:r w:rsidRPr="00964755">
        <w:rPr>
          <w:rStyle w:val="MISCTableCaptionHeaderBold8pt"/>
        </w:rPr>
        <w:fldChar w:fldCharType="begin"/>
      </w:r>
      <w:r w:rsidRPr="00964755">
        <w:rPr>
          <w:rStyle w:val="MISCTableCaptionHeaderBold8pt"/>
        </w:rPr>
        <w:instrText xml:space="preserve"> SEQ Table \* ARABIC </w:instrText>
      </w:r>
      <w:r w:rsidRPr="00964755">
        <w:rPr>
          <w:rStyle w:val="MISCTableCaptionHeaderBold8pt"/>
        </w:rPr>
        <w:fldChar w:fldCharType="separate"/>
      </w:r>
      <w:r w:rsidR="001D26BE">
        <w:rPr>
          <w:rStyle w:val="MISCTableCaptionHeaderBold8pt"/>
          <w:noProof/>
        </w:rPr>
        <w:t>2</w:t>
      </w:r>
      <w:r w:rsidRPr="00964755">
        <w:rPr>
          <w:rStyle w:val="MISCTableCaptionHeaderBold8pt"/>
        </w:rPr>
        <w:fldChar w:fldCharType="end"/>
      </w:r>
      <w:bookmarkEnd w:id="27"/>
      <w:bookmarkEnd w:id="28"/>
      <w:bookmarkEnd w:id="29"/>
      <w:r w:rsidRPr="00964755">
        <w:rPr>
          <w:rStyle w:val="MISCTableCaptionHeaderBold8pt"/>
        </w:rPr>
        <w:t>.</w:t>
      </w:r>
      <w:r>
        <w:t xml:space="preserve"> Memory allocation</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440"/>
        <w:gridCol w:w="1440"/>
        <w:gridCol w:w="1440"/>
        <w:gridCol w:w="1440"/>
      </w:tblGrid>
      <w:tr w:rsidR="000B33EA" w14:paraId="3E188706" w14:textId="77777777" w:rsidTr="00BE48FD">
        <w:trPr>
          <w:cantSplit/>
        </w:trPr>
        <w:tc>
          <w:tcPr>
            <w:tcW w:w="2435" w:type="dxa"/>
            <w:tcBorders>
              <w:top w:val="nil"/>
              <w:bottom w:val="single" w:sz="36" w:space="0" w:color="00B388"/>
            </w:tcBorders>
          </w:tcPr>
          <w:p w14:paraId="46E0A073" w14:textId="77777777" w:rsidR="000B33EA" w:rsidRDefault="000B33EA" w:rsidP="00BE48FD">
            <w:pPr>
              <w:pStyle w:val="TableSubhead8pt"/>
            </w:pPr>
            <w:r>
              <w:t>RAM (GB)</w:t>
            </w:r>
          </w:p>
        </w:tc>
        <w:tc>
          <w:tcPr>
            <w:tcW w:w="2435" w:type="dxa"/>
            <w:tcBorders>
              <w:top w:val="nil"/>
              <w:bottom w:val="single" w:sz="36" w:space="0" w:color="00B388"/>
            </w:tcBorders>
          </w:tcPr>
          <w:p w14:paraId="327823A2" w14:textId="77777777" w:rsidR="000B33EA" w:rsidRDefault="000B33EA" w:rsidP="00697E99">
            <w:pPr>
              <w:pStyle w:val="TableSubhead8pt"/>
              <w:jc w:val="center"/>
            </w:pPr>
            <w:r>
              <w:t>node01</w:t>
            </w:r>
          </w:p>
        </w:tc>
        <w:tc>
          <w:tcPr>
            <w:tcW w:w="2435" w:type="dxa"/>
            <w:tcBorders>
              <w:top w:val="nil"/>
              <w:bottom w:val="single" w:sz="36" w:space="0" w:color="00B388"/>
            </w:tcBorders>
          </w:tcPr>
          <w:p w14:paraId="45FBDF1C" w14:textId="77777777" w:rsidR="000B33EA" w:rsidRDefault="000B33EA" w:rsidP="00697E99">
            <w:pPr>
              <w:pStyle w:val="TableSubhead8pt"/>
              <w:jc w:val="center"/>
            </w:pPr>
            <w:r>
              <w:t>node02</w:t>
            </w:r>
          </w:p>
        </w:tc>
        <w:tc>
          <w:tcPr>
            <w:tcW w:w="2435" w:type="dxa"/>
            <w:tcBorders>
              <w:top w:val="nil"/>
              <w:bottom w:val="single" w:sz="36" w:space="0" w:color="00B388"/>
            </w:tcBorders>
          </w:tcPr>
          <w:p w14:paraId="6AAB062B" w14:textId="77777777" w:rsidR="000B33EA" w:rsidRDefault="000B33EA" w:rsidP="00697E99">
            <w:pPr>
              <w:pStyle w:val="TableSubhead8pt"/>
              <w:jc w:val="center"/>
            </w:pPr>
            <w:r>
              <w:t>node03</w:t>
            </w:r>
          </w:p>
        </w:tc>
      </w:tr>
      <w:tr w:rsidR="000B33EA" w14:paraId="07B85D51" w14:textId="77777777" w:rsidTr="00BE48FD">
        <w:trPr>
          <w:cantSplit/>
        </w:trPr>
        <w:tc>
          <w:tcPr>
            <w:tcW w:w="2435" w:type="dxa"/>
          </w:tcPr>
          <w:p w14:paraId="4E00BE21" w14:textId="77777777" w:rsidR="000B33EA" w:rsidRDefault="000B33EA" w:rsidP="00BE48FD">
            <w:pPr>
              <w:pStyle w:val="TableBody8pt"/>
            </w:pPr>
            <w:r>
              <w:t>ucp1</w:t>
            </w:r>
          </w:p>
        </w:tc>
        <w:tc>
          <w:tcPr>
            <w:tcW w:w="2435" w:type="dxa"/>
          </w:tcPr>
          <w:p w14:paraId="0D8AE6BC" w14:textId="77777777" w:rsidR="000B33EA" w:rsidRDefault="000B33EA" w:rsidP="00697E99">
            <w:pPr>
              <w:pStyle w:val="TableBody8pt"/>
              <w:jc w:val="center"/>
            </w:pPr>
            <w:r>
              <w:t>8</w:t>
            </w:r>
          </w:p>
        </w:tc>
        <w:tc>
          <w:tcPr>
            <w:tcW w:w="2435" w:type="dxa"/>
          </w:tcPr>
          <w:p w14:paraId="24C27F9C" w14:textId="77777777" w:rsidR="000B33EA" w:rsidRDefault="000B33EA" w:rsidP="00697E99">
            <w:pPr>
              <w:jc w:val="center"/>
            </w:pPr>
          </w:p>
        </w:tc>
        <w:tc>
          <w:tcPr>
            <w:tcW w:w="2435" w:type="dxa"/>
          </w:tcPr>
          <w:p w14:paraId="54A637D2" w14:textId="77777777" w:rsidR="000B33EA" w:rsidRDefault="000B33EA" w:rsidP="00697E99">
            <w:pPr>
              <w:jc w:val="center"/>
            </w:pPr>
          </w:p>
        </w:tc>
      </w:tr>
      <w:tr w:rsidR="000B33EA" w14:paraId="3F560C59" w14:textId="77777777" w:rsidTr="00BE48FD">
        <w:trPr>
          <w:cantSplit/>
        </w:trPr>
        <w:tc>
          <w:tcPr>
            <w:tcW w:w="2435" w:type="dxa"/>
          </w:tcPr>
          <w:p w14:paraId="46E0A0BA" w14:textId="77777777" w:rsidR="000B33EA" w:rsidRDefault="000B33EA" w:rsidP="00BE48FD">
            <w:pPr>
              <w:pStyle w:val="TableBody8pt"/>
            </w:pPr>
            <w:r>
              <w:t>ucp2</w:t>
            </w:r>
          </w:p>
        </w:tc>
        <w:tc>
          <w:tcPr>
            <w:tcW w:w="2435" w:type="dxa"/>
          </w:tcPr>
          <w:p w14:paraId="3282D12B" w14:textId="77777777" w:rsidR="000B33EA" w:rsidRDefault="000B33EA" w:rsidP="00697E99">
            <w:pPr>
              <w:jc w:val="center"/>
            </w:pPr>
          </w:p>
        </w:tc>
        <w:tc>
          <w:tcPr>
            <w:tcW w:w="2435" w:type="dxa"/>
          </w:tcPr>
          <w:p w14:paraId="5F9F310A" w14:textId="77777777" w:rsidR="000B33EA" w:rsidRDefault="000B33EA" w:rsidP="00697E99">
            <w:pPr>
              <w:pStyle w:val="TableBody8pt"/>
              <w:jc w:val="center"/>
            </w:pPr>
            <w:r>
              <w:t>8</w:t>
            </w:r>
          </w:p>
        </w:tc>
        <w:tc>
          <w:tcPr>
            <w:tcW w:w="2435" w:type="dxa"/>
          </w:tcPr>
          <w:p w14:paraId="79294557" w14:textId="77777777" w:rsidR="000B33EA" w:rsidRDefault="000B33EA" w:rsidP="00697E99">
            <w:pPr>
              <w:jc w:val="center"/>
            </w:pPr>
          </w:p>
        </w:tc>
      </w:tr>
      <w:tr w:rsidR="000B33EA" w14:paraId="7B9E086F" w14:textId="77777777" w:rsidTr="00BE48FD">
        <w:trPr>
          <w:cantSplit/>
        </w:trPr>
        <w:tc>
          <w:tcPr>
            <w:tcW w:w="2435" w:type="dxa"/>
          </w:tcPr>
          <w:p w14:paraId="632481FB" w14:textId="77777777" w:rsidR="000B33EA" w:rsidRDefault="000B33EA" w:rsidP="00BE48FD">
            <w:pPr>
              <w:pStyle w:val="TableBody8pt"/>
            </w:pPr>
            <w:r>
              <w:t>ucp3</w:t>
            </w:r>
          </w:p>
        </w:tc>
        <w:tc>
          <w:tcPr>
            <w:tcW w:w="2435" w:type="dxa"/>
          </w:tcPr>
          <w:p w14:paraId="0A9B5740" w14:textId="77777777" w:rsidR="000B33EA" w:rsidRDefault="000B33EA" w:rsidP="00697E99">
            <w:pPr>
              <w:jc w:val="center"/>
            </w:pPr>
          </w:p>
        </w:tc>
        <w:tc>
          <w:tcPr>
            <w:tcW w:w="2435" w:type="dxa"/>
          </w:tcPr>
          <w:p w14:paraId="046ED64B" w14:textId="77777777" w:rsidR="000B33EA" w:rsidRDefault="000B33EA" w:rsidP="00697E99">
            <w:pPr>
              <w:jc w:val="center"/>
            </w:pPr>
          </w:p>
        </w:tc>
        <w:tc>
          <w:tcPr>
            <w:tcW w:w="2435" w:type="dxa"/>
          </w:tcPr>
          <w:p w14:paraId="2B1FBCE3" w14:textId="77777777" w:rsidR="000B33EA" w:rsidRDefault="000B33EA" w:rsidP="00697E99">
            <w:pPr>
              <w:pStyle w:val="TableBody8pt"/>
              <w:jc w:val="center"/>
            </w:pPr>
            <w:r>
              <w:t>8</w:t>
            </w:r>
          </w:p>
        </w:tc>
      </w:tr>
      <w:tr w:rsidR="000B33EA" w14:paraId="252F4FCD" w14:textId="77777777" w:rsidTr="00BE48FD">
        <w:trPr>
          <w:cantSplit/>
        </w:trPr>
        <w:tc>
          <w:tcPr>
            <w:tcW w:w="2435" w:type="dxa"/>
          </w:tcPr>
          <w:p w14:paraId="78B67E76" w14:textId="77777777" w:rsidR="000B33EA" w:rsidRDefault="000B33EA" w:rsidP="00BE48FD">
            <w:pPr>
              <w:pStyle w:val="TableBody8pt"/>
            </w:pPr>
            <w:r>
              <w:t>dtr1</w:t>
            </w:r>
          </w:p>
        </w:tc>
        <w:tc>
          <w:tcPr>
            <w:tcW w:w="2435" w:type="dxa"/>
          </w:tcPr>
          <w:p w14:paraId="0C1E63B1" w14:textId="77777777" w:rsidR="000B33EA" w:rsidRDefault="000B33EA" w:rsidP="00697E99">
            <w:pPr>
              <w:pStyle w:val="TableBody8pt"/>
              <w:jc w:val="center"/>
            </w:pPr>
            <w:r>
              <w:t>16</w:t>
            </w:r>
          </w:p>
        </w:tc>
        <w:tc>
          <w:tcPr>
            <w:tcW w:w="2435" w:type="dxa"/>
          </w:tcPr>
          <w:p w14:paraId="04E3234B" w14:textId="77777777" w:rsidR="000B33EA" w:rsidRDefault="000B33EA" w:rsidP="00697E99">
            <w:pPr>
              <w:jc w:val="center"/>
            </w:pPr>
          </w:p>
        </w:tc>
        <w:tc>
          <w:tcPr>
            <w:tcW w:w="2435" w:type="dxa"/>
          </w:tcPr>
          <w:p w14:paraId="18CDAB3F" w14:textId="77777777" w:rsidR="000B33EA" w:rsidRDefault="000B33EA" w:rsidP="00697E99">
            <w:pPr>
              <w:jc w:val="center"/>
            </w:pPr>
          </w:p>
        </w:tc>
      </w:tr>
      <w:tr w:rsidR="000B33EA" w14:paraId="581B1792" w14:textId="77777777" w:rsidTr="00BE48FD">
        <w:trPr>
          <w:cantSplit/>
        </w:trPr>
        <w:tc>
          <w:tcPr>
            <w:tcW w:w="2435" w:type="dxa"/>
          </w:tcPr>
          <w:p w14:paraId="231542FE" w14:textId="77777777" w:rsidR="000B33EA" w:rsidRDefault="000B33EA" w:rsidP="00BE48FD">
            <w:pPr>
              <w:pStyle w:val="TableBody8pt"/>
            </w:pPr>
            <w:r>
              <w:t>dtr2</w:t>
            </w:r>
          </w:p>
        </w:tc>
        <w:tc>
          <w:tcPr>
            <w:tcW w:w="2435" w:type="dxa"/>
          </w:tcPr>
          <w:p w14:paraId="01B7C3BF" w14:textId="77777777" w:rsidR="000B33EA" w:rsidRDefault="000B33EA" w:rsidP="00697E99">
            <w:pPr>
              <w:jc w:val="center"/>
            </w:pPr>
          </w:p>
        </w:tc>
        <w:tc>
          <w:tcPr>
            <w:tcW w:w="2435" w:type="dxa"/>
          </w:tcPr>
          <w:p w14:paraId="01DD3614" w14:textId="77777777" w:rsidR="000B33EA" w:rsidRDefault="000B33EA" w:rsidP="00697E99">
            <w:pPr>
              <w:pStyle w:val="TableBody8pt"/>
              <w:jc w:val="center"/>
            </w:pPr>
            <w:r>
              <w:t>16</w:t>
            </w:r>
          </w:p>
        </w:tc>
        <w:tc>
          <w:tcPr>
            <w:tcW w:w="2435" w:type="dxa"/>
          </w:tcPr>
          <w:p w14:paraId="1E705FE2" w14:textId="77777777" w:rsidR="000B33EA" w:rsidRDefault="000B33EA" w:rsidP="00697E99">
            <w:pPr>
              <w:jc w:val="center"/>
            </w:pPr>
          </w:p>
        </w:tc>
      </w:tr>
      <w:tr w:rsidR="000B33EA" w14:paraId="4C5E5975" w14:textId="77777777" w:rsidTr="00BE48FD">
        <w:trPr>
          <w:cantSplit/>
        </w:trPr>
        <w:tc>
          <w:tcPr>
            <w:tcW w:w="2435" w:type="dxa"/>
          </w:tcPr>
          <w:p w14:paraId="22641043" w14:textId="77777777" w:rsidR="000B33EA" w:rsidRDefault="000B33EA" w:rsidP="00BE48FD">
            <w:pPr>
              <w:pStyle w:val="TableBody8pt"/>
            </w:pPr>
            <w:r>
              <w:t>dtr3</w:t>
            </w:r>
          </w:p>
        </w:tc>
        <w:tc>
          <w:tcPr>
            <w:tcW w:w="2435" w:type="dxa"/>
          </w:tcPr>
          <w:p w14:paraId="73D0941B" w14:textId="77777777" w:rsidR="000B33EA" w:rsidRDefault="000B33EA" w:rsidP="00697E99">
            <w:pPr>
              <w:jc w:val="center"/>
            </w:pPr>
          </w:p>
        </w:tc>
        <w:tc>
          <w:tcPr>
            <w:tcW w:w="2435" w:type="dxa"/>
          </w:tcPr>
          <w:p w14:paraId="23CED1BC" w14:textId="77777777" w:rsidR="000B33EA" w:rsidRDefault="000B33EA" w:rsidP="00697E99">
            <w:pPr>
              <w:jc w:val="center"/>
            </w:pPr>
          </w:p>
        </w:tc>
        <w:tc>
          <w:tcPr>
            <w:tcW w:w="2435" w:type="dxa"/>
          </w:tcPr>
          <w:p w14:paraId="5050F1F0" w14:textId="77777777" w:rsidR="000B33EA" w:rsidRDefault="000B33EA" w:rsidP="00697E99">
            <w:pPr>
              <w:pStyle w:val="TableBody8pt"/>
              <w:jc w:val="center"/>
            </w:pPr>
            <w:r>
              <w:t>16</w:t>
            </w:r>
          </w:p>
        </w:tc>
      </w:tr>
      <w:tr w:rsidR="000B33EA" w14:paraId="4D2D1410" w14:textId="77777777" w:rsidTr="00BE48FD">
        <w:trPr>
          <w:cantSplit/>
        </w:trPr>
        <w:tc>
          <w:tcPr>
            <w:tcW w:w="2435" w:type="dxa"/>
          </w:tcPr>
          <w:p w14:paraId="5A9AAC1A" w14:textId="77777777" w:rsidR="000B33EA" w:rsidRDefault="000B33EA" w:rsidP="00BE48FD">
            <w:pPr>
              <w:pStyle w:val="TableBody8pt"/>
            </w:pPr>
            <w:r>
              <w:t>worker1</w:t>
            </w:r>
          </w:p>
        </w:tc>
        <w:tc>
          <w:tcPr>
            <w:tcW w:w="2435" w:type="dxa"/>
          </w:tcPr>
          <w:p w14:paraId="7AC95009" w14:textId="77777777" w:rsidR="000B33EA" w:rsidRDefault="000B33EA" w:rsidP="00697E99">
            <w:pPr>
              <w:pStyle w:val="TableBody8pt"/>
              <w:jc w:val="center"/>
            </w:pPr>
            <w:r>
              <w:t>64</w:t>
            </w:r>
          </w:p>
        </w:tc>
        <w:tc>
          <w:tcPr>
            <w:tcW w:w="2435" w:type="dxa"/>
          </w:tcPr>
          <w:p w14:paraId="18106D5F" w14:textId="77777777" w:rsidR="000B33EA" w:rsidRDefault="000B33EA" w:rsidP="00697E99">
            <w:pPr>
              <w:jc w:val="center"/>
            </w:pPr>
          </w:p>
        </w:tc>
        <w:tc>
          <w:tcPr>
            <w:tcW w:w="2435" w:type="dxa"/>
          </w:tcPr>
          <w:p w14:paraId="494091FB" w14:textId="77777777" w:rsidR="000B33EA" w:rsidRDefault="000B33EA" w:rsidP="00697E99">
            <w:pPr>
              <w:jc w:val="center"/>
            </w:pPr>
          </w:p>
        </w:tc>
      </w:tr>
      <w:tr w:rsidR="000B33EA" w14:paraId="3B9BEB5C" w14:textId="77777777" w:rsidTr="00BE48FD">
        <w:trPr>
          <w:cantSplit/>
        </w:trPr>
        <w:tc>
          <w:tcPr>
            <w:tcW w:w="2435" w:type="dxa"/>
          </w:tcPr>
          <w:p w14:paraId="55678766" w14:textId="77777777" w:rsidR="000B33EA" w:rsidRDefault="000B33EA" w:rsidP="00BE48FD">
            <w:pPr>
              <w:pStyle w:val="TableBody8pt"/>
            </w:pPr>
            <w:r>
              <w:t>worker2</w:t>
            </w:r>
          </w:p>
        </w:tc>
        <w:tc>
          <w:tcPr>
            <w:tcW w:w="2435" w:type="dxa"/>
          </w:tcPr>
          <w:p w14:paraId="7FC228DF" w14:textId="77777777" w:rsidR="000B33EA" w:rsidRDefault="000B33EA" w:rsidP="00697E99">
            <w:pPr>
              <w:jc w:val="center"/>
            </w:pPr>
          </w:p>
        </w:tc>
        <w:tc>
          <w:tcPr>
            <w:tcW w:w="2435" w:type="dxa"/>
          </w:tcPr>
          <w:p w14:paraId="56A6E487" w14:textId="77777777" w:rsidR="000B33EA" w:rsidRDefault="000B33EA" w:rsidP="00697E99">
            <w:pPr>
              <w:pStyle w:val="TableBody8pt"/>
              <w:jc w:val="center"/>
            </w:pPr>
            <w:r>
              <w:t>64</w:t>
            </w:r>
          </w:p>
        </w:tc>
        <w:tc>
          <w:tcPr>
            <w:tcW w:w="2435" w:type="dxa"/>
          </w:tcPr>
          <w:p w14:paraId="5B99F013" w14:textId="77777777" w:rsidR="000B33EA" w:rsidRDefault="000B33EA" w:rsidP="00697E99">
            <w:pPr>
              <w:jc w:val="center"/>
            </w:pPr>
          </w:p>
        </w:tc>
      </w:tr>
      <w:tr w:rsidR="000B33EA" w14:paraId="68447524" w14:textId="77777777" w:rsidTr="00BE48FD">
        <w:trPr>
          <w:cantSplit/>
        </w:trPr>
        <w:tc>
          <w:tcPr>
            <w:tcW w:w="2435" w:type="dxa"/>
          </w:tcPr>
          <w:p w14:paraId="67A0F5D2" w14:textId="77777777" w:rsidR="000B33EA" w:rsidRDefault="000B33EA" w:rsidP="00BE48FD">
            <w:pPr>
              <w:pStyle w:val="TableBody8pt"/>
            </w:pPr>
            <w:r>
              <w:t>worker3</w:t>
            </w:r>
          </w:p>
        </w:tc>
        <w:tc>
          <w:tcPr>
            <w:tcW w:w="2435" w:type="dxa"/>
          </w:tcPr>
          <w:p w14:paraId="25036B7B" w14:textId="77777777" w:rsidR="000B33EA" w:rsidRDefault="000B33EA" w:rsidP="00697E99">
            <w:pPr>
              <w:jc w:val="center"/>
            </w:pPr>
          </w:p>
        </w:tc>
        <w:tc>
          <w:tcPr>
            <w:tcW w:w="2435" w:type="dxa"/>
          </w:tcPr>
          <w:p w14:paraId="0F3F20A2" w14:textId="77777777" w:rsidR="000B33EA" w:rsidRDefault="000B33EA" w:rsidP="00697E99">
            <w:pPr>
              <w:jc w:val="center"/>
            </w:pPr>
          </w:p>
        </w:tc>
        <w:tc>
          <w:tcPr>
            <w:tcW w:w="2435" w:type="dxa"/>
          </w:tcPr>
          <w:p w14:paraId="03D39D41" w14:textId="77777777" w:rsidR="000B33EA" w:rsidRDefault="000B33EA" w:rsidP="00697E99">
            <w:pPr>
              <w:pStyle w:val="TableBody8pt"/>
              <w:jc w:val="center"/>
            </w:pPr>
            <w:r>
              <w:t>64</w:t>
            </w:r>
          </w:p>
        </w:tc>
      </w:tr>
      <w:tr w:rsidR="000B33EA" w14:paraId="56AEA079" w14:textId="77777777" w:rsidTr="00BE48FD">
        <w:trPr>
          <w:cantSplit/>
        </w:trPr>
        <w:tc>
          <w:tcPr>
            <w:tcW w:w="2435" w:type="dxa"/>
          </w:tcPr>
          <w:p w14:paraId="254EDE91" w14:textId="77777777" w:rsidR="000B33EA" w:rsidRDefault="000B33EA" w:rsidP="00BE48FD">
            <w:pPr>
              <w:pStyle w:val="TableBody8pt"/>
            </w:pPr>
            <w:r>
              <w:t>win-worker1</w:t>
            </w:r>
          </w:p>
        </w:tc>
        <w:tc>
          <w:tcPr>
            <w:tcW w:w="2435" w:type="dxa"/>
          </w:tcPr>
          <w:p w14:paraId="5DBD1726" w14:textId="77777777" w:rsidR="000B33EA" w:rsidRDefault="000B33EA" w:rsidP="00697E99">
            <w:pPr>
              <w:pStyle w:val="TableBody8pt"/>
              <w:jc w:val="center"/>
            </w:pPr>
            <w:r>
              <w:t>64</w:t>
            </w:r>
          </w:p>
        </w:tc>
        <w:tc>
          <w:tcPr>
            <w:tcW w:w="2435" w:type="dxa"/>
          </w:tcPr>
          <w:p w14:paraId="3A2DE8AB" w14:textId="77777777" w:rsidR="000B33EA" w:rsidRDefault="000B33EA" w:rsidP="00697E99">
            <w:pPr>
              <w:jc w:val="center"/>
            </w:pPr>
          </w:p>
        </w:tc>
        <w:tc>
          <w:tcPr>
            <w:tcW w:w="2435" w:type="dxa"/>
          </w:tcPr>
          <w:p w14:paraId="0E43B620" w14:textId="77777777" w:rsidR="000B33EA" w:rsidRDefault="000B33EA" w:rsidP="00697E99">
            <w:pPr>
              <w:jc w:val="center"/>
            </w:pPr>
          </w:p>
        </w:tc>
      </w:tr>
      <w:tr w:rsidR="000B33EA" w14:paraId="740840DD" w14:textId="77777777" w:rsidTr="00BE48FD">
        <w:trPr>
          <w:cantSplit/>
        </w:trPr>
        <w:tc>
          <w:tcPr>
            <w:tcW w:w="2435" w:type="dxa"/>
          </w:tcPr>
          <w:p w14:paraId="044F1A4D" w14:textId="77777777" w:rsidR="000B33EA" w:rsidRDefault="000B33EA" w:rsidP="00BE48FD">
            <w:pPr>
              <w:pStyle w:val="TableBody8pt"/>
            </w:pPr>
            <w:r>
              <w:t>win-worker2</w:t>
            </w:r>
          </w:p>
        </w:tc>
        <w:tc>
          <w:tcPr>
            <w:tcW w:w="2435" w:type="dxa"/>
          </w:tcPr>
          <w:p w14:paraId="69B0B55E" w14:textId="77777777" w:rsidR="000B33EA" w:rsidRDefault="000B33EA" w:rsidP="00697E99">
            <w:pPr>
              <w:jc w:val="center"/>
            </w:pPr>
          </w:p>
        </w:tc>
        <w:tc>
          <w:tcPr>
            <w:tcW w:w="2435" w:type="dxa"/>
          </w:tcPr>
          <w:p w14:paraId="3B2AB63C" w14:textId="77777777" w:rsidR="000B33EA" w:rsidRDefault="000B33EA" w:rsidP="00697E99">
            <w:pPr>
              <w:pStyle w:val="TableBody8pt"/>
              <w:jc w:val="center"/>
            </w:pPr>
            <w:r>
              <w:t>64</w:t>
            </w:r>
          </w:p>
        </w:tc>
        <w:tc>
          <w:tcPr>
            <w:tcW w:w="2435" w:type="dxa"/>
          </w:tcPr>
          <w:p w14:paraId="709DE287" w14:textId="77777777" w:rsidR="000B33EA" w:rsidRDefault="000B33EA" w:rsidP="00697E99">
            <w:pPr>
              <w:jc w:val="center"/>
            </w:pPr>
          </w:p>
        </w:tc>
      </w:tr>
      <w:tr w:rsidR="000B33EA" w14:paraId="630B9F3D" w14:textId="77777777" w:rsidTr="00BE48FD">
        <w:trPr>
          <w:cantSplit/>
        </w:trPr>
        <w:tc>
          <w:tcPr>
            <w:tcW w:w="2435" w:type="dxa"/>
          </w:tcPr>
          <w:p w14:paraId="7BAD46CF" w14:textId="77777777" w:rsidR="000B33EA" w:rsidRDefault="000B33EA" w:rsidP="00BE48FD">
            <w:pPr>
              <w:pStyle w:val="TableBody8pt"/>
            </w:pPr>
            <w:r>
              <w:t>win-worker3</w:t>
            </w:r>
          </w:p>
        </w:tc>
        <w:tc>
          <w:tcPr>
            <w:tcW w:w="2435" w:type="dxa"/>
          </w:tcPr>
          <w:p w14:paraId="41825C06" w14:textId="77777777" w:rsidR="000B33EA" w:rsidRDefault="000B33EA" w:rsidP="00697E99">
            <w:pPr>
              <w:jc w:val="center"/>
            </w:pPr>
          </w:p>
        </w:tc>
        <w:tc>
          <w:tcPr>
            <w:tcW w:w="2435" w:type="dxa"/>
          </w:tcPr>
          <w:p w14:paraId="41113084" w14:textId="77777777" w:rsidR="000B33EA" w:rsidRDefault="000B33EA" w:rsidP="00697E99">
            <w:pPr>
              <w:jc w:val="center"/>
            </w:pPr>
          </w:p>
        </w:tc>
        <w:tc>
          <w:tcPr>
            <w:tcW w:w="2435" w:type="dxa"/>
          </w:tcPr>
          <w:p w14:paraId="4B7F05BA" w14:textId="77777777" w:rsidR="000B33EA" w:rsidRDefault="000B33EA" w:rsidP="00697E99">
            <w:pPr>
              <w:pStyle w:val="TableBody8pt"/>
              <w:jc w:val="center"/>
            </w:pPr>
            <w:r>
              <w:t>64</w:t>
            </w:r>
          </w:p>
        </w:tc>
      </w:tr>
      <w:tr w:rsidR="000B33EA" w14:paraId="641ADC33" w14:textId="77777777" w:rsidTr="00BE48FD">
        <w:trPr>
          <w:cantSplit/>
        </w:trPr>
        <w:tc>
          <w:tcPr>
            <w:tcW w:w="2435" w:type="dxa"/>
          </w:tcPr>
          <w:p w14:paraId="4FE8CBDD" w14:textId="77777777" w:rsidR="000B33EA" w:rsidRDefault="000B33EA" w:rsidP="00BE48FD">
            <w:pPr>
              <w:pStyle w:val="TableBody8pt"/>
            </w:pPr>
            <w:r>
              <w:t>ucb_lb</w:t>
            </w:r>
          </w:p>
        </w:tc>
        <w:tc>
          <w:tcPr>
            <w:tcW w:w="2435" w:type="dxa"/>
          </w:tcPr>
          <w:p w14:paraId="30E1BBEC" w14:textId="77777777" w:rsidR="000B33EA" w:rsidRDefault="000B33EA" w:rsidP="00697E99">
            <w:pPr>
              <w:pStyle w:val="TableBody8pt"/>
              <w:jc w:val="center"/>
            </w:pPr>
            <w:r>
              <w:t>4</w:t>
            </w:r>
          </w:p>
        </w:tc>
        <w:tc>
          <w:tcPr>
            <w:tcW w:w="2435" w:type="dxa"/>
          </w:tcPr>
          <w:p w14:paraId="5EF31005" w14:textId="77777777" w:rsidR="000B33EA" w:rsidRDefault="000B33EA" w:rsidP="00697E99">
            <w:pPr>
              <w:jc w:val="center"/>
            </w:pPr>
          </w:p>
        </w:tc>
        <w:tc>
          <w:tcPr>
            <w:tcW w:w="2435" w:type="dxa"/>
          </w:tcPr>
          <w:p w14:paraId="2DBA6E01" w14:textId="77777777" w:rsidR="000B33EA" w:rsidRDefault="000B33EA" w:rsidP="00697E99">
            <w:pPr>
              <w:jc w:val="center"/>
            </w:pPr>
          </w:p>
        </w:tc>
      </w:tr>
      <w:tr w:rsidR="000B33EA" w14:paraId="1C683665" w14:textId="77777777" w:rsidTr="00BE48FD">
        <w:trPr>
          <w:cantSplit/>
        </w:trPr>
        <w:tc>
          <w:tcPr>
            <w:tcW w:w="2435" w:type="dxa"/>
          </w:tcPr>
          <w:p w14:paraId="757E8770" w14:textId="77777777" w:rsidR="000B33EA" w:rsidRDefault="000B33EA" w:rsidP="00BE48FD">
            <w:pPr>
              <w:pStyle w:val="TableBody8pt"/>
            </w:pPr>
            <w:r>
              <w:t>dtr_lb</w:t>
            </w:r>
          </w:p>
        </w:tc>
        <w:tc>
          <w:tcPr>
            <w:tcW w:w="2435" w:type="dxa"/>
          </w:tcPr>
          <w:p w14:paraId="121EB7A5" w14:textId="77777777" w:rsidR="000B33EA" w:rsidRDefault="000B33EA" w:rsidP="00697E99">
            <w:pPr>
              <w:jc w:val="center"/>
            </w:pPr>
          </w:p>
        </w:tc>
        <w:tc>
          <w:tcPr>
            <w:tcW w:w="2435" w:type="dxa"/>
          </w:tcPr>
          <w:p w14:paraId="3F77F468" w14:textId="77777777" w:rsidR="000B33EA" w:rsidRDefault="000B33EA" w:rsidP="00697E99">
            <w:pPr>
              <w:pStyle w:val="TableBody8pt"/>
              <w:jc w:val="center"/>
            </w:pPr>
            <w:r>
              <w:t>4</w:t>
            </w:r>
          </w:p>
        </w:tc>
        <w:tc>
          <w:tcPr>
            <w:tcW w:w="2435" w:type="dxa"/>
          </w:tcPr>
          <w:p w14:paraId="77E80DD9" w14:textId="77777777" w:rsidR="000B33EA" w:rsidRDefault="000B33EA" w:rsidP="00697E99">
            <w:pPr>
              <w:jc w:val="center"/>
            </w:pPr>
          </w:p>
        </w:tc>
      </w:tr>
      <w:tr w:rsidR="000B33EA" w14:paraId="586C2E66" w14:textId="77777777" w:rsidTr="00BE48FD">
        <w:trPr>
          <w:cantSplit/>
        </w:trPr>
        <w:tc>
          <w:tcPr>
            <w:tcW w:w="2435" w:type="dxa"/>
          </w:tcPr>
          <w:p w14:paraId="64FB7E35" w14:textId="77777777" w:rsidR="000B33EA" w:rsidRDefault="000B33EA" w:rsidP="00BE48FD">
            <w:pPr>
              <w:pStyle w:val="TableBody8pt"/>
            </w:pPr>
            <w:r>
              <w:t>worker_lb</w:t>
            </w:r>
          </w:p>
        </w:tc>
        <w:tc>
          <w:tcPr>
            <w:tcW w:w="2435" w:type="dxa"/>
          </w:tcPr>
          <w:p w14:paraId="1F2595F7" w14:textId="77777777" w:rsidR="000B33EA" w:rsidRDefault="000B33EA" w:rsidP="00697E99">
            <w:pPr>
              <w:jc w:val="center"/>
            </w:pPr>
          </w:p>
        </w:tc>
        <w:tc>
          <w:tcPr>
            <w:tcW w:w="2435" w:type="dxa"/>
          </w:tcPr>
          <w:p w14:paraId="7FF6EEFB" w14:textId="77777777" w:rsidR="000B33EA" w:rsidRDefault="000B33EA" w:rsidP="00697E99">
            <w:pPr>
              <w:jc w:val="center"/>
            </w:pPr>
          </w:p>
        </w:tc>
        <w:tc>
          <w:tcPr>
            <w:tcW w:w="2435" w:type="dxa"/>
          </w:tcPr>
          <w:p w14:paraId="3F3B139C" w14:textId="77777777" w:rsidR="000B33EA" w:rsidRDefault="000B33EA" w:rsidP="00697E99">
            <w:pPr>
              <w:pStyle w:val="TableBody8pt"/>
              <w:jc w:val="center"/>
            </w:pPr>
            <w:r>
              <w:t>4</w:t>
            </w:r>
          </w:p>
        </w:tc>
      </w:tr>
      <w:tr w:rsidR="000B33EA" w14:paraId="50D22330" w14:textId="77777777" w:rsidTr="00BE48FD">
        <w:trPr>
          <w:cantSplit/>
        </w:trPr>
        <w:tc>
          <w:tcPr>
            <w:tcW w:w="2435" w:type="dxa"/>
          </w:tcPr>
          <w:p w14:paraId="493CDA04" w14:textId="77777777" w:rsidR="000B33EA" w:rsidRDefault="000B33EA" w:rsidP="00BE48FD">
            <w:pPr>
              <w:pStyle w:val="TableBody8pt"/>
            </w:pPr>
            <w:r>
              <w:t>nfs</w:t>
            </w:r>
          </w:p>
        </w:tc>
        <w:tc>
          <w:tcPr>
            <w:tcW w:w="2435" w:type="dxa"/>
          </w:tcPr>
          <w:p w14:paraId="3E84B8EC" w14:textId="77777777" w:rsidR="000B33EA" w:rsidRDefault="000B33EA" w:rsidP="00697E99">
            <w:pPr>
              <w:jc w:val="center"/>
            </w:pPr>
          </w:p>
        </w:tc>
        <w:tc>
          <w:tcPr>
            <w:tcW w:w="2435" w:type="dxa"/>
          </w:tcPr>
          <w:p w14:paraId="04B71E0A" w14:textId="77777777" w:rsidR="000B33EA" w:rsidRDefault="000B33EA" w:rsidP="00697E99">
            <w:pPr>
              <w:jc w:val="center"/>
            </w:pPr>
          </w:p>
        </w:tc>
        <w:tc>
          <w:tcPr>
            <w:tcW w:w="2435" w:type="dxa"/>
          </w:tcPr>
          <w:p w14:paraId="0008131E" w14:textId="77777777" w:rsidR="000B33EA" w:rsidRDefault="000B33EA" w:rsidP="00697E99">
            <w:pPr>
              <w:pStyle w:val="TableBody8pt"/>
              <w:jc w:val="center"/>
            </w:pPr>
            <w:r>
              <w:t>4</w:t>
            </w:r>
          </w:p>
        </w:tc>
      </w:tr>
      <w:tr w:rsidR="000B33EA" w14:paraId="7E553486" w14:textId="77777777" w:rsidTr="00BE48FD">
        <w:trPr>
          <w:cantSplit/>
        </w:trPr>
        <w:tc>
          <w:tcPr>
            <w:tcW w:w="2435" w:type="dxa"/>
          </w:tcPr>
          <w:p w14:paraId="289CD89C" w14:textId="77777777" w:rsidR="000B33EA" w:rsidRDefault="000B33EA" w:rsidP="00BE48FD">
            <w:pPr>
              <w:pStyle w:val="TableBody8pt"/>
            </w:pPr>
            <w:r>
              <w:t>logger</w:t>
            </w:r>
          </w:p>
        </w:tc>
        <w:tc>
          <w:tcPr>
            <w:tcW w:w="2435" w:type="dxa"/>
          </w:tcPr>
          <w:p w14:paraId="242E9691" w14:textId="77777777" w:rsidR="000B33EA" w:rsidRDefault="000B33EA" w:rsidP="00697E99">
            <w:pPr>
              <w:jc w:val="center"/>
            </w:pPr>
          </w:p>
        </w:tc>
        <w:tc>
          <w:tcPr>
            <w:tcW w:w="2435" w:type="dxa"/>
          </w:tcPr>
          <w:p w14:paraId="2A52ED80" w14:textId="77777777" w:rsidR="000B33EA" w:rsidRDefault="000B33EA" w:rsidP="00697E99">
            <w:pPr>
              <w:pStyle w:val="TableBody8pt"/>
              <w:jc w:val="center"/>
            </w:pPr>
            <w:r>
              <w:t>4</w:t>
            </w:r>
          </w:p>
        </w:tc>
        <w:tc>
          <w:tcPr>
            <w:tcW w:w="2435" w:type="dxa"/>
          </w:tcPr>
          <w:p w14:paraId="4A6E2383" w14:textId="77777777" w:rsidR="000B33EA" w:rsidRDefault="000B33EA" w:rsidP="00697E99">
            <w:pPr>
              <w:jc w:val="center"/>
            </w:pPr>
          </w:p>
        </w:tc>
      </w:tr>
      <w:tr w:rsidR="000B33EA" w14:paraId="09D05EB4" w14:textId="77777777" w:rsidTr="00BE48FD">
        <w:trPr>
          <w:cantSplit/>
        </w:trPr>
        <w:tc>
          <w:tcPr>
            <w:tcW w:w="2435" w:type="dxa"/>
          </w:tcPr>
          <w:p w14:paraId="25CCF403" w14:textId="77777777" w:rsidR="000B33EA" w:rsidRDefault="000B33EA" w:rsidP="00BE48FD">
            <w:pPr>
              <w:pStyle w:val="TableBody8pt"/>
            </w:pPr>
            <w:r>
              <w:t>Total RAM required (per node)</w:t>
            </w:r>
          </w:p>
        </w:tc>
        <w:tc>
          <w:tcPr>
            <w:tcW w:w="2435" w:type="dxa"/>
          </w:tcPr>
          <w:p w14:paraId="42B9F054" w14:textId="166931D7" w:rsidR="000B33EA" w:rsidRDefault="00EC3C86" w:rsidP="00697E99">
            <w:pPr>
              <w:pStyle w:val="TableBody8pt"/>
              <w:jc w:val="center"/>
            </w:pPr>
            <w:r>
              <w:t>156</w:t>
            </w:r>
          </w:p>
        </w:tc>
        <w:tc>
          <w:tcPr>
            <w:tcW w:w="2435" w:type="dxa"/>
          </w:tcPr>
          <w:p w14:paraId="7245AD2A" w14:textId="7A697501" w:rsidR="000B33EA" w:rsidRDefault="00EC3C86" w:rsidP="00697E99">
            <w:pPr>
              <w:pStyle w:val="TableBody8pt"/>
              <w:jc w:val="center"/>
            </w:pPr>
            <w:r>
              <w:t>160</w:t>
            </w:r>
          </w:p>
        </w:tc>
        <w:tc>
          <w:tcPr>
            <w:tcW w:w="2435" w:type="dxa"/>
          </w:tcPr>
          <w:p w14:paraId="76111E9D" w14:textId="72CADC07" w:rsidR="000B33EA" w:rsidRDefault="00EC3C86" w:rsidP="00697E99">
            <w:pPr>
              <w:pStyle w:val="TableBody8pt"/>
              <w:jc w:val="center"/>
            </w:pPr>
            <w:r>
              <w:t>160</w:t>
            </w:r>
          </w:p>
        </w:tc>
      </w:tr>
      <w:tr w:rsidR="000B33EA" w14:paraId="692205FF" w14:textId="77777777" w:rsidTr="00BE48FD">
        <w:trPr>
          <w:cantSplit/>
        </w:trPr>
        <w:tc>
          <w:tcPr>
            <w:tcW w:w="2435" w:type="dxa"/>
          </w:tcPr>
          <w:p w14:paraId="19CDE800" w14:textId="77777777" w:rsidR="000B33EA" w:rsidRDefault="000B33EA" w:rsidP="00BE48FD">
            <w:pPr>
              <w:pStyle w:val="TableBody8pt"/>
            </w:pPr>
            <w:r>
              <w:t>Total RAM required</w:t>
            </w:r>
          </w:p>
        </w:tc>
        <w:tc>
          <w:tcPr>
            <w:tcW w:w="2435" w:type="dxa"/>
          </w:tcPr>
          <w:p w14:paraId="0B49FBDB" w14:textId="77777777" w:rsidR="000B33EA" w:rsidRDefault="000B33EA" w:rsidP="00697E99">
            <w:pPr>
              <w:jc w:val="center"/>
            </w:pPr>
          </w:p>
        </w:tc>
        <w:tc>
          <w:tcPr>
            <w:tcW w:w="2435" w:type="dxa"/>
          </w:tcPr>
          <w:p w14:paraId="304FA859" w14:textId="3A14CB57" w:rsidR="000B33EA" w:rsidRDefault="00EC3C86" w:rsidP="00697E99">
            <w:pPr>
              <w:pStyle w:val="TableBody8pt"/>
              <w:jc w:val="center"/>
            </w:pPr>
            <w:r>
              <w:t>476</w:t>
            </w:r>
          </w:p>
        </w:tc>
        <w:tc>
          <w:tcPr>
            <w:tcW w:w="2435" w:type="dxa"/>
          </w:tcPr>
          <w:p w14:paraId="7AFA231D" w14:textId="77777777" w:rsidR="000B33EA" w:rsidRDefault="000B33EA" w:rsidP="00697E99">
            <w:pPr>
              <w:jc w:val="center"/>
            </w:pPr>
          </w:p>
        </w:tc>
      </w:tr>
      <w:tr w:rsidR="000B33EA" w14:paraId="279F1062" w14:textId="77777777" w:rsidTr="00BE48FD">
        <w:trPr>
          <w:cantSplit/>
        </w:trPr>
        <w:tc>
          <w:tcPr>
            <w:tcW w:w="2435" w:type="dxa"/>
          </w:tcPr>
          <w:p w14:paraId="594CE838" w14:textId="77777777" w:rsidR="000B33EA" w:rsidRDefault="000B33EA" w:rsidP="00BE48FD">
            <w:pPr>
              <w:pStyle w:val="TableBody8pt"/>
            </w:pPr>
            <w:r>
              <w:t>Available RAM</w:t>
            </w:r>
          </w:p>
        </w:tc>
        <w:tc>
          <w:tcPr>
            <w:tcW w:w="2435" w:type="dxa"/>
          </w:tcPr>
          <w:p w14:paraId="76758B5A" w14:textId="77777777" w:rsidR="000B33EA" w:rsidRDefault="000B33EA" w:rsidP="00697E99">
            <w:pPr>
              <w:pStyle w:val="TableBody8pt"/>
              <w:jc w:val="center"/>
            </w:pPr>
            <w:r>
              <w:t>384</w:t>
            </w:r>
          </w:p>
        </w:tc>
        <w:tc>
          <w:tcPr>
            <w:tcW w:w="2435" w:type="dxa"/>
          </w:tcPr>
          <w:p w14:paraId="166FE1D3" w14:textId="77777777" w:rsidR="000B33EA" w:rsidRDefault="000B33EA" w:rsidP="00697E99">
            <w:pPr>
              <w:pStyle w:val="TableBody8pt"/>
              <w:jc w:val="center"/>
            </w:pPr>
            <w:r>
              <w:t>384</w:t>
            </w:r>
          </w:p>
        </w:tc>
        <w:tc>
          <w:tcPr>
            <w:tcW w:w="2435" w:type="dxa"/>
          </w:tcPr>
          <w:p w14:paraId="5D37254E" w14:textId="77777777" w:rsidR="000B33EA" w:rsidRDefault="000B33EA" w:rsidP="00697E99">
            <w:pPr>
              <w:pStyle w:val="TableBody8pt"/>
              <w:jc w:val="center"/>
            </w:pPr>
            <w:r>
              <w:t>384</w:t>
            </w:r>
          </w:p>
        </w:tc>
      </w:tr>
    </w:tbl>
    <w:p w14:paraId="1C443A6C" w14:textId="77777777" w:rsidR="000B33EA" w:rsidRDefault="000B33EA" w:rsidP="000B33EA">
      <w:pPr>
        <w:pStyle w:val="MISCNote-Ruleabove"/>
      </w:pPr>
      <w:r>
        <w:t>Note</w:t>
      </w:r>
    </w:p>
    <w:p w14:paraId="00820B45" w14:textId="77777777" w:rsidR="000B33EA" w:rsidRDefault="000B33EA" w:rsidP="000B33EA">
      <w:pPr>
        <w:pStyle w:val="MISCNote-Rulebelow"/>
      </w:pPr>
      <w:r>
        <w:t>In the case of one ESX host failure, the two surviving hosts can accommodate the amount of RAM required for all VMs.</w:t>
      </w:r>
    </w:p>
    <w:p w14:paraId="17F6F4DD" w14:textId="77777777" w:rsidR="000B33EA" w:rsidRDefault="000B33EA" w:rsidP="000B33EA">
      <w:pPr>
        <w:pStyle w:val="Heading2"/>
      </w:pPr>
      <w:bookmarkStart w:id="30" w:name="_Refd17e54691"/>
      <w:bookmarkStart w:id="31" w:name="_Tocd17e54691"/>
      <w:bookmarkStart w:id="32" w:name="_Toc514150015"/>
      <w:r>
        <w:t>Disaster Recovery</w:t>
      </w:r>
      <w:bookmarkEnd w:id="30"/>
      <w:bookmarkEnd w:id="31"/>
      <w:bookmarkEnd w:id="32"/>
    </w:p>
    <w:p w14:paraId="09CA6749" w14:textId="77777777" w:rsidR="001A617E" w:rsidRDefault="001A617E" w:rsidP="001A617E">
      <w:pPr>
        <w:pStyle w:val="BodyTextMetricLight10pt"/>
      </w:pPr>
      <w:r>
        <w:t xml:space="preserve">Recovery Time Objective (RTO) refers to the time that it takes to recover your data and applications while Recovery Point Objective (RPO) refers to the point in time you can recover to in the event of a disaster. In essence, RPO tells you how often you will need to make new backups. </w:t>
      </w:r>
    </w:p>
    <w:p w14:paraId="34E90ACD" w14:textId="37CE8DD4" w:rsidR="001A617E" w:rsidRDefault="001A617E" w:rsidP="001A617E">
      <w:pPr>
        <w:pStyle w:val="BodyTextMetricLight10pt"/>
      </w:pPr>
      <w:r>
        <w:t>In order to protect your installation from disasters, you need to take regular backups and transfer the backups to a safe location. This solution provides a range of convenience scripts and Ansible playbooks to help automate the backup of UCP, DTR, your swarm and your Docker volumes. See the section</w:t>
      </w:r>
      <w:r w:rsidR="00BE2107">
        <w:t xml:space="preserve"> </w:t>
      </w:r>
      <w:hyperlink w:anchor="_Backup_and_restore_1" w:history="1">
        <w:r w:rsidR="000917EF" w:rsidRPr="000917EF">
          <w:rPr>
            <w:rStyle w:val="Hyperlink"/>
          </w:rPr>
          <w:t>Backup and restore</w:t>
        </w:r>
      </w:hyperlink>
      <w:r w:rsidR="000917EF">
        <w:t xml:space="preserve"> </w:t>
      </w:r>
      <w:r>
        <w:t xml:space="preserve">for best practices, procedures and utilities for implementing disaster recovery. </w:t>
      </w:r>
    </w:p>
    <w:p w14:paraId="6B50258C" w14:textId="77777777" w:rsidR="001A617E" w:rsidRDefault="001A617E" w:rsidP="001A617E">
      <w:pPr>
        <w:pStyle w:val="Heading2"/>
      </w:pPr>
      <w:bookmarkStart w:id="33" w:name="_Refd17e54711"/>
      <w:bookmarkStart w:id="34" w:name="_Tocd17e54711"/>
      <w:bookmarkStart w:id="35" w:name="_Toc514150016"/>
      <w:r>
        <w:t>Security</w:t>
      </w:r>
      <w:bookmarkEnd w:id="33"/>
      <w:bookmarkEnd w:id="34"/>
      <w:bookmarkEnd w:id="35"/>
    </w:p>
    <w:p w14:paraId="7CBD6C35" w14:textId="77777777" w:rsidR="001A617E" w:rsidRDefault="001A617E" w:rsidP="001A617E">
      <w:pPr>
        <w:pStyle w:val="BodyTextMetricLight10pt"/>
      </w:pPr>
      <w:r>
        <w:t xml:space="preserve">The Docker Reference architecture for Securing Docker EE and Security Best Practices is available at </w:t>
      </w:r>
      <w:hyperlink r:id="rId20">
        <w:r>
          <w:rPr>
            <w:rStyle w:val="Hyperlink"/>
          </w:rPr>
          <w:t>https://success.docker.com/article/Docker_Reference_Architecture-_Securing_Docker_EE_and_Security_Best_Practices</w:t>
        </w:r>
      </w:hyperlink>
    </w:p>
    <w:p w14:paraId="09ED334E" w14:textId="77777777" w:rsidR="001A617E" w:rsidRDefault="001A617E" w:rsidP="00711C31">
      <w:pPr>
        <w:pStyle w:val="BodyTextMetricLight10pt"/>
      </w:pPr>
      <w:r>
        <w:t xml:space="preserve">In addition to having all logs centralized in a single place and the image scanning feature enabled for the DTR nodes, there are other guidelines that should be followed in order to keep your Docker environment as secure as possible. The HPE Reference Configuration paper for securing Docker on HPE Hardware places a special emphasis on securing Docker in DevOps environments and covers best practices in terms of Docker security. The document can be found at </w:t>
      </w:r>
      <w:hyperlink r:id="rId21">
        <w:r>
          <w:rPr>
            <w:rStyle w:val="Hyperlink"/>
          </w:rPr>
          <w:t>http://h20195.www2.hpe.com/V2/GetDocument.aspx?docname=a00020437enw</w:t>
        </w:r>
      </w:hyperlink>
      <w:r>
        <w:t>.</w:t>
      </w:r>
    </w:p>
    <w:p w14:paraId="5E04F273" w14:textId="4F3B35B2" w:rsidR="00711C31" w:rsidRDefault="00711C31" w:rsidP="00276749">
      <w:pPr>
        <w:pStyle w:val="BodyTextLastMetricLight10pt"/>
      </w:pPr>
      <w:r w:rsidRPr="00711C31">
        <w:t>In addition, the SysDig product also provides a strong level of container security and monitoring</w:t>
      </w:r>
      <w:r>
        <w:t xml:space="preserve"> (see the section </w:t>
      </w:r>
      <w:hyperlink w:anchor="_Monitoring_with_Sysdig" w:history="1">
        <w:r w:rsidRPr="00711C31">
          <w:rPr>
            <w:rStyle w:val="Hyperlink"/>
          </w:rPr>
          <w:t>Monitoring with Sysdig</w:t>
        </w:r>
      </w:hyperlink>
      <w:r>
        <w:t>).</w:t>
      </w:r>
    </w:p>
    <w:p w14:paraId="2E396EB9" w14:textId="77777777" w:rsidR="00276749" w:rsidRDefault="00276749" w:rsidP="00276749">
      <w:pPr>
        <w:pStyle w:val="Heading1"/>
      </w:pPr>
      <w:bookmarkStart w:id="36" w:name="_Refd17e54729"/>
      <w:bookmarkStart w:id="37" w:name="_Tocd17e54729"/>
      <w:bookmarkStart w:id="38" w:name="_Toc514150017"/>
      <w:r>
        <w:lastRenderedPageBreak/>
        <w:t>Solution components</w:t>
      </w:r>
      <w:bookmarkEnd w:id="36"/>
      <w:bookmarkEnd w:id="37"/>
      <w:bookmarkEnd w:id="38"/>
    </w:p>
    <w:p w14:paraId="74236130" w14:textId="0C545CCF" w:rsidR="00276749" w:rsidRPr="00276749" w:rsidRDefault="00276749" w:rsidP="00276749">
      <w:pPr>
        <w:pStyle w:val="BodyTextMetricLight10pt"/>
      </w:pPr>
      <w:r>
        <w:t>The following components were utilized in this Reference Configuration.</w:t>
      </w:r>
    </w:p>
    <w:p w14:paraId="6C597137" w14:textId="77777777" w:rsidR="00276749" w:rsidRDefault="00276749" w:rsidP="00276749">
      <w:pPr>
        <w:pStyle w:val="Heading2"/>
      </w:pPr>
      <w:bookmarkStart w:id="39" w:name="_Refd17e54740"/>
      <w:bookmarkStart w:id="40" w:name="_Tocd17e54740"/>
      <w:bookmarkStart w:id="41" w:name="_Toc514150018"/>
      <w:r>
        <w:t>Hardware</w:t>
      </w:r>
      <w:bookmarkEnd w:id="39"/>
      <w:bookmarkEnd w:id="40"/>
      <w:bookmarkEnd w:id="41"/>
    </w:p>
    <w:p w14:paraId="3E594C28" w14:textId="571A95CA" w:rsidR="00276749" w:rsidRDefault="00276749" w:rsidP="00276749">
      <w:pPr>
        <w:pStyle w:val="BodyTextMetricLight10pt"/>
      </w:pPr>
      <w:r w:rsidRPr="00276749">
        <w:fldChar w:fldCharType="begin"/>
      </w:r>
      <w:r w:rsidRPr="00276749">
        <w:instrText xml:space="preserve"> REF _Refd17e54751 \h </w:instrText>
      </w:r>
      <w:r>
        <w:instrText xml:space="preserve"> \* MERGEFORMAT </w:instrText>
      </w:r>
      <w:r w:rsidRPr="00276749">
        <w:fldChar w:fldCharType="separate"/>
      </w:r>
      <w:r w:rsidR="001D26BE" w:rsidRPr="001D26BE">
        <w:t>Table</w:t>
      </w:r>
      <w:r w:rsidR="001D26BE" w:rsidRPr="001D26BE">
        <w:rPr>
          <w:rFonts w:ascii="Calibri" w:hAnsi="Calibri" w:cs="Calibri"/>
        </w:rPr>
        <w:t> </w:t>
      </w:r>
      <w:r w:rsidR="001D26BE" w:rsidRPr="001D26BE">
        <w:t>3</w:t>
      </w:r>
      <w:r w:rsidRPr="00276749">
        <w:fldChar w:fldCharType="end"/>
      </w:r>
      <w:r>
        <w:t xml:space="preserve"> lists the hardware components that are utilized in this Reference Configuration.</w:t>
      </w:r>
    </w:p>
    <w:p w14:paraId="02CB7A12" w14:textId="77777777" w:rsidR="00276749" w:rsidRDefault="00276749" w:rsidP="00276749">
      <w:pPr>
        <w:pStyle w:val="MISCTableCaptionHeader8pt"/>
      </w:pPr>
      <w:bookmarkStart w:id="42" w:name="_Refd17e54751"/>
      <w:bookmarkStart w:id="43" w:name="_Tocd17e54751"/>
      <w:r w:rsidRPr="00964755">
        <w:rPr>
          <w:rStyle w:val="MISCTableCaptionHeaderBold8pt"/>
        </w:rPr>
        <w:t>Table</w:t>
      </w:r>
      <w:r w:rsidRPr="00964755">
        <w:rPr>
          <w:rStyle w:val="MISCTableCaptionHeaderBold8pt"/>
          <w:rFonts w:ascii="Calibri" w:hAnsi="Calibri" w:cs="Calibri"/>
        </w:rPr>
        <w:t> </w:t>
      </w:r>
      <w:bookmarkStart w:id="44" w:name="_Numd17e54751"/>
      <w:r w:rsidRPr="00964755">
        <w:rPr>
          <w:rStyle w:val="MISCTableCaptionHeaderBold8pt"/>
        </w:rPr>
        <w:fldChar w:fldCharType="begin"/>
      </w:r>
      <w:r w:rsidRPr="00964755">
        <w:rPr>
          <w:rStyle w:val="MISCTableCaptionHeaderBold8pt"/>
        </w:rPr>
        <w:instrText xml:space="preserve"> SEQ Table \* ARABIC </w:instrText>
      </w:r>
      <w:r w:rsidRPr="00964755">
        <w:rPr>
          <w:rStyle w:val="MISCTableCaptionHeaderBold8pt"/>
        </w:rPr>
        <w:fldChar w:fldCharType="separate"/>
      </w:r>
      <w:r w:rsidR="001D26BE">
        <w:rPr>
          <w:rStyle w:val="MISCTableCaptionHeaderBold8pt"/>
          <w:noProof/>
        </w:rPr>
        <w:t>3</w:t>
      </w:r>
      <w:r w:rsidRPr="00964755">
        <w:rPr>
          <w:rStyle w:val="MISCTableCaptionHeaderBold8pt"/>
        </w:rPr>
        <w:fldChar w:fldCharType="end"/>
      </w:r>
      <w:bookmarkEnd w:id="42"/>
      <w:bookmarkEnd w:id="43"/>
      <w:bookmarkEnd w:id="44"/>
      <w:r w:rsidRPr="00964755">
        <w:rPr>
          <w:rStyle w:val="MISCTableCaptionHeaderBold8pt"/>
        </w:rPr>
        <w:t>.</w:t>
      </w:r>
      <w:r>
        <w:t xml:space="preserve"> Hardware</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330"/>
        <w:gridCol w:w="5310"/>
      </w:tblGrid>
      <w:tr w:rsidR="00276749" w14:paraId="30059FDF" w14:textId="77777777" w:rsidTr="00BE48FD">
        <w:trPr>
          <w:cantSplit/>
          <w:tblHeader/>
        </w:trPr>
        <w:tc>
          <w:tcPr>
            <w:tcW w:w="3330" w:type="dxa"/>
            <w:tcBorders>
              <w:top w:val="nil"/>
              <w:bottom w:val="single" w:sz="36" w:space="0" w:color="00B388"/>
            </w:tcBorders>
          </w:tcPr>
          <w:p w14:paraId="5316A85B" w14:textId="77777777" w:rsidR="00276749" w:rsidRDefault="00276749" w:rsidP="00BE48FD">
            <w:pPr>
              <w:pStyle w:val="TableSubhead8pt"/>
            </w:pPr>
            <w:r>
              <w:t>Component</w:t>
            </w:r>
          </w:p>
        </w:tc>
        <w:tc>
          <w:tcPr>
            <w:tcW w:w="5310" w:type="dxa"/>
            <w:tcBorders>
              <w:top w:val="nil"/>
              <w:bottom w:val="single" w:sz="36" w:space="0" w:color="00B388"/>
            </w:tcBorders>
          </w:tcPr>
          <w:p w14:paraId="27457E29" w14:textId="77777777" w:rsidR="00276749" w:rsidRDefault="00276749" w:rsidP="00BE48FD">
            <w:pPr>
              <w:pStyle w:val="TableSubhead8pt"/>
            </w:pPr>
            <w:r>
              <w:t>Purpose</w:t>
            </w:r>
          </w:p>
        </w:tc>
      </w:tr>
      <w:tr w:rsidR="00276749" w14:paraId="6846CF82" w14:textId="77777777" w:rsidTr="00BE48FD">
        <w:trPr>
          <w:cantSplit/>
        </w:trPr>
        <w:tc>
          <w:tcPr>
            <w:tcW w:w="3330" w:type="dxa"/>
          </w:tcPr>
          <w:p w14:paraId="62D2F198" w14:textId="77777777" w:rsidR="00276749" w:rsidRDefault="00276749" w:rsidP="00BE48FD">
            <w:pPr>
              <w:pStyle w:val="TableBody8pt"/>
            </w:pPr>
            <w:r>
              <w:t>HPE Synergy 12000 Frame</w:t>
            </w:r>
          </w:p>
        </w:tc>
        <w:tc>
          <w:tcPr>
            <w:tcW w:w="5310" w:type="dxa"/>
          </w:tcPr>
          <w:p w14:paraId="518B4E47" w14:textId="77777777" w:rsidR="00276749" w:rsidRDefault="00276749" w:rsidP="00BE48FD">
            <w:pPr>
              <w:pStyle w:val="TableBody8pt"/>
            </w:pPr>
            <w:r>
              <w:t>Rack enclosure for compute, storage, and network hardware</w:t>
            </w:r>
          </w:p>
        </w:tc>
      </w:tr>
      <w:tr w:rsidR="00276749" w14:paraId="0606B2C4" w14:textId="77777777" w:rsidTr="00BE48FD">
        <w:trPr>
          <w:cantSplit/>
        </w:trPr>
        <w:tc>
          <w:tcPr>
            <w:tcW w:w="3330" w:type="dxa"/>
          </w:tcPr>
          <w:p w14:paraId="7F93A6A2" w14:textId="77777777" w:rsidR="00276749" w:rsidRDefault="00276749" w:rsidP="00BE48FD">
            <w:pPr>
              <w:pStyle w:val="TableBody8pt"/>
            </w:pPr>
            <w:r>
              <w:t>HPE Synergy 480 Gen10 Compute Modules</w:t>
            </w:r>
          </w:p>
        </w:tc>
        <w:tc>
          <w:tcPr>
            <w:tcW w:w="5310" w:type="dxa"/>
          </w:tcPr>
          <w:p w14:paraId="5E6C9115" w14:textId="77777777" w:rsidR="00276749" w:rsidRDefault="00276749" w:rsidP="00BE48FD">
            <w:pPr>
              <w:pStyle w:val="TableBody8pt"/>
            </w:pPr>
            <w:r>
              <w:t>Hosts for running ESX servers that support UCP, DTR, worker and other nodes in the solution</w:t>
            </w:r>
          </w:p>
        </w:tc>
      </w:tr>
      <w:tr w:rsidR="00276749" w14:paraId="06FEAAFB" w14:textId="77777777" w:rsidTr="00BE48FD">
        <w:trPr>
          <w:cantSplit/>
        </w:trPr>
        <w:tc>
          <w:tcPr>
            <w:tcW w:w="3330" w:type="dxa"/>
          </w:tcPr>
          <w:p w14:paraId="4A04BE67" w14:textId="31F14C49" w:rsidR="00276749" w:rsidRDefault="00276749" w:rsidP="00BE48FD">
            <w:pPr>
              <w:pStyle w:val="TableBody8pt"/>
            </w:pPr>
            <w:r>
              <w:t>HPE 3PAR StoreServ 8200</w:t>
            </w:r>
          </w:p>
        </w:tc>
        <w:tc>
          <w:tcPr>
            <w:tcW w:w="5310" w:type="dxa"/>
          </w:tcPr>
          <w:p w14:paraId="33094DE9" w14:textId="77777777" w:rsidR="00276749" w:rsidRDefault="00276749" w:rsidP="00BE48FD">
            <w:pPr>
              <w:pStyle w:val="TableBody8pt"/>
            </w:pPr>
            <w:r>
              <w:t>Provides the storage for the virtual machines and the Docker backups</w:t>
            </w:r>
          </w:p>
        </w:tc>
      </w:tr>
      <w:tr w:rsidR="00276749" w14:paraId="4BC26D17" w14:textId="77777777" w:rsidTr="00BE48FD">
        <w:trPr>
          <w:cantSplit/>
        </w:trPr>
        <w:tc>
          <w:tcPr>
            <w:tcW w:w="3330" w:type="dxa"/>
          </w:tcPr>
          <w:p w14:paraId="72F20FA9" w14:textId="77777777" w:rsidR="00276749" w:rsidRDefault="00276749" w:rsidP="00BE48FD">
            <w:pPr>
              <w:pStyle w:val="TableBody8pt"/>
            </w:pPr>
            <w:r>
              <w:t>HPE StoreOnce</w:t>
            </w:r>
          </w:p>
        </w:tc>
        <w:tc>
          <w:tcPr>
            <w:tcW w:w="5310" w:type="dxa"/>
          </w:tcPr>
          <w:p w14:paraId="4B4FB43D" w14:textId="77777777" w:rsidR="00276749" w:rsidRDefault="00276749" w:rsidP="00BE48FD">
            <w:pPr>
              <w:pStyle w:val="TableBody8pt"/>
            </w:pPr>
            <w:r>
              <w:t>High performance backup system</w:t>
            </w:r>
          </w:p>
        </w:tc>
      </w:tr>
    </w:tbl>
    <w:p w14:paraId="7CDFD887" w14:textId="77777777" w:rsidR="00276749" w:rsidRDefault="00276749" w:rsidP="00276749">
      <w:pPr>
        <w:pStyle w:val="Heading3"/>
      </w:pPr>
      <w:bookmarkStart w:id="45" w:name="_Refd17e54829"/>
      <w:bookmarkStart w:id="46" w:name="_Tocd17e54829"/>
    </w:p>
    <w:p w14:paraId="3282B6B1" w14:textId="77777777" w:rsidR="00276749" w:rsidRDefault="00276749" w:rsidP="00276749">
      <w:pPr>
        <w:pStyle w:val="Heading3"/>
      </w:pPr>
      <w:r>
        <w:t>HPE Synergy</w:t>
      </w:r>
      <w:bookmarkEnd w:id="45"/>
      <w:bookmarkEnd w:id="46"/>
    </w:p>
    <w:p w14:paraId="5BA783AF" w14:textId="77777777" w:rsidR="00276749" w:rsidRDefault="00276749" w:rsidP="00276749">
      <w:pPr>
        <w:pStyle w:val="BodyTextMetricLight10pt"/>
      </w:pPr>
      <w:r>
        <w:t>HPE Synergy, the first platform built from the ground up for composable infrastructure, empowers IT to create and deliver new value instantly and continuously. This single infrastructure reduces operational complexity for traditional workloads and increases operational velocity for the new breed of applications and services. Through a single interface, HPE Synergy composes compute, storage and fabric pools into any configuration for any application. It also enables a broad range of applications from bare metal to virtual machines to containers, and operational models like hybrid cloud and DevOps. HPE Synergy enables IT to rapidly react to new business demands.</w:t>
      </w:r>
    </w:p>
    <w:p w14:paraId="4473B32E" w14:textId="77777777" w:rsidR="00276749" w:rsidRDefault="00276749" w:rsidP="00276749">
      <w:pPr>
        <w:pStyle w:val="BodyTextMetricLight10pt"/>
      </w:pPr>
      <w:r>
        <w:t>HPE Synergy Frames contain a management appliance called the HPE Synergy Composer which hosts HPE OneView. HPE Synergy Composer manages the composable infrastructure and delivers:</w:t>
      </w:r>
    </w:p>
    <w:p w14:paraId="25ADC70D" w14:textId="77777777" w:rsidR="00276749" w:rsidRDefault="00276749" w:rsidP="00276749">
      <w:pPr>
        <w:pStyle w:val="BulletLevel1"/>
        <w:numPr>
          <w:ilvl w:val="0"/>
          <w:numId w:val="1"/>
        </w:numPr>
        <w:ind w:left="187" w:hanging="187"/>
      </w:pPr>
      <w:r>
        <w:t xml:space="preserve">Fluid pools of resources, where a single infrastructure of compute, storage and fabric boots up ready for workloads and demonstrates self-assimilating capacity. </w:t>
      </w:r>
    </w:p>
    <w:p w14:paraId="16BA0150" w14:textId="77777777" w:rsidR="00276749" w:rsidRDefault="00276749" w:rsidP="00276749">
      <w:pPr>
        <w:pStyle w:val="BulletLevel1"/>
        <w:numPr>
          <w:ilvl w:val="0"/>
          <w:numId w:val="1"/>
        </w:numPr>
        <w:ind w:left="187" w:hanging="187"/>
      </w:pPr>
      <w:r>
        <w:t xml:space="preserve">Software-defined intelligence, with a single interface that precisely composes logical infrastructures at near-instant speeds; and demonstrates template-driven, frictionless operations. </w:t>
      </w:r>
    </w:p>
    <w:p w14:paraId="78D10764" w14:textId="77777777" w:rsidR="00276749" w:rsidRDefault="00276749" w:rsidP="00276749">
      <w:pPr>
        <w:pStyle w:val="BulletLevel1LastBeforeBodycopy"/>
        <w:numPr>
          <w:ilvl w:val="0"/>
          <w:numId w:val="1"/>
        </w:numPr>
        <w:ind w:left="187" w:hanging="187"/>
      </w:pPr>
      <w:r>
        <w:t xml:space="preserve">Unified API access, which enables simple line-of-code programming of every infrastructure element; easily automates IT operational processes; and effortlessly automates applications through infrastructure deployment. </w:t>
      </w:r>
    </w:p>
    <w:p w14:paraId="0615836A" w14:textId="77777777" w:rsidR="00276749" w:rsidRDefault="00276749" w:rsidP="00276749">
      <w:pPr>
        <w:pStyle w:val="Heading3"/>
      </w:pPr>
      <w:bookmarkStart w:id="47" w:name="_Refd17e54859"/>
      <w:bookmarkStart w:id="48" w:name="_Tocd17e54859"/>
      <w:r>
        <w:t>Server requirements</w:t>
      </w:r>
      <w:bookmarkEnd w:id="47"/>
      <w:bookmarkEnd w:id="48"/>
    </w:p>
    <w:p w14:paraId="025F2532" w14:textId="0009321C" w:rsidR="00276749" w:rsidRDefault="00276749" w:rsidP="00276749">
      <w:pPr>
        <w:pStyle w:val="BodyTextMetricLight10pt"/>
      </w:pPr>
      <w:r>
        <w:t>The minimum platform requirement for this configuration</w:t>
      </w:r>
      <w:r w:rsidR="009C1041">
        <w:t xml:space="preserve">, shown </w:t>
      </w:r>
      <w:r w:rsidR="009C1041" w:rsidRPr="009C1041">
        <w:t xml:space="preserve">in </w:t>
      </w:r>
      <w:r w:rsidR="009C1041" w:rsidRPr="009C1041">
        <w:fldChar w:fldCharType="begin"/>
      </w:r>
      <w:r w:rsidR="009C1041" w:rsidRPr="009C1041">
        <w:instrText xml:space="preserve"> REF _Ref514098765 \h </w:instrText>
      </w:r>
      <w:r w:rsidR="009C1041" w:rsidRPr="009C1041">
        <w:instrText xml:space="preserve"> \* MERGEFORMAT </w:instrText>
      </w:r>
      <w:r w:rsidR="009C1041" w:rsidRPr="009C1041">
        <w:fldChar w:fldCharType="separate"/>
      </w:r>
      <w:r w:rsidR="001D26BE" w:rsidRPr="001D26BE">
        <w:t>Figure 2</w:t>
      </w:r>
      <w:r w:rsidR="009C1041" w:rsidRPr="009C1041">
        <w:fldChar w:fldCharType="end"/>
      </w:r>
      <w:r w:rsidR="009C1041">
        <w:t xml:space="preserve">, is a three </w:t>
      </w:r>
      <w:r>
        <w:t xml:space="preserve">node HPE Synergy 480 Gen10 deployment with 1 node in each Synergy frame and </w:t>
      </w:r>
    </w:p>
    <w:p w14:paraId="17229EAC" w14:textId="77777777" w:rsidR="00276749" w:rsidRDefault="00276749" w:rsidP="00276749">
      <w:pPr>
        <w:pStyle w:val="BulletLevel1"/>
        <w:numPr>
          <w:ilvl w:val="0"/>
          <w:numId w:val="1"/>
        </w:numPr>
        <w:ind w:left="187" w:hanging="187"/>
      </w:pPr>
      <w:r>
        <w:t xml:space="preserve">384 GB DDR4-2133 RAM </w:t>
      </w:r>
    </w:p>
    <w:p w14:paraId="262DE61C" w14:textId="77777777" w:rsidR="00276749" w:rsidRDefault="00276749" w:rsidP="00276749">
      <w:pPr>
        <w:pStyle w:val="BulletLevel1"/>
        <w:numPr>
          <w:ilvl w:val="0"/>
          <w:numId w:val="1"/>
        </w:numPr>
        <w:ind w:left="187" w:hanging="187"/>
      </w:pPr>
      <w:r>
        <w:t xml:space="preserve">2 Intel Xeon CPU Gold 6130 2.10GHz x 16 core </w:t>
      </w:r>
    </w:p>
    <w:p w14:paraId="49E17E70" w14:textId="77777777" w:rsidR="00276749" w:rsidRDefault="00276749" w:rsidP="00276749">
      <w:pPr>
        <w:pStyle w:val="BulletLevel1LastBeforeBodycopy"/>
        <w:numPr>
          <w:ilvl w:val="0"/>
          <w:numId w:val="1"/>
        </w:numPr>
        <w:ind w:left="187" w:hanging="187"/>
      </w:pPr>
      <w:r>
        <w:t xml:space="preserve">Single ESXi cluster with control plane and Docker workers spread out on all 3 nodes </w:t>
      </w:r>
    </w:p>
    <w:p w14:paraId="6E6780DC" w14:textId="13C75848" w:rsidR="009C1041" w:rsidRDefault="009C1041" w:rsidP="009C1041">
      <w:pPr>
        <w:pStyle w:val="FigureAfterspace"/>
      </w:pPr>
      <w:r w:rsidRPr="009C1041">
        <w:lastRenderedPageBreak/>
        <w:drawing>
          <wp:inline distT="0" distB="0" distL="0" distR="0" wp14:anchorId="5AB59029" wp14:editId="6804A946">
            <wp:extent cx="5280837" cy="3168502"/>
            <wp:effectExtent l="19050" t="19050" r="1524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itecture-3node.png"/>
                    <pic:cNvPicPr/>
                  </pic:nvPicPr>
                  <pic:blipFill>
                    <a:blip r:embed="rId22">
                      <a:extLst>
                        <a:ext uri="{28A0092B-C50C-407E-A947-70E740481C1C}">
                          <a14:useLocalDpi xmlns:a14="http://schemas.microsoft.com/office/drawing/2010/main" val="0"/>
                        </a:ext>
                      </a:extLst>
                    </a:blip>
                    <a:stretch>
                      <a:fillRect/>
                    </a:stretch>
                  </pic:blipFill>
                  <pic:spPr>
                    <a:xfrm>
                      <a:off x="0" y="0"/>
                      <a:ext cx="5287411" cy="3172447"/>
                    </a:xfrm>
                    <a:prstGeom prst="rect">
                      <a:avLst/>
                    </a:prstGeom>
                    <a:ln>
                      <a:solidFill>
                        <a:schemeClr val="accent1"/>
                      </a:solidFill>
                    </a:ln>
                  </pic:spPr>
                </pic:pic>
              </a:graphicData>
            </a:graphic>
          </wp:inline>
        </w:drawing>
      </w:r>
    </w:p>
    <w:p w14:paraId="61928C69" w14:textId="4C947F03" w:rsidR="009C1041" w:rsidRDefault="009C1041" w:rsidP="009C1041">
      <w:pPr>
        <w:pStyle w:val="MISCFigureCaptionHeader8pt"/>
      </w:pPr>
      <w:bookmarkStart w:id="49" w:name="_Ref514098765"/>
      <w:r w:rsidRPr="009C1041">
        <w:rPr>
          <w:rStyle w:val="MISCFigureCaptionHeaderBold8pt"/>
        </w:rPr>
        <w:t xml:space="preserve">Figure </w:t>
      </w:r>
      <w:r w:rsidRPr="009C1041">
        <w:rPr>
          <w:rStyle w:val="MISCFigureCaptionHeaderBold8pt"/>
        </w:rPr>
        <w:fldChar w:fldCharType="begin"/>
      </w:r>
      <w:r w:rsidRPr="009C1041">
        <w:rPr>
          <w:rStyle w:val="MISCFigureCaptionHeaderBold8pt"/>
        </w:rPr>
        <w:instrText xml:space="preserve"> SEQ Figure \* ARABIC </w:instrText>
      </w:r>
      <w:r w:rsidRPr="009C1041">
        <w:rPr>
          <w:rStyle w:val="MISCFigureCaptionHeaderBold8pt"/>
        </w:rPr>
        <w:fldChar w:fldCharType="separate"/>
      </w:r>
      <w:r w:rsidR="001D26BE">
        <w:rPr>
          <w:rStyle w:val="MISCFigureCaptionHeaderBold8pt"/>
          <w:noProof/>
        </w:rPr>
        <w:t>2</w:t>
      </w:r>
      <w:r w:rsidRPr="009C1041">
        <w:rPr>
          <w:rStyle w:val="MISCFigureCaptionHeaderBold8pt"/>
        </w:rPr>
        <w:fldChar w:fldCharType="end"/>
      </w:r>
      <w:bookmarkEnd w:id="49"/>
      <w:r>
        <w:t>. Three node HPE Synergy configuration</w:t>
      </w:r>
    </w:p>
    <w:p w14:paraId="6ABC665A" w14:textId="59CB7A88" w:rsidR="00276749" w:rsidRDefault="00276749" w:rsidP="00276749">
      <w:pPr>
        <w:pStyle w:val="BodyTextMetricLight10pt"/>
      </w:pPr>
      <w:r>
        <w:t>The solution has also been tested on a 6 node HPE Synergy environment, with 2 nodes in each frame. In this setup, the extra 3 nodes are dedicated to Docker worker nodes. The 6 node deployment is depicted graphically in</w:t>
      </w:r>
      <w:r w:rsidR="00E40E58">
        <w:t xml:space="preserve"> </w:t>
      </w:r>
      <w:r w:rsidR="00E40E58" w:rsidRPr="00E40E58">
        <w:fldChar w:fldCharType="begin"/>
      </w:r>
      <w:r w:rsidR="00E40E58" w:rsidRPr="00E40E58">
        <w:instrText xml:space="preserve"> REF _Ref513455222 \h </w:instrText>
      </w:r>
      <w:r w:rsidR="00E40E58">
        <w:instrText xml:space="preserve"> \* MERGEFORMAT </w:instrText>
      </w:r>
      <w:r w:rsidR="00E40E58" w:rsidRPr="00E40E58">
        <w:fldChar w:fldCharType="separate"/>
      </w:r>
      <w:r w:rsidR="001D26BE" w:rsidRPr="001D26BE">
        <w:t>Figure</w:t>
      </w:r>
      <w:r w:rsidR="001D26BE" w:rsidRPr="001D26BE">
        <w:rPr>
          <w:rFonts w:ascii="Calibri" w:hAnsi="Calibri" w:cs="Calibri"/>
        </w:rPr>
        <w:t> </w:t>
      </w:r>
      <w:r w:rsidR="001D26BE" w:rsidRPr="001D26BE">
        <w:t>3</w:t>
      </w:r>
      <w:r w:rsidR="00E40E58" w:rsidRPr="00E40E58">
        <w:fldChar w:fldCharType="end"/>
      </w:r>
      <w:r>
        <w:t>.</w:t>
      </w:r>
    </w:p>
    <w:p w14:paraId="4C6D8469" w14:textId="77777777" w:rsidR="00E40E58" w:rsidRDefault="00E40E58" w:rsidP="00E40E58">
      <w:pPr>
        <w:pStyle w:val="FigureAfterspace"/>
      </w:pPr>
      <w:r>
        <w:rPr>
          <w:noProof/>
        </w:rPr>
        <w:drawing>
          <wp:inline distT="0" distB="0" distL="0" distR="0" wp14:anchorId="09333C4C" wp14:editId="6EAF4C08">
            <wp:extent cx="5324118" cy="3380814"/>
            <wp:effectExtent l="19050" t="19050" r="1016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architecture2.png"/>
                    <pic:cNvPicPr/>
                  </pic:nvPicPr>
                  <pic:blipFill>
                    <a:blip r:embed="rId23">
                      <a:extLst>
                        <a:ext uri="{28A0092B-C50C-407E-A947-70E740481C1C}">
                          <a14:useLocalDpi xmlns:a14="http://schemas.microsoft.com/office/drawing/2010/main" val="0"/>
                        </a:ext>
                      </a:extLst>
                    </a:blip>
                    <a:stretch>
                      <a:fillRect/>
                    </a:stretch>
                  </pic:blipFill>
                  <pic:spPr>
                    <a:xfrm>
                      <a:off x="0" y="0"/>
                      <a:ext cx="5337137" cy="3389081"/>
                    </a:xfrm>
                    <a:prstGeom prst="rect">
                      <a:avLst/>
                    </a:prstGeom>
                    <a:ln>
                      <a:solidFill>
                        <a:schemeClr val="accent1"/>
                      </a:solidFill>
                    </a:ln>
                  </pic:spPr>
                </pic:pic>
              </a:graphicData>
            </a:graphic>
          </wp:inline>
        </w:drawing>
      </w:r>
    </w:p>
    <w:p w14:paraId="207D874A" w14:textId="2BF5ABC9" w:rsidR="00E40E58" w:rsidRDefault="00E40E58" w:rsidP="00E40E58">
      <w:pPr>
        <w:pStyle w:val="MISCFigureCaptionHeader8pt"/>
      </w:pPr>
      <w:bookmarkStart w:id="50" w:name="_Ref513455222"/>
      <w:bookmarkStart w:id="51" w:name="_Refd17e54887"/>
      <w:bookmarkStart w:id="52" w:name="_Tocd17e54887"/>
      <w:r w:rsidRPr="00964755">
        <w:rPr>
          <w:rStyle w:val="MISCFigureCaptionHeaderBold8pt"/>
        </w:rPr>
        <w:t>Figure</w:t>
      </w:r>
      <w:r w:rsidRPr="00964755">
        <w:rPr>
          <w:rStyle w:val="MISCFigureCaptionHeaderBold8pt"/>
          <w:rFonts w:ascii="Calibri" w:hAnsi="Calibri" w:cs="Calibri"/>
        </w:rPr>
        <w:t> </w:t>
      </w:r>
      <w:bookmarkStart w:id="53" w:name="_Numd17e54887"/>
      <w:r w:rsidRPr="00964755">
        <w:rPr>
          <w:rStyle w:val="MISCFigureCaptionHeaderBold8pt"/>
        </w:rPr>
        <w:fldChar w:fldCharType="begin"/>
      </w:r>
      <w:r w:rsidRPr="00964755">
        <w:rPr>
          <w:rStyle w:val="MISCFigureCaptionHeaderBold8pt"/>
        </w:rPr>
        <w:instrText xml:space="preserve"> SEQ Figure \* ARABIC </w:instrText>
      </w:r>
      <w:r w:rsidRPr="00964755">
        <w:rPr>
          <w:rStyle w:val="MISCFigureCaptionHeaderBold8pt"/>
        </w:rPr>
        <w:fldChar w:fldCharType="separate"/>
      </w:r>
      <w:r w:rsidR="001D26BE">
        <w:rPr>
          <w:rStyle w:val="MISCFigureCaptionHeaderBold8pt"/>
          <w:noProof/>
        </w:rPr>
        <w:t>3</w:t>
      </w:r>
      <w:r w:rsidRPr="00964755">
        <w:rPr>
          <w:rStyle w:val="MISCFigureCaptionHeaderBold8pt"/>
        </w:rPr>
        <w:fldChar w:fldCharType="end"/>
      </w:r>
      <w:bookmarkEnd w:id="50"/>
      <w:bookmarkEnd w:id="53"/>
      <w:r w:rsidRPr="00964755">
        <w:rPr>
          <w:rStyle w:val="MISCFigureCaptionHeaderBold8pt"/>
        </w:rPr>
        <w:t>.</w:t>
      </w:r>
      <w:r w:rsidR="009C1041">
        <w:rPr>
          <w:rStyle w:val="MISCFigureCaptionHeaderBold8pt"/>
          <w:noProof/>
        </w:rPr>
        <w:t xml:space="preserve"> </w:t>
      </w:r>
      <w:r w:rsidR="009C1041">
        <w:t>Six node HPE Synergy c</w:t>
      </w:r>
      <w:r>
        <w:t>onfiguration</w:t>
      </w:r>
      <w:bookmarkEnd w:id="51"/>
      <w:bookmarkEnd w:id="52"/>
    </w:p>
    <w:p w14:paraId="0ABBDEE1" w14:textId="77777777" w:rsidR="00E40E58" w:rsidRDefault="00E40E58" w:rsidP="00E40E58">
      <w:pPr>
        <w:pStyle w:val="Heading3"/>
      </w:pPr>
      <w:bookmarkStart w:id="54" w:name="_Refd17e54896"/>
      <w:bookmarkStart w:id="55" w:name="_Tocd17e54896"/>
      <w:r>
        <w:lastRenderedPageBreak/>
        <w:t>Storage requirements</w:t>
      </w:r>
      <w:bookmarkEnd w:id="54"/>
      <w:bookmarkEnd w:id="55"/>
    </w:p>
    <w:p w14:paraId="64620BAB" w14:textId="0A5ADF77" w:rsidR="00E40E58" w:rsidRDefault="00E40E58" w:rsidP="00E40E58">
      <w:pPr>
        <w:pStyle w:val="BodyTextMetricLight10pt"/>
      </w:pPr>
      <w:r>
        <w:t xml:space="preserve">A HPE 3PAR </w:t>
      </w:r>
      <w:r w:rsidR="0029457C">
        <w:t>array</w:t>
      </w:r>
      <w:r>
        <w:t xml:space="preserve"> is required for the ESXi datastore. This solution makes use of a HPE 3PAR StoreServ 8200 populated with:</w:t>
      </w:r>
    </w:p>
    <w:p w14:paraId="2066863A" w14:textId="77777777" w:rsidR="00E40E58" w:rsidRDefault="00E40E58" w:rsidP="00E40E58">
      <w:pPr>
        <w:pStyle w:val="BulletLevel1"/>
        <w:numPr>
          <w:ilvl w:val="0"/>
          <w:numId w:val="1"/>
        </w:numPr>
        <w:ind w:left="187" w:hanging="187"/>
      </w:pPr>
      <w:r>
        <w:t>8x480GB SSD for the vSphere cluster datastore</w:t>
      </w:r>
    </w:p>
    <w:p w14:paraId="18381027" w14:textId="77777777" w:rsidR="00E40E58" w:rsidRDefault="00E40E58" w:rsidP="00E40E58">
      <w:pPr>
        <w:pStyle w:val="BulletLevel1LastBeforeBodycopy"/>
        <w:numPr>
          <w:ilvl w:val="0"/>
          <w:numId w:val="1"/>
        </w:numPr>
        <w:ind w:left="187" w:hanging="187"/>
      </w:pPr>
      <w:r>
        <w:t>8x1.8TB HDD for Backup Datastore</w:t>
      </w:r>
    </w:p>
    <w:p w14:paraId="39D05AAC" w14:textId="77777777" w:rsidR="00E40E58" w:rsidRDefault="00E40E58" w:rsidP="00E40E58">
      <w:pPr>
        <w:pStyle w:val="BodyTextMetricLight10pt"/>
      </w:pPr>
      <w:r>
        <w:t>You should create a large virtual volume on the 3PAR StoreServ to host the virtual machines and another large virtual volume for Docker backups. Create datastores on your vSphere cluster using these virtual volumes. If desired, you can create separate StoreServ virtual volumes and attach them to all vSphere cluster hosts for backing up Docker persistent volumes. It is recommended that you configure the volumes that are used for virtual machine deployments on the SSD. Storage for backups can be configured on the HDDs.</w:t>
      </w:r>
    </w:p>
    <w:p w14:paraId="40EF3A9B" w14:textId="77777777" w:rsidR="00E40E58" w:rsidRDefault="00E40E58" w:rsidP="00E40E58">
      <w:pPr>
        <w:pStyle w:val="Heading2"/>
      </w:pPr>
      <w:bookmarkStart w:id="56" w:name="_Refd17e54922"/>
      <w:bookmarkStart w:id="57" w:name="_Tocd17e54922"/>
      <w:bookmarkStart w:id="58" w:name="_Toc514150019"/>
      <w:r>
        <w:t>Software</w:t>
      </w:r>
      <w:bookmarkEnd w:id="56"/>
      <w:bookmarkEnd w:id="57"/>
      <w:bookmarkEnd w:id="58"/>
    </w:p>
    <w:p w14:paraId="34A81C09" w14:textId="72EBCAE2" w:rsidR="00E40E58" w:rsidRDefault="00E40E58" w:rsidP="00E40E58">
      <w:pPr>
        <w:pStyle w:val="BodyTextMetricLight10pt"/>
      </w:pPr>
      <w:r>
        <w:t xml:space="preserve">The software components used in this Reference Configuration are listed in </w:t>
      </w:r>
      <w:r w:rsidRPr="00E40E58">
        <w:fldChar w:fldCharType="begin"/>
      </w:r>
      <w:r w:rsidRPr="00E40E58">
        <w:instrText xml:space="preserve"> REF _Refd17e54938 \h </w:instrText>
      </w:r>
      <w:r>
        <w:instrText xml:space="preserve"> \* MERGEFORMAT </w:instrText>
      </w:r>
      <w:r w:rsidRPr="00E40E58">
        <w:fldChar w:fldCharType="separate"/>
      </w:r>
      <w:r w:rsidR="001D26BE" w:rsidRPr="001D26BE">
        <w:t>Table</w:t>
      </w:r>
      <w:r w:rsidR="001D26BE" w:rsidRPr="001D26BE">
        <w:rPr>
          <w:rFonts w:ascii="Calibri" w:hAnsi="Calibri" w:cs="Calibri"/>
        </w:rPr>
        <w:t> </w:t>
      </w:r>
      <w:r w:rsidR="001D26BE" w:rsidRPr="001D26BE">
        <w:t>4</w:t>
      </w:r>
      <w:r w:rsidRPr="00E40E58">
        <w:fldChar w:fldCharType="end"/>
      </w:r>
      <w:r w:rsidRPr="00E40E58">
        <w:t xml:space="preserve"> and </w:t>
      </w:r>
      <w:r w:rsidRPr="00E40E58">
        <w:fldChar w:fldCharType="begin"/>
      </w:r>
      <w:r w:rsidRPr="00E40E58">
        <w:instrText xml:space="preserve"> REF _Ref513455349 \h </w:instrText>
      </w:r>
      <w:r>
        <w:instrText xml:space="preserve"> \* MERGEFORMAT </w:instrText>
      </w:r>
      <w:r w:rsidRPr="00E40E58">
        <w:fldChar w:fldCharType="separate"/>
      </w:r>
      <w:r w:rsidR="001D26BE" w:rsidRPr="001D26BE">
        <w:t>Table</w:t>
      </w:r>
      <w:r w:rsidR="001D26BE" w:rsidRPr="001D26BE">
        <w:rPr>
          <w:rFonts w:ascii="Calibri" w:hAnsi="Calibri" w:cs="Calibri"/>
        </w:rPr>
        <w:t> </w:t>
      </w:r>
      <w:r w:rsidR="001D26BE" w:rsidRPr="001D26BE">
        <w:t>5</w:t>
      </w:r>
      <w:r w:rsidRPr="00E40E58">
        <w:fldChar w:fldCharType="end"/>
      </w:r>
      <w:r>
        <w:t xml:space="preserve">. </w:t>
      </w:r>
    </w:p>
    <w:p w14:paraId="304842F0" w14:textId="77777777" w:rsidR="00E40E58" w:rsidRDefault="00E40E58" w:rsidP="00E40E58">
      <w:pPr>
        <w:pStyle w:val="MISCTableCaptionHeader8pt"/>
      </w:pPr>
      <w:bookmarkStart w:id="59" w:name="_Refd17e54938"/>
      <w:bookmarkStart w:id="60" w:name="_Tocd17e54938"/>
      <w:r w:rsidRPr="00F819E1">
        <w:rPr>
          <w:rStyle w:val="MISCTableCaptionHeaderBold8pt"/>
        </w:rPr>
        <w:t>Table</w:t>
      </w:r>
      <w:r w:rsidRPr="00F819E1">
        <w:rPr>
          <w:rStyle w:val="MISCTableCaptionHeaderBold8pt"/>
          <w:rFonts w:ascii="Calibri" w:hAnsi="Calibri" w:cs="Calibri"/>
        </w:rPr>
        <w:t> </w:t>
      </w:r>
      <w:bookmarkStart w:id="61" w:name="_Numd17e54938"/>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1D26BE">
        <w:rPr>
          <w:rStyle w:val="MISCTableCaptionHeaderBold8pt"/>
          <w:noProof/>
        </w:rPr>
        <w:t>4</w:t>
      </w:r>
      <w:r w:rsidRPr="00F819E1">
        <w:rPr>
          <w:rStyle w:val="MISCTableCaptionHeaderBold8pt"/>
        </w:rPr>
        <w:fldChar w:fldCharType="end"/>
      </w:r>
      <w:bookmarkEnd w:id="59"/>
      <w:bookmarkEnd w:id="60"/>
      <w:bookmarkEnd w:id="61"/>
      <w:r w:rsidRPr="00F819E1">
        <w:rPr>
          <w:rStyle w:val="MISCTableCaptionHeaderBold8pt"/>
        </w:rPr>
        <w:t>.</w:t>
      </w:r>
      <w:r>
        <w:t xml:space="preserve"> Third-party software</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E40E58" w14:paraId="2DE32AE9" w14:textId="77777777" w:rsidTr="00BE48FD">
        <w:trPr>
          <w:cantSplit/>
          <w:tblHeader/>
        </w:trPr>
        <w:tc>
          <w:tcPr>
            <w:tcW w:w="2435" w:type="dxa"/>
            <w:tcBorders>
              <w:top w:val="nil"/>
              <w:bottom w:val="single" w:sz="36" w:space="0" w:color="00B388"/>
            </w:tcBorders>
          </w:tcPr>
          <w:p w14:paraId="5F3CB778" w14:textId="77777777" w:rsidR="00E40E58" w:rsidRDefault="00E40E58" w:rsidP="00BE48FD">
            <w:pPr>
              <w:pStyle w:val="TableSubhead8pt"/>
            </w:pPr>
            <w:r>
              <w:t>Component</w:t>
            </w:r>
          </w:p>
        </w:tc>
        <w:tc>
          <w:tcPr>
            <w:tcW w:w="2435" w:type="dxa"/>
            <w:tcBorders>
              <w:top w:val="nil"/>
              <w:bottom w:val="single" w:sz="36" w:space="0" w:color="00B388"/>
            </w:tcBorders>
          </w:tcPr>
          <w:p w14:paraId="37575EF8" w14:textId="77777777" w:rsidR="00E40E58" w:rsidRDefault="00E40E58" w:rsidP="00BE48FD">
            <w:pPr>
              <w:pStyle w:val="TableSubhead8pt"/>
            </w:pPr>
            <w:r>
              <w:t>Version</w:t>
            </w:r>
          </w:p>
        </w:tc>
      </w:tr>
      <w:tr w:rsidR="00E40E58" w14:paraId="233CD80E" w14:textId="77777777" w:rsidTr="00BE48FD">
        <w:trPr>
          <w:cantSplit/>
        </w:trPr>
        <w:tc>
          <w:tcPr>
            <w:tcW w:w="2435" w:type="dxa"/>
          </w:tcPr>
          <w:p w14:paraId="7EF1E5D0" w14:textId="77777777" w:rsidR="00E40E58" w:rsidRDefault="00E40E58" w:rsidP="00BE48FD">
            <w:pPr>
              <w:pStyle w:val="TableBody8pt"/>
            </w:pPr>
            <w:r>
              <w:t>Ansible</w:t>
            </w:r>
          </w:p>
        </w:tc>
        <w:tc>
          <w:tcPr>
            <w:tcW w:w="2435" w:type="dxa"/>
          </w:tcPr>
          <w:p w14:paraId="210A4D1B" w14:textId="77777777" w:rsidR="00E40E58" w:rsidRDefault="00E40E58" w:rsidP="00BE48FD">
            <w:pPr>
              <w:pStyle w:val="TableBody8pt"/>
            </w:pPr>
            <w:r>
              <w:t>2.4.2</w:t>
            </w:r>
          </w:p>
        </w:tc>
      </w:tr>
      <w:tr w:rsidR="00E40E58" w14:paraId="3CE5B313" w14:textId="77777777" w:rsidTr="00BE48FD">
        <w:trPr>
          <w:cantSplit/>
        </w:trPr>
        <w:tc>
          <w:tcPr>
            <w:tcW w:w="2435" w:type="dxa"/>
          </w:tcPr>
          <w:p w14:paraId="7039635B" w14:textId="77777777" w:rsidR="00E40E58" w:rsidRDefault="00E40E58" w:rsidP="00BE48FD">
            <w:pPr>
              <w:pStyle w:val="TableBody8pt"/>
            </w:pPr>
            <w:r>
              <w:t>Docker EE</w:t>
            </w:r>
          </w:p>
        </w:tc>
        <w:tc>
          <w:tcPr>
            <w:tcW w:w="2435" w:type="dxa"/>
          </w:tcPr>
          <w:p w14:paraId="64A584D4" w14:textId="77777777" w:rsidR="00E40E58" w:rsidRDefault="00E40E58" w:rsidP="00BE48FD">
            <w:pPr>
              <w:pStyle w:val="TableBody8pt"/>
            </w:pPr>
            <w:r>
              <w:t>17.06 (tested with UCP 2.2.7 and DTR 2.4.3)</w:t>
            </w:r>
          </w:p>
        </w:tc>
      </w:tr>
      <w:tr w:rsidR="00E40E58" w14:paraId="3A13E911" w14:textId="77777777" w:rsidTr="00BE48FD">
        <w:trPr>
          <w:cantSplit/>
        </w:trPr>
        <w:tc>
          <w:tcPr>
            <w:tcW w:w="2435" w:type="dxa"/>
          </w:tcPr>
          <w:p w14:paraId="5313B59F" w14:textId="77777777" w:rsidR="00E40E58" w:rsidRDefault="00E40E58" w:rsidP="00BE48FD">
            <w:pPr>
              <w:pStyle w:val="TableBody8pt"/>
            </w:pPr>
            <w:r>
              <w:t>Red Hat Enterprise Linux</w:t>
            </w:r>
          </w:p>
        </w:tc>
        <w:tc>
          <w:tcPr>
            <w:tcW w:w="2435" w:type="dxa"/>
          </w:tcPr>
          <w:p w14:paraId="362B66CF" w14:textId="77777777" w:rsidR="00E40E58" w:rsidRDefault="00E40E58" w:rsidP="00BE48FD">
            <w:pPr>
              <w:pStyle w:val="TableBody8pt"/>
            </w:pPr>
            <w:r>
              <w:t>7.4</w:t>
            </w:r>
          </w:p>
        </w:tc>
      </w:tr>
      <w:tr w:rsidR="00E40E58" w14:paraId="3232120D" w14:textId="77777777" w:rsidTr="00BE48FD">
        <w:trPr>
          <w:cantSplit/>
        </w:trPr>
        <w:tc>
          <w:tcPr>
            <w:tcW w:w="2435" w:type="dxa"/>
          </w:tcPr>
          <w:p w14:paraId="28E11129" w14:textId="77777777" w:rsidR="00E40E58" w:rsidRDefault="00E40E58" w:rsidP="00BE48FD">
            <w:pPr>
              <w:pStyle w:val="TableBody8pt"/>
            </w:pPr>
            <w:r>
              <w:t xml:space="preserve">Microsoft Windows </w:t>
            </w:r>
          </w:p>
        </w:tc>
        <w:tc>
          <w:tcPr>
            <w:tcW w:w="2435" w:type="dxa"/>
          </w:tcPr>
          <w:p w14:paraId="5D5C1F85" w14:textId="77777777" w:rsidR="00E40E58" w:rsidRDefault="00E40E58" w:rsidP="00BE48FD">
            <w:pPr>
              <w:pStyle w:val="TableBody8pt"/>
            </w:pPr>
            <w:r>
              <w:t>Server 2016</w:t>
            </w:r>
          </w:p>
        </w:tc>
      </w:tr>
      <w:tr w:rsidR="00E40E58" w14:paraId="2B43860A" w14:textId="77777777" w:rsidTr="00BE48FD">
        <w:trPr>
          <w:cantSplit/>
        </w:trPr>
        <w:tc>
          <w:tcPr>
            <w:tcW w:w="2435" w:type="dxa"/>
          </w:tcPr>
          <w:p w14:paraId="45EB434E" w14:textId="3C82AF71" w:rsidR="00E40E58" w:rsidRDefault="009568D9" w:rsidP="00BE48FD">
            <w:pPr>
              <w:pStyle w:val="TableBody8pt"/>
            </w:pPr>
            <w:r>
              <w:t>VMw</w:t>
            </w:r>
            <w:r w:rsidR="00E40E58">
              <w:t>are</w:t>
            </w:r>
          </w:p>
        </w:tc>
        <w:tc>
          <w:tcPr>
            <w:tcW w:w="2435" w:type="dxa"/>
          </w:tcPr>
          <w:p w14:paraId="6D81E538" w14:textId="77777777" w:rsidR="00E40E58" w:rsidRDefault="00E40E58" w:rsidP="00BE48FD">
            <w:pPr>
              <w:pStyle w:val="TableBody8pt"/>
            </w:pPr>
            <w:r>
              <w:t>ESXi 6.5.0 and vCenter 6.5.0</w:t>
            </w:r>
          </w:p>
        </w:tc>
      </w:tr>
    </w:tbl>
    <w:p w14:paraId="5879E84D" w14:textId="77777777" w:rsidR="00E40E58" w:rsidRDefault="00E40E58" w:rsidP="00E40E58">
      <w:pPr>
        <w:pStyle w:val="MISCTableCaptionHeader8pt"/>
        <w:rPr>
          <w:rStyle w:val="MISCTableCaptionHeaderBold8pt"/>
          <w:noProof/>
        </w:rPr>
      </w:pPr>
      <w:bookmarkStart w:id="62" w:name="_Refd17e55022"/>
      <w:bookmarkStart w:id="63" w:name="_Tocd17e55022"/>
    </w:p>
    <w:p w14:paraId="57D1B46D" w14:textId="77777777" w:rsidR="00E40E58" w:rsidRDefault="00E40E58" w:rsidP="00E40E58">
      <w:pPr>
        <w:pStyle w:val="MISCTableCaptionHeader8pt"/>
      </w:pPr>
      <w:bookmarkStart w:id="64" w:name="_Ref513455349"/>
      <w:r w:rsidRPr="00F819E1">
        <w:rPr>
          <w:rStyle w:val="MISCTableCaptionHeaderBold8pt"/>
        </w:rPr>
        <w:t>Table</w:t>
      </w:r>
      <w:r w:rsidRPr="00F819E1">
        <w:rPr>
          <w:rStyle w:val="MISCTableCaptionHeaderBold8pt"/>
          <w:rFonts w:ascii="Calibri" w:hAnsi="Calibri" w:cs="Calibri"/>
        </w:rPr>
        <w:t> </w:t>
      </w:r>
      <w:bookmarkStart w:id="65" w:name="_Numd17e55022"/>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1D26BE">
        <w:rPr>
          <w:rStyle w:val="MISCTableCaptionHeaderBold8pt"/>
          <w:noProof/>
        </w:rPr>
        <w:t>5</w:t>
      </w:r>
      <w:r w:rsidRPr="00F819E1">
        <w:rPr>
          <w:rStyle w:val="MISCTableCaptionHeaderBold8pt"/>
        </w:rPr>
        <w:fldChar w:fldCharType="end"/>
      </w:r>
      <w:bookmarkEnd w:id="62"/>
      <w:bookmarkEnd w:id="63"/>
      <w:bookmarkEnd w:id="64"/>
      <w:bookmarkEnd w:id="65"/>
      <w:r w:rsidRPr="00F819E1">
        <w:rPr>
          <w:rStyle w:val="MISCTableCaptionHeaderBold8pt"/>
        </w:rPr>
        <w:t>.</w:t>
      </w:r>
      <w:r>
        <w:t xml:space="preserve"> HPE Software</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E40E58" w14:paraId="33381DFB" w14:textId="77777777" w:rsidTr="00BE48FD">
        <w:trPr>
          <w:cantSplit/>
          <w:tblHeader/>
        </w:trPr>
        <w:tc>
          <w:tcPr>
            <w:tcW w:w="2435" w:type="dxa"/>
            <w:tcBorders>
              <w:top w:val="nil"/>
              <w:bottom w:val="single" w:sz="36" w:space="0" w:color="00B388"/>
            </w:tcBorders>
          </w:tcPr>
          <w:p w14:paraId="2303AD5D" w14:textId="77777777" w:rsidR="00E40E58" w:rsidRDefault="00E40E58" w:rsidP="00BE48FD">
            <w:pPr>
              <w:pStyle w:val="TableSubhead8pt"/>
            </w:pPr>
            <w:r>
              <w:t>Component</w:t>
            </w:r>
          </w:p>
        </w:tc>
        <w:tc>
          <w:tcPr>
            <w:tcW w:w="2435" w:type="dxa"/>
            <w:tcBorders>
              <w:top w:val="nil"/>
              <w:bottom w:val="single" w:sz="36" w:space="0" w:color="00B388"/>
            </w:tcBorders>
          </w:tcPr>
          <w:p w14:paraId="5F1E949C" w14:textId="77777777" w:rsidR="00E40E58" w:rsidRDefault="00E40E58" w:rsidP="00BE48FD">
            <w:pPr>
              <w:pStyle w:val="TableSubhead8pt"/>
            </w:pPr>
            <w:r>
              <w:t>Version</w:t>
            </w:r>
          </w:p>
        </w:tc>
      </w:tr>
      <w:tr w:rsidR="00E40E58" w14:paraId="68482152" w14:textId="77777777" w:rsidTr="00BE48FD">
        <w:trPr>
          <w:cantSplit/>
        </w:trPr>
        <w:tc>
          <w:tcPr>
            <w:tcW w:w="2435" w:type="dxa"/>
          </w:tcPr>
          <w:p w14:paraId="0AE302F3" w14:textId="77777777" w:rsidR="00E40E58" w:rsidRDefault="00E40E58" w:rsidP="00BE48FD">
            <w:pPr>
              <w:pStyle w:val="TableBody8pt"/>
            </w:pPr>
            <w:r>
              <w:t xml:space="preserve">HPE Recovery Manager Central </w:t>
            </w:r>
          </w:p>
        </w:tc>
        <w:tc>
          <w:tcPr>
            <w:tcW w:w="2435" w:type="dxa"/>
          </w:tcPr>
          <w:p w14:paraId="41F4D2CF" w14:textId="77777777" w:rsidR="00E40E58" w:rsidRDefault="00E40E58" w:rsidP="00BE48FD">
            <w:pPr>
              <w:pStyle w:val="TableBody8pt"/>
            </w:pPr>
            <w:r>
              <w:t>5.0.1</w:t>
            </w:r>
          </w:p>
        </w:tc>
      </w:tr>
    </w:tbl>
    <w:p w14:paraId="323323A0" w14:textId="77777777" w:rsidR="00E40E58" w:rsidRDefault="00E40E58" w:rsidP="00E40E58">
      <w:pPr>
        <w:pStyle w:val="Heading3"/>
      </w:pPr>
      <w:bookmarkStart w:id="66" w:name="_Refd17e55067"/>
      <w:bookmarkStart w:id="67" w:name="_Tocd17e55067"/>
    </w:p>
    <w:p w14:paraId="6EEA8CFC" w14:textId="77777777" w:rsidR="00E40E58" w:rsidRDefault="00E40E58" w:rsidP="00E40E58">
      <w:pPr>
        <w:pStyle w:val="Heading3"/>
      </w:pPr>
      <w:r>
        <w:t>About Ansible</w:t>
      </w:r>
      <w:bookmarkEnd w:id="66"/>
      <w:bookmarkEnd w:id="67"/>
    </w:p>
    <w:p w14:paraId="372F93E9" w14:textId="77777777" w:rsidR="00E40E58" w:rsidRDefault="00E40E58" w:rsidP="00E40E58">
      <w:pPr>
        <w:pStyle w:val="BodyTextMetricLight10pt"/>
      </w:pPr>
      <w:r>
        <w:t>Ansible is an open-source automation engine that automates software provisioning, configuration management and application deployment.</w:t>
      </w:r>
    </w:p>
    <w:p w14:paraId="374A2EEE" w14:textId="096BF8FB" w:rsidR="00E40E58" w:rsidRDefault="00E40E58" w:rsidP="00E40E58">
      <w:pPr>
        <w:pStyle w:val="BodyTextMetricLight10pt"/>
      </w:pPr>
      <w:r>
        <w:t xml:space="preserve">As with most configuration management software, Ansible has two types of servers: the controlling machine and the nodes. A single controlling machine orchestrates the nodes by deploying modules to the </w:t>
      </w:r>
      <w:r w:rsidR="00964515">
        <w:t xml:space="preserve">Linux </w:t>
      </w:r>
      <w:r>
        <w:t>nodes over SSH. The modules are temporarily stored on the nodes and communicate with the controlling machine through a JSON protocol over the standard output. When Ansible is not managing nodes, it does not consume resources because no daemons or programs are executing for Ansible in the background. Ansible uses one or more inventory files to manage the configuration of the multiple nodes in the system.</w:t>
      </w:r>
    </w:p>
    <w:p w14:paraId="33F73FC5" w14:textId="77777777" w:rsidR="00E40E58" w:rsidRDefault="00E40E58" w:rsidP="00E40E58">
      <w:pPr>
        <w:pStyle w:val="BodyTextMetricLight10pt"/>
      </w:pPr>
      <w:r>
        <w:t xml:space="preserve">When deploying Windows nodes in a hybrid deployment, the Ansible playbooks make use of the Python </w:t>
      </w:r>
      <w:r>
        <w:rPr>
          <w:rStyle w:val="CodingLanguage"/>
        </w:rPr>
        <w:t>pywinrm</w:t>
      </w:r>
      <w:r>
        <w:t xml:space="preserve"> module which carries out actions via the Windows remote manager. </w:t>
      </w:r>
    </w:p>
    <w:p w14:paraId="2F564434" w14:textId="77777777" w:rsidR="00E40E58" w:rsidRDefault="00E40E58" w:rsidP="00E40E58">
      <w:pPr>
        <w:pStyle w:val="BodyTextMetricLight10pt"/>
      </w:pPr>
      <w:r>
        <w:t xml:space="preserve">More information about Ansible can be found at: </w:t>
      </w:r>
      <w:hyperlink r:id="rId24">
        <w:r>
          <w:rPr>
            <w:rStyle w:val="Hyperlink"/>
          </w:rPr>
          <w:t>http://docs.ansible.com</w:t>
        </w:r>
      </w:hyperlink>
    </w:p>
    <w:p w14:paraId="332E1CF4" w14:textId="77777777" w:rsidR="00E40E58" w:rsidRDefault="00E40E58" w:rsidP="00E40E58">
      <w:pPr>
        <w:pStyle w:val="Heading3"/>
      </w:pPr>
      <w:bookmarkStart w:id="68" w:name="_Refd17e55093"/>
      <w:bookmarkStart w:id="69" w:name="_Tocd17e55093"/>
      <w:r>
        <w:t>About Docker Enterprise Edition</w:t>
      </w:r>
      <w:bookmarkEnd w:id="68"/>
      <w:bookmarkEnd w:id="69"/>
    </w:p>
    <w:p w14:paraId="0B198793" w14:textId="3C3B4B60" w:rsidR="00E40E58" w:rsidRDefault="00E40E58" w:rsidP="00E40E58">
      <w:pPr>
        <w:pStyle w:val="BodyTextMetricLight10pt"/>
      </w:pPr>
      <w:r>
        <w:t>Doc</w:t>
      </w:r>
      <w:r w:rsidR="0029457C">
        <w:t>ker Enterprise Edition (EE) is the</w:t>
      </w:r>
      <w:r>
        <w:t xml:space="preserve"> leading enterprise</w:t>
      </w:r>
      <w:r w:rsidR="0029457C">
        <w:t>-ready container</w:t>
      </w:r>
      <w:r>
        <w:t xml:space="preserve"> platform for IT that manages and secures diverse applications across disparate infrastructure, both on-premises and in the cloud. Docker EE provides integrated container management and security from development to production. Enterprise-ready capabilities like multi-architecture orchestration and secure software supply chain give IT teams the ability to manage and secure containers without breaking the developer experience.</w:t>
      </w:r>
    </w:p>
    <w:p w14:paraId="6D72B817" w14:textId="77777777" w:rsidR="00E40E58" w:rsidRDefault="00E40E58" w:rsidP="00E40E58">
      <w:pPr>
        <w:pStyle w:val="BodyTextMetricLight10pt"/>
      </w:pPr>
      <w:r>
        <w:t>Docker EE provides:</w:t>
      </w:r>
    </w:p>
    <w:p w14:paraId="650D3234" w14:textId="77777777" w:rsidR="00E40E58" w:rsidRDefault="00E40E58" w:rsidP="00E40E58">
      <w:pPr>
        <w:pStyle w:val="BulletLevel1"/>
        <w:numPr>
          <w:ilvl w:val="0"/>
          <w:numId w:val="1"/>
        </w:numPr>
        <w:ind w:left="187" w:hanging="187"/>
      </w:pPr>
      <w:r>
        <w:t>Integrated management of all application resources from a single web admin UI.</w:t>
      </w:r>
    </w:p>
    <w:p w14:paraId="464BEBCD" w14:textId="77777777" w:rsidR="00E40E58" w:rsidRDefault="00E40E58" w:rsidP="00E40E58">
      <w:pPr>
        <w:pStyle w:val="BulletLevel1"/>
        <w:numPr>
          <w:ilvl w:val="0"/>
          <w:numId w:val="1"/>
        </w:numPr>
        <w:ind w:left="187" w:hanging="187"/>
      </w:pPr>
      <w:r>
        <w:t>Frictionless deployment of applications and Compose files to production in a few clicks.</w:t>
      </w:r>
    </w:p>
    <w:p w14:paraId="69A1FB6D" w14:textId="77777777" w:rsidR="00E40E58" w:rsidRDefault="00E40E58" w:rsidP="00E40E58">
      <w:pPr>
        <w:pStyle w:val="BulletLevel1"/>
        <w:numPr>
          <w:ilvl w:val="0"/>
          <w:numId w:val="1"/>
        </w:numPr>
        <w:ind w:left="187" w:hanging="187"/>
      </w:pPr>
      <w:r>
        <w:t>Multi-tenant system with granular role-based access control (RBAC) and LDAP/AD integration.</w:t>
      </w:r>
    </w:p>
    <w:p w14:paraId="06376A47" w14:textId="77777777" w:rsidR="00E40E58" w:rsidRDefault="00E40E58" w:rsidP="00E40E58">
      <w:pPr>
        <w:pStyle w:val="BulletLevel1"/>
        <w:numPr>
          <w:ilvl w:val="0"/>
          <w:numId w:val="1"/>
        </w:numPr>
        <w:ind w:left="187" w:hanging="187"/>
      </w:pPr>
      <w:r>
        <w:lastRenderedPageBreak/>
        <w:t>Self-healing application deployment with the ability to apply rolling application updates.</w:t>
      </w:r>
    </w:p>
    <w:p w14:paraId="16F4EBEE" w14:textId="77777777" w:rsidR="00E40E58" w:rsidRDefault="00E40E58" w:rsidP="00E40E58">
      <w:pPr>
        <w:pStyle w:val="BulletLevel1LastBeforeBodycopy"/>
        <w:numPr>
          <w:ilvl w:val="0"/>
          <w:numId w:val="1"/>
        </w:numPr>
        <w:ind w:left="187" w:hanging="187"/>
      </w:pPr>
      <w:r>
        <w:t>End-to-end security model with secrets management, image signing and image security scanning.</w:t>
      </w:r>
    </w:p>
    <w:p w14:paraId="4D0BBD89" w14:textId="77777777" w:rsidR="00E40E58" w:rsidRDefault="00E40E58" w:rsidP="00E40E58">
      <w:pPr>
        <w:pStyle w:val="BodyTextMetricLight10pt"/>
      </w:pPr>
      <w:r>
        <w:t xml:space="preserve">More information about Docker Enterprise Edition can be found at: </w:t>
      </w:r>
      <w:hyperlink r:id="rId25">
        <w:r>
          <w:rPr>
            <w:rStyle w:val="Hyperlink"/>
          </w:rPr>
          <w:t>https://www.docker.com/enterprise-edition</w:t>
        </w:r>
      </w:hyperlink>
    </w:p>
    <w:p w14:paraId="567313D3" w14:textId="77777777" w:rsidR="00E40E58" w:rsidRDefault="00E40E58" w:rsidP="00E40E58">
      <w:pPr>
        <w:pStyle w:val="Heading2"/>
      </w:pPr>
      <w:bookmarkStart w:id="70" w:name="_Refd17e55135"/>
      <w:bookmarkStart w:id="71" w:name="_Tocd17e55135"/>
      <w:bookmarkStart w:id="72" w:name="_Toc514150020"/>
      <w:r>
        <w:t>Application software</w:t>
      </w:r>
      <w:bookmarkEnd w:id="70"/>
      <w:bookmarkEnd w:id="71"/>
      <w:bookmarkEnd w:id="72"/>
    </w:p>
    <w:p w14:paraId="17CC6470" w14:textId="77777777" w:rsidR="00E40E58" w:rsidRDefault="00E40E58" w:rsidP="00E40E58">
      <w:pPr>
        <w:pStyle w:val="BodyTextMetricLight10pt"/>
      </w:pPr>
      <w:r>
        <w:t>A number of different logging and monitoring solutions are supported by this solution:</w:t>
      </w:r>
    </w:p>
    <w:p w14:paraId="1735EDEA" w14:textId="77777777" w:rsidR="00E40E58" w:rsidRDefault="00E40E58" w:rsidP="00E40E58">
      <w:pPr>
        <w:pStyle w:val="BulletLevel1"/>
        <w:numPr>
          <w:ilvl w:val="0"/>
          <w:numId w:val="1"/>
        </w:numPr>
        <w:ind w:left="187" w:hanging="187"/>
      </w:pPr>
      <w:r>
        <w:t>Splunk®</w:t>
      </w:r>
    </w:p>
    <w:p w14:paraId="0AF4D997" w14:textId="77777777" w:rsidR="00E40E58" w:rsidRDefault="00E40E58" w:rsidP="00E40E58">
      <w:pPr>
        <w:pStyle w:val="BulletLevel1"/>
        <w:numPr>
          <w:ilvl w:val="0"/>
          <w:numId w:val="1"/>
        </w:numPr>
        <w:ind w:left="187" w:hanging="187"/>
      </w:pPr>
      <w:r>
        <w:t>Sysdig®</w:t>
      </w:r>
    </w:p>
    <w:p w14:paraId="6E4C3671" w14:textId="77777777" w:rsidR="00E40E58" w:rsidRDefault="00E40E58" w:rsidP="00E40E58">
      <w:pPr>
        <w:pStyle w:val="BulletLevel1LastBeforeBodycopy"/>
        <w:numPr>
          <w:ilvl w:val="0"/>
          <w:numId w:val="1"/>
        </w:numPr>
        <w:ind w:left="187" w:hanging="187"/>
      </w:pPr>
      <w:r>
        <w:t>Prometheus and Grafana</w:t>
      </w:r>
    </w:p>
    <w:p w14:paraId="7CD17CEA" w14:textId="1E5204C7" w:rsidR="00E40E58" w:rsidRDefault="00E40E58" w:rsidP="00E40E58">
      <w:pPr>
        <w:pStyle w:val="BodyTextMetricLight10pt"/>
      </w:pPr>
      <w:r>
        <w:t>The application software components used in this Reference Configuration are listed in</w:t>
      </w:r>
      <w:r w:rsidRPr="00E40E58">
        <w:t xml:space="preserve"> </w:t>
      </w:r>
      <w:r w:rsidRPr="00E40E58">
        <w:fldChar w:fldCharType="begin"/>
      </w:r>
      <w:r w:rsidRPr="00E40E58">
        <w:instrText xml:space="preserve"> REF _Refd17e55163 \h </w:instrText>
      </w:r>
      <w:r>
        <w:instrText xml:space="preserve"> \* MERGEFORMAT </w:instrText>
      </w:r>
      <w:r w:rsidRPr="00E40E58">
        <w:fldChar w:fldCharType="separate"/>
      </w:r>
      <w:r w:rsidR="001D26BE" w:rsidRPr="001D26BE">
        <w:t>Table</w:t>
      </w:r>
      <w:r w:rsidR="001D26BE" w:rsidRPr="001D26BE">
        <w:rPr>
          <w:rFonts w:ascii="Calibri" w:hAnsi="Calibri" w:cs="Calibri"/>
        </w:rPr>
        <w:t> </w:t>
      </w:r>
      <w:r w:rsidR="001D26BE" w:rsidRPr="001D26BE">
        <w:t>6</w:t>
      </w:r>
      <w:r w:rsidRPr="00E40E58">
        <w:fldChar w:fldCharType="end"/>
      </w:r>
      <w:r>
        <w:t xml:space="preserve">. </w:t>
      </w:r>
    </w:p>
    <w:p w14:paraId="0BB2248E" w14:textId="77777777" w:rsidR="00E40E58" w:rsidRDefault="00E40E58" w:rsidP="00E40E58">
      <w:pPr>
        <w:pStyle w:val="MISCTableCaptionHeader8pt"/>
      </w:pPr>
      <w:bookmarkStart w:id="73" w:name="_Refd17e55163"/>
      <w:bookmarkStart w:id="74" w:name="_Tocd17e55163"/>
      <w:r w:rsidRPr="00F819E1">
        <w:rPr>
          <w:rStyle w:val="MISCTableCaptionHeaderBold8pt"/>
        </w:rPr>
        <w:t>Table</w:t>
      </w:r>
      <w:r w:rsidRPr="00F819E1">
        <w:rPr>
          <w:rStyle w:val="MISCTableCaptionHeaderBold8pt"/>
          <w:rFonts w:ascii="Calibri" w:hAnsi="Calibri" w:cs="Calibri"/>
        </w:rPr>
        <w:t> </w:t>
      </w:r>
      <w:bookmarkStart w:id="75" w:name="_Numd17e55163"/>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1D26BE">
        <w:rPr>
          <w:rStyle w:val="MISCTableCaptionHeaderBold8pt"/>
          <w:noProof/>
        </w:rPr>
        <w:t>6</w:t>
      </w:r>
      <w:r w:rsidRPr="00F819E1">
        <w:rPr>
          <w:rStyle w:val="MISCTableCaptionHeaderBold8pt"/>
        </w:rPr>
        <w:fldChar w:fldCharType="end"/>
      </w:r>
      <w:bookmarkEnd w:id="73"/>
      <w:bookmarkEnd w:id="74"/>
      <w:bookmarkEnd w:id="75"/>
      <w:r w:rsidRPr="00F819E1">
        <w:rPr>
          <w:rStyle w:val="MISCTableCaptionHeaderBold8pt"/>
        </w:rPr>
        <w:t xml:space="preserve">. </w:t>
      </w:r>
      <w:r>
        <w:t>Application software</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E40E58" w14:paraId="04791B6C" w14:textId="77777777" w:rsidTr="00BE48FD">
        <w:trPr>
          <w:cantSplit/>
          <w:tblHeader/>
        </w:trPr>
        <w:tc>
          <w:tcPr>
            <w:tcW w:w="2435" w:type="dxa"/>
            <w:tcBorders>
              <w:top w:val="nil"/>
              <w:bottom w:val="single" w:sz="36" w:space="0" w:color="00B388"/>
            </w:tcBorders>
          </w:tcPr>
          <w:p w14:paraId="4C3125B1" w14:textId="77777777" w:rsidR="00E40E58" w:rsidRDefault="00E40E58" w:rsidP="00BE48FD">
            <w:pPr>
              <w:pStyle w:val="TableSubhead8pt"/>
            </w:pPr>
            <w:r>
              <w:t>Component</w:t>
            </w:r>
          </w:p>
        </w:tc>
        <w:tc>
          <w:tcPr>
            <w:tcW w:w="2435" w:type="dxa"/>
            <w:tcBorders>
              <w:top w:val="nil"/>
              <w:bottom w:val="single" w:sz="36" w:space="0" w:color="00B388"/>
            </w:tcBorders>
          </w:tcPr>
          <w:p w14:paraId="147FC36E" w14:textId="77777777" w:rsidR="00E40E58" w:rsidRDefault="00E40E58" w:rsidP="00BE48FD">
            <w:pPr>
              <w:pStyle w:val="TableSubhead8pt"/>
            </w:pPr>
            <w:r>
              <w:t>Version</w:t>
            </w:r>
          </w:p>
        </w:tc>
      </w:tr>
      <w:tr w:rsidR="00E40E58" w14:paraId="23599490" w14:textId="77777777" w:rsidTr="00BE48FD">
        <w:trPr>
          <w:cantSplit/>
        </w:trPr>
        <w:tc>
          <w:tcPr>
            <w:tcW w:w="2435" w:type="dxa"/>
          </w:tcPr>
          <w:p w14:paraId="351DA426" w14:textId="77777777" w:rsidR="00E40E58" w:rsidRDefault="00E40E58" w:rsidP="00BE48FD">
            <w:pPr>
              <w:pStyle w:val="TableBody8pt"/>
            </w:pPr>
            <w:r>
              <w:t>Splunk</w:t>
            </w:r>
          </w:p>
        </w:tc>
        <w:tc>
          <w:tcPr>
            <w:tcW w:w="2435" w:type="dxa"/>
          </w:tcPr>
          <w:p w14:paraId="4D2F1C32" w14:textId="77777777" w:rsidR="00E40E58" w:rsidRDefault="00E40E58" w:rsidP="00BE48FD">
            <w:pPr>
              <w:pStyle w:val="TableBody8pt"/>
            </w:pPr>
            <w:r>
              <w:t>7.0.3</w:t>
            </w:r>
          </w:p>
        </w:tc>
      </w:tr>
      <w:tr w:rsidR="00E40E58" w14:paraId="27C1D46F" w14:textId="77777777" w:rsidTr="00BE48FD">
        <w:trPr>
          <w:cantSplit/>
        </w:trPr>
        <w:tc>
          <w:tcPr>
            <w:tcW w:w="2435" w:type="dxa"/>
          </w:tcPr>
          <w:p w14:paraId="3EA52F74" w14:textId="77777777" w:rsidR="00E40E58" w:rsidRDefault="00E40E58" w:rsidP="00BE48FD">
            <w:pPr>
              <w:pStyle w:val="TableBody8pt"/>
            </w:pPr>
            <w:r>
              <w:t>Sysdig</w:t>
            </w:r>
          </w:p>
        </w:tc>
        <w:tc>
          <w:tcPr>
            <w:tcW w:w="2435" w:type="dxa"/>
          </w:tcPr>
          <w:p w14:paraId="621A587E" w14:textId="77777777" w:rsidR="00E40E58" w:rsidRDefault="00E40E58" w:rsidP="00BE48FD">
            <w:pPr>
              <w:pStyle w:val="TableBody8pt"/>
            </w:pPr>
            <w:r>
              <w:t>latest</w:t>
            </w:r>
          </w:p>
        </w:tc>
      </w:tr>
      <w:tr w:rsidR="00E40E58" w14:paraId="7C409E7A" w14:textId="77777777" w:rsidTr="00BE48FD">
        <w:trPr>
          <w:cantSplit/>
        </w:trPr>
        <w:tc>
          <w:tcPr>
            <w:tcW w:w="2435" w:type="dxa"/>
          </w:tcPr>
          <w:p w14:paraId="51FF6710" w14:textId="77777777" w:rsidR="00E40E58" w:rsidRDefault="00E40E58" w:rsidP="00BE48FD">
            <w:pPr>
              <w:pStyle w:val="TableBody8pt"/>
            </w:pPr>
            <w:r>
              <w:t>Prometheus</w:t>
            </w:r>
          </w:p>
        </w:tc>
        <w:tc>
          <w:tcPr>
            <w:tcW w:w="2435" w:type="dxa"/>
          </w:tcPr>
          <w:p w14:paraId="4E21A841" w14:textId="77777777" w:rsidR="00E40E58" w:rsidRDefault="00E40E58" w:rsidP="00BE48FD">
            <w:pPr>
              <w:pStyle w:val="TableBody8pt"/>
            </w:pPr>
            <w:r>
              <w:t>v1.7.1</w:t>
            </w:r>
          </w:p>
        </w:tc>
      </w:tr>
      <w:tr w:rsidR="00E40E58" w14:paraId="71C1C619" w14:textId="77777777" w:rsidTr="00BE48FD">
        <w:trPr>
          <w:cantSplit/>
        </w:trPr>
        <w:tc>
          <w:tcPr>
            <w:tcW w:w="2435" w:type="dxa"/>
          </w:tcPr>
          <w:p w14:paraId="560C987E" w14:textId="77777777" w:rsidR="00E40E58" w:rsidRDefault="00E40E58" w:rsidP="00BE48FD">
            <w:pPr>
              <w:pStyle w:val="TableBody8pt"/>
            </w:pPr>
            <w:r>
              <w:t>Grafana</w:t>
            </w:r>
          </w:p>
        </w:tc>
        <w:tc>
          <w:tcPr>
            <w:tcW w:w="2435" w:type="dxa"/>
          </w:tcPr>
          <w:p w14:paraId="3C430273" w14:textId="77777777" w:rsidR="00E40E58" w:rsidRDefault="00E40E58" w:rsidP="00BE48FD">
            <w:pPr>
              <w:pStyle w:val="TableBody8pt"/>
            </w:pPr>
            <w:r>
              <w:t>4.4.3</w:t>
            </w:r>
          </w:p>
        </w:tc>
      </w:tr>
    </w:tbl>
    <w:p w14:paraId="31D9A27F" w14:textId="77777777" w:rsidR="00E40E58" w:rsidRDefault="00E40E58" w:rsidP="00E40E58">
      <w:pPr>
        <w:pStyle w:val="Heading3"/>
      </w:pPr>
      <w:bookmarkStart w:id="76" w:name="_Refd17e55241"/>
      <w:bookmarkStart w:id="77" w:name="_Tocd17e55241"/>
    </w:p>
    <w:p w14:paraId="053BADE5" w14:textId="77777777" w:rsidR="00E40E58" w:rsidRDefault="00E40E58" w:rsidP="00E40E58">
      <w:pPr>
        <w:pStyle w:val="Heading3"/>
      </w:pPr>
      <w:r>
        <w:t>Monitoring with Splunk and Sysdig</w:t>
      </w:r>
      <w:bookmarkEnd w:id="76"/>
      <w:bookmarkEnd w:id="77"/>
    </w:p>
    <w:p w14:paraId="5D8ACFCE" w14:textId="77777777" w:rsidR="00E40E58" w:rsidRDefault="00E40E58" w:rsidP="00E40E58">
      <w:pPr>
        <w:pStyle w:val="BodyTextMetricLight10pt"/>
      </w:pPr>
      <w:r>
        <w:t xml:space="preserve">The solution can be configured to use of either Splunk or Sysdig or to enable both simultaneously. While there is some overlap in the functionality provided by these tools, they are ultimately complimentary in what they offer. Splunk aggregates logging and tracing for a wide variety of sources and provides a clean, high-level dashboard for all your enterprise systems. Sysdig, on the other hand, has been engineered from the ground up to focus on containerized environments and includes both monitoring and security features, with built-in understanding of the different workloads running on your cloud. </w:t>
      </w:r>
    </w:p>
    <w:p w14:paraId="02732728" w14:textId="4A48D9C6" w:rsidR="00290D5E" w:rsidRDefault="00290D5E" w:rsidP="00290D5E">
      <w:pPr>
        <w:pStyle w:val="BodyTextMetricLight10pt"/>
      </w:pPr>
      <w:r>
        <w:t xml:space="preserve">The load among the three hosts in a hybrid deployment will be shared as per </w:t>
      </w:r>
      <w:r w:rsidRPr="00290D5E">
        <w:fldChar w:fldCharType="begin"/>
      </w:r>
      <w:r w:rsidRPr="00290D5E">
        <w:instrText xml:space="preserve"> REF _Ref513456326 \h </w:instrText>
      </w:r>
      <w:r>
        <w:instrText xml:space="preserve"> \* MERGEFORMAT </w:instrText>
      </w:r>
      <w:r w:rsidRPr="00290D5E">
        <w:fldChar w:fldCharType="separate"/>
      </w:r>
      <w:r w:rsidR="001D26BE" w:rsidRPr="001D26BE">
        <w:t>Figure</w:t>
      </w:r>
      <w:r w:rsidR="001D26BE" w:rsidRPr="001D26BE">
        <w:rPr>
          <w:rFonts w:ascii="Calibri" w:hAnsi="Calibri" w:cs="Calibri"/>
        </w:rPr>
        <w:t> </w:t>
      </w:r>
      <w:r w:rsidR="001D26BE" w:rsidRPr="001D26BE">
        <w:t>4</w:t>
      </w:r>
      <w:r w:rsidRPr="00290D5E">
        <w:fldChar w:fldCharType="end"/>
      </w:r>
      <w:r>
        <w:t>:</w:t>
      </w:r>
    </w:p>
    <w:p w14:paraId="16B1EC12" w14:textId="77777777" w:rsidR="00290D5E" w:rsidRDefault="00290D5E" w:rsidP="00290D5E">
      <w:pPr>
        <w:pStyle w:val="FigureAfterspace"/>
      </w:pPr>
      <w:r>
        <w:rPr>
          <w:noProof/>
        </w:rPr>
        <w:lastRenderedPageBreak/>
        <w:drawing>
          <wp:inline distT="0" distB="0" distL="0" distR="0" wp14:anchorId="36F23145" wp14:editId="239CF0FF">
            <wp:extent cx="6120000" cy="42586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synergy-ops-architecture.png"/>
                    <pic:cNvPicPr/>
                  </pic:nvPicPr>
                  <pic:blipFill>
                    <a:blip r:embed="rId26">
                      <a:extLst>
                        <a:ext uri="{28A0092B-C50C-407E-A947-70E740481C1C}">
                          <a14:useLocalDpi xmlns:a14="http://schemas.microsoft.com/office/drawing/2010/main" val="0"/>
                        </a:ext>
                      </a:extLst>
                    </a:blip>
                    <a:stretch>
                      <a:fillRect/>
                    </a:stretch>
                  </pic:blipFill>
                  <pic:spPr>
                    <a:xfrm>
                      <a:off x="0" y="0"/>
                      <a:ext cx="10334625" cy="7191375"/>
                    </a:xfrm>
                    <a:prstGeom prst="rect">
                      <a:avLst/>
                    </a:prstGeom>
                  </pic:spPr>
                </pic:pic>
              </a:graphicData>
            </a:graphic>
          </wp:inline>
        </w:drawing>
      </w:r>
      <w:r>
        <w:t xml:space="preserve"> </w:t>
      </w:r>
    </w:p>
    <w:p w14:paraId="42BA2D68" w14:textId="77777777" w:rsidR="00290D5E" w:rsidRDefault="00290D5E" w:rsidP="00290D5E">
      <w:pPr>
        <w:pStyle w:val="MISCFigureCaptionHeader8pt"/>
      </w:pPr>
      <w:bookmarkStart w:id="78" w:name="_Ref513456326"/>
      <w:bookmarkStart w:id="79" w:name="_Refd17e55254"/>
      <w:bookmarkStart w:id="80" w:name="_Tocd17e55254"/>
      <w:r w:rsidRPr="00F819E1">
        <w:rPr>
          <w:rStyle w:val="MISCFigureCaptionHeaderBold8pt"/>
        </w:rPr>
        <w:t>Figure</w:t>
      </w:r>
      <w:r w:rsidRPr="00F819E1">
        <w:rPr>
          <w:rStyle w:val="MISCFigureCaptionHeaderBold8pt"/>
          <w:rFonts w:ascii="Calibri" w:hAnsi="Calibri" w:cs="Calibri"/>
        </w:rPr>
        <w:t> </w:t>
      </w:r>
      <w:bookmarkStart w:id="81" w:name="_Numd17e55254"/>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1D26BE">
        <w:rPr>
          <w:rStyle w:val="MISCFigureCaptionHeaderBold8pt"/>
          <w:noProof/>
        </w:rPr>
        <w:t>4</w:t>
      </w:r>
      <w:r w:rsidRPr="00F819E1">
        <w:rPr>
          <w:rStyle w:val="MISCFigureCaptionHeaderBold8pt"/>
        </w:rPr>
        <w:fldChar w:fldCharType="end"/>
      </w:r>
      <w:bookmarkEnd w:id="78"/>
      <w:bookmarkEnd w:id="81"/>
      <w:r w:rsidRPr="00F819E1">
        <w:rPr>
          <w:rStyle w:val="MISCFigureCaptionHeaderBold8pt"/>
        </w:rPr>
        <w:t xml:space="preserve">. </w:t>
      </w:r>
      <w:r>
        <w:t>Solution architecture: Hybrid Linux and Windows workers with Splunk and Sysdig</w:t>
      </w:r>
      <w:bookmarkEnd w:id="79"/>
      <w:bookmarkEnd w:id="80"/>
    </w:p>
    <w:p w14:paraId="7B6CC878" w14:textId="77777777" w:rsidR="00290D5E" w:rsidRDefault="00290D5E" w:rsidP="00290D5E">
      <w:pPr>
        <w:pStyle w:val="Heading4"/>
      </w:pPr>
      <w:bookmarkStart w:id="82" w:name="_Refd17e55266"/>
      <w:bookmarkStart w:id="83" w:name="_Tocd17e55266"/>
      <w:r>
        <w:t>Monitoring with Splunk</w:t>
      </w:r>
      <w:bookmarkEnd w:id="82"/>
      <w:bookmarkEnd w:id="83"/>
    </w:p>
    <w:p w14:paraId="17538DB2" w14:textId="77777777" w:rsidR="00290D5E" w:rsidRDefault="00290D5E" w:rsidP="00290D5E">
      <w:pPr>
        <w:pStyle w:val="BodyTextMetricLight10pt"/>
      </w:pPr>
      <w:r>
        <w:t>Splunk Enterprise allows you to collect and index any data from any source, and to monitor systems and infrastructure in real time to preempt issues before they happen. It allows you to analyze your data to understand trends, patterns of activity and behavior, giving you valuable intelligence across your entire organization.</w:t>
      </w:r>
    </w:p>
    <w:p w14:paraId="7B6FA0EE" w14:textId="630213E0" w:rsidR="00290D5E" w:rsidRDefault="00290D5E" w:rsidP="00290D5E">
      <w:pPr>
        <w:pStyle w:val="BodyTextMetricLight10pt"/>
      </w:pPr>
      <w:r>
        <w:t>This solution allows you to integrate your Container as a Service deployment with an existing Splunk Enterprise installation or to deploy a stand-alone S</w:t>
      </w:r>
      <w:r w:rsidR="00C30306">
        <w:t>p</w:t>
      </w:r>
      <w:r>
        <w:t xml:space="preserve">lunk </w:t>
      </w:r>
      <w:r w:rsidR="00C30306">
        <w:t xml:space="preserve">Enterprise </w:t>
      </w:r>
      <w:r>
        <w:t xml:space="preserve">demo environment as a Docker stack in your cloud. In both instances, Universal Forwarders are used to collect data from your applications running on your Linux and Windows worker nodes in your cloud, as well as log data from the Docker platform itself and from the infrastructure VMs and servers. </w:t>
      </w:r>
      <w:r w:rsidRPr="00290D5E">
        <w:fldChar w:fldCharType="begin"/>
      </w:r>
      <w:r w:rsidRPr="00290D5E">
        <w:instrText xml:space="preserve"> REF _Refd17e55276 \h </w:instrText>
      </w:r>
      <w:r>
        <w:instrText xml:space="preserve"> \* MERGEFORMAT </w:instrText>
      </w:r>
      <w:r w:rsidRPr="00290D5E">
        <w:fldChar w:fldCharType="separate"/>
      </w:r>
      <w:r w:rsidR="001D26BE" w:rsidRPr="001D26BE">
        <w:t>Figure</w:t>
      </w:r>
      <w:r w:rsidR="001D26BE" w:rsidRPr="001D26BE">
        <w:rPr>
          <w:rFonts w:ascii="Calibri" w:hAnsi="Calibri" w:cs="Calibri"/>
        </w:rPr>
        <w:t> </w:t>
      </w:r>
      <w:r w:rsidR="001D26BE" w:rsidRPr="001D26BE">
        <w:t>5</w:t>
      </w:r>
      <w:r w:rsidRPr="00290D5E">
        <w:fldChar w:fldCharType="end"/>
      </w:r>
      <w:r w:rsidRPr="00290D5E">
        <w:t xml:space="preserve"> </w:t>
      </w:r>
      <w:r>
        <w:t>shows the Splunk architecture.</w:t>
      </w:r>
    </w:p>
    <w:p w14:paraId="047DBE4E" w14:textId="77777777" w:rsidR="00290D5E" w:rsidRDefault="00290D5E" w:rsidP="00290D5E">
      <w:pPr>
        <w:pStyle w:val="FigureAfterspace"/>
      </w:pPr>
      <w:r>
        <w:rPr>
          <w:noProof/>
        </w:rPr>
        <w:lastRenderedPageBreak/>
        <w:drawing>
          <wp:inline distT="0" distB="0" distL="0" distR="0" wp14:anchorId="62A49AE3" wp14:editId="4E5FCB1B">
            <wp:extent cx="6120000" cy="3442500"/>
            <wp:effectExtent l="19050" t="19050" r="14605"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splunk-architecture.png"/>
                    <pic:cNvPicPr/>
                  </pic:nvPicPr>
                  <pic:blipFill>
                    <a:blip r:embed="rId27">
                      <a:extLst>
                        <a:ext uri="{28A0092B-C50C-407E-A947-70E740481C1C}">
                          <a14:useLocalDpi xmlns:a14="http://schemas.microsoft.com/office/drawing/2010/main" val="0"/>
                        </a:ext>
                      </a:extLst>
                    </a:blip>
                    <a:stretch>
                      <a:fillRect/>
                    </a:stretch>
                  </pic:blipFill>
                  <pic:spPr>
                    <a:xfrm>
                      <a:off x="0" y="0"/>
                      <a:ext cx="15240000" cy="8572500"/>
                    </a:xfrm>
                    <a:prstGeom prst="rect">
                      <a:avLst/>
                    </a:prstGeom>
                    <a:ln>
                      <a:solidFill>
                        <a:schemeClr val="accent1"/>
                      </a:solidFill>
                    </a:ln>
                  </pic:spPr>
                </pic:pic>
              </a:graphicData>
            </a:graphic>
          </wp:inline>
        </w:drawing>
      </w:r>
      <w:r>
        <w:t xml:space="preserve"> </w:t>
      </w:r>
    </w:p>
    <w:p w14:paraId="66FA62EB" w14:textId="77777777" w:rsidR="00290D5E" w:rsidRDefault="00290D5E" w:rsidP="00290D5E">
      <w:pPr>
        <w:pStyle w:val="MISCFigureCaptionHeader8pt"/>
      </w:pPr>
      <w:bookmarkStart w:id="84" w:name="_Refd17e55276"/>
      <w:bookmarkStart w:id="85" w:name="_Tocd17e55276"/>
      <w:r w:rsidRPr="00F819E1">
        <w:rPr>
          <w:rStyle w:val="MISCFigureCaptionHeaderBold8pt"/>
        </w:rPr>
        <w:t>Figure</w:t>
      </w:r>
      <w:r w:rsidRPr="00F819E1">
        <w:rPr>
          <w:rStyle w:val="MISCFigureCaptionHeaderBold8pt"/>
          <w:rFonts w:ascii="Calibri" w:hAnsi="Calibri" w:cs="Calibri"/>
        </w:rPr>
        <w:t> </w:t>
      </w:r>
      <w:bookmarkStart w:id="86" w:name="_Numd17e55276"/>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1D26BE">
        <w:rPr>
          <w:rStyle w:val="MISCFigureCaptionHeaderBold8pt"/>
          <w:noProof/>
        </w:rPr>
        <w:t>5</w:t>
      </w:r>
      <w:r w:rsidRPr="00F819E1">
        <w:rPr>
          <w:rStyle w:val="MISCFigureCaptionHeaderBold8pt"/>
        </w:rPr>
        <w:fldChar w:fldCharType="end"/>
      </w:r>
      <w:bookmarkEnd w:id="84"/>
      <w:bookmarkEnd w:id="85"/>
      <w:bookmarkEnd w:id="86"/>
      <w:r w:rsidRPr="00F819E1">
        <w:rPr>
          <w:rStyle w:val="MISCFigureCaptionHeaderBold8pt"/>
        </w:rPr>
        <w:t>.</w:t>
      </w:r>
      <w:r>
        <w:rPr>
          <w:rStyle w:val="MISCFigureCaptionHeaderBold8pt"/>
          <w:noProof/>
        </w:rPr>
        <w:t xml:space="preserve"> </w:t>
      </w:r>
      <w:r>
        <w:t>Splunk architecture</w:t>
      </w:r>
    </w:p>
    <w:p w14:paraId="2EB1AE22" w14:textId="77777777" w:rsidR="00290D5E" w:rsidRDefault="00290D5E" w:rsidP="00290D5E">
      <w:pPr>
        <w:pStyle w:val="BodyTextMetricLight10pt"/>
      </w:pPr>
      <w:r>
        <w:t xml:space="preserve">All the Universal Forwarders run natively on the operating system to allow greater flexibility in terms of configuration options. Each forwarder sends the data it collects to one or more indexers in the central Splunk. </w:t>
      </w:r>
    </w:p>
    <w:p w14:paraId="7172233E" w14:textId="77777777" w:rsidR="00290D5E" w:rsidRDefault="00290D5E" w:rsidP="00290D5E">
      <w:pPr>
        <w:pStyle w:val="BodyTextMetricLight10pt"/>
      </w:pPr>
      <w:r>
        <w:rPr>
          <w:rStyle w:val="BoldEmpha"/>
        </w:rPr>
        <w:t>Linux worker nodes:</w:t>
      </w:r>
      <w:r>
        <w:t xml:space="preserve"> The Universal Forwarders on the Linux worker nodes collect log and metrics data. The log data includes:</w:t>
      </w:r>
    </w:p>
    <w:p w14:paraId="42BEFA02" w14:textId="77777777" w:rsidR="00290D5E" w:rsidRDefault="00290D5E" w:rsidP="00290D5E">
      <w:pPr>
        <w:pStyle w:val="BulletLevel1"/>
        <w:numPr>
          <w:ilvl w:val="0"/>
          <w:numId w:val="1"/>
        </w:numPr>
        <w:ind w:left="187" w:hanging="187"/>
      </w:pPr>
      <w:r>
        <w:rPr>
          <w:rStyle w:val="CodingLanguage"/>
        </w:rPr>
        <w:t>/var/log/messages</w:t>
      </w:r>
      <w:r>
        <w:t xml:space="preserve"> from the docker host (including the daemon engine logs)</w:t>
      </w:r>
    </w:p>
    <w:p w14:paraId="3389FB90" w14:textId="77777777" w:rsidR="00290D5E" w:rsidRDefault="00290D5E" w:rsidP="00290D5E">
      <w:pPr>
        <w:pStyle w:val="BulletLevel1"/>
        <w:numPr>
          <w:ilvl w:val="0"/>
          <w:numId w:val="1"/>
        </w:numPr>
        <w:ind w:left="187" w:hanging="187"/>
      </w:pPr>
      <w:r>
        <w:rPr>
          <w:rStyle w:val="CodingLanguage"/>
        </w:rPr>
        <w:t>/var/log/secure</w:t>
      </w:r>
      <w:r>
        <w:t xml:space="preserve"> from the docker hosts</w:t>
      </w:r>
    </w:p>
    <w:p w14:paraId="4F849F2D" w14:textId="77777777" w:rsidR="00290D5E" w:rsidRDefault="00290D5E" w:rsidP="00290D5E">
      <w:pPr>
        <w:pStyle w:val="BulletLevel1LastBeforeBodycopy"/>
        <w:numPr>
          <w:ilvl w:val="0"/>
          <w:numId w:val="1"/>
        </w:numPr>
        <w:ind w:left="187" w:hanging="187"/>
      </w:pPr>
      <w:r>
        <w:t>container logs via a Splunk technical add-on</w:t>
      </w:r>
    </w:p>
    <w:p w14:paraId="2DDB4F59" w14:textId="77777777" w:rsidR="00290D5E" w:rsidRDefault="00290D5E" w:rsidP="00290D5E">
      <w:pPr>
        <w:pStyle w:val="BodyTextMetricLight10pt"/>
      </w:pPr>
      <w:r>
        <w:t>The metrics data is collected via a technical add-on and includes:</w:t>
      </w:r>
    </w:p>
    <w:p w14:paraId="517FE68B" w14:textId="77777777" w:rsidR="00290D5E" w:rsidRDefault="00290D5E" w:rsidP="00290D5E">
      <w:pPr>
        <w:pStyle w:val="BulletLevel1"/>
        <w:numPr>
          <w:ilvl w:val="0"/>
          <w:numId w:val="1"/>
        </w:numPr>
        <w:ind w:left="187" w:hanging="187"/>
      </w:pPr>
      <w:r>
        <w:rPr>
          <w:rStyle w:val="CodingLanguage"/>
        </w:rPr>
        <w:t>docker stats</w:t>
      </w:r>
    </w:p>
    <w:p w14:paraId="32BC3AD6" w14:textId="77777777" w:rsidR="00290D5E" w:rsidRDefault="00290D5E" w:rsidP="00290D5E">
      <w:pPr>
        <w:pStyle w:val="BulletLevel1"/>
        <w:numPr>
          <w:ilvl w:val="0"/>
          <w:numId w:val="1"/>
        </w:numPr>
        <w:ind w:left="187" w:hanging="187"/>
      </w:pPr>
      <w:r>
        <w:rPr>
          <w:rStyle w:val="CodingLanguage"/>
        </w:rPr>
        <w:t>docker top</w:t>
      </w:r>
    </w:p>
    <w:p w14:paraId="7A2A037F" w14:textId="77777777" w:rsidR="00290D5E" w:rsidRDefault="00290D5E" w:rsidP="00290D5E">
      <w:pPr>
        <w:pStyle w:val="BulletLevel1"/>
        <w:numPr>
          <w:ilvl w:val="0"/>
          <w:numId w:val="1"/>
        </w:numPr>
        <w:ind w:left="187" w:hanging="187"/>
      </w:pPr>
      <w:r>
        <w:rPr>
          <w:rStyle w:val="CodingLanguage"/>
        </w:rPr>
        <w:t>docker events</w:t>
      </w:r>
    </w:p>
    <w:p w14:paraId="38D52496" w14:textId="77777777" w:rsidR="00290D5E" w:rsidRDefault="00290D5E" w:rsidP="00290D5E">
      <w:pPr>
        <w:pStyle w:val="BulletLevel1LastBeforeBodycopy"/>
        <w:numPr>
          <w:ilvl w:val="0"/>
          <w:numId w:val="1"/>
        </w:numPr>
        <w:ind w:left="187" w:hanging="187"/>
      </w:pPr>
      <w:r>
        <w:rPr>
          <w:rStyle w:val="CodingLanguage"/>
        </w:rPr>
        <w:t>docker service stats</w:t>
      </w:r>
    </w:p>
    <w:p w14:paraId="63E9554C" w14:textId="77777777" w:rsidR="00290D5E" w:rsidRDefault="00290D5E" w:rsidP="00290D5E">
      <w:pPr>
        <w:pStyle w:val="BodyTextMetricLight10pt"/>
      </w:pPr>
      <w:r>
        <w:rPr>
          <w:rStyle w:val="BoldEmpha"/>
        </w:rPr>
        <w:t>Windows worker nodes:</w:t>
      </w:r>
      <w:r>
        <w:t xml:space="preserve"> The Universal Forwarders running on the Windows worker nodes collect the following data:</w:t>
      </w:r>
    </w:p>
    <w:p w14:paraId="097A3767" w14:textId="77777777" w:rsidR="00290D5E" w:rsidRDefault="00290D5E" w:rsidP="00290D5E">
      <w:pPr>
        <w:pStyle w:val="BulletLevel1"/>
        <w:numPr>
          <w:ilvl w:val="0"/>
          <w:numId w:val="1"/>
        </w:numPr>
        <w:ind w:left="187" w:hanging="187"/>
      </w:pPr>
      <w:r>
        <w:t>Windows logs</w:t>
      </w:r>
    </w:p>
    <w:p w14:paraId="30AC2863" w14:textId="77777777" w:rsidR="00290D5E" w:rsidRDefault="00290D5E" w:rsidP="00290D5E">
      <w:pPr>
        <w:pStyle w:val="BulletLevel1"/>
        <w:numPr>
          <w:ilvl w:val="0"/>
          <w:numId w:val="1"/>
        </w:numPr>
        <w:ind w:left="187" w:hanging="187"/>
      </w:pPr>
      <w:r>
        <w:t>CPU stats</w:t>
      </w:r>
    </w:p>
    <w:p w14:paraId="579619C2" w14:textId="77777777" w:rsidR="00290D5E" w:rsidRDefault="00290D5E" w:rsidP="00290D5E">
      <w:pPr>
        <w:pStyle w:val="BulletLevel1"/>
        <w:numPr>
          <w:ilvl w:val="0"/>
          <w:numId w:val="1"/>
        </w:numPr>
        <w:ind w:left="187" w:hanging="187"/>
      </w:pPr>
      <w:r>
        <w:t>Memory stats</w:t>
      </w:r>
    </w:p>
    <w:p w14:paraId="3466FF5E" w14:textId="77777777" w:rsidR="00290D5E" w:rsidRDefault="00290D5E" w:rsidP="00290D5E">
      <w:pPr>
        <w:pStyle w:val="BulletLevel1"/>
        <w:numPr>
          <w:ilvl w:val="0"/>
          <w:numId w:val="1"/>
        </w:numPr>
        <w:ind w:left="187" w:hanging="187"/>
      </w:pPr>
      <w:r>
        <w:t>Network Interface stats</w:t>
      </w:r>
    </w:p>
    <w:p w14:paraId="6E5F9575" w14:textId="77777777" w:rsidR="00290D5E" w:rsidRDefault="00290D5E" w:rsidP="00290D5E">
      <w:pPr>
        <w:pStyle w:val="BulletLevel1LastBeforeBodycopy"/>
        <w:numPr>
          <w:ilvl w:val="0"/>
          <w:numId w:val="1"/>
        </w:numPr>
        <w:ind w:left="187" w:hanging="187"/>
      </w:pPr>
      <w:r>
        <w:t>and more</w:t>
      </w:r>
    </w:p>
    <w:p w14:paraId="63F5A150" w14:textId="6FCAA268" w:rsidR="00290D5E" w:rsidRDefault="00290D5E" w:rsidP="00290D5E">
      <w:pPr>
        <w:pStyle w:val="BodyTextMetricLight10pt"/>
      </w:pPr>
      <w:r>
        <w:lastRenderedPageBreak/>
        <w:t xml:space="preserve">For more information on configuring standalone Splunk for Linux and Windows </w:t>
      </w:r>
      <w:r w:rsidR="001034EB">
        <w:t xml:space="preserve">worker nodes, see the section on </w:t>
      </w:r>
      <w:hyperlink w:anchor="_Splunk_prerequisites" w:history="1">
        <w:r w:rsidR="001034EB" w:rsidRPr="001034EB">
          <w:rPr>
            <w:rStyle w:val="Hyperlink"/>
          </w:rPr>
          <w:t>Splunk prerequisites</w:t>
        </w:r>
      </w:hyperlink>
      <w:r>
        <w:t xml:space="preserve">. </w:t>
      </w:r>
    </w:p>
    <w:p w14:paraId="613A64FC" w14:textId="77777777" w:rsidR="00290D5E" w:rsidRDefault="00290D5E" w:rsidP="00290D5E">
      <w:pPr>
        <w:pStyle w:val="BodyTextMetricLight10pt"/>
      </w:pPr>
      <w:r>
        <w:rPr>
          <w:rStyle w:val="BoldEmpha"/>
        </w:rPr>
        <w:t>UCP and ESXi:</w:t>
      </w:r>
      <w:r>
        <w:t xml:space="preserve"> UCP operational logs and ESXi logs are forwarded to the logger VM via TCP ports 1514 and 514 respectively. Port 1514 is assigned a special </w:t>
      </w:r>
      <w:r>
        <w:rPr>
          <w:rStyle w:val="CodingLanguage"/>
        </w:rPr>
        <w:t>sourcetype</w:t>
      </w:r>
      <w:r>
        <w:t xml:space="preserve"> of </w:t>
      </w:r>
      <w:r>
        <w:rPr>
          <w:rStyle w:val="CodingLanguage"/>
        </w:rPr>
        <w:t>ucp</w:t>
      </w:r>
      <w:r>
        <w:t xml:space="preserve"> which is then used by the Splunk Docker APP to interpret UCP logs. The Universal Forwarder runs the rsyslog daemon which will record the log messages coming from the ESX machines into the </w:t>
      </w:r>
      <w:r>
        <w:rPr>
          <w:rStyle w:val="CodingLanguage"/>
        </w:rPr>
        <w:t>/var/log/messages</w:t>
      </w:r>
      <w:r>
        <w:t xml:space="preserve"> file on the VM. </w:t>
      </w:r>
    </w:p>
    <w:p w14:paraId="1840F91B" w14:textId="77777777" w:rsidR="00290D5E" w:rsidRDefault="00290D5E" w:rsidP="00290D5E">
      <w:pPr>
        <w:pStyle w:val="BodyTextMetricLight10pt"/>
      </w:pPr>
      <w:r>
        <w:rPr>
          <w:rStyle w:val="BoldEmpha"/>
        </w:rPr>
        <w:t>Non-Docker VMs:</w:t>
      </w:r>
      <w:r>
        <w:t xml:space="preserve"> Other VMs, for example, NFS, use a Splunk </w:t>
      </w:r>
      <w:r>
        <w:rPr>
          <w:rStyle w:val="CodingLanguage"/>
        </w:rPr>
        <w:t>monitor</w:t>
      </w:r>
      <w:r>
        <w:t xml:space="preserve"> to collect and forward data from the following files: </w:t>
      </w:r>
    </w:p>
    <w:p w14:paraId="0FA14752" w14:textId="77777777" w:rsidR="00290D5E" w:rsidRDefault="00290D5E" w:rsidP="00290D5E">
      <w:pPr>
        <w:pStyle w:val="BulletLevel1"/>
        <w:numPr>
          <w:ilvl w:val="0"/>
          <w:numId w:val="1"/>
        </w:numPr>
        <w:ind w:left="187" w:hanging="187"/>
      </w:pPr>
      <w:r>
        <w:t>/var/log/messages</w:t>
      </w:r>
    </w:p>
    <w:p w14:paraId="3939C558" w14:textId="77777777" w:rsidR="00290D5E" w:rsidRDefault="00290D5E" w:rsidP="00290D5E">
      <w:pPr>
        <w:pStyle w:val="BulletLevel1LastBeforeBodycopy"/>
        <w:numPr>
          <w:ilvl w:val="0"/>
          <w:numId w:val="1"/>
        </w:numPr>
        <w:ind w:left="187" w:hanging="187"/>
      </w:pPr>
      <w:r>
        <w:t>/var/log/secure (Red Hat)</w:t>
      </w:r>
    </w:p>
    <w:p w14:paraId="78548F6A" w14:textId="77777777" w:rsidR="00290D5E" w:rsidRDefault="00290D5E" w:rsidP="00290D5E">
      <w:pPr>
        <w:pStyle w:val="MISCNote-Ruleabove"/>
      </w:pPr>
      <w:r>
        <w:t>Note</w:t>
      </w:r>
    </w:p>
    <w:p w14:paraId="5F0EDC87" w14:textId="77777777" w:rsidR="00290D5E" w:rsidRDefault="00290D5E" w:rsidP="00290D5E">
      <w:pPr>
        <w:pStyle w:val="MISCNote-Rulebelow"/>
      </w:pPr>
      <w:r>
        <w:t>You can configure the list of files monitored by the Universal Forwarder.</w:t>
      </w:r>
    </w:p>
    <w:p w14:paraId="582F0D2B" w14:textId="77777777" w:rsidR="00290D5E" w:rsidRDefault="00290D5E" w:rsidP="00290D5E">
      <w:pPr>
        <w:pStyle w:val="BodyTextMetricLight10pt"/>
      </w:pPr>
      <w:r>
        <w:t>Other syslog senders can be configured to send their data to the logger VM or directly to central Splunk.</w:t>
      </w:r>
    </w:p>
    <w:p w14:paraId="20191A91" w14:textId="77777777" w:rsidR="00290D5E" w:rsidRDefault="00290D5E" w:rsidP="00290D5E">
      <w:pPr>
        <w:pStyle w:val="Heading4"/>
      </w:pPr>
      <w:bookmarkStart w:id="87" w:name="_Monitoring_with_Sysdig"/>
      <w:bookmarkStart w:id="88" w:name="_Refd17e55405"/>
      <w:bookmarkStart w:id="89" w:name="_Tocd17e55405"/>
      <w:bookmarkEnd w:id="87"/>
      <w:r>
        <w:t>Monitoring with Sysdig</w:t>
      </w:r>
      <w:bookmarkEnd w:id="88"/>
      <w:bookmarkEnd w:id="89"/>
    </w:p>
    <w:p w14:paraId="7E1CEE62" w14:textId="79A60015" w:rsidR="00290D5E" w:rsidRDefault="00290D5E" w:rsidP="00290D5E">
      <w:pPr>
        <w:pStyle w:val="BodyTextMetricLight10pt"/>
      </w:pPr>
      <w:r>
        <w:t>Sysdig's approach to Docker monitoring uses transparent instrumentation to see inside containers from the outside, with no need for agents in each container. Metrics from Docker containers, and from your applications running inside them, are aggregated in real-time across each service to provide meaningful monitoring dashboards and alerts for your application.</w:t>
      </w:r>
      <w:r w:rsidR="002433BD">
        <w:t xml:space="preserve"> </w:t>
      </w:r>
      <w:r w:rsidR="002433BD" w:rsidRPr="002433BD">
        <w:fldChar w:fldCharType="begin"/>
      </w:r>
      <w:r w:rsidR="002433BD" w:rsidRPr="002433BD">
        <w:instrText xml:space="preserve"> REF _Refd17e55413 \h </w:instrText>
      </w:r>
      <w:r w:rsidR="002433BD">
        <w:instrText xml:space="preserve"> \* MERGEFORMAT </w:instrText>
      </w:r>
      <w:r w:rsidR="002433BD" w:rsidRPr="002433BD">
        <w:fldChar w:fldCharType="separate"/>
      </w:r>
      <w:r w:rsidR="001D26BE" w:rsidRPr="001D26BE">
        <w:t>Figure</w:t>
      </w:r>
      <w:r w:rsidR="001D26BE" w:rsidRPr="001D26BE">
        <w:rPr>
          <w:rFonts w:ascii="Calibri" w:hAnsi="Calibri" w:cs="Calibri"/>
        </w:rPr>
        <w:t> </w:t>
      </w:r>
      <w:r w:rsidR="001D26BE" w:rsidRPr="001D26BE">
        <w:t>6</w:t>
      </w:r>
      <w:r w:rsidR="002433BD" w:rsidRPr="002433BD">
        <w:fldChar w:fldCharType="end"/>
      </w:r>
      <w:r w:rsidR="002433BD">
        <w:t xml:space="preserve"> provides an overview of the Sysdig architecture.</w:t>
      </w:r>
    </w:p>
    <w:p w14:paraId="5E03EB1A" w14:textId="77777777" w:rsidR="002433BD" w:rsidRDefault="002433BD" w:rsidP="002433BD">
      <w:pPr>
        <w:pStyle w:val="FigureAfterspace"/>
      </w:pPr>
      <w:r>
        <w:rPr>
          <w:noProof/>
        </w:rPr>
        <w:drawing>
          <wp:inline distT="0" distB="0" distL="0" distR="0" wp14:anchorId="51C532CE" wp14:editId="18C524F0">
            <wp:extent cx="3225562" cy="2512456"/>
            <wp:effectExtent l="19050" t="19050" r="13335"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sysdig-architecture.png"/>
                    <pic:cNvPicPr/>
                  </pic:nvPicPr>
                  <pic:blipFill>
                    <a:blip r:embed="rId28">
                      <a:extLst>
                        <a:ext uri="{28A0092B-C50C-407E-A947-70E740481C1C}">
                          <a14:useLocalDpi xmlns:a14="http://schemas.microsoft.com/office/drawing/2010/main" val="0"/>
                        </a:ext>
                      </a:extLst>
                    </a:blip>
                    <a:stretch>
                      <a:fillRect/>
                    </a:stretch>
                  </pic:blipFill>
                  <pic:spPr>
                    <a:xfrm>
                      <a:off x="0" y="0"/>
                      <a:ext cx="3957133" cy="3082292"/>
                    </a:xfrm>
                    <a:prstGeom prst="rect">
                      <a:avLst/>
                    </a:prstGeom>
                    <a:ln>
                      <a:solidFill>
                        <a:schemeClr val="accent1"/>
                      </a:solidFill>
                    </a:ln>
                  </pic:spPr>
                </pic:pic>
              </a:graphicData>
            </a:graphic>
          </wp:inline>
        </w:drawing>
      </w:r>
      <w:r>
        <w:t xml:space="preserve"> </w:t>
      </w:r>
    </w:p>
    <w:p w14:paraId="575F2D45" w14:textId="77777777" w:rsidR="002433BD" w:rsidRDefault="002433BD" w:rsidP="002433BD">
      <w:pPr>
        <w:pStyle w:val="MISCFigureCaptionHeader8pt"/>
      </w:pPr>
      <w:bookmarkStart w:id="90" w:name="_Refd17e55413"/>
      <w:bookmarkStart w:id="91" w:name="_Tocd17e55413"/>
      <w:r w:rsidRPr="00F819E1">
        <w:rPr>
          <w:rStyle w:val="MISCFigureCaptionHeaderBold8pt"/>
        </w:rPr>
        <w:t>Figure</w:t>
      </w:r>
      <w:r w:rsidRPr="00F819E1">
        <w:rPr>
          <w:rStyle w:val="MISCFigureCaptionHeaderBold8pt"/>
          <w:rFonts w:ascii="Calibri" w:hAnsi="Calibri" w:cs="Calibri"/>
        </w:rPr>
        <w:t> </w:t>
      </w:r>
      <w:bookmarkStart w:id="92" w:name="_Numd17e55413"/>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1D26BE">
        <w:rPr>
          <w:rStyle w:val="MISCFigureCaptionHeaderBold8pt"/>
          <w:noProof/>
        </w:rPr>
        <w:t>6</w:t>
      </w:r>
      <w:r w:rsidRPr="00F819E1">
        <w:rPr>
          <w:rStyle w:val="MISCFigureCaptionHeaderBold8pt"/>
        </w:rPr>
        <w:fldChar w:fldCharType="end"/>
      </w:r>
      <w:bookmarkEnd w:id="90"/>
      <w:bookmarkEnd w:id="91"/>
      <w:bookmarkEnd w:id="92"/>
      <w:r w:rsidRPr="00F819E1">
        <w:rPr>
          <w:rStyle w:val="MISCFigureCaptionHeaderBold8pt"/>
        </w:rPr>
        <w:t>.</w:t>
      </w:r>
      <w:r>
        <w:rPr>
          <w:rStyle w:val="MISCFigureCaptionHeaderBold8pt"/>
          <w:noProof/>
        </w:rPr>
        <w:t xml:space="preserve"> </w:t>
      </w:r>
      <w:r>
        <w:t>Sysdig architecture</w:t>
      </w:r>
    </w:p>
    <w:p w14:paraId="79588E53" w14:textId="17D4E78E" w:rsidR="002433BD" w:rsidRDefault="002433BD" w:rsidP="002433BD">
      <w:pPr>
        <w:pStyle w:val="BodyTextMetricLight10pt"/>
      </w:pPr>
      <w:r>
        <w:rPr>
          <w:rStyle w:val="BoldEmpha"/>
        </w:rPr>
        <w:t>Sysdig Monitor</w:t>
      </w:r>
      <w:r>
        <w:t xml:space="preserve"> allows you to analyze response times, application performance metrics, container and server utilization metrics, and network metrics. You can build dashboards across applications, micro-services, container and networks, and explore metadata from Docker, Kubernetes, Mesos and AWS.</w:t>
      </w:r>
      <w:r w:rsidR="001226C3">
        <w:t xml:space="preserve"> For more information, see the </w:t>
      </w:r>
      <w:hyperlink r:id="rId29" w:history="1">
        <w:r w:rsidR="0027333B">
          <w:rPr>
            <w:rStyle w:val="Hyperlink"/>
          </w:rPr>
          <w:t>Sysdig Container Monitoring</w:t>
        </w:r>
      </w:hyperlink>
      <w:r w:rsidR="0027333B">
        <w:t xml:space="preserve"> </w:t>
      </w:r>
      <w:r w:rsidR="0027333B" w:rsidRPr="0027333B">
        <w:t>video overview</w:t>
      </w:r>
      <w:r w:rsidR="001226C3">
        <w:t xml:space="preserve"> and the </w:t>
      </w:r>
      <w:hyperlink r:id="rId30" w:history="1">
        <w:r w:rsidR="001226C3" w:rsidRPr="001226C3">
          <w:rPr>
            <w:rStyle w:val="Hyperlink"/>
          </w:rPr>
          <w:t>Sysdig Monitor 101</w:t>
        </w:r>
      </w:hyperlink>
      <w:r w:rsidR="001226C3">
        <w:t xml:space="preserve"> training course</w:t>
      </w:r>
      <w:r w:rsidR="0027333B">
        <w:t>.</w:t>
      </w:r>
      <w:r>
        <w:t xml:space="preserve"> </w:t>
      </w:r>
    </w:p>
    <w:p w14:paraId="5558F352" w14:textId="29A0B1BF" w:rsidR="002433BD" w:rsidRDefault="002433BD" w:rsidP="002433BD">
      <w:pPr>
        <w:pStyle w:val="BodyTextMetricLight10pt"/>
      </w:pPr>
      <w:r>
        <w:rPr>
          <w:rStyle w:val="BoldEmpha"/>
        </w:rPr>
        <w:t>Sysdig Secure</w:t>
      </w:r>
      <w:r>
        <w:t xml:space="preserve"> provides security at the orchestrator as well as the container level. You create service-aware policies that allow you to take actions (like killing a container) or send alerts (to Slack, Splunk, etc) whenever a policy violation occurs. All commands are audited to help you identify anomalous actions, along with taking snapshots of all activities pre-and-post a policy violation. </w:t>
      </w:r>
      <w:r w:rsidR="0027333B">
        <w:t xml:space="preserve">For more information, see the </w:t>
      </w:r>
      <w:hyperlink r:id="rId31" w:history="1">
        <w:r w:rsidR="0027333B" w:rsidRPr="0027333B">
          <w:rPr>
            <w:rStyle w:val="Hyperlink"/>
          </w:rPr>
          <w:t>Sysdig Secure</w:t>
        </w:r>
      </w:hyperlink>
      <w:r w:rsidR="0027333B">
        <w:t xml:space="preserve"> video overview</w:t>
      </w:r>
      <w:r w:rsidR="0059437E">
        <w:t xml:space="preserve"> and the </w:t>
      </w:r>
      <w:hyperlink r:id="rId32" w:history="1">
        <w:r w:rsidR="0059437E" w:rsidRPr="0059437E">
          <w:rPr>
            <w:rStyle w:val="Hyperlink"/>
          </w:rPr>
          <w:t>Sysdig Secure 101</w:t>
        </w:r>
      </w:hyperlink>
      <w:r w:rsidR="0059437E">
        <w:t xml:space="preserve"> training course.</w:t>
      </w:r>
    </w:p>
    <w:p w14:paraId="507B83A7" w14:textId="31AC640A" w:rsidR="002433BD" w:rsidRDefault="002433BD" w:rsidP="002433BD">
      <w:pPr>
        <w:pStyle w:val="BodyTextMetricLight10pt"/>
      </w:pPr>
      <w:r>
        <w:t>The implementation in this solution uses the Software as a Service (SaaS) version of</w:t>
      </w:r>
      <w:r w:rsidR="00D03996">
        <w:t xml:space="preserve"> Sysdig. The playbooks deploy </w:t>
      </w:r>
      <w:r>
        <w:t xml:space="preserve">Sysdig Agent software on each UCP, DTR and Linux worker node, as well as the NFS, logger and load balancer VMs and captured data is relayed back to your Sysdig SaaS Cloud portal. </w:t>
      </w:r>
      <w:r w:rsidR="00E676E0" w:rsidRPr="00E676E0">
        <w:t xml:space="preserve">The deployment </w:t>
      </w:r>
      <w:r w:rsidR="00E676E0">
        <w:t xml:space="preserve">provides access to a 90 </w:t>
      </w:r>
      <w:r w:rsidR="000E4A8E">
        <w:t>day</w:t>
      </w:r>
      <w:r w:rsidR="00E676E0" w:rsidRPr="00E676E0">
        <w:t xml:space="preserve"> try-and-buy</w:t>
      </w:r>
      <w:r w:rsidR="000E4A8E">
        <w:t>,</w:t>
      </w:r>
      <w:r w:rsidR="00E676E0" w:rsidRPr="00E676E0">
        <w:t xml:space="preserve"> fully featured </w:t>
      </w:r>
      <w:r w:rsidR="00E676E0">
        <w:t xml:space="preserve">version of the </w:t>
      </w:r>
      <w:r w:rsidR="00E676E0" w:rsidRPr="00E676E0">
        <w:t>Sysdig software.</w:t>
      </w:r>
    </w:p>
    <w:p w14:paraId="2D7688F7" w14:textId="77777777" w:rsidR="002433BD" w:rsidRDefault="002433BD" w:rsidP="002433BD">
      <w:pPr>
        <w:pStyle w:val="MISCNote-Ruleabove"/>
      </w:pPr>
      <w:r>
        <w:lastRenderedPageBreak/>
        <w:t>Note</w:t>
      </w:r>
    </w:p>
    <w:p w14:paraId="377149C4" w14:textId="591DBF82" w:rsidR="002433BD" w:rsidRDefault="002433BD" w:rsidP="002433BD">
      <w:pPr>
        <w:pStyle w:val="MISCNote-Rulebelow"/>
      </w:pPr>
      <w:r>
        <w:t xml:space="preserve">The Sysdig functionality is not turned on by default in this solution - see the section on </w:t>
      </w:r>
      <w:hyperlink w:anchor="_Sysdig_configuration" w:history="1">
        <w:r w:rsidR="001034EB" w:rsidRPr="001034EB">
          <w:rPr>
            <w:rStyle w:val="Hyperlink"/>
          </w:rPr>
          <w:t>Sysdig configuration</w:t>
        </w:r>
      </w:hyperlink>
      <w:r w:rsidR="001034EB">
        <w:t xml:space="preserve"> </w:t>
      </w:r>
      <w:r>
        <w:t>for more information on how to enable Sysdig.</w:t>
      </w:r>
    </w:p>
    <w:p w14:paraId="1027BC79" w14:textId="77777777" w:rsidR="002433BD" w:rsidRDefault="002433BD" w:rsidP="002433BD">
      <w:pPr>
        <w:pStyle w:val="Heading3"/>
      </w:pPr>
      <w:bookmarkStart w:id="93" w:name="_Refd17e55440"/>
      <w:bookmarkStart w:id="94" w:name="_Tocd17e55440"/>
      <w:r>
        <w:t>Monitoring with Prometheus and Grafana</w:t>
      </w:r>
      <w:bookmarkEnd w:id="93"/>
      <w:bookmarkEnd w:id="94"/>
    </w:p>
    <w:p w14:paraId="5F762062" w14:textId="43AE3538" w:rsidR="002433BD" w:rsidRDefault="002433BD" w:rsidP="002433BD">
      <w:pPr>
        <w:pStyle w:val="BodyTextMetricLight10pt"/>
      </w:pPr>
      <w:r>
        <w:t>The solution can be configured to enable the use of Prometheus and Grafana for monitoring. The load among the three hosts will be shared as per</w:t>
      </w:r>
      <w:r w:rsidR="00BF2F72">
        <w:t xml:space="preserve"> </w:t>
      </w:r>
      <w:r w:rsidR="00BF2F72" w:rsidRPr="00BF2F72">
        <w:fldChar w:fldCharType="begin"/>
      </w:r>
      <w:r w:rsidR="00BF2F72" w:rsidRPr="00BF2F72">
        <w:instrText xml:space="preserve"> REF _Ref513457243 \h </w:instrText>
      </w:r>
      <w:r w:rsidR="00BF2F72">
        <w:instrText xml:space="preserve"> \* MERGEFORMAT </w:instrText>
      </w:r>
      <w:r w:rsidR="00BF2F72" w:rsidRPr="00BF2F72">
        <w:fldChar w:fldCharType="separate"/>
      </w:r>
      <w:r w:rsidR="001D26BE" w:rsidRPr="001D26BE">
        <w:t>Figure</w:t>
      </w:r>
      <w:r w:rsidR="001D26BE" w:rsidRPr="001D26BE">
        <w:rPr>
          <w:rFonts w:ascii="Calibri" w:hAnsi="Calibri" w:cs="Calibri"/>
        </w:rPr>
        <w:t> </w:t>
      </w:r>
      <w:r w:rsidR="001D26BE" w:rsidRPr="001D26BE">
        <w:t>7</w:t>
      </w:r>
      <w:r w:rsidR="00BF2F72" w:rsidRPr="00BF2F72">
        <w:fldChar w:fldCharType="end"/>
      </w:r>
      <w:r>
        <w:t>:</w:t>
      </w:r>
    </w:p>
    <w:p w14:paraId="7835C924" w14:textId="77777777" w:rsidR="00BF2F72" w:rsidRDefault="00BF2F72" w:rsidP="00BF2F72">
      <w:pPr>
        <w:pStyle w:val="FigureAfterspace"/>
      </w:pPr>
      <w:r>
        <w:rPr>
          <w:noProof/>
        </w:rPr>
        <w:drawing>
          <wp:inline distT="0" distB="0" distL="0" distR="0" wp14:anchorId="3712CC33" wp14:editId="67308562">
            <wp:extent cx="6119999" cy="41897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synergy-ops-architecture-promgraf.png"/>
                    <pic:cNvPicPr/>
                  </pic:nvPicPr>
                  <pic:blipFill>
                    <a:blip r:embed="rId33">
                      <a:extLst>
                        <a:ext uri="{28A0092B-C50C-407E-A947-70E740481C1C}">
                          <a14:useLocalDpi xmlns:a14="http://schemas.microsoft.com/office/drawing/2010/main" val="0"/>
                        </a:ext>
                      </a:extLst>
                    </a:blip>
                    <a:stretch>
                      <a:fillRect/>
                    </a:stretch>
                  </pic:blipFill>
                  <pic:spPr>
                    <a:xfrm>
                      <a:off x="0" y="0"/>
                      <a:ext cx="10267950" cy="7029450"/>
                    </a:xfrm>
                    <a:prstGeom prst="rect">
                      <a:avLst/>
                    </a:prstGeom>
                  </pic:spPr>
                </pic:pic>
              </a:graphicData>
            </a:graphic>
          </wp:inline>
        </w:drawing>
      </w:r>
      <w:r>
        <w:t xml:space="preserve"> </w:t>
      </w:r>
    </w:p>
    <w:p w14:paraId="4272535A" w14:textId="77777777" w:rsidR="00BF2F72" w:rsidRDefault="00BF2F72" w:rsidP="00BF2F72">
      <w:pPr>
        <w:pStyle w:val="MISCFigureCaptionHeader8pt"/>
      </w:pPr>
      <w:bookmarkStart w:id="95" w:name="_Ref513457243"/>
      <w:bookmarkStart w:id="96" w:name="_Refd17e55451"/>
      <w:bookmarkStart w:id="97" w:name="_Tocd17e55451"/>
      <w:r w:rsidRPr="00BF2F72">
        <w:rPr>
          <w:rStyle w:val="MISCFigureCaptionHeaderBold8pt"/>
        </w:rPr>
        <w:t>Figure</w:t>
      </w:r>
      <w:r w:rsidRPr="00BF2F72">
        <w:rPr>
          <w:rStyle w:val="MISCFigureCaptionHeaderBold8pt"/>
          <w:rFonts w:ascii="Calibri" w:hAnsi="Calibri" w:cs="Calibri"/>
        </w:rPr>
        <w:t> </w:t>
      </w:r>
      <w:bookmarkStart w:id="98" w:name="_Numd17e55451"/>
      <w:r w:rsidRPr="00BF2F72">
        <w:rPr>
          <w:rStyle w:val="MISCFigureCaptionHeaderBold8pt"/>
        </w:rPr>
        <w:fldChar w:fldCharType="begin"/>
      </w:r>
      <w:r w:rsidRPr="00BF2F72">
        <w:rPr>
          <w:rStyle w:val="MISCFigureCaptionHeaderBold8pt"/>
        </w:rPr>
        <w:instrText xml:space="preserve"> SEQ Figure \* ARABIC </w:instrText>
      </w:r>
      <w:r w:rsidRPr="00BF2F72">
        <w:rPr>
          <w:rStyle w:val="MISCFigureCaptionHeaderBold8pt"/>
        </w:rPr>
        <w:fldChar w:fldCharType="separate"/>
      </w:r>
      <w:r w:rsidR="001D26BE">
        <w:rPr>
          <w:rStyle w:val="MISCFigureCaptionHeaderBold8pt"/>
          <w:noProof/>
        </w:rPr>
        <w:t>7</w:t>
      </w:r>
      <w:r w:rsidRPr="00BF2F72">
        <w:rPr>
          <w:rStyle w:val="MISCFigureCaptionHeaderBold8pt"/>
        </w:rPr>
        <w:fldChar w:fldCharType="end"/>
      </w:r>
      <w:bookmarkEnd w:id="95"/>
      <w:bookmarkEnd w:id="98"/>
      <w:r w:rsidRPr="00BF2F72">
        <w:rPr>
          <w:rStyle w:val="MISCFigureCaptionHeaderBold8pt"/>
        </w:rPr>
        <w:t xml:space="preserve">. </w:t>
      </w:r>
      <w:r>
        <w:t>Solution architecture: Linux workers with Prometheus and Grafana</w:t>
      </w:r>
      <w:bookmarkEnd w:id="96"/>
      <w:bookmarkEnd w:id="97"/>
    </w:p>
    <w:p w14:paraId="36F4857A" w14:textId="77777777" w:rsidR="00BF2F72" w:rsidRDefault="00BF2F72" w:rsidP="00BF2F72">
      <w:pPr>
        <w:pStyle w:val="BodyTextMetricLight10pt"/>
      </w:pPr>
      <w:r>
        <w:t>The Prometheus and Grafana services are declared in a Docker stack as replicated services with one replica each, so if they fail, Docker EE will ensure that they are restarted on one of the UCP VMs. cAdvisor and node-exporter are declared in the same stack as global services, so Docker EE will ensure that there is always one copy of each running on every machine in the cluster.</w:t>
      </w:r>
    </w:p>
    <w:p w14:paraId="62D5379C" w14:textId="77777777" w:rsidR="00BF2F72" w:rsidRDefault="00BF2F72" w:rsidP="00BF2F72">
      <w:pPr>
        <w:pStyle w:val="MISCNote-Ruleabove"/>
      </w:pPr>
      <w:r>
        <w:t>Note</w:t>
      </w:r>
    </w:p>
    <w:p w14:paraId="28C33DAE" w14:textId="00FBE064" w:rsidR="00BF2F72" w:rsidRDefault="00BF2F72" w:rsidP="00BF2F72">
      <w:pPr>
        <w:pStyle w:val="MISCNote-Rulebelow"/>
      </w:pPr>
      <w:r>
        <w:t xml:space="preserve">Prometheus and Grafana functionality is not turned on by default in this solution - see the section on </w:t>
      </w:r>
      <w:hyperlink w:anchor="_Prometheus_and_Grafana" w:history="1">
        <w:r w:rsidR="00806A45" w:rsidRPr="00806A45">
          <w:rPr>
            <w:rStyle w:val="Hyperlink"/>
          </w:rPr>
          <w:t>Prometheus and Grafana configuration</w:t>
        </w:r>
      </w:hyperlink>
      <w:r w:rsidR="00806A45">
        <w:t xml:space="preserve"> </w:t>
      </w:r>
      <w:r>
        <w:t>for more information on how to enable these tools.</w:t>
      </w:r>
      <w:r w:rsidR="00DC7790">
        <w:t xml:space="preserve"> </w:t>
      </w:r>
      <w:r w:rsidR="00DC7790" w:rsidRPr="00DC7790">
        <w:t>A</w:t>
      </w:r>
      <w:r w:rsidR="00DC7790">
        <w:t>dditionally</w:t>
      </w:r>
      <w:r w:rsidR="00DC7790" w:rsidRPr="00DC7790">
        <w:t xml:space="preserve">, this functionality </w:t>
      </w:r>
      <w:r w:rsidR="00DC7790">
        <w:t>will</w:t>
      </w:r>
      <w:r w:rsidR="00DC7790" w:rsidRPr="00DC7790">
        <w:t xml:space="preserve"> not work for the Windows worker nodes in your environment</w:t>
      </w:r>
      <w:r w:rsidR="00DC7790">
        <w:t xml:space="preserve"> at present</w:t>
      </w:r>
      <w:r w:rsidR="00DC7790" w:rsidRPr="00DC7790">
        <w:t>.</w:t>
      </w:r>
    </w:p>
    <w:p w14:paraId="5DB174BB" w14:textId="77777777" w:rsidR="00BF2F72" w:rsidRDefault="00BF2F72" w:rsidP="00BF2F72">
      <w:pPr>
        <w:pStyle w:val="Heading1"/>
      </w:pPr>
      <w:bookmarkStart w:id="99" w:name="_Refd17e55461"/>
      <w:bookmarkStart w:id="100" w:name="_Tocd17e55461"/>
      <w:bookmarkStart w:id="101" w:name="_Toc514150021"/>
      <w:r>
        <w:lastRenderedPageBreak/>
        <w:t>Preparing the environment</w:t>
      </w:r>
      <w:bookmarkEnd w:id="99"/>
      <w:bookmarkEnd w:id="100"/>
      <w:bookmarkEnd w:id="101"/>
    </w:p>
    <w:p w14:paraId="7BD81AD9" w14:textId="77777777" w:rsidR="00BF2F72" w:rsidRDefault="00BF2F72" w:rsidP="00BF2F72">
      <w:pPr>
        <w:pStyle w:val="BodyTextMetricLight10pt"/>
      </w:pPr>
      <w:r>
        <w:t>This section describes in detail how to prepare the environment that was outlined in the architecture section. The following high level steps are required:</w:t>
      </w:r>
    </w:p>
    <w:p w14:paraId="2C8AECC5" w14:textId="77777777" w:rsidR="00BF2F72" w:rsidRDefault="00BF2F72" w:rsidP="00BF2F72">
      <w:pPr>
        <w:pStyle w:val="BulletLevel1"/>
        <w:numPr>
          <w:ilvl w:val="0"/>
          <w:numId w:val="1"/>
        </w:numPr>
        <w:ind w:left="187" w:hanging="187"/>
      </w:pPr>
      <w:r>
        <w:t>Verify prerequisites</w:t>
      </w:r>
    </w:p>
    <w:p w14:paraId="68AA17CF" w14:textId="77777777" w:rsidR="00BF2F72" w:rsidRDefault="00BF2F72" w:rsidP="00BF2F72">
      <w:pPr>
        <w:pStyle w:val="BulletLevel1"/>
        <w:numPr>
          <w:ilvl w:val="0"/>
          <w:numId w:val="1"/>
        </w:numPr>
        <w:ind w:left="187" w:hanging="187"/>
      </w:pPr>
      <w:r>
        <w:t>Enable vSphere High Availability (HA)</w:t>
      </w:r>
    </w:p>
    <w:p w14:paraId="60603CA9" w14:textId="77777777" w:rsidR="00BF2F72" w:rsidRDefault="00BF2F72" w:rsidP="00BF2F72">
      <w:pPr>
        <w:pStyle w:val="BulletLevel1"/>
        <w:numPr>
          <w:ilvl w:val="0"/>
          <w:numId w:val="1"/>
        </w:numPr>
        <w:ind w:left="187" w:hanging="187"/>
      </w:pPr>
      <w:r>
        <w:t>Install vSphere Docker Volume Service driver on all ESXi hosts</w:t>
      </w:r>
    </w:p>
    <w:p w14:paraId="6703FEC7" w14:textId="77777777" w:rsidR="00BF2F72" w:rsidRDefault="00BF2F72" w:rsidP="00BF2F72">
      <w:pPr>
        <w:pStyle w:val="BulletLevel1"/>
        <w:numPr>
          <w:ilvl w:val="0"/>
          <w:numId w:val="1"/>
        </w:numPr>
        <w:ind w:left="187" w:hanging="187"/>
      </w:pPr>
      <w:r>
        <w:t>Create the Ansible node</w:t>
      </w:r>
    </w:p>
    <w:p w14:paraId="1F51FAE7" w14:textId="77777777" w:rsidR="00BF2F72" w:rsidRDefault="00BF2F72" w:rsidP="00BF2F72">
      <w:pPr>
        <w:pStyle w:val="BulletLevel1"/>
        <w:numPr>
          <w:ilvl w:val="0"/>
          <w:numId w:val="1"/>
        </w:numPr>
        <w:ind w:left="187" w:hanging="187"/>
      </w:pPr>
      <w:r>
        <w:t xml:space="preserve">Create the Red Hat Linux Template and configure the </w:t>
      </w:r>
      <w:r>
        <w:rPr>
          <w:rStyle w:val="CodingLanguage"/>
        </w:rPr>
        <w:t>yum</w:t>
      </w:r>
      <w:r>
        <w:t xml:space="preserve"> repositories</w:t>
      </w:r>
    </w:p>
    <w:p w14:paraId="271324E5" w14:textId="77777777" w:rsidR="00BF2F72" w:rsidRDefault="00BF2F72" w:rsidP="00BF2F72">
      <w:pPr>
        <w:pStyle w:val="BulletLevel1"/>
        <w:numPr>
          <w:ilvl w:val="0"/>
          <w:numId w:val="1"/>
        </w:numPr>
        <w:ind w:left="187" w:hanging="187"/>
      </w:pPr>
      <w:r>
        <w:t>Create the Windows Template (optional)</w:t>
      </w:r>
    </w:p>
    <w:p w14:paraId="247B28C7" w14:textId="77777777" w:rsidR="00BF2F72" w:rsidRDefault="00BF2F72" w:rsidP="00BF2F72">
      <w:pPr>
        <w:pStyle w:val="BulletLevel1LastBeforeBodycopy"/>
        <w:numPr>
          <w:ilvl w:val="0"/>
          <w:numId w:val="1"/>
        </w:numPr>
        <w:ind w:left="187" w:hanging="187"/>
      </w:pPr>
      <w:r>
        <w:t>Finalize the template</w:t>
      </w:r>
    </w:p>
    <w:p w14:paraId="23D82DFD" w14:textId="77777777" w:rsidR="00BF2F72" w:rsidRDefault="00BF2F72" w:rsidP="00BF2F72">
      <w:pPr>
        <w:pStyle w:val="Heading2"/>
      </w:pPr>
      <w:bookmarkStart w:id="102" w:name="_Refd17e55509"/>
      <w:bookmarkStart w:id="103" w:name="_Tocd17e55509"/>
      <w:bookmarkStart w:id="104" w:name="_Toc514150022"/>
      <w:r>
        <w:t>Verify prerequisites</w:t>
      </w:r>
      <w:bookmarkEnd w:id="102"/>
      <w:bookmarkEnd w:id="103"/>
      <w:bookmarkEnd w:id="104"/>
    </w:p>
    <w:p w14:paraId="376918A1" w14:textId="74242B86" w:rsidR="00BF2F72" w:rsidRDefault="00BF2F72" w:rsidP="00BF2F72">
      <w:pPr>
        <w:pStyle w:val="BodyTextMetricLight10pt"/>
      </w:pPr>
      <w:r>
        <w:t>Before you start deployment, you must assemble the information required to assign values for each and every variable used by the playbooks. The variables are fully documented in the section</w:t>
      </w:r>
      <w:r w:rsidR="00EA3CCE">
        <w:t xml:space="preserve"> </w:t>
      </w:r>
      <w:hyperlink w:anchor="_Configuring_the_solution" w:history="1">
        <w:r w:rsidR="00EA3CCE" w:rsidRPr="00EA3CCE">
          <w:rPr>
            <w:rStyle w:val="Hyperlink"/>
          </w:rPr>
          <w:t>Configuring the solution components</w:t>
        </w:r>
      </w:hyperlink>
      <w:r w:rsidR="00232E53">
        <w:t>.</w:t>
      </w:r>
      <w:r>
        <w:t xml:space="preserve"> A brief overview of the info</w:t>
      </w:r>
      <w:r w:rsidR="008B00AF">
        <w:t>rmation required is presented in</w:t>
      </w:r>
      <w:r w:rsidR="008B00AF" w:rsidRPr="008B00AF">
        <w:t xml:space="preserve"> </w:t>
      </w:r>
      <w:r w:rsidR="008B00AF" w:rsidRPr="008B00AF">
        <w:fldChar w:fldCharType="begin"/>
      </w:r>
      <w:r w:rsidR="008B00AF" w:rsidRPr="008B00AF">
        <w:instrText xml:space="preserve"> REF _Refd17e55525 \h </w:instrText>
      </w:r>
      <w:r w:rsidR="008B00AF">
        <w:instrText xml:space="preserve"> \* MERGEFORMAT </w:instrText>
      </w:r>
      <w:r w:rsidR="008B00AF" w:rsidRPr="008B00AF">
        <w:fldChar w:fldCharType="separate"/>
      </w:r>
      <w:r w:rsidR="001D26BE" w:rsidRPr="001D26BE">
        <w:t>Table</w:t>
      </w:r>
      <w:r w:rsidR="001D26BE" w:rsidRPr="001D26BE">
        <w:rPr>
          <w:rFonts w:ascii="Calibri" w:hAnsi="Calibri" w:cs="Calibri"/>
        </w:rPr>
        <w:t> </w:t>
      </w:r>
      <w:r w:rsidR="001D26BE" w:rsidRPr="001D26BE">
        <w:t>7</w:t>
      </w:r>
      <w:r w:rsidR="008B00AF" w:rsidRPr="008B00AF">
        <w:fldChar w:fldCharType="end"/>
      </w:r>
      <w:r>
        <w:t>.</w:t>
      </w:r>
    </w:p>
    <w:p w14:paraId="55E2AA89" w14:textId="77777777" w:rsidR="00BF2F72" w:rsidRDefault="00BF2F72" w:rsidP="00BF2F72">
      <w:pPr>
        <w:pStyle w:val="MISCTableCaptionHeader8pt"/>
      </w:pPr>
      <w:bookmarkStart w:id="105" w:name="_Refd17e55525"/>
      <w:bookmarkStart w:id="106" w:name="_Tocd17e55525"/>
      <w:r w:rsidRPr="008B00AF">
        <w:rPr>
          <w:rStyle w:val="MISCTableCaptionHeaderBold8pt"/>
        </w:rPr>
        <w:t>Table</w:t>
      </w:r>
      <w:r w:rsidRPr="008B00AF">
        <w:rPr>
          <w:rStyle w:val="MISCTableCaptionHeaderBold8pt"/>
          <w:rFonts w:ascii="Calibri" w:hAnsi="Calibri" w:cs="Calibri"/>
        </w:rPr>
        <w:t> </w:t>
      </w:r>
      <w:bookmarkStart w:id="107" w:name="_Numd17e55525"/>
      <w:r w:rsidRPr="008B00AF">
        <w:rPr>
          <w:rStyle w:val="MISCTableCaptionHeaderBold8pt"/>
        </w:rPr>
        <w:fldChar w:fldCharType="begin"/>
      </w:r>
      <w:r w:rsidRPr="008B00AF">
        <w:rPr>
          <w:rStyle w:val="MISCTableCaptionHeaderBold8pt"/>
        </w:rPr>
        <w:instrText xml:space="preserve"> SEQ Table \* ARABIC </w:instrText>
      </w:r>
      <w:r w:rsidRPr="008B00AF">
        <w:rPr>
          <w:rStyle w:val="MISCTableCaptionHeaderBold8pt"/>
        </w:rPr>
        <w:fldChar w:fldCharType="separate"/>
      </w:r>
      <w:r w:rsidR="001D26BE">
        <w:rPr>
          <w:rStyle w:val="MISCTableCaptionHeaderBold8pt"/>
          <w:noProof/>
        </w:rPr>
        <w:t>7</w:t>
      </w:r>
      <w:r w:rsidRPr="008B00AF">
        <w:rPr>
          <w:rStyle w:val="MISCTableCaptionHeaderBold8pt"/>
        </w:rPr>
        <w:fldChar w:fldCharType="end"/>
      </w:r>
      <w:bookmarkEnd w:id="105"/>
      <w:bookmarkEnd w:id="106"/>
      <w:bookmarkEnd w:id="107"/>
      <w:r w:rsidRPr="008B00AF">
        <w:rPr>
          <w:rStyle w:val="MISCTableCaptionHeaderBold8pt"/>
        </w:rPr>
        <w:t>.</w:t>
      </w:r>
      <w:r>
        <w:t xml:space="preserve"> Summary of information required</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250"/>
        <w:gridCol w:w="6390"/>
      </w:tblGrid>
      <w:tr w:rsidR="00BF2F72" w14:paraId="3327C23B" w14:textId="77777777" w:rsidTr="00D72CC0">
        <w:trPr>
          <w:cantSplit/>
          <w:tblHeader/>
        </w:trPr>
        <w:tc>
          <w:tcPr>
            <w:tcW w:w="2250" w:type="dxa"/>
            <w:tcBorders>
              <w:top w:val="nil"/>
              <w:bottom w:val="single" w:sz="36" w:space="0" w:color="00B388"/>
            </w:tcBorders>
          </w:tcPr>
          <w:p w14:paraId="73B51FA2" w14:textId="77777777" w:rsidR="00BF2F72" w:rsidRDefault="00BF2F72" w:rsidP="00D72CC0">
            <w:pPr>
              <w:pStyle w:val="TableSubhead8pt"/>
            </w:pPr>
            <w:r>
              <w:t xml:space="preserve">Component </w:t>
            </w:r>
          </w:p>
        </w:tc>
        <w:tc>
          <w:tcPr>
            <w:tcW w:w="6390" w:type="dxa"/>
            <w:tcBorders>
              <w:top w:val="nil"/>
              <w:bottom w:val="single" w:sz="36" w:space="0" w:color="00B388"/>
            </w:tcBorders>
          </w:tcPr>
          <w:p w14:paraId="068B9034" w14:textId="77777777" w:rsidR="00BF2F72" w:rsidRDefault="00BF2F72" w:rsidP="00D72CC0">
            <w:pPr>
              <w:pStyle w:val="TableSubhead8pt"/>
            </w:pPr>
            <w:r>
              <w:t xml:space="preserve">Details </w:t>
            </w:r>
          </w:p>
        </w:tc>
      </w:tr>
      <w:tr w:rsidR="00BF2F72" w14:paraId="585CF296" w14:textId="77777777" w:rsidTr="00D72CC0">
        <w:trPr>
          <w:cantSplit/>
        </w:trPr>
        <w:tc>
          <w:tcPr>
            <w:tcW w:w="2250" w:type="dxa"/>
          </w:tcPr>
          <w:p w14:paraId="175312C6" w14:textId="77777777" w:rsidR="00BF2F72" w:rsidRDefault="00BF2F72" w:rsidP="00D72CC0">
            <w:pPr>
              <w:pStyle w:val="TableBody8pt"/>
            </w:pPr>
            <w:r>
              <w:t xml:space="preserve">Virtual Infrastructure </w:t>
            </w:r>
          </w:p>
        </w:tc>
        <w:tc>
          <w:tcPr>
            <w:tcW w:w="6390" w:type="dxa"/>
          </w:tcPr>
          <w:p w14:paraId="6903F864" w14:textId="77777777" w:rsidR="00BF2F72" w:rsidRDefault="00BF2F72" w:rsidP="00D72CC0">
            <w:pPr>
              <w:pStyle w:val="TableBody8pt"/>
            </w:pPr>
            <w:r>
              <w:t xml:space="preserve">The FQDN of your vCenter server and the name of the Datacenter. You will also need administrator credentials in order to create templates and spin up virtual machines. </w:t>
            </w:r>
          </w:p>
        </w:tc>
      </w:tr>
      <w:tr w:rsidR="00BF2F72" w14:paraId="3E16F668" w14:textId="77777777" w:rsidTr="00D72CC0">
        <w:trPr>
          <w:cantSplit/>
        </w:trPr>
        <w:tc>
          <w:tcPr>
            <w:tcW w:w="2250" w:type="dxa"/>
          </w:tcPr>
          <w:p w14:paraId="00D351AB" w14:textId="77777777" w:rsidR="00BF2F72" w:rsidRDefault="00BF2F72" w:rsidP="00D72CC0">
            <w:pPr>
              <w:pStyle w:val="TableBody8pt"/>
            </w:pPr>
            <w:r>
              <w:t xml:space="preserve">L3 Network requirements </w:t>
            </w:r>
          </w:p>
        </w:tc>
        <w:tc>
          <w:tcPr>
            <w:tcW w:w="6390" w:type="dxa"/>
          </w:tcPr>
          <w:p w14:paraId="45F0B32F" w14:textId="297AFC7D" w:rsidR="00BF2F72" w:rsidRDefault="00BF2F72" w:rsidP="006064CA">
            <w:pPr>
              <w:pStyle w:val="TableBody8pt"/>
            </w:pPr>
            <w:r>
              <w:t>You will need one IP address for each and every VM configured in the Ansible inventory (see the section</w:t>
            </w:r>
            <w:r w:rsidR="006064CA">
              <w:rPr>
                <w:u w:val="single"/>
              </w:rPr>
              <w:t xml:space="preserve"> </w:t>
            </w:r>
            <w:hyperlink w:anchor="_Configuring_the_solution" w:history="1">
              <w:r w:rsidR="006064CA" w:rsidRPr="006064CA">
                <w:rPr>
                  <w:rStyle w:val="Hyperlink"/>
                </w:rPr>
                <w:t>Configuring the solution components</w:t>
              </w:r>
            </w:hyperlink>
            <w:r>
              <w:t xml:space="preserve">). The recommended minimal deployment (Linux-only) configures 14 virtual machines so you would need to allocate 14 IP addresses to use this example inventory. If you have a hybrid environment with Windows workers, you will need to increase the allocation. Note that </w:t>
            </w:r>
            <w:r>
              <w:rPr>
                <w:rStyle w:val="BoldEmpha"/>
              </w:rPr>
              <w:t>the Ansible playbooks do not support DHCP</w:t>
            </w:r>
            <w:r>
              <w:t xml:space="preserve"> so you need static IP addresses. All the IPs should be in the same subnet. You will also have to specify the size of the subnet (for example /22 or /24) and the L3 gateway for this subnet. </w:t>
            </w:r>
          </w:p>
        </w:tc>
      </w:tr>
      <w:tr w:rsidR="00BF2F72" w14:paraId="149DCCD5" w14:textId="77777777" w:rsidTr="00D72CC0">
        <w:trPr>
          <w:cantSplit/>
        </w:trPr>
        <w:tc>
          <w:tcPr>
            <w:tcW w:w="2250" w:type="dxa"/>
          </w:tcPr>
          <w:p w14:paraId="11F7BB0B" w14:textId="77777777" w:rsidR="00BF2F72" w:rsidRDefault="00BF2F72" w:rsidP="00D72CC0">
            <w:pPr>
              <w:pStyle w:val="TableBody8pt"/>
            </w:pPr>
            <w:r>
              <w:t xml:space="preserve">DNS </w:t>
            </w:r>
          </w:p>
        </w:tc>
        <w:tc>
          <w:tcPr>
            <w:tcW w:w="6390" w:type="dxa"/>
          </w:tcPr>
          <w:p w14:paraId="67CF3E81" w14:textId="506AA48B" w:rsidR="00BF2F72" w:rsidRDefault="00BF2F72" w:rsidP="00A45AEC">
            <w:pPr>
              <w:pStyle w:val="TableBody8pt"/>
            </w:pPr>
            <w:r>
              <w:t xml:space="preserve">You will need to know the IP addresses of your DNS server. In addition, all the VMs you configure in the inventory </w:t>
            </w:r>
            <w:r w:rsidR="00A45AEC">
              <w:t>must</w:t>
            </w:r>
            <w:r>
              <w:t xml:space="preserve"> have their names registered in DNS</w:t>
            </w:r>
            <w:r w:rsidR="00A45AEC">
              <w:t xml:space="preserve"> </w:t>
            </w:r>
            <w:r w:rsidR="00A45AEC" w:rsidRPr="00A45AEC">
              <w:t>prior to deployment</w:t>
            </w:r>
            <w:r>
              <w:t xml:space="preserve">. In addition, you will need to know the domain name to use for configuring the virtual machines (such as </w:t>
            </w:r>
            <w:r>
              <w:rPr>
                <w:rStyle w:val="CodingLanguage"/>
              </w:rPr>
              <w:t>example.com</w:t>
            </w:r>
            <w:r>
              <w:t xml:space="preserve">) </w:t>
            </w:r>
          </w:p>
        </w:tc>
      </w:tr>
      <w:tr w:rsidR="00BF2F72" w14:paraId="78C74467" w14:textId="77777777" w:rsidTr="00D72CC0">
        <w:trPr>
          <w:cantSplit/>
        </w:trPr>
        <w:tc>
          <w:tcPr>
            <w:tcW w:w="2250" w:type="dxa"/>
          </w:tcPr>
          <w:p w14:paraId="04C7C56C" w14:textId="77777777" w:rsidR="00BF2F72" w:rsidRDefault="00BF2F72" w:rsidP="00D72CC0">
            <w:pPr>
              <w:pStyle w:val="TableBody8pt"/>
            </w:pPr>
            <w:r>
              <w:t xml:space="preserve">NTP Services </w:t>
            </w:r>
          </w:p>
        </w:tc>
        <w:tc>
          <w:tcPr>
            <w:tcW w:w="6390" w:type="dxa"/>
          </w:tcPr>
          <w:p w14:paraId="7EED82FE" w14:textId="77777777" w:rsidR="00BF2F72" w:rsidRDefault="00BF2F72" w:rsidP="00D72CC0">
            <w:pPr>
              <w:pStyle w:val="TableBody8pt"/>
            </w:pPr>
            <w:r>
              <w:t xml:space="preserve">You need time services configured in your environment. The deployed solution uses certificates that are time-sensitive. You will need to specify the IP addresses of your time servers (NTP). </w:t>
            </w:r>
          </w:p>
        </w:tc>
      </w:tr>
      <w:tr w:rsidR="00BF2F72" w14:paraId="50395336" w14:textId="77777777" w:rsidTr="00D72CC0">
        <w:trPr>
          <w:cantSplit/>
        </w:trPr>
        <w:tc>
          <w:tcPr>
            <w:tcW w:w="2250" w:type="dxa"/>
          </w:tcPr>
          <w:p w14:paraId="0F98269F" w14:textId="77777777" w:rsidR="00BF2F72" w:rsidRDefault="00BF2F72" w:rsidP="00D72CC0">
            <w:pPr>
              <w:pStyle w:val="TableBody8pt"/>
            </w:pPr>
            <w:r>
              <w:t xml:space="preserve">RHEL Subscription </w:t>
            </w:r>
          </w:p>
        </w:tc>
        <w:tc>
          <w:tcPr>
            <w:tcW w:w="6390" w:type="dxa"/>
          </w:tcPr>
          <w:p w14:paraId="5B0E5756" w14:textId="77777777" w:rsidR="00BF2F72" w:rsidRDefault="00BF2F72" w:rsidP="00D72CC0">
            <w:pPr>
              <w:pStyle w:val="TableBody8pt"/>
            </w:pPr>
            <w:r>
              <w:t xml:space="preserve">A RHEL subscription is required to pull extra packages that are not on the DVD. </w:t>
            </w:r>
          </w:p>
        </w:tc>
      </w:tr>
      <w:tr w:rsidR="00BF2F72" w14:paraId="730AFED4" w14:textId="77777777" w:rsidTr="00D72CC0">
        <w:trPr>
          <w:cantSplit/>
        </w:trPr>
        <w:tc>
          <w:tcPr>
            <w:tcW w:w="2250" w:type="dxa"/>
          </w:tcPr>
          <w:p w14:paraId="423A17B5" w14:textId="77777777" w:rsidR="00BF2F72" w:rsidRDefault="00BF2F72" w:rsidP="00D72CC0">
            <w:pPr>
              <w:pStyle w:val="TableBody8pt"/>
            </w:pPr>
            <w:r>
              <w:t xml:space="preserve">Docker Prerequisites </w:t>
            </w:r>
          </w:p>
        </w:tc>
        <w:tc>
          <w:tcPr>
            <w:tcW w:w="6390" w:type="dxa"/>
          </w:tcPr>
          <w:p w14:paraId="49AC5378" w14:textId="77777777" w:rsidR="00BF2F72" w:rsidRDefault="00BF2F72" w:rsidP="00D72CC0">
            <w:pPr>
              <w:pStyle w:val="TableBody8pt"/>
            </w:pPr>
            <w:r>
              <w:t xml:space="preserve">You will need a URL for the official Docker EE software download and a license file. Refer to the Docker documentation to learn more about this URL and the licensing requirements at: </w:t>
            </w:r>
            <w:hyperlink r:id="rId34">
              <w:r>
                <w:rPr>
                  <w:rStyle w:val="Hyperlink"/>
                </w:rPr>
                <w:t>https://docs.docker.com/engine/installation/linux/docker-ee/rhel/</w:t>
              </w:r>
            </w:hyperlink>
            <w:r>
              <w:t xml:space="preserve"> in the section entitled “Docker EE repository URL” </w:t>
            </w:r>
          </w:p>
        </w:tc>
      </w:tr>
      <w:tr w:rsidR="00BF2F72" w14:paraId="57A7A7FF" w14:textId="77777777" w:rsidTr="00D72CC0">
        <w:trPr>
          <w:cantSplit/>
        </w:trPr>
        <w:tc>
          <w:tcPr>
            <w:tcW w:w="2250" w:type="dxa"/>
          </w:tcPr>
          <w:p w14:paraId="07DEFBDD" w14:textId="77777777" w:rsidR="00BF2F72" w:rsidRDefault="00BF2F72" w:rsidP="00D72CC0">
            <w:pPr>
              <w:pStyle w:val="TableBody8pt"/>
            </w:pPr>
            <w:r>
              <w:t xml:space="preserve">Proxy </w:t>
            </w:r>
          </w:p>
        </w:tc>
        <w:tc>
          <w:tcPr>
            <w:tcW w:w="6390" w:type="dxa"/>
          </w:tcPr>
          <w:p w14:paraId="1070EFAE" w14:textId="77777777" w:rsidR="00BF2F72" w:rsidRDefault="00BF2F72" w:rsidP="00D72CC0">
            <w:pPr>
              <w:pStyle w:val="TableBody8pt"/>
            </w:pPr>
            <w:r>
              <w:t xml:space="preserve">The playbooks pull the Docker packages from the Internet. If your environment accesses the Internet through a proxy, you will need the details of the proxy including the fully qualified domain name and the port number. </w:t>
            </w:r>
          </w:p>
        </w:tc>
      </w:tr>
    </w:tbl>
    <w:p w14:paraId="55E4CDE8" w14:textId="77777777" w:rsidR="00BF2F72" w:rsidRDefault="00BF2F72" w:rsidP="00BF2F72">
      <w:pPr>
        <w:pStyle w:val="Heading2"/>
      </w:pPr>
      <w:bookmarkStart w:id="108" w:name="_Refd17e55652"/>
      <w:bookmarkStart w:id="109" w:name="_Tocd17e55652"/>
    </w:p>
    <w:p w14:paraId="45BC292E" w14:textId="77777777" w:rsidR="00BF2F72" w:rsidRDefault="00BF2F72" w:rsidP="00BF2F72">
      <w:pPr>
        <w:pStyle w:val="Heading2"/>
      </w:pPr>
      <w:bookmarkStart w:id="110" w:name="_Toc514150023"/>
      <w:r>
        <w:t>Enable vSphere High Availability (HA)</w:t>
      </w:r>
      <w:bookmarkEnd w:id="108"/>
      <w:bookmarkEnd w:id="109"/>
      <w:bookmarkEnd w:id="110"/>
    </w:p>
    <w:p w14:paraId="5E8492C4" w14:textId="77777777" w:rsidR="00BF2F72" w:rsidRDefault="00BF2F72" w:rsidP="00BF2F72">
      <w:pPr>
        <w:pStyle w:val="BodyTextMetricLight10pt"/>
      </w:pPr>
      <w:r>
        <w:t>You must enable vSphere High Availability (HA) to support virtual machine failover during a HA event such as a host failure. Sufficient CPU and memory resources must be reserved across the system so that all VMs on the affected host(s) can fail over to remaining available hosts in the system. You configure an Admission Control Policy (ACP) to specify the percentage CPU and memory to reserve on all the hosts in the cluster to support HA functionality.</w:t>
      </w:r>
    </w:p>
    <w:p w14:paraId="1EFF46DE" w14:textId="77777777" w:rsidR="00BF2F72" w:rsidRDefault="00BF2F72" w:rsidP="00BF2F72">
      <w:pPr>
        <w:pStyle w:val="MISCNote-Ruleabove"/>
      </w:pPr>
      <w:r>
        <w:t>Note</w:t>
      </w:r>
    </w:p>
    <w:p w14:paraId="424E6813" w14:textId="77777777" w:rsidR="00BF2F72" w:rsidRDefault="00BF2F72" w:rsidP="00BF2F72">
      <w:pPr>
        <w:pStyle w:val="MISCNote-Rulebelow"/>
      </w:pPr>
      <w:r>
        <w:t>You should not use the default Admission Control Policy. Instead, you should calculate the memory and CPU requirements that are specific to your environment.</w:t>
      </w:r>
    </w:p>
    <w:p w14:paraId="54FB67EF" w14:textId="77777777" w:rsidR="00BF2F72" w:rsidRDefault="00BF2F72" w:rsidP="00BF2F72">
      <w:pPr>
        <w:pStyle w:val="Heading2"/>
      </w:pPr>
      <w:bookmarkStart w:id="111" w:name="_Refd17e55668"/>
      <w:bookmarkStart w:id="112" w:name="_Tocd17e55668"/>
      <w:bookmarkStart w:id="113" w:name="_Toc514150024"/>
      <w:r>
        <w:lastRenderedPageBreak/>
        <w:t>Install vSphere Docker Volume Service driver on all ESXi hosts</w:t>
      </w:r>
      <w:bookmarkEnd w:id="111"/>
      <w:bookmarkEnd w:id="112"/>
      <w:bookmarkEnd w:id="113"/>
    </w:p>
    <w:p w14:paraId="4BCF1D28" w14:textId="77777777" w:rsidR="00BF2F72" w:rsidRDefault="00BF2F72" w:rsidP="00BF2F72">
      <w:pPr>
        <w:pStyle w:val="BodyTextMetricLight10pt"/>
      </w:pPr>
      <w:r>
        <w:t>vSphere Docker Volume Service technology enables stateful containers to access the storage volumes. Setting this up is a one-off manual step. In order to be able to use Docker volumes using the vSphere driver, you must first install the latest release of the vSphere Docker Volume Service (vDVS) driver, which is available as a vSphere Installation Bundle (VIB). To perform this operation, log in to each of the ESXi hosts and then download and install the latest release of vDVS driver.</w:t>
      </w:r>
    </w:p>
    <w:p w14:paraId="639E5F7F" w14:textId="77777777" w:rsidR="00BF2F72" w:rsidRPr="006A2E0E" w:rsidRDefault="00BF2F72" w:rsidP="00BF2F72">
      <w:pPr>
        <w:pStyle w:val="BodyTextMetricLight10pt"/>
        <w:rPr>
          <w:rStyle w:val="CodingLanguage"/>
        </w:rPr>
      </w:pPr>
      <w:r w:rsidRPr="006A2E0E">
        <w:rPr>
          <w:rStyle w:val="CodingLanguage"/>
        </w:rPr>
        <w:t># esxcli software vib install -v /tmp/vmware-esx-vmdkops-&lt;version&gt;.vib --no-sig-check</w:t>
      </w:r>
    </w:p>
    <w:p w14:paraId="4DC26E6B" w14:textId="5EED255E" w:rsidR="00BF2F72" w:rsidRDefault="00BF2F72" w:rsidP="00BF2F72">
      <w:pPr>
        <w:pStyle w:val="BodyTextMetricLight10pt"/>
      </w:pPr>
      <w:r>
        <w:t xml:space="preserve">More information on how to download and install the driver can be found at </w:t>
      </w:r>
      <w:hyperlink r:id="rId35">
        <w:r>
          <w:rPr>
            <w:rStyle w:val="Hyperlink"/>
          </w:rPr>
          <w:t>http://vmware.github.io/vsphere-storage-for-docker/documentation/install.html</w:t>
        </w:r>
      </w:hyperlink>
      <w:r w:rsidR="00045262">
        <w:t>.The version of the driver tested in this config</w:t>
      </w:r>
      <w:r w:rsidR="00E259D3">
        <w:t xml:space="preserve">uration is </w:t>
      </w:r>
      <w:r w:rsidR="00045262">
        <w:t>0.21.2.</w:t>
      </w:r>
    </w:p>
    <w:p w14:paraId="12042659" w14:textId="77777777" w:rsidR="004776F2" w:rsidRDefault="004776F2" w:rsidP="004776F2">
      <w:pPr>
        <w:pStyle w:val="Heading2"/>
      </w:pPr>
      <w:bookmarkStart w:id="114" w:name="_Refd17e55691"/>
      <w:bookmarkStart w:id="115" w:name="_Tocd17e55691"/>
      <w:bookmarkStart w:id="116" w:name="_Toc514150025"/>
      <w:r>
        <w:t>Create the Ansible node</w:t>
      </w:r>
      <w:bookmarkEnd w:id="114"/>
      <w:bookmarkEnd w:id="115"/>
      <w:bookmarkEnd w:id="116"/>
    </w:p>
    <w:p w14:paraId="443FD2A3" w14:textId="77777777" w:rsidR="004776F2" w:rsidRDefault="004776F2" w:rsidP="004776F2">
      <w:pPr>
        <w:pStyle w:val="BodyTextMetricLight10pt"/>
      </w:pPr>
      <w:r>
        <w:t>The Ansible node will act as the driver to automate the provisioning of the environment and it is essential that it is properly installed.</w:t>
      </w:r>
    </w:p>
    <w:p w14:paraId="5F809ACB" w14:textId="77777777" w:rsidR="004776F2" w:rsidRDefault="004776F2" w:rsidP="004776F2">
      <w:pPr>
        <w:pStyle w:val="BodyTextMetricLight10pt"/>
      </w:pPr>
      <w:r>
        <w:t xml:space="preserve">Create a Virtual Machine and install your preferred OS (in this example, and for the sake of simplicity, RHEL7 will be used). The rest of the instructions assume that, if you use a different OS, you understand the possible differences in syntax for the provided commands. If you use RHEL 7, select </w:t>
      </w:r>
      <w:r>
        <w:rPr>
          <w:rStyle w:val="CodingLanguage"/>
        </w:rPr>
        <w:t>Infrastructure Server</w:t>
      </w:r>
      <w:r>
        <w:t xml:space="preserve"> as the base environment and the </w:t>
      </w:r>
      <w:r>
        <w:rPr>
          <w:rStyle w:val="CodingLanguage"/>
        </w:rPr>
        <w:t>Guests Agents</w:t>
      </w:r>
      <w:r>
        <w:t xml:space="preserve"> add-on during the installation.</w:t>
      </w:r>
    </w:p>
    <w:p w14:paraId="63BF46F2" w14:textId="77777777" w:rsidR="004776F2" w:rsidRDefault="004776F2" w:rsidP="004776F2">
      <w:pPr>
        <w:pStyle w:val="BodyTextMetricLight10pt"/>
      </w:pPr>
      <w:r>
        <w:t xml:space="preserve"> Log in to the </w:t>
      </w:r>
      <w:r>
        <w:rPr>
          <w:rStyle w:val="CodingLanguage"/>
        </w:rPr>
        <w:t>root</w:t>
      </w:r>
      <w:r>
        <w:t xml:space="preserve"> account and create an SSH key pair. Do not protect the key with a passphrase (unless you want to use </w:t>
      </w:r>
      <w:r>
        <w:rPr>
          <w:rStyle w:val="CodingLanguage"/>
        </w:rPr>
        <w:t>ssh-agent</w:t>
      </w:r>
      <w:r>
        <w:t xml:space="preserve">). </w:t>
      </w:r>
    </w:p>
    <w:p w14:paraId="3C118CA7" w14:textId="77777777" w:rsidR="004776F2" w:rsidRPr="006A2E0E" w:rsidRDefault="004776F2" w:rsidP="004776F2">
      <w:pPr>
        <w:pStyle w:val="BodyTextMetricLight10pt"/>
        <w:rPr>
          <w:rStyle w:val="CodingLanguage"/>
        </w:rPr>
      </w:pPr>
      <w:r w:rsidRPr="006A2E0E">
        <w:rPr>
          <w:rStyle w:val="CodingLanguage"/>
        </w:rPr>
        <w:t># ssh-keygen</w:t>
      </w:r>
    </w:p>
    <w:p w14:paraId="084DBB3D" w14:textId="3FCEA775" w:rsidR="004776F2" w:rsidRDefault="004776F2" w:rsidP="004776F2">
      <w:pPr>
        <w:pStyle w:val="BodyTextMetricLight10pt"/>
      </w:pPr>
      <w:r>
        <w:t xml:space="preserve">Configure the following yum repositories, </w:t>
      </w:r>
      <w:r>
        <w:rPr>
          <w:rStyle w:val="CodingLanguage"/>
        </w:rPr>
        <w:t>rhel-7-server-rpms</w:t>
      </w:r>
      <w:r>
        <w:t xml:space="preserve"> and </w:t>
      </w:r>
      <w:r>
        <w:rPr>
          <w:rStyle w:val="CodingLanguage"/>
        </w:rPr>
        <w:t>rhel-7-server-extras-rpms</w:t>
      </w:r>
      <w:r w:rsidR="00F1527D">
        <w:t xml:space="preserve"> as explained in the section</w:t>
      </w:r>
      <w:r w:rsidR="002E662E">
        <w:t xml:space="preserve"> </w:t>
      </w:r>
      <w:hyperlink w:anchor="_Configure_the_yum" w:history="1">
        <w:r w:rsidR="002E662E" w:rsidRPr="002E662E">
          <w:rPr>
            <w:rStyle w:val="Hyperlink"/>
          </w:rPr>
          <w:t>Configure the yum repositories</w:t>
        </w:r>
      </w:hyperlink>
      <w:r>
        <w:t xml:space="preserve">. The "extras" repo can be enabled as follows: </w:t>
      </w:r>
    </w:p>
    <w:p w14:paraId="2914BB19" w14:textId="77777777" w:rsidR="004776F2" w:rsidRPr="006A2E0E" w:rsidRDefault="004776F2" w:rsidP="004776F2">
      <w:pPr>
        <w:pStyle w:val="BodyTextMetricLight10pt"/>
        <w:rPr>
          <w:rStyle w:val="CodingLanguage"/>
        </w:rPr>
      </w:pPr>
      <w:r w:rsidRPr="006A2E0E">
        <w:rPr>
          <w:rStyle w:val="CodingLanguage"/>
        </w:rPr>
        <w:t># subscription-manager repos --enable=rhel-7-server-extras-rpms</w:t>
      </w:r>
    </w:p>
    <w:p w14:paraId="1B5A80CE" w14:textId="77777777" w:rsidR="004776F2" w:rsidRDefault="004776F2" w:rsidP="004776F2">
      <w:pPr>
        <w:pStyle w:val="BodyTextMetricLight10pt"/>
      </w:pPr>
      <w:r>
        <w:t xml:space="preserve">Configure the EPEL repository. For more information, see: </w:t>
      </w:r>
      <w:hyperlink r:id="rId36">
        <w:r>
          <w:rPr>
            <w:rStyle w:val="Hyperlink"/>
          </w:rPr>
          <w:t>http://fedoraproject.org/wiki/EPEL</w:t>
        </w:r>
      </w:hyperlink>
      <w:r>
        <w:t xml:space="preserve">. Note that </w:t>
      </w:r>
      <w:r>
        <w:rPr>
          <w:rStyle w:val="CodingLanguage"/>
        </w:rPr>
        <w:t>yum-config-manager</w:t>
      </w:r>
      <w:r>
        <w:t xml:space="preserve"> comes with the Infrastructure Server base environment. If you did not select this environment, you will have to install the </w:t>
      </w:r>
      <w:r>
        <w:rPr>
          <w:rStyle w:val="CodingLanguage"/>
        </w:rPr>
        <w:t>yum-utils</w:t>
      </w:r>
      <w:r>
        <w:t xml:space="preserve"> package. </w:t>
      </w:r>
    </w:p>
    <w:p w14:paraId="7A0C26B0" w14:textId="77777777" w:rsidR="004776F2" w:rsidRPr="006A2E0E" w:rsidRDefault="004776F2" w:rsidP="004776F2">
      <w:pPr>
        <w:pStyle w:val="BodyTextMetricLight10pt"/>
        <w:rPr>
          <w:rStyle w:val="CodingLanguage"/>
        </w:rPr>
      </w:pPr>
      <w:r w:rsidRPr="006A2E0E">
        <w:rPr>
          <w:rStyle w:val="CodingLanguage"/>
        </w:rPr>
        <w:t># rpm -ivh https://dl.fedoraproject.org/pub/epel/epel-release-latest-7.noarch.rpm </w:t>
      </w:r>
      <w:r w:rsidRPr="006A2E0E">
        <w:rPr>
          <w:rStyle w:val="CodingLanguage"/>
        </w:rPr>
        <w:br/>
        <w:t># yum-config-manager --enable rhel-7-server-extras-rpms</w:t>
      </w:r>
    </w:p>
    <w:p w14:paraId="3F35358F" w14:textId="4C42404F" w:rsidR="004776F2" w:rsidRDefault="004776F2" w:rsidP="004776F2">
      <w:pPr>
        <w:pStyle w:val="BodyTextMetricLight10pt"/>
      </w:pPr>
      <w:r>
        <w:t>Install Ansible 2.4.2</w:t>
      </w:r>
      <w:r w:rsidR="000A6D17">
        <w:t xml:space="preserve"> or higher. The playbooks have been tested with 2.4.2 and 2.5.0</w:t>
      </w:r>
    </w:p>
    <w:p w14:paraId="77548018" w14:textId="77777777" w:rsidR="004776F2" w:rsidRPr="006A2E0E" w:rsidRDefault="004776F2" w:rsidP="004776F2">
      <w:pPr>
        <w:pStyle w:val="BodyTextMetricLight10pt"/>
        <w:rPr>
          <w:rStyle w:val="CodingLanguage"/>
        </w:rPr>
      </w:pPr>
      <w:r w:rsidRPr="006A2E0E">
        <w:rPr>
          <w:rStyle w:val="CodingLanguage"/>
        </w:rPr>
        <w:t># yum install ansible</w:t>
      </w:r>
    </w:p>
    <w:p w14:paraId="7FC30E0E" w14:textId="77777777" w:rsidR="004776F2" w:rsidRDefault="004776F2" w:rsidP="004776F2">
      <w:pPr>
        <w:pStyle w:val="BodyTextMetricLight10pt"/>
      </w:pPr>
      <w:r>
        <w:t xml:space="preserve">Install the following packages which are a mandatory requirement for the playbooks to function as expected. (Update pip if requested). </w:t>
      </w:r>
    </w:p>
    <w:p w14:paraId="78FF1A4E" w14:textId="5630E3A9" w:rsidR="004776F2" w:rsidRPr="006A2E0E" w:rsidRDefault="004776F2" w:rsidP="004776F2">
      <w:pPr>
        <w:pStyle w:val="BodyTextMetricLight10pt"/>
        <w:rPr>
          <w:rStyle w:val="CodingLanguage"/>
        </w:rPr>
      </w:pPr>
      <w:r w:rsidRPr="006A2E0E">
        <w:rPr>
          <w:rStyle w:val="CodingLanguage"/>
        </w:rPr>
        <w:t># yum install python-pyvmomi python-netaddr python2-jmespath python-pip gcc python-devel openssl-devel git </w:t>
      </w:r>
      <w:r w:rsidRPr="006A2E0E">
        <w:rPr>
          <w:rStyle w:val="CodingLanguage"/>
        </w:rPr>
        <w:br/>
        <w:t># pip install --upgrade pip </w:t>
      </w:r>
      <w:r w:rsidRPr="006A2E0E">
        <w:rPr>
          <w:rStyle w:val="CodingLanguage"/>
        </w:rPr>
        <w:br/>
        <w:t># pip install cryptography </w:t>
      </w:r>
      <w:r w:rsidRPr="006A2E0E">
        <w:rPr>
          <w:rStyle w:val="CodingLanguage"/>
        </w:rPr>
        <w:br/>
        <w:t># pip install pysphere </w:t>
      </w:r>
      <w:r w:rsidRPr="006A2E0E">
        <w:rPr>
          <w:rStyle w:val="CodingLanguage"/>
        </w:rPr>
        <w:br/>
        <w:t># pip install </w:t>
      </w:r>
      <w:r w:rsidR="00AE2690" w:rsidRPr="00AE2690">
        <w:rPr>
          <w:rStyle w:val="CodingLanguage"/>
        </w:rPr>
        <w:t>--ignore-installed</w:t>
      </w:r>
      <w:r w:rsidR="00AE2690" w:rsidRPr="006A2E0E">
        <w:rPr>
          <w:rStyle w:val="CodingLanguage"/>
        </w:rPr>
        <w:t xml:space="preserve"> </w:t>
      </w:r>
      <w:r w:rsidRPr="006A2E0E">
        <w:rPr>
          <w:rStyle w:val="CodingLanguage"/>
        </w:rPr>
        <w:t>"pywinrm&gt;=0.2.2"</w:t>
      </w:r>
      <w:r w:rsidR="00AE2690">
        <w:rPr>
          <w:rStyle w:val="CodingLanguage"/>
        </w:rPr>
        <w:t xml:space="preserve"> </w:t>
      </w:r>
    </w:p>
    <w:p w14:paraId="6DA11FD7" w14:textId="77777777" w:rsidR="004776F2" w:rsidRDefault="004776F2" w:rsidP="004776F2">
      <w:pPr>
        <w:pStyle w:val="Heading3"/>
      </w:pPr>
      <w:bookmarkStart w:id="117" w:name="_Configure_the_yum"/>
      <w:bookmarkStart w:id="118" w:name="_Refd17e55759"/>
      <w:bookmarkStart w:id="119" w:name="_Tocd17e55759"/>
      <w:bookmarkEnd w:id="117"/>
      <w:r>
        <w:t>Configure the yum repositories</w:t>
      </w:r>
      <w:bookmarkEnd w:id="118"/>
      <w:bookmarkEnd w:id="119"/>
    </w:p>
    <w:p w14:paraId="594F5E89" w14:textId="77777777" w:rsidR="004776F2" w:rsidRDefault="004776F2" w:rsidP="004776F2">
      <w:pPr>
        <w:pStyle w:val="BodyTextMetricLight10pt"/>
      </w:pPr>
      <w:r>
        <w:t xml:space="preserve">The Red Hat packages required during the deployment of the solution come from two repositories: </w:t>
      </w:r>
      <w:r>
        <w:rPr>
          <w:rStyle w:val="CodingLanguage"/>
        </w:rPr>
        <w:t xml:space="preserve">rhel-7-server-rpms </w:t>
      </w:r>
      <w:r>
        <w:t xml:space="preserve">and </w:t>
      </w:r>
      <w:r>
        <w:rPr>
          <w:rStyle w:val="CodingLanguage"/>
        </w:rPr>
        <w:t>rhel-7-server-extras-rpms</w:t>
      </w:r>
      <w:r>
        <w:t xml:space="preserve">. The first repository is on the Red Hat DVD but the second is not. There are two options, with both options requiring a Red Hat Network account. Logon in your VM template using SSH with the credentials you configured for the root account and implement one of the two options below: </w:t>
      </w:r>
    </w:p>
    <w:p w14:paraId="54EA891B" w14:textId="77777777" w:rsidR="004776F2" w:rsidRDefault="004776F2" w:rsidP="004776F2">
      <w:pPr>
        <w:pStyle w:val="BodyTextMetricLight10pt"/>
      </w:pPr>
      <w:r>
        <w:rPr>
          <w:rStyle w:val="BoldEmpha"/>
        </w:rPr>
        <w:t>Option 1:</w:t>
      </w:r>
      <w:r>
        <w:t xml:space="preserve"> Use Red Hat subscription manager to register your system. This is the easiest way and will automatically give you access to the official Red Hat repositories. Use the </w:t>
      </w:r>
      <w:r>
        <w:rPr>
          <w:rStyle w:val="CodingLanguage"/>
        </w:rPr>
        <w:t>subscription-manager register</w:t>
      </w:r>
      <w:r>
        <w:t xml:space="preserve"> command as follows. </w:t>
      </w:r>
    </w:p>
    <w:p w14:paraId="449ABAC2" w14:textId="77777777" w:rsidR="004776F2" w:rsidRPr="006A2E0E" w:rsidRDefault="004776F2" w:rsidP="004776F2">
      <w:pPr>
        <w:pStyle w:val="BodyTextMetricLight10pt"/>
        <w:rPr>
          <w:rStyle w:val="CodingLanguage"/>
        </w:rPr>
      </w:pPr>
      <w:r w:rsidRPr="006A2E0E">
        <w:rPr>
          <w:rStyle w:val="CodingLanguage"/>
        </w:rPr>
        <w:t># subscription-manager register --auto-attach</w:t>
      </w:r>
    </w:p>
    <w:p w14:paraId="7EFB782B" w14:textId="77777777" w:rsidR="004776F2" w:rsidRDefault="004776F2" w:rsidP="004776F2">
      <w:pPr>
        <w:pStyle w:val="BodyTextMetricLight10pt"/>
      </w:pPr>
      <w:r>
        <w:t xml:space="preserve">If you are behind a proxy, you must configure this before running the above command to register. </w:t>
      </w:r>
    </w:p>
    <w:p w14:paraId="103E05B5" w14:textId="77777777" w:rsidR="004776F2" w:rsidRPr="006A2E0E" w:rsidRDefault="004776F2" w:rsidP="004776F2">
      <w:pPr>
        <w:pStyle w:val="BodyTextMetricLight10pt"/>
        <w:rPr>
          <w:rStyle w:val="CodingLanguage"/>
        </w:rPr>
      </w:pPr>
      <w:r w:rsidRPr="006A2E0E">
        <w:rPr>
          <w:rStyle w:val="CodingLanguage"/>
        </w:rPr>
        <w:t># subscription-manager config --server.proxy_hostname=&lt;proxy IP&gt; --server.proxy_port=&lt;proxy port&gt;</w:t>
      </w:r>
    </w:p>
    <w:p w14:paraId="366D9C70" w14:textId="77777777" w:rsidR="004776F2" w:rsidRDefault="004776F2" w:rsidP="004776F2">
      <w:pPr>
        <w:pStyle w:val="BodyTextMetricLight10pt"/>
      </w:pPr>
      <w:r>
        <w:lastRenderedPageBreak/>
        <w:t xml:space="preserve">Verify that you don't have the issue described here: </w:t>
      </w:r>
      <w:hyperlink r:id="rId37">
        <w:r>
          <w:rPr>
            <w:rStyle w:val="Hyperlink"/>
          </w:rPr>
          <w:t>https://access.redhat.com/solutions/3317671</w:t>
        </w:r>
      </w:hyperlink>
      <w:r>
        <w:t xml:space="preserve"> by entering the following command. </w:t>
      </w:r>
    </w:p>
    <w:p w14:paraId="26174A8F" w14:textId="77777777" w:rsidR="004776F2" w:rsidRPr="006A2E0E" w:rsidRDefault="004776F2" w:rsidP="004776F2">
      <w:pPr>
        <w:pStyle w:val="BodyTextMetricLight10pt"/>
        <w:rPr>
          <w:rStyle w:val="CodingLanguage"/>
        </w:rPr>
      </w:pPr>
      <w:r w:rsidRPr="006A2E0E">
        <w:rPr>
          <w:rStyle w:val="CodingLanguage"/>
        </w:rPr>
        <w:t># yum repolist</w:t>
      </w:r>
    </w:p>
    <w:p w14:paraId="66940991" w14:textId="77777777" w:rsidR="004776F2" w:rsidRDefault="004776F2" w:rsidP="004776F2">
      <w:pPr>
        <w:pStyle w:val="BodyTextMetricLight10pt"/>
      </w:pPr>
      <w:r>
        <w:t>If you have the issue, fix it with the following command</w:t>
      </w:r>
    </w:p>
    <w:p w14:paraId="583FF3AA" w14:textId="77777777" w:rsidR="004776F2" w:rsidRPr="006A2E0E" w:rsidRDefault="004776F2" w:rsidP="004776F2">
      <w:pPr>
        <w:pStyle w:val="BodyTextMetricLight10pt"/>
        <w:rPr>
          <w:rStyle w:val="CodingLanguage"/>
        </w:rPr>
      </w:pPr>
      <w:r w:rsidRPr="006A2E0E">
        <w:rPr>
          <w:rStyle w:val="CodingLanguage"/>
        </w:rPr>
        <w:t># subscription-manager repos --disable=rhel-7-server-rt-beta-rpms</w:t>
      </w:r>
    </w:p>
    <w:p w14:paraId="2873A17E" w14:textId="77777777" w:rsidR="004776F2" w:rsidRDefault="004776F2" w:rsidP="004776F2">
      <w:pPr>
        <w:pStyle w:val="BodyTextMetricLight10pt"/>
      </w:pPr>
      <w:r>
        <w:t xml:space="preserve">The playbooks will later automatically enable the </w:t>
      </w:r>
      <w:r>
        <w:rPr>
          <w:rStyle w:val="CodingLanguage"/>
        </w:rPr>
        <w:t>extras</w:t>
      </w:r>
      <w:r>
        <w:t xml:space="preserve"> repository on the VMs that need it.</w:t>
      </w:r>
    </w:p>
    <w:p w14:paraId="7707255A" w14:textId="77777777" w:rsidR="004776F2" w:rsidRDefault="004776F2" w:rsidP="004776F2">
      <w:pPr>
        <w:pStyle w:val="BodyTextMetricLight10pt"/>
      </w:pPr>
      <w:r>
        <w:rPr>
          <w:rStyle w:val="BoldEmpha"/>
        </w:rPr>
        <w:t>Option 2:</w:t>
      </w:r>
      <w:r>
        <w:t xml:space="preserve"> Use an internal repository. Instead of pulling the packages from Red Hat, you can create copies of the required repositories on a dedicated node. You can then configure the package manager to pull the packages from the dedicated node. Your </w:t>
      </w:r>
      <w:r>
        <w:rPr>
          <w:rStyle w:val="CodingLanguage"/>
        </w:rPr>
        <w:t>/etc/yum.repos.d/redhat.repo</w:t>
      </w:r>
      <w:r>
        <w:t xml:space="preserve"> could look as follows. </w:t>
      </w:r>
    </w:p>
    <w:p w14:paraId="6830F1F1" w14:textId="77777777" w:rsidR="004776F2" w:rsidRPr="006A2E0E" w:rsidRDefault="004776F2" w:rsidP="004776F2">
      <w:pPr>
        <w:pStyle w:val="BodyTextMetricLight10pt"/>
        <w:rPr>
          <w:rStyle w:val="CodingLanguage"/>
        </w:rPr>
      </w:pPr>
      <w:r>
        <w:br/>
      </w:r>
      <w:r w:rsidRPr="006A2E0E">
        <w:rPr>
          <w:rStyle w:val="CodingLanguage"/>
        </w:rPr>
        <w:t>[RHEL7-Server]</w:t>
      </w:r>
      <w:r w:rsidRPr="006A2E0E">
        <w:rPr>
          <w:rStyle w:val="CodingLanguage"/>
        </w:rPr>
        <w:br/>
        <w:t>name=Red Hat Enterprise Linux $releasever - $basearch</w:t>
      </w:r>
      <w:r w:rsidRPr="006A2E0E">
        <w:rPr>
          <w:rStyle w:val="CodingLanguage"/>
        </w:rPr>
        <w:br/>
        <w:t>baseurl=http://yourserver.example.com/rhel-7-server-rpms/</w:t>
      </w:r>
      <w:r w:rsidRPr="006A2E0E">
        <w:rPr>
          <w:rStyle w:val="CodingLanguage"/>
        </w:rPr>
        <w:br/>
        <w:t>enabled=1</w:t>
      </w:r>
      <w:r w:rsidRPr="006A2E0E">
        <w:rPr>
          <w:rStyle w:val="CodingLanguage"/>
        </w:rPr>
        <w:br/>
        <w:t>gpgcheck=1</w:t>
      </w:r>
      <w:r w:rsidRPr="006A2E0E">
        <w:rPr>
          <w:rStyle w:val="CodingLanguage"/>
        </w:rPr>
        <w:br/>
        <w:t>gpgkey=file:///etc/pki/rpm-gpg/RPM-GPG-KEY-redhat-release</w:t>
      </w:r>
      <w:r w:rsidRPr="006A2E0E">
        <w:rPr>
          <w:rStyle w:val="CodingLanguage"/>
        </w:rPr>
        <w:br/>
      </w:r>
      <w:r w:rsidRPr="006A2E0E">
        <w:rPr>
          <w:rStyle w:val="CodingLanguage"/>
        </w:rPr>
        <w:br/>
        <w:t>[RHEL7-Server-extras]</w:t>
      </w:r>
      <w:r w:rsidRPr="006A2E0E">
        <w:rPr>
          <w:rStyle w:val="CodingLanguage"/>
        </w:rPr>
        <w:br/>
        <w:t>name=Red Hat Enterprise Linux Extra pkg $releasever - $basearch</w:t>
      </w:r>
      <w:r w:rsidRPr="006A2E0E">
        <w:rPr>
          <w:rStyle w:val="CodingLanguage"/>
        </w:rPr>
        <w:br/>
        <w:t>baseurl=http://yourserver.example.com/rhel-7-server-extras-rpms/</w:t>
      </w:r>
      <w:r w:rsidRPr="006A2E0E">
        <w:rPr>
          <w:rStyle w:val="CodingLanguage"/>
        </w:rPr>
        <w:br/>
        <w:t>enabled=1</w:t>
      </w:r>
      <w:r w:rsidRPr="006A2E0E">
        <w:rPr>
          <w:rStyle w:val="CodingLanguage"/>
        </w:rPr>
        <w:br/>
        <w:t>gpgcheck=1</w:t>
      </w:r>
      <w:r w:rsidRPr="006A2E0E">
        <w:rPr>
          <w:rStyle w:val="CodingLanguage"/>
        </w:rPr>
        <w:br/>
        <w:t>gpgkey=file:///etc/pki/rpm-gpg/RPM-GPG-KEY-redhat-release</w:t>
      </w:r>
      <w:r w:rsidRPr="006A2E0E">
        <w:rPr>
          <w:rStyle w:val="CodingLanguage"/>
        </w:rPr>
        <w:br/>
      </w:r>
    </w:p>
    <w:p w14:paraId="38BE9B52" w14:textId="3F73B62B" w:rsidR="004776F2" w:rsidRDefault="004776F2" w:rsidP="004776F2">
      <w:pPr>
        <w:pStyle w:val="BodyTextMetricLight10pt"/>
      </w:pPr>
      <w:r>
        <w:t xml:space="preserve">To see how you can create a local mirror of the Red Hat repositories and how to share them, check the Red Hat documentation at </w:t>
      </w:r>
      <w:hyperlink r:id="rId38">
        <w:r>
          <w:rPr>
            <w:rStyle w:val="Hyperlink"/>
          </w:rPr>
          <w:t>https://access.redhat.com/solutions/23016</w:t>
        </w:r>
      </w:hyperlink>
      <w:r w:rsidR="00E9164D">
        <w:t xml:space="preserve">, </w:t>
      </w:r>
      <w:hyperlink r:id="rId39" w:history="1">
        <w:r w:rsidR="00E9164D" w:rsidRPr="00E9164D">
          <w:rPr>
            <w:rStyle w:val="Hyperlink"/>
          </w:rPr>
          <w:t>https://access.redhat.com/solutions/265523</w:t>
        </w:r>
      </w:hyperlink>
      <w:r>
        <w:t xml:space="preserve"> and at </w:t>
      </w:r>
      <w:hyperlink r:id="rId40">
        <w:r>
          <w:rPr>
            <w:rStyle w:val="Hyperlink"/>
          </w:rPr>
          <w:t>https://access.redhat.com/solutions/7227</w:t>
        </w:r>
      </w:hyperlink>
      <w:r>
        <w:t xml:space="preserve">. </w:t>
      </w:r>
    </w:p>
    <w:p w14:paraId="03595A6E" w14:textId="77777777" w:rsidR="004776F2" w:rsidRDefault="004776F2" w:rsidP="004776F2">
      <w:pPr>
        <w:pStyle w:val="Heading2"/>
      </w:pPr>
      <w:bookmarkStart w:id="120" w:name="_Create_the_Red"/>
      <w:bookmarkStart w:id="121" w:name="_Refd17e55834"/>
      <w:bookmarkStart w:id="122" w:name="_Tocd17e55834"/>
      <w:bookmarkStart w:id="123" w:name="_Toc514150026"/>
      <w:bookmarkEnd w:id="120"/>
      <w:r>
        <w:t>Create the Red Hat Linux template</w:t>
      </w:r>
      <w:bookmarkEnd w:id="121"/>
      <w:bookmarkEnd w:id="122"/>
      <w:bookmarkEnd w:id="123"/>
    </w:p>
    <w:p w14:paraId="15EEE5EF" w14:textId="77777777" w:rsidR="004776F2" w:rsidRDefault="004776F2" w:rsidP="004776F2">
      <w:pPr>
        <w:pStyle w:val="BodyTextMetricLight10pt"/>
      </w:pPr>
      <w:r>
        <w:t xml:space="preserve">To create the Red Hat Linux VM template that you will use as the base for all your nodes, you first create a Virtual Machine with the OS installed and then convert the Virtual Machine to a VM Template. The VM Template is created as lean as possible, with any additional software installs and/or system configuration performed subsequently using Ansible. </w:t>
      </w:r>
    </w:p>
    <w:p w14:paraId="08F7CF9A" w14:textId="77777777" w:rsidR="004776F2" w:rsidRDefault="004776F2" w:rsidP="004776F2">
      <w:pPr>
        <w:pStyle w:val="BodyTextMetricLight10pt"/>
      </w:pPr>
      <w:r>
        <w:t>As the creation of the template is a one-off task, this procedure has not been automated. The steps required to manually create a VM template are outlined below.</w:t>
      </w:r>
    </w:p>
    <w:p w14:paraId="25E40F41" w14:textId="77777777" w:rsidR="004776F2" w:rsidRDefault="004776F2" w:rsidP="004776F2">
      <w:pPr>
        <w:pStyle w:val="BodyTextMetricLight10pt"/>
      </w:pPr>
      <w:r>
        <w:t xml:space="preserve">Log in to vCenter and create a new Virtual Machine with the following characteristics: </w:t>
      </w:r>
    </w:p>
    <w:p w14:paraId="3929EEF4" w14:textId="77777777" w:rsidR="004776F2" w:rsidRDefault="004776F2" w:rsidP="004776F2">
      <w:pPr>
        <w:pStyle w:val="BulletLevel1"/>
        <w:numPr>
          <w:ilvl w:val="0"/>
          <w:numId w:val="1"/>
        </w:numPr>
        <w:ind w:left="187" w:hanging="187"/>
      </w:pPr>
      <w:r>
        <w:t xml:space="preserve">Guest OS Family: Linux, Guest OS Version: Red Hat Enterprise Linux (64-bit) </w:t>
      </w:r>
    </w:p>
    <w:p w14:paraId="18C0E547" w14:textId="77777777" w:rsidR="004776F2" w:rsidRDefault="004776F2" w:rsidP="004776F2">
      <w:pPr>
        <w:pStyle w:val="BulletLevel1"/>
        <w:numPr>
          <w:ilvl w:val="0"/>
          <w:numId w:val="1"/>
        </w:numPr>
        <w:ind w:left="187" w:hanging="187"/>
      </w:pPr>
      <w:r>
        <w:t xml:space="preserve">Hard Disk size: 50GB, (Thin provisioning) </w:t>
      </w:r>
    </w:p>
    <w:p w14:paraId="3B289814" w14:textId="77777777" w:rsidR="004776F2" w:rsidRDefault="004776F2" w:rsidP="004776F2">
      <w:pPr>
        <w:pStyle w:val="BulletLevel1"/>
        <w:numPr>
          <w:ilvl w:val="0"/>
          <w:numId w:val="1"/>
        </w:numPr>
        <w:ind w:left="187" w:hanging="187"/>
      </w:pPr>
      <w:r>
        <w:t xml:space="preserve">A single network controller connected to the network or VLAN of your choice. All VMs will connect to this same network. </w:t>
      </w:r>
    </w:p>
    <w:p w14:paraId="1F5F1574" w14:textId="77777777" w:rsidR="004776F2" w:rsidRDefault="004776F2" w:rsidP="004776F2">
      <w:pPr>
        <w:pStyle w:val="BulletLevel1LastBeforeBodycopy"/>
        <w:numPr>
          <w:ilvl w:val="0"/>
          <w:numId w:val="1"/>
        </w:numPr>
        <w:ind w:left="187" w:hanging="187"/>
      </w:pPr>
      <w:r>
        <w:t xml:space="preserve">Optionally you can remove the floppy drive </w:t>
      </w:r>
    </w:p>
    <w:p w14:paraId="1DC6C2FB" w14:textId="77777777" w:rsidR="004776F2" w:rsidRDefault="004776F2" w:rsidP="004776F2">
      <w:pPr>
        <w:pStyle w:val="BodyTextMetricLight10pt"/>
      </w:pPr>
      <w:r>
        <w:t>Install Red Hat Enterprise 7:</w:t>
      </w:r>
    </w:p>
    <w:p w14:paraId="6D32E7BB" w14:textId="77777777" w:rsidR="004776F2" w:rsidRDefault="004776F2" w:rsidP="00661335">
      <w:pPr>
        <w:pStyle w:val="NumberedList-Level1"/>
        <w:numPr>
          <w:ilvl w:val="0"/>
          <w:numId w:val="21"/>
        </w:numPr>
      </w:pPr>
      <w:r>
        <w:t xml:space="preserve">Select a language which is selected by Docker </w:t>
      </w:r>
    </w:p>
    <w:p w14:paraId="54F0D4E3" w14:textId="77777777" w:rsidR="004776F2" w:rsidRDefault="004776F2" w:rsidP="00661335">
      <w:pPr>
        <w:pStyle w:val="NumberedList-Level1"/>
        <w:numPr>
          <w:ilvl w:val="0"/>
          <w:numId w:val="21"/>
        </w:numPr>
      </w:pPr>
      <w:r>
        <w:t xml:space="preserve">For the software selection, choose </w:t>
      </w:r>
      <w:r>
        <w:rPr>
          <w:rStyle w:val="BoldEmpha"/>
        </w:rPr>
        <w:t>Infrastructure Server</w:t>
      </w:r>
      <w:r>
        <w:t xml:space="preserve"> as the base environment and add the </w:t>
      </w:r>
      <w:r>
        <w:rPr>
          <w:rStyle w:val="BoldEmpha"/>
        </w:rPr>
        <w:t>Guest Agents</w:t>
      </w:r>
      <w:r>
        <w:t xml:space="preserve"> from the lists of add-ons available for this environment. The Infrastructure Server environment is selected here versus the Minimal Install because Customization of Linux guest operating systems requires that Perl is installed in the Linux guest operating system. </w:t>
      </w:r>
    </w:p>
    <w:p w14:paraId="3623EE4B" w14:textId="3B603D3C" w:rsidR="004776F2" w:rsidRDefault="004776F2" w:rsidP="00661335">
      <w:pPr>
        <w:pStyle w:val="NumberedList-Level1"/>
        <w:numPr>
          <w:ilvl w:val="0"/>
          <w:numId w:val="21"/>
        </w:numPr>
      </w:pPr>
      <w:r>
        <w:lastRenderedPageBreak/>
        <w:t>Configure the network settings so that you can later access the VM using SSH. Specify an IP address for the network interface, a default gateway, DNS settings and possibly any HTTP/HTT</w:t>
      </w:r>
      <w:r w:rsidR="00F1527D">
        <w:t>P</w:t>
      </w:r>
      <w:r>
        <w:t xml:space="preserve">S proxies that apply in your environment. </w:t>
      </w:r>
    </w:p>
    <w:p w14:paraId="1B798751" w14:textId="77777777" w:rsidR="004776F2" w:rsidRDefault="004776F2" w:rsidP="00661335">
      <w:pPr>
        <w:pStyle w:val="NumberedList-Level1"/>
        <w:numPr>
          <w:ilvl w:val="0"/>
          <w:numId w:val="21"/>
        </w:numPr>
      </w:pPr>
      <w:r>
        <w:t xml:space="preserve">Specify a password for the root account and optionally created an admin user. </w:t>
      </w:r>
    </w:p>
    <w:p w14:paraId="204900A0" w14:textId="77777777" w:rsidR="004776F2" w:rsidRDefault="004776F2" w:rsidP="00661335">
      <w:pPr>
        <w:pStyle w:val="NumberedList-Level1"/>
        <w:numPr>
          <w:ilvl w:val="0"/>
          <w:numId w:val="21"/>
        </w:numPr>
      </w:pPr>
      <w:r>
        <w:t xml:space="preserve">Wait for the installation to finish and for the VM to reboot. </w:t>
      </w:r>
    </w:p>
    <w:p w14:paraId="2BA9B791" w14:textId="77777777" w:rsidR="004776F2" w:rsidRDefault="004776F2" w:rsidP="004776F2">
      <w:pPr>
        <w:pStyle w:val="Heading3"/>
      </w:pPr>
      <w:bookmarkStart w:id="124" w:name="_Refd17e55899"/>
      <w:bookmarkStart w:id="125" w:name="_Tocd17e55899"/>
      <w:r>
        <w:t>Finalize the template</w:t>
      </w:r>
      <w:bookmarkEnd w:id="124"/>
      <w:bookmarkEnd w:id="125"/>
    </w:p>
    <w:p w14:paraId="28F40D6B" w14:textId="77777777" w:rsidR="004776F2" w:rsidRDefault="004776F2" w:rsidP="004776F2">
      <w:pPr>
        <w:pStyle w:val="BodyTextMetricLight10pt"/>
      </w:pPr>
      <w:r>
        <w:t xml:space="preserve">Log in to the </w:t>
      </w:r>
      <w:r>
        <w:rPr>
          <w:rStyle w:val="CodingLanguage"/>
        </w:rPr>
        <w:t>root</w:t>
      </w:r>
      <w:r>
        <w:t xml:space="preserve"> account on the Ansible box and copy the SSH public key to the VM Template. This will allow your Ansible node to SSH to all the Virtual Machines created from the VM Template without the need for a password.</w:t>
      </w:r>
    </w:p>
    <w:p w14:paraId="35B3903F" w14:textId="77777777" w:rsidR="004776F2" w:rsidRPr="002B65FD" w:rsidRDefault="004776F2" w:rsidP="004776F2">
      <w:pPr>
        <w:pStyle w:val="BodyTextMetricLight10pt"/>
        <w:rPr>
          <w:rStyle w:val="CodingLanguage"/>
        </w:rPr>
      </w:pPr>
      <w:r w:rsidRPr="002B65FD">
        <w:rPr>
          <w:rStyle w:val="CodingLanguage"/>
        </w:rPr>
        <w:t>ssh-copy-id root@&lt;IP of your VM_Template&gt;</w:t>
      </w:r>
    </w:p>
    <w:p w14:paraId="44B19A93" w14:textId="77777777" w:rsidR="004776F2" w:rsidRDefault="004776F2" w:rsidP="004776F2">
      <w:pPr>
        <w:pStyle w:val="BodyTextMetricLight10pt"/>
      </w:pPr>
      <w:r>
        <w:t>Perform the following steps on the VM Template to finalize its creation:</w:t>
      </w:r>
    </w:p>
    <w:p w14:paraId="6C83E380" w14:textId="77777777" w:rsidR="004776F2" w:rsidRDefault="004776F2" w:rsidP="00661335">
      <w:pPr>
        <w:pStyle w:val="NumberedList-Level1"/>
        <w:numPr>
          <w:ilvl w:val="0"/>
          <w:numId w:val="22"/>
        </w:numPr>
      </w:pPr>
      <w:r>
        <w:t xml:space="preserve">Clean up the template by running the following commands from the </w:t>
      </w:r>
      <w:r>
        <w:rPr>
          <w:rStyle w:val="BoldEmpha"/>
        </w:rPr>
        <w:t>Virtual Machine Console:</w:t>
      </w:r>
      <w:r>
        <w:t xml:space="preserve"> </w:t>
      </w:r>
    </w:p>
    <w:p w14:paraId="1ABB8722" w14:textId="77777777" w:rsidR="004776F2" w:rsidRPr="002B65FD" w:rsidRDefault="004776F2" w:rsidP="004776F2">
      <w:pPr>
        <w:pStyle w:val="BodyTextMetricLight10pt"/>
        <w:ind w:left="259"/>
        <w:rPr>
          <w:rStyle w:val="CodingLanguage"/>
        </w:rPr>
      </w:pPr>
      <w:r>
        <w:br/>
      </w:r>
      <w:r w:rsidRPr="002B65FD">
        <w:rPr>
          <w:rStyle w:val="CodingLanguage"/>
        </w:rPr>
        <w:t># rm /etc/ssh/ssh_host_*</w:t>
      </w:r>
      <w:r w:rsidRPr="002B65FD">
        <w:rPr>
          <w:rStyle w:val="CodingLanguage"/>
        </w:rPr>
        <w:br/>
        <w:t># nmcli con del ens192</w:t>
      </w:r>
      <w:r w:rsidRPr="002B65FD">
        <w:rPr>
          <w:rStyle w:val="CodingLanguage"/>
        </w:rPr>
        <w:br/>
        <w:t># logrotate -f /etc/logrotate.conf</w:t>
      </w:r>
      <w:r w:rsidRPr="002B65FD">
        <w:rPr>
          <w:rStyle w:val="CodingLanguage"/>
        </w:rPr>
        <w:br/>
        <w:t># rm /var/log/*-201?*</w:t>
      </w:r>
      <w:r w:rsidRPr="002B65FD">
        <w:rPr>
          <w:rStyle w:val="CodingLanguage"/>
        </w:rPr>
        <w:br/>
        <w:t xml:space="preserve"># history -c </w:t>
      </w:r>
      <w:r w:rsidRPr="002B65FD">
        <w:rPr>
          <w:rStyle w:val="CodingLanguage"/>
        </w:rPr>
        <w:br/>
      </w:r>
    </w:p>
    <w:p w14:paraId="273BF0E7" w14:textId="77777777" w:rsidR="004776F2" w:rsidRDefault="004776F2" w:rsidP="00661335">
      <w:pPr>
        <w:pStyle w:val="NumberedList-Level1"/>
        <w:numPr>
          <w:ilvl w:val="0"/>
          <w:numId w:val="22"/>
        </w:numPr>
      </w:pPr>
      <w:r>
        <w:t xml:space="preserve">Shutdown the VM </w:t>
      </w:r>
    </w:p>
    <w:p w14:paraId="4195A7AF" w14:textId="77777777" w:rsidR="004776F2" w:rsidRPr="002B65FD" w:rsidRDefault="004776F2" w:rsidP="004776F2">
      <w:pPr>
        <w:pStyle w:val="BodyTextMetricLight10pt"/>
        <w:ind w:left="259"/>
        <w:rPr>
          <w:rStyle w:val="CodingLanguage"/>
        </w:rPr>
      </w:pPr>
      <w:r w:rsidRPr="002B65FD">
        <w:rPr>
          <w:rStyle w:val="CodingLanguage"/>
        </w:rPr>
        <w:t># shutdown -h now</w:t>
      </w:r>
    </w:p>
    <w:p w14:paraId="254EAF48" w14:textId="77777777" w:rsidR="004776F2" w:rsidRDefault="004776F2" w:rsidP="00661335">
      <w:pPr>
        <w:pStyle w:val="NumberedList-Level1"/>
        <w:numPr>
          <w:ilvl w:val="0"/>
          <w:numId w:val="22"/>
        </w:numPr>
      </w:pPr>
      <w:r>
        <w:t xml:space="preserve">Turn the VM into a template by right-clicking on your VM and selecting </w:t>
      </w:r>
      <w:r>
        <w:rPr>
          <w:rStyle w:val="CodingLanguage"/>
        </w:rPr>
        <w:t>Template -&gt; Convert to Template</w:t>
      </w:r>
      <w:r>
        <w:t xml:space="preserve">. This will create a new template visible under VM Templates in Folders, ready for future use. </w:t>
      </w:r>
    </w:p>
    <w:p w14:paraId="56A7144D" w14:textId="77777777" w:rsidR="004776F2" w:rsidRDefault="004776F2" w:rsidP="004776F2">
      <w:pPr>
        <w:pStyle w:val="MISCNote-Ruleabove"/>
      </w:pPr>
      <w:r>
        <w:t>Note</w:t>
      </w:r>
    </w:p>
    <w:p w14:paraId="62C2C22F" w14:textId="77777777" w:rsidR="004776F2" w:rsidRDefault="004776F2" w:rsidP="004776F2">
      <w:pPr>
        <w:pStyle w:val="MISCNote-Rulebelow"/>
      </w:pPr>
      <w:r>
        <w:t>Please note that in both the Ansible node and the VM Template you might need to configure the network so one node can reach the other. Instructions for this step have been omitted since it is a basic step and could vary depending on the user’s environment.</w:t>
      </w:r>
    </w:p>
    <w:p w14:paraId="64A07AB6" w14:textId="77777777" w:rsidR="004776F2" w:rsidRDefault="004776F2" w:rsidP="004776F2">
      <w:pPr>
        <w:pStyle w:val="Heading2"/>
      </w:pPr>
      <w:bookmarkStart w:id="126" w:name="_Refd17e55946"/>
      <w:bookmarkStart w:id="127" w:name="_Tocd17e55946"/>
      <w:bookmarkStart w:id="128" w:name="_Toc514150027"/>
      <w:r>
        <w:t>Create the Windows Template (optional)</w:t>
      </w:r>
      <w:bookmarkEnd w:id="126"/>
      <w:bookmarkEnd w:id="127"/>
      <w:bookmarkEnd w:id="128"/>
    </w:p>
    <w:p w14:paraId="7B9078B2" w14:textId="77777777" w:rsidR="004776F2" w:rsidRDefault="004776F2" w:rsidP="004776F2">
      <w:pPr>
        <w:pStyle w:val="BodyTextMetricLight10pt"/>
      </w:pPr>
      <w:r>
        <w:t xml:space="preserve">To create the Windows VM Template that you will use as the base for all your Windows worker nodes, you will first create a Virtual Machine with the OS installed and then convert the Virtual Machine to a VM Template. The VM Template is created as lean as possible, with any additional software installs and/or system configuration performed subsequently using Ansible. </w:t>
      </w:r>
    </w:p>
    <w:p w14:paraId="70734A09" w14:textId="77777777" w:rsidR="004776F2" w:rsidRDefault="004776F2" w:rsidP="004776F2">
      <w:pPr>
        <w:pStyle w:val="BodyTextMetricLight10pt"/>
      </w:pPr>
      <w:r>
        <w:t>As the creation of the template is a one-off task, this procedure has not been automated. The steps to create a VM template manually are outlined below.</w:t>
      </w:r>
    </w:p>
    <w:p w14:paraId="11EC2166" w14:textId="77777777" w:rsidR="004776F2" w:rsidRDefault="004776F2" w:rsidP="004776F2">
      <w:pPr>
        <w:pStyle w:val="BodyTextMetricLight10pt"/>
      </w:pPr>
      <w:r>
        <w:t>Log in to vCenter and create a new Virtual Machine with the following characteristics:</w:t>
      </w:r>
    </w:p>
    <w:p w14:paraId="2ACA0FB6" w14:textId="77777777" w:rsidR="004776F2" w:rsidRDefault="004776F2" w:rsidP="004776F2">
      <w:pPr>
        <w:pStyle w:val="BulletLevel1"/>
        <w:numPr>
          <w:ilvl w:val="0"/>
          <w:numId w:val="1"/>
        </w:numPr>
        <w:ind w:left="187" w:hanging="187"/>
      </w:pPr>
      <w:r>
        <w:t xml:space="preserve">Guest OS Family: Windows, Guest OS Version: Microsoft Windows Server 2016 (64-bit) </w:t>
      </w:r>
    </w:p>
    <w:p w14:paraId="24C981CD" w14:textId="77777777" w:rsidR="004776F2" w:rsidRDefault="004776F2" w:rsidP="004776F2">
      <w:pPr>
        <w:pStyle w:val="BulletLevel1"/>
        <w:numPr>
          <w:ilvl w:val="0"/>
          <w:numId w:val="1"/>
        </w:numPr>
        <w:ind w:left="187" w:hanging="187"/>
      </w:pPr>
      <w:r>
        <w:t xml:space="preserve">Hard Disk size: 100GB (Thin provisioning), 1 vCPU and 4 GB of RAM. Both vCPU and memory can be altered later after you deploy from this template. </w:t>
      </w:r>
    </w:p>
    <w:p w14:paraId="6185504A" w14:textId="77777777" w:rsidR="004776F2" w:rsidRDefault="004776F2" w:rsidP="004776F2">
      <w:pPr>
        <w:pStyle w:val="BulletLevel1"/>
        <w:numPr>
          <w:ilvl w:val="0"/>
          <w:numId w:val="1"/>
        </w:numPr>
        <w:ind w:left="187" w:hanging="187"/>
      </w:pPr>
      <w:r>
        <w:t xml:space="preserve">A single network controller connected to the network or VLAN of your choice. All VMs will connect to this same network. </w:t>
      </w:r>
    </w:p>
    <w:p w14:paraId="31B62C23" w14:textId="038FB86B" w:rsidR="00BD641A" w:rsidRDefault="00BD641A" w:rsidP="00BD641A">
      <w:pPr>
        <w:pStyle w:val="BulletLevel1"/>
        <w:numPr>
          <w:ilvl w:val="0"/>
          <w:numId w:val="1"/>
        </w:numPr>
        <w:ind w:left="187" w:hanging="187"/>
      </w:pPr>
      <w:r>
        <w:t xml:space="preserve">Change the network type to VMXNET3, and attach the Windows </w:t>
      </w:r>
      <w:r w:rsidR="001D0F45">
        <w:t xml:space="preserve">Server </w:t>
      </w:r>
      <w:r>
        <w:t xml:space="preserve">2016 ISO image from a datastore ensuring you connect the CD/DVD drive on boot. </w:t>
      </w:r>
    </w:p>
    <w:p w14:paraId="34C8178D" w14:textId="77777777" w:rsidR="00BD641A" w:rsidRDefault="00BD641A" w:rsidP="00BD641A">
      <w:pPr>
        <w:pStyle w:val="BulletLevel1"/>
        <w:numPr>
          <w:ilvl w:val="0"/>
          <w:numId w:val="1"/>
        </w:numPr>
        <w:ind w:left="187" w:hanging="187"/>
      </w:pPr>
      <w:r>
        <w:t xml:space="preserve">Click on the VM Options tab, and in the Boot Options section, select </w:t>
      </w:r>
      <w:r>
        <w:rPr>
          <w:rStyle w:val="CodingLanguage"/>
        </w:rPr>
        <w:t>Force BIOS setup(*)</w:t>
      </w:r>
      <w:r>
        <w:t xml:space="preserve"> to ensure that the machine enters the BIOS setup screen on next boot of this VM. This will allow you to adjust the boot order, placing the virtual CDROM in front of your hard drive.</w:t>
      </w:r>
    </w:p>
    <w:p w14:paraId="7B3C5815" w14:textId="77777777" w:rsidR="00BD641A" w:rsidRDefault="00BD641A" w:rsidP="00BD641A">
      <w:pPr>
        <w:pStyle w:val="BulletLevel1LastBeforeBodycopy"/>
        <w:numPr>
          <w:ilvl w:val="0"/>
          <w:numId w:val="1"/>
        </w:numPr>
        <w:ind w:left="187" w:hanging="187"/>
      </w:pPr>
      <w:r>
        <w:t xml:space="preserve">Optionally you can remove the floppy drive. </w:t>
      </w:r>
    </w:p>
    <w:p w14:paraId="550C11FE" w14:textId="3BA29027" w:rsidR="00BD641A" w:rsidRDefault="00BD641A" w:rsidP="00BD641A">
      <w:pPr>
        <w:pStyle w:val="BodyTextMetricLight10pt"/>
      </w:pPr>
      <w:r>
        <w:lastRenderedPageBreak/>
        <w:t xml:space="preserve">Install Windows </w:t>
      </w:r>
      <w:r w:rsidR="001D0F45">
        <w:t xml:space="preserve">Server </w:t>
      </w:r>
      <w:r>
        <w:t>2016:</w:t>
      </w:r>
    </w:p>
    <w:p w14:paraId="4B1B1A8F" w14:textId="77777777" w:rsidR="00BD641A" w:rsidRDefault="00BD641A" w:rsidP="00BD641A">
      <w:pPr>
        <w:pStyle w:val="BulletLevel1"/>
        <w:numPr>
          <w:ilvl w:val="0"/>
          <w:numId w:val="1"/>
        </w:numPr>
        <w:ind w:left="187" w:hanging="187"/>
      </w:pPr>
      <w:r>
        <w:t xml:space="preserve">Power on the selected VM and then </w:t>
      </w:r>
      <w:r>
        <w:rPr>
          <w:rStyle w:val="CodingLanguage"/>
        </w:rPr>
        <w:t>Open Console</w:t>
      </w:r>
      <w:r>
        <w:t>.</w:t>
      </w:r>
    </w:p>
    <w:p w14:paraId="69D6BF41" w14:textId="6680F33E" w:rsidR="00BD641A" w:rsidRDefault="00BD641A" w:rsidP="00BD641A">
      <w:pPr>
        <w:pStyle w:val="BulletLevel1"/>
        <w:numPr>
          <w:ilvl w:val="0"/>
          <w:numId w:val="1"/>
        </w:numPr>
        <w:ind w:left="187" w:hanging="187"/>
      </w:pPr>
      <w:r>
        <w:t xml:space="preserve">Once connected to the console, you will be placed in the BIOS setup screen. Select the </w:t>
      </w:r>
      <w:r>
        <w:rPr>
          <w:rStyle w:val="CodingLanguage"/>
        </w:rPr>
        <w:t>Boot</w:t>
      </w:r>
      <w:r>
        <w:t xml:space="preserve"> tab, click on CD-ROM Drive and move up the CDROM drive above the hard drive. This allows your Windows </w:t>
      </w:r>
      <w:r w:rsidR="001D0F45">
        <w:t xml:space="preserve">Server </w:t>
      </w:r>
      <w:r>
        <w:t>2016 ISO image to be loaded first on boot. F10 Save and exit is next step.</w:t>
      </w:r>
    </w:p>
    <w:p w14:paraId="6E74229D" w14:textId="77777777" w:rsidR="00BD641A" w:rsidRDefault="00BD641A" w:rsidP="00BD641A">
      <w:pPr>
        <w:pStyle w:val="BulletLevel1"/>
        <w:numPr>
          <w:ilvl w:val="0"/>
          <w:numId w:val="1"/>
        </w:numPr>
        <w:ind w:left="187" w:hanging="187"/>
      </w:pPr>
      <w:r>
        <w:t>Enter your choices for Language, Time/Currency Format, Keyboard and then Install Now.</w:t>
      </w:r>
    </w:p>
    <w:p w14:paraId="7860C07E" w14:textId="77777777" w:rsidR="00BD641A" w:rsidRDefault="00BD641A" w:rsidP="00BD641A">
      <w:pPr>
        <w:pStyle w:val="BulletLevel1"/>
        <w:numPr>
          <w:ilvl w:val="0"/>
          <w:numId w:val="1"/>
        </w:numPr>
        <w:ind w:left="187" w:hanging="187"/>
      </w:pPr>
      <w:r>
        <w:t>Select the OS you want to install, and then select Custom: Install Windows Only.</w:t>
      </w:r>
    </w:p>
    <w:p w14:paraId="32C58B80" w14:textId="77777777" w:rsidR="00BD641A" w:rsidRDefault="00BD641A" w:rsidP="00BD641A">
      <w:pPr>
        <w:pStyle w:val="BulletLevel1"/>
        <w:numPr>
          <w:ilvl w:val="0"/>
          <w:numId w:val="1"/>
        </w:numPr>
        <w:ind w:left="187" w:hanging="187"/>
      </w:pPr>
      <w:r>
        <w:t>Select drive 0, the 100 GB drive you specified earlier, as the location for installing windows.</w:t>
      </w:r>
    </w:p>
    <w:p w14:paraId="5F856C5D" w14:textId="77777777" w:rsidR="00BD641A" w:rsidRDefault="00BD641A" w:rsidP="00BD641A">
      <w:pPr>
        <w:pStyle w:val="BulletLevel1"/>
        <w:numPr>
          <w:ilvl w:val="0"/>
          <w:numId w:val="1"/>
        </w:numPr>
        <w:ind w:left="187" w:hanging="187"/>
      </w:pPr>
      <w:r>
        <w:t>Add a password for the Administrator user.</w:t>
      </w:r>
    </w:p>
    <w:p w14:paraId="1C9B14D6" w14:textId="77777777" w:rsidR="00BD641A" w:rsidRDefault="00BD641A" w:rsidP="00BD641A">
      <w:pPr>
        <w:pStyle w:val="BulletLevel1LastBeforeBodycopy"/>
        <w:numPr>
          <w:ilvl w:val="0"/>
          <w:numId w:val="1"/>
        </w:numPr>
        <w:ind w:left="187" w:hanging="187"/>
      </w:pPr>
      <w:r>
        <w:t>Install VMware Tools and reboot.</w:t>
      </w:r>
    </w:p>
    <w:p w14:paraId="047B228C" w14:textId="77777777" w:rsidR="00BD641A" w:rsidRDefault="00BD641A" w:rsidP="00BD641A">
      <w:pPr>
        <w:pStyle w:val="BodyTextMetricLight10pt"/>
      </w:pPr>
      <w:r>
        <w:t>Once the VM has re-booted:</w:t>
      </w:r>
    </w:p>
    <w:p w14:paraId="02E90F4F" w14:textId="77777777" w:rsidR="00BD641A" w:rsidRDefault="00BD641A" w:rsidP="00BD641A">
      <w:pPr>
        <w:pStyle w:val="BulletLevel1"/>
        <w:numPr>
          <w:ilvl w:val="0"/>
          <w:numId w:val="1"/>
        </w:numPr>
        <w:ind w:left="187" w:hanging="187"/>
      </w:pPr>
      <w:r>
        <w:t>Add a temporary network IP address.</w:t>
      </w:r>
    </w:p>
    <w:p w14:paraId="41FCF0E3" w14:textId="77777777" w:rsidR="00BD641A" w:rsidRDefault="00BD641A" w:rsidP="00BD641A">
      <w:pPr>
        <w:pStyle w:val="BulletLevel1"/>
        <w:numPr>
          <w:ilvl w:val="0"/>
          <w:numId w:val="1"/>
        </w:numPr>
        <w:ind w:left="187" w:hanging="187"/>
      </w:pPr>
      <w:r>
        <w:t>Use sconfig utility from (MS-DOS) command line to install windows updates and enable remote desktop.</w:t>
      </w:r>
    </w:p>
    <w:p w14:paraId="1FB20E3C" w14:textId="77777777" w:rsidR="00BD641A" w:rsidRDefault="00BD641A" w:rsidP="00BD641A">
      <w:pPr>
        <w:pStyle w:val="BulletLevel1LastBeforeBodycopy"/>
        <w:numPr>
          <w:ilvl w:val="0"/>
          <w:numId w:val="1"/>
        </w:numPr>
        <w:ind w:left="187" w:hanging="187"/>
      </w:pPr>
      <w:r>
        <w:t>Perform any other customizations you require at this point.</w:t>
      </w:r>
    </w:p>
    <w:p w14:paraId="0CD8CF25" w14:textId="77777777" w:rsidR="00BD641A" w:rsidRDefault="00BD641A" w:rsidP="00BD641A">
      <w:pPr>
        <w:pStyle w:val="BodyTextMetricLight10pt"/>
      </w:pPr>
      <w:r>
        <w:t xml:space="preserve">Prior to converting the VM to Template, run Sysprep: </w:t>
      </w:r>
      <w:r>
        <w:rPr>
          <w:rStyle w:val="CodingLanguage"/>
        </w:rPr>
        <w:t>C:\Windows\System32\Sysprep\Sysprep.exe</w:t>
      </w:r>
    </w:p>
    <w:p w14:paraId="748F6C85" w14:textId="77777777" w:rsidR="00BD641A" w:rsidRDefault="00BD641A" w:rsidP="00BD641A">
      <w:pPr>
        <w:pStyle w:val="BulletLevel1"/>
        <w:numPr>
          <w:ilvl w:val="0"/>
          <w:numId w:val="1"/>
        </w:numPr>
        <w:ind w:left="187" w:hanging="187"/>
      </w:pPr>
      <w:r>
        <w:t>Ensure ‘System Out-of-Box Experience (OOBE)’ is selected</w:t>
      </w:r>
    </w:p>
    <w:p w14:paraId="3D431F5B" w14:textId="77777777" w:rsidR="00BD641A" w:rsidRDefault="00BD641A" w:rsidP="00BD641A">
      <w:pPr>
        <w:pStyle w:val="BulletLevel1"/>
        <w:numPr>
          <w:ilvl w:val="0"/>
          <w:numId w:val="1"/>
        </w:numPr>
        <w:ind w:left="187" w:hanging="187"/>
      </w:pPr>
      <w:r>
        <w:t>Select the ‘Generalize’ option</w:t>
      </w:r>
    </w:p>
    <w:p w14:paraId="5316B568" w14:textId="77777777" w:rsidR="00BD641A" w:rsidRDefault="00BD641A" w:rsidP="00BD641A">
      <w:pPr>
        <w:pStyle w:val="BulletLevel1LastBeforeBodycopy"/>
        <w:numPr>
          <w:ilvl w:val="0"/>
          <w:numId w:val="1"/>
        </w:numPr>
        <w:ind w:left="187" w:hanging="187"/>
      </w:pPr>
      <w:r>
        <w:t>Select ‘Shutdown’ from the Shutdown Options.</w:t>
      </w:r>
    </w:p>
    <w:p w14:paraId="293A3E55" w14:textId="26ACB575" w:rsidR="00BD641A" w:rsidRDefault="00BD641A" w:rsidP="00BD641A">
      <w:pPr>
        <w:pStyle w:val="BodyTextMetricLight10pt"/>
      </w:pPr>
      <w:r>
        <w:t xml:space="preserve">Shutdown VM, and untick </w:t>
      </w:r>
      <w:r>
        <w:rPr>
          <w:rStyle w:val="CodingLanguage"/>
        </w:rPr>
        <w:t>Connect CD/DVD</w:t>
      </w:r>
      <w:r>
        <w:t xml:space="preserve"> so that the Windows </w:t>
      </w:r>
      <w:r w:rsidR="00D267AD">
        <w:t xml:space="preserve">Server </w:t>
      </w:r>
      <w:r>
        <w:t xml:space="preserve">2016 ISO is no longer mounted. Boot the Windows VM one final time and enter regional settings applicable to your location and keyboard mapping, </w:t>
      </w:r>
      <w:r w:rsidR="004E5288">
        <w:t xml:space="preserve">enter a password and </w:t>
      </w:r>
      <w:r>
        <w:t>then Shutdown VM.</w:t>
      </w:r>
    </w:p>
    <w:p w14:paraId="3A761DC5" w14:textId="77777777" w:rsidR="00BD641A" w:rsidRDefault="00BD641A" w:rsidP="00BD641A">
      <w:pPr>
        <w:pStyle w:val="MISCNote-Ruleabove"/>
      </w:pPr>
      <w:r>
        <w:t>Note</w:t>
      </w:r>
    </w:p>
    <w:p w14:paraId="6060CEB4" w14:textId="77777777" w:rsidR="00BD641A" w:rsidRDefault="00BD641A" w:rsidP="00BD641A">
      <w:pPr>
        <w:pStyle w:val="MISCNote-Rulebelow"/>
      </w:pPr>
      <w:r>
        <w:t xml:space="preserve">The </w:t>
      </w:r>
      <w:r>
        <w:rPr>
          <w:rStyle w:val="CodingLanguage"/>
        </w:rPr>
        <w:t>vmware_guest</w:t>
      </w:r>
      <w:r>
        <w:t xml:space="preserve"> module used by the playbooks will generate a new SID.</w:t>
      </w:r>
    </w:p>
    <w:p w14:paraId="7CE6BBCF" w14:textId="77777777" w:rsidR="00BD641A" w:rsidRDefault="00BD641A" w:rsidP="00BD641A">
      <w:pPr>
        <w:pStyle w:val="BodyTextMetricLight10pt"/>
      </w:pPr>
      <w:r>
        <w:t xml:space="preserve">Turn the VM into a template by right-clicking on your VM and selecting </w:t>
      </w:r>
      <w:r>
        <w:rPr>
          <w:rStyle w:val="CodingLanguage"/>
        </w:rPr>
        <w:t>Template -&gt; Convert to Template</w:t>
      </w:r>
      <w:r>
        <w:t xml:space="preserve">. This will create a new template visible under VM Templates in Folders, ready for future use. </w:t>
      </w:r>
    </w:p>
    <w:p w14:paraId="3ABFEE09" w14:textId="77777777" w:rsidR="00BD641A" w:rsidRDefault="00BD641A" w:rsidP="00BD641A">
      <w:pPr>
        <w:pStyle w:val="Heading1"/>
      </w:pPr>
      <w:bookmarkStart w:id="129" w:name="_Configuring_the_solution"/>
      <w:bookmarkStart w:id="130" w:name="_Refd17e56079"/>
      <w:bookmarkStart w:id="131" w:name="_Tocd17e56079"/>
      <w:bookmarkStart w:id="132" w:name="Configuringthesolutioncomponents"/>
      <w:bookmarkStart w:id="133" w:name="_Toc514150028"/>
      <w:bookmarkEnd w:id="129"/>
      <w:r>
        <w:t>Configuring the solution components</w:t>
      </w:r>
      <w:bookmarkEnd w:id="130"/>
      <w:bookmarkEnd w:id="131"/>
      <w:bookmarkEnd w:id="133"/>
    </w:p>
    <w:p w14:paraId="2DDD0AED" w14:textId="4E4F3C19" w:rsidR="00056BDF" w:rsidRDefault="00056BDF" w:rsidP="00056BDF">
      <w:pPr>
        <w:pStyle w:val="BodyTextMetricLight10pt"/>
        <w:rPr>
          <w:b/>
        </w:rPr>
      </w:pPr>
      <w:bookmarkStart w:id="134" w:name="_Refd17e56095"/>
      <w:bookmarkStart w:id="135" w:name="_Tocd17e56095"/>
      <w:bookmarkEnd w:id="132"/>
      <w:r w:rsidRPr="00056BDF">
        <w:t>Once you have prepared your environment, you need to download the solution software and edit the configuration variables to match your setup.</w:t>
      </w:r>
    </w:p>
    <w:p w14:paraId="45F091CF" w14:textId="13F8E3FE" w:rsidR="005940E0" w:rsidRDefault="005940E0" w:rsidP="00056BDF">
      <w:pPr>
        <w:pStyle w:val="Heading2"/>
      </w:pPr>
      <w:bookmarkStart w:id="136" w:name="_Toc514150029"/>
      <w:r>
        <w:t>Ansible configuration</w:t>
      </w:r>
      <w:bookmarkEnd w:id="134"/>
      <w:bookmarkEnd w:id="135"/>
      <w:bookmarkEnd w:id="136"/>
    </w:p>
    <w:p w14:paraId="391696E7" w14:textId="77777777" w:rsidR="005940E0" w:rsidRDefault="005940E0" w:rsidP="005940E0">
      <w:pPr>
        <w:pStyle w:val="BodyTextMetricLight10pt"/>
      </w:pPr>
      <w:r>
        <w:t>On the Ansible node, retrieve the latest version of the playbooks using Git.</w:t>
      </w:r>
    </w:p>
    <w:p w14:paraId="32A7FA8E" w14:textId="77777777" w:rsidR="005940E0" w:rsidRPr="007B0EC3" w:rsidRDefault="005940E0" w:rsidP="005940E0">
      <w:pPr>
        <w:pStyle w:val="BodyTextMetricLight10pt"/>
        <w:rPr>
          <w:rStyle w:val="CodingLanguage"/>
        </w:rPr>
      </w:pPr>
      <w:r w:rsidRPr="007B0EC3">
        <w:rPr>
          <w:rStyle w:val="CodingLanguage"/>
        </w:rPr>
        <w:t># git clone &lt;repository&gt;</w:t>
      </w:r>
    </w:p>
    <w:p w14:paraId="7143DCDE" w14:textId="2A4F7AB1" w:rsidR="005940E0" w:rsidRDefault="005940E0" w:rsidP="005940E0">
      <w:pPr>
        <w:pStyle w:val="BodyTextMetricLight10pt"/>
      </w:pPr>
      <w:r>
        <w:t xml:space="preserve">Change to the directory </w:t>
      </w:r>
      <w:r w:rsidR="0002595E">
        <w:t>that</w:t>
      </w:r>
      <w:r>
        <w:t xml:space="preserve"> you just cloned:</w:t>
      </w:r>
    </w:p>
    <w:p w14:paraId="537D3532" w14:textId="77777777" w:rsidR="005940E0" w:rsidRPr="007B0EC3" w:rsidRDefault="005940E0" w:rsidP="005940E0">
      <w:pPr>
        <w:pStyle w:val="BodyTextMetricLight10pt"/>
        <w:rPr>
          <w:rStyle w:val="CodingLanguage"/>
        </w:rPr>
      </w:pPr>
      <w:r w:rsidRPr="007B0EC3">
        <w:rPr>
          <w:rStyle w:val="CodingLanguage"/>
        </w:rPr>
        <w:t># cd ~/Docker-Synergy</w:t>
      </w:r>
    </w:p>
    <w:p w14:paraId="056EA572" w14:textId="77777777" w:rsidR="005940E0" w:rsidRDefault="005940E0" w:rsidP="005940E0">
      <w:pPr>
        <w:pStyle w:val="BodyTextMetricLight10pt"/>
      </w:pPr>
      <w:r>
        <w:t xml:space="preserve">Change to the </w:t>
      </w:r>
      <w:r>
        <w:rPr>
          <w:rStyle w:val="CodingLanguage"/>
        </w:rPr>
        <w:t>ops</w:t>
      </w:r>
      <w:r>
        <w:t xml:space="preserve"> directory: </w:t>
      </w:r>
    </w:p>
    <w:p w14:paraId="00CDB792" w14:textId="77777777" w:rsidR="005940E0" w:rsidRPr="007B0EC3" w:rsidRDefault="005940E0" w:rsidP="005940E0">
      <w:pPr>
        <w:rPr>
          <w:rStyle w:val="CodingLanguage"/>
        </w:rPr>
      </w:pPr>
      <w:r w:rsidRPr="007B0EC3">
        <w:rPr>
          <w:rStyle w:val="CodingLanguage"/>
        </w:rPr>
        <w:t># cd ops</w:t>
      </w:r>
    </w:p>
    <w:p w14:paraId="6F081582" w14:textId="77777777" w:rsidR="005940E0" w:rsidRDefault="005940E0" w:rsidP="005940E0">
      <w:pPr>
        <w:pStyle w:val="MISCNote-Ruleabove"/>
      </w:pPr>
      <w:r>
        <w:lastRenderedPageBreak/>
        <w:t>Note</w:t>
      </w:r>
    </w:p>
    <w:p w14:paraId="242E0248" w14:textId="77777777" w:rsidR="005940E0" w:rsidRDefault="005940E0" w:rsidP="005940E0">
      <w:pPr>
        <w:pStyle w:val="MISCNote-Rulebelow"/>
      </w:pPr>
      <w:r>
        <w:t xml:space="preserve">All subsequent file names are relative to the </w:t>
      </w:r>
      <w:r>
        <w:rPr>
          <w:rStyle w:val="CodingLanguage"/>
        </w:rPr>
        <w:t>ops</w:t>
      </w:r>
      <w:r>
        <w:t xml:space="preserve"> directory. For example </w:t>
      </w:r>
      <w:r>
        <w:rPr>
          <w:rStyle w:val="CodingLanguage"/>
        </w:rPr>
        <w:t>vm_hosts</w:t>
      </w:r>
      <w:r>
        <w:t xml:space="preserve"> is located in </w:t>
      </w:r>
      <w:r>
        <w:rPr>
          <w:rStyle w:val="CodingLanguage"/>
        </w:rPr>
        <w:t>~/Docker-Synergy/ops</w:t>
      </w:r>
      <w:r>
        <w:t xml:space="preserve"> and </w:t>
      </w:r>
      <w:r>
        <w:rPr>
          <w:rStyle w:val="CodingLanguage"/>
        </w:rPr>
        <w:t>group_vars/vars</w:t>
      </w:r>
      <w:r>
        <w:t xml:space="preserve"> corresponds to </w:t>
      </w:r>
      <w:r>
        <w:rPr>
          <w:rStyle w:val="CodingLanguage"/>
        </w:rPr>
        <w:t>~/Docker-Synergy/ops/groups_vars/vars</w:t>
      </w:r>
      <w:r>
        <w:t>.</w:t>
      </w:r>
    </w:p>
    <w:p w14:paraId="141A524F" w14:textId="77777777" w:rsidR="005940E0" w:rsidRDefault="005940E0" w:rsidP="005940E0">
      <w:pPr>
        <w:pStyle w:val="BodyTextMetricLight10pt"/>
      </w:pPr>
      <w:r>
        <w:t>You now need to prepare the configuration to match your own environment, prior to deploying Docker EE and the rest of the nodes. To do so, you will need to modify a number of files including:</w:t>
      </w:r>
    </w:p>
    <w:p w14:paraId="50D4657C" w14:textId="77777777" w:rsidR="005940E0" w:rsidRDefault="005940E0" w:rsidP="005940E0">
      <w:pPr>
        <w:pStyle w:val="BulletLevel1"/>
        <w:numPr>
          <w:ilvl w:val="0"/>
          <w:numId w:val="1"/>
        </w:numPr>
        <w:ind w:left="187" w:hanging="187"/>
      </w:pPr>
      <w:r>
        <w:rPr>
          <w:rStyle w:val="CodingLanguage"/>
        </w:rPr>
        <w:t>site.yml</w:t>
      </w:r>
      <w:r>
        <w:t>, the main entry point for the playbooks.</w:t>
      </w:r>
    </w:p>
    <w:p w14:paraId="7F461624" w14:textId="77777777" w:rsidR="005940E0" w:rsidRDefault="005940E0" w:rsidP="005940E0">
      <w:pPr>
        <w:pStyle w:val="BulletLevel1LastBeforeBodycopy"/>
        <w:numPr>
          <w:ilvl w:val="0"/>
          <w:numId w:val="1"/>
        </w:numPr>
        <w:ind w:left="187" w:hanging="187"/>
      </w:pPr>
      <w:r>
        <w:rPr>
          <w:rStyle w:val="CodingLanguage"/>
        </w:rPr>
        <w:t>vm_hosts</w:t>
      </w:r>
      <w:r>
        <w:t>, the inventory file.</w:t>
      </w:r>
    </w:p>
    <w:p w14:paraId="3ECC69F3" w14:textId="77777777" w:rsidR="005940E0" w:rsidRDefault="005940E0" w:rsidP="005940E0">
      <w:pPr>
        <w:pStyle w:val="BodyTextMetricLight10pt"/>
      </w:pPr>
      <w:r>
        <w:t xml:space="preserve">You also need to create and populate a number of files: </w:t>
      </w:r>
    </w:p>
    <w:p w14:paraId="43096751" w14:textId="77777777" w:rsidR="005940E0" w:rsidRDefault="005940E0" w:rsidP="005940E0">
      <w:pPr>
        <w:pStyle w:val="BulletLevel1"/>
        <w:numPr>
          <w:ilvl w:val="0"/>
          <w:numId w:val="1"/>
        </w:numPr>
        <w:ind w:left="187" w:hanging="187"/>
      </w:pPr>
      <w:r>
        <w:rPr>
          <w:rStyle w:val="CodingLanguage"/>
        </w:rPr>
        <w:t>group_vars/vars</w:t>
      </w:r>
      <w:r>
        <w:t>, the group variables file.</w:t>
      </w:r>
    </w:p>
    <w:p w14:paraId="5ACD78AC" w14:textId="77777777" w:rsidR="005940E0" w:rsidRDefault="005940E0" w:rsidP="005940E0">
      <w:pPr>
        <w:pStyle w:val="BulletLevel1"/>
        <w:numPr>
          <w:ilvl w:val="0"/>
          <w:numId w:val="1"/>
        </w:numPr>
        <w:ind w:left="187" w:hanging="187"/>
      </w:pPr>
      <w:r>
        <w:rPr>
          <w:rStyle w:val="CodingLanguage"/>
        </w:rPr>
        <w:t>group_vars/vault</w:t>
      </w:r>
      <w:r>
        <w:t>, containing sensitive information that needs to be protected.</w:t>
      </w:r>
    </w:p>
    <w:p w14:paraId="179B4E0E" w14:textId="77777777" w:rsidR="005940E0" w:rsidRDefault="005940E0" w:rsidP="005940E0">
      <w:pPr>
        <w:pStyle w:val="BulletLevel1LastBeforeBodycopy"/>
        <w:numPr>
          <w:ilvl w:val="0"/>
          <w:numId w:val="1"/>
        </w:numPr>
        <w:ind w:left="187" w:hanging="187"/>
      </w:pPr>
      <w:r>
        <w:rPr>
          <w:rStyle w:val="CodingLanguage"/>
        </w:rPr>
        <w:t>group_vars/backup</w:t>
      </w:r>
      <w:r>
        <w:t xml:space="preserve">, containing backup-related variables. </w:t>
      </w:r>
    </w:p>
    <w:p w14:paraId="3C0E3452" w14:textId="77777777" w:rsidR="005940E0" w:rsidRDefault="005940E0" w:rsidP="005940E0">
      <w:pPr>
        <w:pStyle w:val="BodyTextMetricLight10pt"/>
      </w:pPr>
      <w:r>
        <w:t>For the latter group, a set of sample files has been provided to help you get started:</w:t>
      </w:r>
    </w:p>
    <w:p w14:paraId="07FA0156" w14:textId="77777777" w:rsidR="005940E0" w:rsidRDefault="005940E0" w:rsidP="005940E0">
      <w:pPr>
        <w:pStyle w:val="BulletLevel1"/>
        <w:numPr>
          <w:ilvl w:val="0"/>
          <w:numId w:val="1"/>
        </w:numPr>
        <w:ind w:left="187" w:hanging="187"/>
      </w:pPr>
      <w:r>
        <w:rPr>
          <w:rStyle w:val="CodingLanguage"/>
        </w:rPr>
        <w:t>group_vars/vars.sample</w:t>
      </w:r>
      <w:r>
        <w:t>, a sample group variables file.</w:t>
      </w:r>
    </w:p>
    <w:p w14:paraId="1D120807" w14:textId="77777777" w:rsidR="005940E0" w:rsidRDefault="005940E0" w:rsidP="005940E0">
      <w:pPr>
        <w:pStyle w:val="BulletLevel1"/>
        <w:numPr>
          <w:ilvl w:val="0"/>
          <w:numId w:val="1"/>
        </w:numPr>
        <w:ind w:left="187" w:hanging="187"/>
      </w:pPr>
      <w:r>
        <w:rPr>
          <w:rStyle w:val="CodingLanguage"/>
        </w:rPr>
        <w:t>group_vars/vault.sample</w:t>
      </w:r>
      <w:r>
        <w:t>, a sample vault file.</w:t>
      </w:r>
    </w:p>
    <w:p w14:paraId="57CAA878" w14:textId="77777777" w:rsidR="005940E0" w:rsidRDefault="005940E0" w:rsidP="005940E0">
      <w:pPr>
        <w:pStyle w:val="BulletLevel1LastBeforeBodycopy"/>
        <w:numPr>
          <w:ilvl w:val="0"/>
          <w:numId w:val="1"/>
        </w:numPr>
        <w:ind w:left="187" w:hanging="187"/>
      </w:pPr>
      <w:r>
        <w:rPr>
          <w:rStyle w:val="CodingLanguage"/>
        </w:rPr>
        <w:t>group_vars/backup.sample</w:t>
      </w:r>
      <w:r>
        <w:t xml:space="preserve">, a sample backup configuration file. </w:t>
      </w:r>
    </w:p>
    <w:p w14:paraId="14ADD8B7" w14:textId="77777777" w:rsidR="005940E0" w:rsidRDefault="005940E0" w:rsidP="005940E0">
      <w:pPr>
        <w:pStyle w:val="BodyTextMetricLight10pt"/>
      </w:pPr>
      <w:r>
        <w:t xml:space="preserve">The file </w:t>
      </w:r>
      <w:r>
        <w:rPr>
          <w:rStyle w:val="CodingLanguage"/>
        </w:rPr>
        <w:t>group_vars/win_worker.yml</w:t>
      </w:r>
      <w:r>
        <w:t xml:space="preserve"> supports advanced configuration of Windows remote management and in general should not require modification.</w:t>
      </w:r>
    </w:p>
    <w:p w14:paraId="6C5FA524" w14:textId="77777777" w:rsidR="005940E0" w:rsidRDefault="005940E0" w:rsidP="005940E0">
      <w:pPr>
        <w:pStyle w:val="BodyTextMetricLight10pt"/>
      </w:pPr>
      <w:r>
        <w:t xml:space="preserve">You should work from the </w:t>
      </w:r>
      <w:r>
        <w:rPr>
          <w:rStyle w:val="CodingLanguage"/>
        </w:rPr>
        <w:t>root</w:t>
      </w:r>
      <w:r>
        <w:t xml:space="preserve"> account for the configuration steps and also later on when you run the playbooks.</w:t>
      </w:r>
    </w:p>
    <w:p w14:paraId="2C4F4CEA" w14:textId="77777777" w:rsidR="005940E0" w:rsidRDefault="005940E0" w:rsidP="005940E0">
      <w:pPr>
        <w:pStyle w:val="Heading2"/>
      </w:pPr>
      <w:bookmarkStart w:id="137" w:name="_Refd17e56211"/>
      <w:bookmarkStart w:id="138" w:name="_Tocd17e56211"/>
      <w:bookmarkStart w:id="139" w:name="_Toc514150030"/>
      <w:r>
        <w:t>Editing the inventory</w:t>
      </w:r>
      <w:bookmarkEnd w:id="137"/>
      <w:bookmarkEnd w:id="138"/>
      <w:bookmarkEnd w:id="139"/>
    </w:p>
    <w:p w14:paraId="79468A24" w14:textId="77777777" w:rsidR="005940E0" w:rsidRDefault="005940E0" w:rsidP="005940E0">
      <w:pPr>
        <w:pStyle w:val="BodyTextMetricLight10pt"/>
      </w:pPr>
      <w:r>
        <w:t xml:space="preserve">The inventory is the file named </w:t>
      </w:r>
      <w:r>
        <w:rPr>
          <w:rStyle w:val="CodingLanguage"/>
        </w:rPr>
        <w:t>vm_hosts</w:t>
      </w:r>
      <w:r>
        <w:t xml:space="preserve"> in the </w:t>
      </w:r>
      <w:r>
        <w:rPr>
          <w:rStyle w:val="CodingLanguage"/>
        </w:rPr>
        <w:t>~Docker-Synergy/ops</w:t>
      </w:r>
      <w:r>
        <w:t xml:space="preserve"> directory. You need to edit this file to describe the configuration you want to deploy.</w:t>
      </w:r>
    </w:p>
    <w:p w14:paraId="222E7ED1" w14:textId="77777777" w:rsidR="005940E0" w:rsidRDefault="005940E0" w:rsidP="005940E0">
      <w:pPr>
        <w:pStyle w:val="BodyTextMetricLight10pt"/>
      </w:pPr>
      <w:r>
        <w:t>The nodes inside the inventory are organized in groups. The groups are defined by brackets and the group names are static so they must not be changed. Other fields (hostnames, specifications, IP addresses…) are edited to match your setup. The groups are as follows:</w:t>
      </w:r>
    </w:p>
    <w:p w14:paraId="6CC3D597" w14:textId="77777777" w:rsidR="005940E0" w:rsidRDefault="005940E0" w:rsidP="005940E0">
      <w:pPr>
        <w:pStyle w:val="BulletLevel1"/>
        <w:numPr>
          <w:ilvl w:val="0"/>
          <w:numId w:val="1"/>
        </w:numPr>
        <w:ind w:left="187" w:hanging="187"/>
      </w:pPr>
      <w:r>
        <w:rPr>
          <w:rStyle w:val="CodingLanguage"/>
        </w:rPr>
        <w:t>[ucp_main]</w:t>
      </w:r>
      <w:r>
        <w:t>: A group containing one single node which will be the main UCP node and swarm leader. Do not add more than one node under this group.</w:t>
      </w:r>
    </w:p>
    <w:p w14:paraId="2FE5EE81" w14:textId="77777777" w:rsidR="005940E0" w:rsidRDefault="005940E0" w:rsidP="005940E0">
      <w:pPr>
        <w:pStyle w:val="BulletLevel1"/>
        <w:numPr>
          <w:ilvl w:val="0"/>
          <w:numId w:val="1"/>
        </w:numPr>
        <w:ind w:left="187" w:hanging="187"/>
      </w:pPr>
      <w:r>
        <w:rPr>
          <w:rStyle w:val="CodingLanguage"/>
        </w:rPr>
        <w:t>[ucp]</w:t>
      </w:r>
      <w:r>
        <w:t>: A group containing all the UCP nodes, including the main UCP node. Typically you should have either 3 or 5 nodes under this group.</w:t>
      </w:r>
    </w:p>
    <w:p w14:paraId="22FB8D07" w14:textId="77777777" w:rsidR="005940E0" w:rsidRDefault="005940E0" w:rsidP="005940E0">
      <w:pPr>
        <w:pStyle w:val="BulletLevel1"/>
        <w:numPr>
          <w:ilvl w:val="0"/>
          <w:numId w:val="1"/>
        </w:numPr>
        <w:ind w:left="187" w:hanging="187"/>
      </w:pPr>
      <w:r>
        <w:rPr>
          <w:rStyle w:val="CodingLanguage"/>
        </w:rPr>
        <w:t>[dtr_main]</w:t>
      </w:r>
      <w:r>
        <w:t>: A group containing one single node which will be the first DTR node to be installed. Do not add more than one node under this group.</w:t>
      </w:r>
    </w:p>
    <w:p w14:paraId="275E07EE" w14:textId="77777777" w:rsidR="005940E0" w:rsidRDefault="005940E0" w:rsidP="005940E0">
      <w:pPr>
        <w:pStyle w:val="BulletLevel1"/>
        <w:numPr>
          <w:ilvl w:val="0"/>
          <w:numId w:val="1"/>
        </w:numPr>
        <w:ind w:left="187" w:hanging="187"/>
      </w:pPr>
      <w:r>
        <w:rPr>
          <w:rStyle w:val="CodingLanguage"/>
        </w:rPr>
        <w:t>[dtr]</w:t>
      </w:r>
      <w:r>
        <w:t>: A group containing all the DTR nodes, including the main DTR node. Typically you should have either 3 or 5 nodes under this group.</w:t>
      </w:r>
    </w:p>
    <w:p w14:paraId="5D630CC0" w14:textId="77777777" w:rsidR="005940E0" w:rsidRDefault="005940E0" w:rsidP="005940E0">
      <w:pPr>
        <w:pStyle w:val="BulletLevel1"/>
        <w:numPr>
          <w:ilvl w:val="0"/>
          <w:numId w:val="1"/>
        </w:numPr>
        <w:ind w:left="187" w:hanging="187"/>
      </w:pPr>
      <w:r>
        <w:rPr>
          <w:rStyle w:val="CodingLanguage"/>
        </w:rPr>
        <w:t>[worker]</w:t>
      </w:r>
      <w:r>
        <w:t xml:space="preserve">: A group containing all the Linux worker nodes. </w:t>
      </w:r>
    </w:p>
    <w:p w14:paraId="3BED130B" w14:textId="77777777" w:rsidR="005940E0" w:rsidRDefault="005940E0" w:rsidP="005940E0">
      <w:pPr>
        <w:pStyle w:val="BulletLevel1"/>
        <w:numPr>
          <w:ilvl w:val="0"/>
          <w:numId w:val="1"/>
        </w:numPr>
        <w:ind w:left="187" w:hanging="187"/>
      </w:pPr>
      <w:r>
        <w:rPr>
          <w:rStyle w:val="CodingLanguage"/>
        </w:rPr>
        <w:t>[win_worker]</w:t>
      </w:r>
      <w:r>
        <w:t xml:space="preserve">: A group containing all the Windows worker nodes. </w:t>
      </w:r>
    </w:p>
    <w:p w14:paraId="1100590D" w14:textId="77777777" w:rsidR="005940E0" w:rsidRDefault="005940E0" w:rsidP="005940E0">
      <w:pPr>
        <w:pStyle w:val="BulletLevel1"/>
        <w:numPr>
          <w:ilvl w:val="0"/>
          <w:numId w:val="1"/>
        </w:numPr>
        <w:ind w:left="187" w:hanging="187"/>
      </w:pPr>
      <w:r>
        <w:rPr>
          <w:rStyle w:val="CodingLanguage"/>
        </w:rPr>
        <w:t>[ucp_lb]</w:t>
      </w:r>
      <w:r>
        <w:t>: A group containing one single node which will be the load balancer for the UCP nodes. Do not add more than one node under this group.</w:t>
      </w:r>
    </w:p>
    <w:p w14:paraId="55650936" w14:textId="77777777" w:rsidR="005940E0" w:rsidRDefault="005940E0" w:rsidP="005940E0">
      <w:pPr>
        <w:pStyle w:val="BulletLevel1"/>
        <w:numPr>
          <w:ilvl w:val="0"/>
          <w:numId w:val="1"/>
        </w:numPr>
        <w:ind w:left="187" w:hanging="187"/>
      </w:pPr>
      <w:r>
        <w:rPr>
          <w:rStyle w:val="CodingLanguage"/>
        </w:rPr>
        <w:t>[dtr_lb]</w:t>
      </w:r>
      <w:r>
        <w:t>: A group containing one single node which will be the load balancer for the DTR nodes. Do not add more than one node under this group.</w:t>
      </w:r>
    </w:p>
    <w:p w14:paraId="201F2D04" w14:textId="77777777" w:rsidR="005940E0" w:rsidRDefault="005940E0" w:rsidP="005940E0">
      <w:pPr>
        <w:pStyle w:val="BulletLevel1"/>
        <w:numPr>
          <w:ilvl w:val="0"/>
          <w:numId w:val="1"/>
        </w:numPr>
        <w:ind w:left="187" w:hanging="187"/>
      </w:pPr>
      <w:r>
        <w:rPr>
          <w:rStyle w:val="CodingLanguage"/>
        </w:rPr>
        <w:t>[worker_lb]</w:t>
      </w:r>
      <w:r>
        <w:t>: A group containing one single node which will be the load balancer for the worker nodes. Do not add more than one node under this group.</w:t>
      </w:r>
    </w:p>
    <w:p w14:paraId="670EC878" w14:textId="77777777" w:rsidR="005940E0" w:rsidRDefault="005940E0" w:rsidP="005940E0">
      <w:pPr>
        <w:pStyle w:val="BulletLevel1"/>
        <w:numPr>
          <w:ilvl w:val="0"/>
          <w:numId w:val="1"/>
        </w:numPr>
        <w:ind w:left="187" w:hanging="187"/>
      </w:pPr>
      <w:r>
        <w:rPr>
          <w:rStyle w:val="CodingLanguage"/>
        </w:rPr>
        <w:lastRenderedPageBreak/>
        <w:t>[lbs]</w:t>
      </w:r>
      <w:r>
        <w:t>: A group containing all the load balancers. This group will have 3 nodes, also defined individually in the three groups above.</w:t>
      </w:r>
    </w:p>
    <w:p w14:paraId="3D2D9184" w14:textId="77777777" w:rsidR="005940E0" w:rsidRDefault="005940E0" w:rsidP="005940E0">
      <w:pPr>
        <w:pStyle w:val="BulletLevel1"/>
        <w:numPr>
          <w:ilvl w:val="0"/>
          <w:numId w:val="1"/>
        </w:numPr>
        <w:ind w:left="187" w:hanging="187"/>
      </w:pPr>
      <w:r>
        <w:rPr>
          <w:rStyle w:val="CodingLanguage"/>
        </w:rPr>
        <w:t>[nfs]</w:t>
      </w:r>
      <w:r>
        <w:t>: A group containing one single node which will be the NFS node. Do not add more than one node under this group.</w:t>
      </w:r>
    </w:p>
    <w:p w14:paraId="18343A57" w14:textId="77777777" w:rsidR="005940E0" w:rsidRDefault="005940E0" w:rsidP="005940E0">
      <w:pPr>
        <w:pStyle w:val="BulletLevel1"/>
        <w:numPr>
          <w:ilvl w:val="0"/>
          <w:numId w:val="1"/>
        </w:numPr>
        <w:ind w:left="187" w:hanging="187"/>
      </w:pPr>
      <w:r>
        <w:rPr>
          <w:rStyle w:val="CodingLanguage"/>
        </w:rPr>
        <w:t>[logger]</w:t>
      </w:r>
      <w:r>
        <w:t>: A group containing one single node which will be the logger node. Do not add more than one node under this group.</w:t>
      </w:r>
    </w:p>
    <w:p w14:paraId="26AED6BA" w14:textId="77777777" w:rsidR="005940E0" w:rsidRDefault="005940E0" w:rsidP="005940E0">
      <w:pPr>
        <w:pStyle w:val="BulletLevel1LastBeforeBodycopy"/>
        <w:numPr>
          <w:ilvl w:val="0"/>
          <w:numId w:val="1"/>
        </w:numPr>
        <w:ind w:left="187" w:hanging="187"/>
      </w:pPr>
      <w:r>
        <w:rPr>
          <w:rStyle w:val="CodingLanguage"/>
        </w:rPr>
        <w:t>[local]</w:t>
      </w:r>
      <w:r>
        <w:t>: A group containing the local Ansible host. It contains an entry that should not be modified.</w:t>
      </w:r>
    </w:p>
    <w:p w14:paraId="1C705D1D" w14:textId="77777777" w:rsidR="005940E0" w:rsidRDefault="005940E0" w:rsidP="005940E0">
      <w:pPr>
        <w:pStyle w:val="BodyTextMetricLight10pt"/>
      </w:pPr>
      <w:r>
        <w:t>There are also a few special groups:</w:t>
      </w:r>
    </w:p>
    <w:p w14:paraId="1DB0D636" w14:textId="77777777" w:rsidR="005940E0" w:rsidRDefault="005940E0" w:rsidP="005940E0">
      <w:pPr>
        <w:pStyle w:val="BulletLevel1"/>
        <w:numPr>
          <w:ilvl w:val="0"/>
          <w:numId w:val="1"/>
        </w:numPr>
        <w:ind w:left="187" w:hanging="187"/>
      </w:pPr>
      <w:r>
        <w:t>[docker:children]: A group of groups including all the nodes where Docker will be installed.</w:t>
      </w:r>
    </w:p>
    <w:p w14:paraId="2416A3B2" w14:textId="77777777" w:rsidR="005940E0" w:rsidRDefault="005940E0" w:rsidP="005940E0">
      <w:pPr>
        <w:pStyle w:val="BulletLevel1LastBeforeBodycopy"/>
        <w:numPr>
          <w:ilvl w:val="0"/>
          <w:numId w:val="1"/>
        </w:numPr>
        <w:ind w:left="187" w:hanging="187"/>
      </w:pPr>
      <w:r>
        <w:t>[vms:children]: A group of groups including all the Virtual Machines involved, with the exception of the local host.</w:t>
      </w:r>
    </w:p>
    <w:p w14:paraId="1392A17C" w14:textId="77777777" w:rsidR="005940E0" w:rsidRDefault="005940E0" w:rsidP="005940E0">
      <w:pPr>
        <w:pStyle w:val="BodyTextMetricLight10pt"/>
      </w:pPr>
      <w:r>
        <w:t>Finally, you will find some variables defined for each group:</w:t>
      </w:r>
    </w:p>
    <w:p w14:paraId="7B49BFE6" w14:textId="77777777" w:rsidR="005940E0" w:rsidRDefault="005940E0" w:rsidP="005940E0">
      <w:pPr>
        <w:pStyle w:val="BulletLevel1"/>
        <w:numPr>
          <w:ilvl w:val="0"/>
          <w:numId w:val="1"/>
        </w:numPr>
        <w:ind w:left="187" w:hanging="187"/>
      </w:pPr>
      <w:r>
        <w:t>[vms:vars]: A set of variables defined for all VMs. Currently only the size of the boot disk is defined here.</w:t>
      </w:r>
    </w:p>
    <w:p w14:paraId="5753E10D" w14:textId="77777777" w:rsidR="005940E0" w:rsidRDefault="005940E0" w:rsidP="005940E0">
      <w:pPr>
        <w:pStyle w:val="BulletLevel1"/>
        <w:numPr>
          <w:ilvl w:val="0"/>
          <w:numId w:val="1"/>
        </w:numPr>
        <w:ind w:left="187" w:hanging="187"/>
      </w:pPr>
      <w:r>
        <w:t>[ucp:vars]: A set of variables defined for all nodes in the [</w:t>
      </w:r>
      <w:r>
        <w:rPr>
          <w:rStyle w:val="CodingLanguage"/>
        </w:rPr>
        <w:t>ucp</w:t>
      </w:r>
      <w:r>
        <w:t>] group.</w:t>
      </w:r>
    </w:p>
    <w:p w14:paraId="47ED8B5C" w14:textId="77777777" w:rsidR="005940E0" w:rsidRDefault="005940E0" w:rsidP="005940E0">
      <w:pPr>
        <w:pStyle w:val="BulletLevel1"/>
        <w:numPr>
          <w:ilvl w:val="0"/>
          <w:numId w:val="1"/>
        </w:numPr>
        <w:ind w:left="187" w:hanging="187"/>
      </w:pPr>
      <w:r>
        <w:t>[dtr:vars]: A set of variables defined for all nodes in the [</w:t>
      </w:r>
      <w:r>
        <w:rPr>
          <w:rStyle w:val="CodingLanguage"/>
        </w:rPr>
        <w:t>dtr</w:t>
      </w:r>
      <w:r>
        <w:t>] group.</w:t>
      </w:r>
    </w:p>
    <w:p w14:paraId="7F0827E1" w14:textId="77777777" w:rsidR="005940E0" w:rsidRDefault="005940E0" w:rsidP="005940E0">
      <w:pPr>
        <w:pStyle w:val="BulletLevel1"/>
        <w:numPr>
          <w:ilvl w:val="0"/>
          <w:numId w:val="1"/>
        </w:numPr>
        <w:ind w:left="187" w:hanging="187"/>
      </w:pPr>
      <w:r>
        <w:t>[worker:vars]: A set of variables defined for all nodes in the [</w:t>
      </w:r>
      <w:r>
        <w:rPr>
          <w:rStyle w:val="CodingLanguage"/>
        </w:rPr>
        <w:t>worker</w:t>
      </w:r>
      <w:r>
        <w:t>] group.</w:t>
      </w:r>
    </w:p>
    <w:p w14:paraId="76EECC4F" w14:textId="77777777" w:rsidR="005940E0" w:rsidRDefault="005940E0" w:rsidP="005940E0">
      <w:pPr>
        <w:pStyle w:val="BulletLevel1"/>
        <w:numPr>
          <w:ilvl w:val="0"/>
          <w:numId w:val="1"/>
        </w:numPr>
        <w:ind w:left="187" w:hanging="187"/>
      </w:pPr>
      <w:r>
        <w:t>[win_worker:vars]: A set of variables defined for all nodes in the [</w:t>
      </w:r>
      <w:r>
        <w:rPr>
          <w:rStyle w:val="CodingLanguage"/>
        </w:rPr>
        <w:t>win_worker</w:t>
      </w:r>
      <w:r>
        <w:t>] group.</w:t>
      </w:r>
    </w:p>
    <w:p w14:paraId="4220F05B" w14:textId="77777777" w:rsidR="005940E0" w:rsidRDefault="005940E0" w:rsidP="005940E0">
      <w:pPr>
        <w:pStyle w:val="BulletLevel1"/>
        <w:numPr>
          <w:ilvl w:val="0"/>
          <w:numId w:val="1"/>
        </w:numPr>
        <w:ind w:left="187" w:hanging="187"/>
      </w:pPr>
      <w:r>
        <w:t>[lbs:vars]: A set of variables defined for all nodes in the [</w:t>
      </w:r>
      <w:r>
        <w:rPr>
          <w:rStyle w:val="CodingLanguage"/>
        </w:rPr>
        <w:t>lbs</w:t>
      </w:r>
      <w:r>
        <w:t>] group.</w:t>
      </w:r>
    </w:p>
    <w:p w14:paraId="04B19E11" w14:textId="77777777" w:rsidR="005940E0" w:rsidRDefault="005940E0" w:rsidP="005940E0">
      <w:pPr>
        <w:pStyle w:val="BulletLevel1"/>
        <w:numPr>
          <w:ilvl w:val="0"/>
          <w:numId w:val="1"/>
        </w:numPr>
        <w:ind w:left="187" w:hanging="187"/>
      </w:pPr>
      <w:r>
        <w:t>[nfs:vars]: A set of variables defined for all nodes in the [</w:t>
      </w:r>
      <w:r>
        <w:rPr>
          <w:rStyle w:val="CodingLanguage"/>
        </w:rPr>
        <w:t>nfs</w:t>
      </w:r>
      <w:r>
        <w:t>] group.</w:t>
      </w:r>
    </w:p>
    <w:p w14:paraId="2D099ED6" w14:textId="77777777" w:rsidR="005940E0" w:rsidRDefault="005940E0" w:rsidP="005940E0">
      <w:pPr>
        <w:pStyle w:val="BulletLevel1LastBeforeBodycopy"/>
        <w:numPr>
          <w:ilvl w:val="0"/>
          <w:numId w:val="1"/>
        </w:numPr>
        <w:ind w:left="187" w:hanging="187"/>
      </w:pPr>
      <w:r>
        <w:t>[logger:vars]: A set of variables defined for all nodes in the [</w:t>
      </w:r>
      <w:r>
        <w:rPr>
          <w:rStyle w:val="CodingLanguage"/>
        </w:rPr>
        <w:t>logger</w:t>
      </w:r>
      <w:r>
        <w:t>] group.</w:t>
      </w:r>
    </w:p>
    <w:p w14:paraId="651F351B" w14:textId="67435E14" w:rsidR="005940E0" w:rsidRDefault="005940E0" w:rsidP="005940E0">
      <w:pPr>
        <w:pStyle w:val="BodyTextMetricLight10pt"/>
      </w:pPr>
      <w:r>
        <w:t xml:space="preserve">If you wish to configure your nodes with </w:t>
      </w:r>
      <w:r w:rsidR="00AC0561">
        <w:t>different specifications to</w:t>
      </w:r>
      <w:r>
        <w:t xml:space="preserve"> the ones defined by the group, it is possible to declare the same variables at the node level, overriding the group value. For instance, you could have one of your Linux workers with higher specifications by </w:t>
      </w:r>
      <w:r w:rsidR="00AC0561">
        <w:t>setting</w:t>
      </w:r>
      <w:r>
        <w:t>:</w:t>
      </w:r>
    </w:p>
    <w:p w14:paraId="794543F1" w14:textId="77777777" w:rsidR="005940E0" w:rsidRPr="00FA27CD" w:rsidRDefault="005940E0" w:rsidP="005940E0">
      <w:pPr>
        <w:pStyle w:val="BodyTextMetricLight10pt"/>
        <w:rPr>
          <w:rStyle w:val="CodingLanguage"/>
        </w:rPr>
      </w:pPr>
      <w:r w:rsidRPr="00FA27CD">
        <w:rPr>
          <w:rStyle w:val="CodingLanguage"/>
        </w:rPr>
        <w:t>[worker] </w:t>
      </w:r>
      <w:r w:rsidRPr="00FA27CD">
        <w:rPr>
          <w:rStyle w:val="CodingLanguage"/>
        </w:rPr>
        <w:br/>
        <w:t>worker01 ip_addr='10.0.0.10/16' esxi_host='esxi1.domain.local' </w:t>
      </w:r>
      <w:r w:rsidRPr="00FA27CD">
        <w:rPr>
          <w:rStyle w:val="CodingLanguage"/>
        </w:rPr>
        <w:br/>
        <w:t>worker02 ip_addr='10.0.0.11/16' esxi_host='esxi1.domain.local' </w:t>
      </w:r>
      <w:r w:rsidRPr="00FA27CD">
        <w:rPr>
          <w:rStyle w:val="CodingLanguage"/>
        </w:rPr>
        <w:br/>
        <w:t>worker03 ip_addr='10.0.0.12/16' esxi_host='esxi1.domain.local' cpus='16' ram'32768' </w:t>
      </w:r>
      <w:r w:rsidRPr="00FA27CD">
        <w:rPr>
          <w:rStyle w:val="CodingLanguage"/>
        </w:rPr>
        <w:br/>
      </w:r>
      <w:r w:rsidRPr="00FA27CD">
        <w:rPr>
          <w:rStyle w:val="CodingLanguage"/>
        </w:rPr>
        <w:br/>
        <w:t>[worker:vars] </w:t>
      </w:r>
      <w:r w:rsidRPr="00FA27CD">
        <w:rPr>
          <w:rStyle w:val="CodingLanguage"/>
        </w:rPr>
        <w:br/>
        <w:t>cpus='4' ram='16384' disk2_size='200'</w:t>
      </w:r>
    </w:p>
    <w:p w14:paraId="714C6D68" w14:textId="77777777" w:rsidR="005940E0" w:rsidRDefault="005940E0" w:rsidP="005940E0">
      <w:pPr>
        <w:pStyle w:val="BodyTextMetricLight10pt"/>
      </w:pPr>
      <w:r>
        <w:t xml:space="preserve">In the example above, the </w:t>
      </w:r>
      <w:r>
        <w:rPr>
          <w:rStyle w:val="CodingLanguage"/>
        </w:rPr>
        <w:t>worker03</w:t>
      </w:r>
      <w:r>
        <w:t xml:space="preserve"> node would have 4 times more CPU and double the RAM compared to the rest of the worker nodes.</w:t>
      </w:r>
    </w:p>
    <w:p w14:paraId="1C0E2E89" w14:textId="3FA93A12" w:rsidR="005940E0" w:rsidRDefault="005940E0" w:rsidP="005940E0">
      <w:pPr>
        <w:pStyle w:val="BodyTextMetricLight10pt"/>
      </w:pPr>
      <w:r>
        <w:t>The differe</w:t>
      </w:r>
      <w:r w:rsidR="00AC0561">
        <w:t xml:space="preserve">nt variables you can use are </w:t>
      </w:r>
      <w:r>
        <w:t>described in</w:t>
      </w:r>
      <w:r w:rsidRPr="005940E0">
        <w:t xml:space="preserve"> </w:t>
      </w:r>
      <w:r w:rsidRPr="005940E0">
        <w:fldChar w:fldCharType="begin"/>
      </w:r>
      <w:r w:rsidRPr="005940E0">
        <w:instrText xml:space="preserve"> REF _Refd17e56391 \h </w:instrText>
      </w:r>
      <w:r>
        <w:instrText xml:space="preserve"> \* MERGEFORMAT </w:instrText>
      </w:r>
      <w:r w:rsidRPr="005940E0">
        <w:fldChar w:fldCharType="separate"/>
      </w:r>
      <w:r w:rsidR="001D26BE" w:rsidRPr="001D26BE">
        <w:t>Table</w:t>
      </w:r>
      <w:r w:rsidR="001D26BE" w:rsidRPr="001D26BE">
        <w:rPr>
          <w:rFonts w:ascii="Calibri" w:hAnsi="Calibri" w:cs="Calibri"/>
        </w:rPr>
        <w:t> </w:t>
      </w:r>
      <w:r w:rsidR="001D26BE" w:rsidRPr="001D26BE">
        <w:t>8</w:t>
      </w:r>
      <w:r w:rsidRPr="005940E0">
        <w:fldChar w:fldCharType="end"/>
      </w:r>
      <w:r>
        <w:t xml:space="preserve"> below. They are all mandatory unless otherwise specified.</w:t>
      </w:r>
    </w:p>
    <w:p w14:paraId="671C0C11" w14:textId="77777777" w:rsidR="005940E0" w:rsidRDefault="005940E0" w:rsidP="005940E0">
      <w:pPr>
        <w:pStyle w:val="MISCTableCaptionHeader8pt"/>
      </w:pPr>
      <w:bookmarkStart w:id="140" w:name="_Refd17e56391"/>
      <w:bookmarkStart w:id="141" w:name="_Tocd17e56391"/>
      <w:r w:rsidRPr="00FD0CD0">
        <w:rPr>
          <w:rStyle w:val="MISCTableCaptionHeaderBold8pt"/>
        </w:rPr>
        <w:t>Table</w:t>
      </w:r>
      <w:r w:rsidRPr="00FD0CD0">
        <w:rPr>
          <w:rStyle w:val="MISCTableCaptionHeaderBold8pt"/>
          <w:rFonts w:ascii="Calibri" w:hAnsi="Calibri" w:cs="Calibri"/>
        </w:rPr>
        <w:t> </w:t>
      </w:r>
      <w:bookmarkStart w:id="142" w:name="_Numd17e56391"/>
      <w:r w:rsidRPr="00FD0CD0">
        <w:rPr>
          <w:rStyle w:val="MISCTableCaptionHeaderBold8pt"/>
        </w:rPr>
        <w:fldChar w:fldCharType="begin"/>
      </w:r>
      <w:r w:rsidRPr="00FD0CD0">
        <w:rPr>
          <w:rStyle w:val="MISCTableCaptionHeaderBold8pt"/>
        </w:rPr>
        <w:instrText xml:space="preserve"> SEQ Table \* ARABIC </w:instrText>
      </w:r>
      <w:r w:rsidRPr="00FD0CD0">
        <w:rPr>
          <w:rStyle w:val="MISCTableCaptionHeaderBold8pt"/>
        </w:rPr>
        <w:fldChar w:fldCharType="separate"/>
      </w:r>
      <w:r w:rsidR="001D26BE">
        <w:rPr>
          <w:rStyle w:val="MISCTableCaptionHeaderBold8pt"/>
          <w:noProof/>
        </w:rPr>
        <w:t>8</w:t>
      </w:r>
      <w:r w:rsidRPr="00FD0CD0">
        <w:rPr>
          <w:rStyle w:val="MISCTableCaptionHeaderBold8pt"/>
        </w:rPr>
        <w:fldChar w:fldCharType="end"/>
      </w:r>
      <w:bookmarkEnd w:id="140"/>
      <w:bookmarkEnd w:id="141"/>
      <w:bookmarkEnd w:id="142"/>
      <w:r w:rsidRPr="00FD0CD0">
        <w:rPr>
          <w:rStyle w:val="MISCTableCaptionHeaderBold8pt"/>
        </w:rPr>
        <w:t xml:space="preserve">. </w:t>
      </w:r>
      <w:r>
        <w:t>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440"/>
        <w:gridCol w:w="1440"/>
        <w:gridCol w:w="5760"/>
      </w:tblGrid>
      <w:tr w:rsidR="005940E0" w14:paraId="0081CA3C" w14:textId="77777777" w:rsidTr="006859C7">
        <w:trPr>
          <w:cantSplit/>
          <w:tblHeader/>
        </w:trPr>
        <w:tc>
          <w:tcPr>
            <w:tcW w:w="1440" w:type="dxa"/>
            <w:tcBorders>
              <w:top w:val="nil"/>
              <w:bottom w:val="single" w:sz="36" w:space="0" w:color="00B388"/>
            </w:tcBorders>
          </w:tcPr>
          <w:p w14:paraId="3A07E143" w14:textId="77777777" w:rsidR="005940E0" w:rsidRDefault="005940E0" w:rsidP="006859C7">
            <w:pPr>
              <w:pStyle w:val="TableSubhead8pt"/>
            </w:pPr>
            <w:r>
              <w:t>Variable</w:t>
            </w:r>
          </w:p>
        </w:tc>
        <w:tc>
          <w:tcPr>
            <w:tcW w:w="1440" w:type="dxa"/>
            <w:tcBorders>
              <w:top w:val="nil"/>
              <w:bottom w:val="single" w:sz="36" w:space="0" w:color="00B388"/>
            </w:tcBorders>
          </w:tcPr>
          <w:p w14:paraId="5B598F32" w14:textId="77777777" w:rsidR="005940E0" w:rsidRDefault="005940E0" w:rsidP="006859C7">
            <w:pPr>
              <w:pStyle w:val="TableSubhead8pt"/>
            </w:pPr>
            <w:r>
              <w:t>Scope</w:t>
            </w:r>
          </w:p>
        </w:tc>
        <w:tc>
          <w:tcPr>
            <w:tcW w:w="5760" w:type="dxa"/>
            <w:tcBorders>
              <w:top w:val="nil"/>
              <w:bottom w:val="single" w:sz="36" w:space="0" w:color="00B388"/>
            </w:tcBorders>
          </w:tcPr>
          <w:p w14:paraId="15D7526D" w14:textId="77777777" w:rsidR="005940E0" w:rsidRDefault="005940E0" w:rsidP="006859C7">
            <w:pPr>
              <w:pStyle w:val="TableSubhead8pt"/>
            </w:pPr>
            <w:r>
              <w:t>Description</w:t>
            </w:r>
          </w:p>
        </w:tc>
      </w:tr>
      <w:tr w:rsidR="005940E0" w14:paraId="6DB43CD0" w14:textId="77777777" w:rsidTr="006859C7">
        <w:trPr>
          <w:cantSplit/>
        </w:trPr>
        <w:tc>
          <w:tcPr>
            <w:tcW w:w="1440" w:type="dxa"/>
          </w:tcPr>
          <w:p w14:paraId="0E3820D7" w14:textId="77777777" w:rsidR="005940E0" w:rsidRDefault="005940E0" w:rsidP="006859C7">
            <w:pPr>
              <w:pStyle w:val="TableBody8pt"/>
            </w:pPr>
            <w:r>
              <w:t>ip_addr</w:t>
            </w:r>
          </w:p>
        </w:tc>
        <w:tc>
          <w:tcPr>
            <w:tcW w:w="1440" w:type="dxa"/>
          </w:tcPr>
          <w:p w14:paraId="1A507EB3" w14:textId="77777777" w:rsidR="005940E0" w:rsidRDefault="005940E0" w:rsidP="006859C7">
            <w:pPr>
              <w:pStyle w:val="TableBody8pt"/>
            </w:pPr>
            <w:r>
              <w:t>Node</w:t>
            </w:r>
          </w:p>
        </w:tc>
        <w:tc>
          <w:tcPr>
            <w:tcW w:w="5760" w:type="dxa"/>
          </w:tcPr>
          <w:p w14:paraId="1D19468C" w14:textId="77777777" w:rsidR="005940E0" w:rsidRDefault="005940E0" w:rsidP="006859C7">
            <w:pPr>
              <w:pStyle w:val="TableBody8pt"/>
            </w:pPr>
            <w:r>
              <w:t>IP address in CIDR format to be given to a node</w:t>
            </w:r>
          </w:p>
        </w:tc>
      </w:tr>
      <w:tr w:rsidR="005940E0" w14:paraId="5E05F276" w14:textId="77777777" w:rsidTr="006859C7">
        <w:trPr>
          <w:cantSplit/>
        </w:trPr>
        <w:tc>
          <w:tcPr>
            <w:tcW w:w="1440" w:type="dxa"/>
          </w:tcPr>
          <w:p w14:paraId="368DF8DA" w14:textId="77777777" w:rsidR="005940E0" w:rsidRDefault="005940E0" w:rsidP="006859C7">
            <w:pPr>
              <w:pStyle w:val="TableBody8pt"/>
            </w:pPr>
            <w:r>
              <w:t>esxi_host</w:t>
            </w:r>
          </w:p>
        </w:tc>
        <w:tc>
          <w:tcPr>
            <w:tcW w:w="1440" w:type="dxa"/>
          </w:tcPr>
          <w:p w14:paraId="7F909A09" w14:textId="77777777" w:rsidR="005940E0" w:rsidRDefault="005940E0" w:rsidP="006859C7">
            <w:pPr>
              <w:pStyle w:val="TableBody8pt"/>
            </w:pPr>
            <w:r>
              <w:t>Node</w:t>
            </w:r>
          </w:p>
        </w:tc>
        <w:tc>
          <w:tcPr>
            <w:tcW w:w="5760" w:type="dxa"/>
          </w:tcPr>
          <w:p w14:paraId="6972391D" w14:textId="77777777" w:rsidR="005940E0" w:rsidRDefault="005940E0" w:rsidP="006859C7">
            <w:pPr>
              <w:pStyle w:val="TableBody8pt"/>
            </w:pPr>
            <w:r>
              <w:t>ESXi host where the node will be deployed. If the cluster is configured with DRS, this option will be overridden</w:t>
            </w:r>
          </w:p>
        </w:tc>
      </w:tr>
      <w:tr w:rsidR="005940E0" w14:paraId="343A56AF" w14:textId="77777777" w:rsidTr="006859C7">
        <w:trPr>
          <w:cantSplit/>
        </w:trPr>
        <w:tc>
          <w:tcPr>
            <w:tcW w:w="1440" w:type="dxa"/>
          </w:tcPr>
          <w:p w14:paraId="25338C69" w14:textId="77777777" w:rsidR="005940E0" w:rsidRDefault="005940E0" w:rsidP="006859C7">
            <w:pPr>
              <w:pStyle w:val="TableBody8pt"/>
            </w:pPr>
            <w:r>
              <w:t>cpus</w:t>
            </w:r>
          </w:p>
        </w:tc>
        <w:tc>
          <w:tcPr>
            <w:tcW w:w="1440" w:type="dxa"/>
          </w:tcPr>
          <w:p w14:paraId="459E4F11" w14:textId="77777777" w:rsidR="005940E0" w:rsidRDefault="005940E0" w:rsidP="006859C7">
            <w:pPr>
              <w:pStyle w:val="TableBody8pt"/>
            </w:pPr>
            <w:r>
              <w:t>Node/Group</w:t>
            </w:r>
          </w:p>
        </w:tc>
        <w:tc>
          <w:tcPr>
            <w:tcW w:w="5760" w:type="dxa"/>
          </w:tcPr>
          <w:p w14:paraId="654C1E7C" w14:textId="77777777" w:rsidR="005940E0" w:rsidRDefault="005940E0" w:rsidP="006859C7">
            <w:pPr>
              <w:pStyle w:val="TableBody8pt"/>
            </w:pPr>
            <w:r>
              <w:t>Number of CPUs to assign to a VM or a group of VMs</w:t>
            </w:r>
          </w:p>
        </w:tc>
      </w:tr>
      <w:tr w:rsidR="005940E0" w14:paraId="310F21E2" w14:textId="77777777" w:rsidTr="006859C7">
        <w:trPr>
          <w:cantSplit/>
        </w:trPr>
        <w:tc>
          <w:tcPr>
            <w:tcW w:w="1440" w:type="dxa"/>
          </w:tcPr>
          <w:p w14:paraId="3D1C5709" w14:textId="77777777" w:rsidR="005940E0" w:rsidRDefault="005940E0" w:rsidP="006859C7">
            <w:pPr>
              <w:pStyle w:val="TableBody8pt"/>
            </w:pPr>
            <w:r>
              <w:t>ram</w:t>
            </w:r>
          </w:p>
        </w:tc>
        <w:tc>
          <w:tcPr>
            <w:tcW w:w="1440" w:type="dxa"/>
          </w:tcPr>
          <w:p w14:paraId="0343B77C" w14:textId="77777777" w:rsidR="005940E0" w:rsidRDefault="005940E0" w:rsidP="006859C7">
            <w:pPr>
              <w:pStyle w:val="TableBody8pt"/>
            </w:pPr>
            <w:r>
              <w:t>Node/Group</w:t>
            </w:r>
          </w:p>
        </w:tc>
        <w:tc>
          <w:tcPr>
            <w:tcW w:w="5760" w:type="dxa"/>
          </w:tcPr>
          <w:p w14:paraId="57E2C0E6" w14:textId="77777777" w:rsidR="005940E0" w:rsidRDefault="005940E0" w:rsidP="006859C7">
            <w:pPr>
              <w:pStyle w:val="TableBody8pt"/>
            </w:pPr>
            <w:r>
              <w:t>Amount of RAM in MB to assign to a VM or a group of VMs</w:t>
            </w:r>
          </w:p>
        </w:tc>
      </w:tr>
      <w:tr w:rsidR="005940E0" w14:paraId="3B7E6895" w14:textId="77777777" w:rsidTr="006859C7">
        <w:trPr>
          <w:cantSplit/>
        </w:trPr>
        <w:tc>
          <w:tcPr>
            <w:tcW w:w="1440" w:type="dxa"/>
          </w:tcPr>
          <w:p w14:paraId="2C939BEB" w14:textId="77777777" w:rsidR="005940E0" w:rsidRDefault="005940E0" w:rsidP="006859C7">
            <w:pPr>
              <w:pStyle w:val="TableBody8pt"/>
            </w:pPr>
            <w:r>
              <w:t>disk2_usage</w:t>
            </w:r>
          </w:p>
        </w:tc>
        <w:tc>
          <w:tcPr>
            <w:tcW w:w="1440" w:type="dxa"/>
          </w:tcPr>
          <w:p w14:paraId="35D13E6B" w14:textId="77777777" w:rsidR="005940E0" w:rsidRDefault="005940E0" w:rsidP="006859C7">
            <w:pPr>
              <w:pStyle w:val="TableBody8pt"/>
            </w:pPr>
            <w:r>
              <w:t>Node/Group</w:t>
            </w:r>
          </w:p>
        </w:tc>
        <w:tc>
          <w:tcPr>
            <w:tcW w:w="5760" w:type="dxa"/>
          </w:tcPr>
          <w:p w14:paraId="3754639E" w14:textId="77777777" w:rsidR="005940E0" w:rsidRDefault="005940E0" w:rsidP="006859C7">
            <w:pPr>
              <w:pStyle w:val="TableBody8pt"/>
            </w:pPr>
            <w:r>
              <w:t>Size of the second disk in GB to attach to a VM or a group of VMs. This variable is only mandatory on Docker nodes (UCP, DTR, worker) and NFS node. It is not required for the logger node or the load balancers.</w:t>
            </w:r>
          </w:p>
        </w:tc>
      </w:tr>
    </w:tbl>
    <w:p w14:paraId="7B7F0134" w14:textId="77777777" w:rsidR="005940E0" w:rsidRDefault="005940E0" w:rsidP="005940E0">
      <w:pPr>
        <w:pStyle w:val="Heading2"/>
      </w:pPr>
    </w:p>
    <w:p w14:paraId="689601D4" w14:textId="77777777" w:rsidR="006859C7" w:rsidRDefault="006859C7" w:rsidP="006859C7">
      <w:pPr>
        <w:pStyle w:val="Heading2"/>
      </w:pPr>
      <w:bookmarkStart w:id="143" w:name="_Toc514150031"/>
      <w:r>
        <w:t>VMware configuration</w:t>
      </w:r>
      <w:bookmarkEnd w:id="143"/>
    </w:p>
    <w:p w14:paraId="5DD1127B" w14:textId="48C0BD34" w:rsidR="006859C7" w:rsidRDefault="006859C7" w:rsidP="006859C7">
      <w:pPr>
        <w:pStyle w:val="BodyTextMetricLight10pt"/>
      </w:pPr>
      <w:r>
        <w:t>All VMware-related variables are mandatory and are described in</w:t>
      </w:r>
      <w:r w:rsidR="00566ADC" w:rsidRPr="00566ADC">
        <w:t xml:space="preserve"> </w:t>
      </w:r>
      <w:r w:rsidR="00566ADC" w:rsidRPr="00566ADC">
        <w:fldChar w:fldCharType="begin"/>
      </w:r>
      <w:r w:rsidR="00566ADC" w:rsidRPr="00566ADC">
        <w:instrText xml:space="preserve"> REF _Refd17e56518 \h </w:instrText>
      </w:r>
      <w:r w:rsidR="00566ADC">
        <w:instrText xml:space="preserve"> \* MERGEFORMAT </w:instrText>
      </w:r>
      <w:r w:rsidR="00566ADC" w:rsidRPr="00566ADC">
        <w:fldChar w:fldCharType="separate"/>
      </w:r>
      <w:r w:rsidR="001D26BE" w:rsidRPr="001D26BE">
        <w:t>Table</w:t>
      </w:r>
      <w:r w:rsidR="001D26BE" w:rsidRPr="001D26BE">
        <w:rPr>
          <w:rFonts w:ascii="Calibri" w:hAnsi="Calibri" w:cs="Calibri"/>
        </w:rPr>
        <w:t> </w:t>
      </w:r>
      <w:r w:rsidR="001D26BE" w:rsidRPr="001D26BE">
        <w:t>9</w:t>
      </w:r>
      <w:r w:rsidR="00566ADC" w:rsidRPr="00566ADC">
        <w:fldChar w:fldCharType="end"/>
      </w:r>
      <w:r>
        <w:t>.</w:t>
      </w:r>
    </w:p>
    <w:p w14:paraId="38BEEB2D" w14:textId="77777777" w:rsidR="006859C7" w:rsidRDefault="006859C7" w:rsidP="006859C7">
      <w:pPr>
        <w:pStyle w:val="MISCTableCaptionHeader8pt"/>
      </w:pPr>
      <w:bookmarkStart w:id="144" w:name="_Refd17e56518"/>
      <w:bookmarkStart w:id="145" w:name="_Tocd17e56518"/>
      <w:r w:rsidRPr="00566ADC">
        <w:rPr>
          <w:rStyle w:val="MISCTableCaptionHeaderBold8pt"/>
        </w:rPr>
        <w:lastRenderedPageBreak/>
        <w:t>Table</w:t>
      </w:r>
      <w:r w:rsidRPr="00566ADC">
        <w:rPr>
          <w:rStyle w:val="MISCTableCaptionHeaderBold8pt"/>
          <w:rFonts w:ascii="Calibri" w:hAnsi="Calibri" w:cs="Calibri"/>
        </w:rPr>
        <w:t> </w:t>
      </w:r>
      <w:bookmarkStart w:id="146" w:name="_Numd17e56518"/>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1D26BE">
        <w:rPr>
          <w:rStyle w:val="MISCTableCaptionHeaderBold8pt"/>
          <w:noProof/>
        </w:rPr>
        <w:t>9</w:t>
      </w:r>
      <w:r w:rsidRPr="00566ADC">
        <w:rPr>
          <w:rStyle w:val="MISCTableCaptionHeaderBold8pt"/>
        </w:rPr>
        <w:fldChar w:fldCharType="end"/>
      </w:r>
      <w:bookmarkEnd w:id="144"/>
      <w:bookmarkEnd w:id="145"/>
      <w:bookmarkEnd w:id="146"/>
      <w:r w:rsidRPr="00566ADC">
        <w:rPr>
          <w:rStyle w:val="MISCTableCaptionHeaderBold8pt"/>
        </w:rPr>
        <w:t>.</w:t>
      </w:r>
      <w:r>
        <w:t xml:space="preserve"> VMware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620"/>
        <w:gridCol w:w="1260"/>
        <w:gridCol w:w="5760"/>
      </w:tblGrid>
      <w:tr w:rsidR="006859C7" w14:paraId="0FE51AEE" w14:textId="77777777" w:rsidTr="006859C7">
        <w:trPr>
          <w:cantSplit/>
        </w:trPr>
        <w:tc>
          <w:tcPr>
            <w:tcW w:w="1620" w:type="dxa"/>
            <w:tcBorders>
              <w:top w:val="nil"/>
              <w:bottom w:val="single" w:sz="36" w:space="0" w:color="00B388"/>
            </w:tcBorders>
          </w:tcPr>
          <w:p w14:paraId="0F50E5CE" w14:textId="77777777" w:rsidR="006859C7" w:rsidRDefault="006859C7" w:rsidP="006859C7">
            <w:pPr>
              <w:pStyle w:val="TableSubhead8pt"/>
            </w:pPr>
            <w:r>
              <w:t>Variable</w:t>
            </w:r>
          </w:p>
        </w:tc>
        <w:tc>
          <w:tcPr>
            <w:tcW w:w="1260" w:type="dxa"/>
            <w:tcBorders>
              <w:top w:val="nil"/>
              <w:bottom w:val="single" w:sz="36" w:space="0" w:color="00B388"/>
            </w:tcBorders>
          </w:tcPr>
          <w:p w14:paraId="20472098" w14:textId="24010F0A" w:rsidR="006859C7" w:rsidRDefault="006859C7" w:rsidP="006859C7">
            <w:pPr>
              <w:pStyle w:val="TableSubhead8pt"/>
            </w:pPr>
            <w:r>
              <w:t>File</w:t>
            </w:r>
          </w:p>
        </w:tc>
        <w:tc>
          <w:tcPr>
            <w:tcW w:w="5760" w:type="dxa"/>
            <w:tcBorders>
              <w:top w:val="nil"/>
              <w:bottom w:val="single" w:sz="36" w:space="0" w:color="00B388"/>
            </w:tcBorders>
          </w:tcPr>
          <w:p w14:paraId="2D8CDC1D" w14:textId="73A872C0" w:rsidR="006859C7" w:rsidRDefault="006859C7" w:rsidP="006859C7">
            <w:pPr>
              <w:pStyle w:val="TableSubhead8pt"/>
            </w:pPr>
            <w:r>
              <w:t>Description</w:t>
            </w:r>
          </w:p>
        </w:tc>
      </w:tr>
      <w:tr w:rsidR="006859C7" w14:paraId="16CB6A27" w14:textId="77777777" w:rsidTr="006859C7">
        <w:trPr>
          <w:cantSplit/>
        </w:trPr>
        <w:tc>
          <w:tcPr>
            <w:tcW w:w="1620" w:type="dxa"/>
          </w:tcPr>
          <w:p w14:paraId="6346E07E" w14:textId="77777777" w:rsidR="006859C7" w:rsidRDefault="006859C7" w:rsidP="006859C7">
            <w:pPr>
              <w:pStyle w:val="TableBody8pt"/>
            </w:pPr>
            <w:r>
              <w:t>vcenter_hostname</w:t>
            </w:r>
          </w:p>
        </w:tc>
        <w:tc>
          <w:tcPr>
            <w:tcW w:w="1260" w:type="dxa"/>
          </w:tcPr>
          <w:p w14:paraId="78CF4B9B" w14:textId="68FEA769" w:rsidR="006859C7" w:rsidRDefault="006859C7" w:rsidP="006859C7">
            <w:pPr>
              <w:pStyle w:val="TableBody8pt"/>
            </w:pPr>
            <w:r>
              <w:t>group_vars/vars</w:t>
            </w:r>
          </w:p>
        </w:tc>
        <w:tc>
          <w:tcPr>
            <w:tcW w:w="5760" w:type="dxa"/>
          </w:tcPr>
          <w:p w14:paraId="311F3F48" w14:textId="63BA2FF9" w:rsidR="006859C7" w:rsidRDefault="006859C7" w:rsidP="006859C7">
            <w:pPr>
              <w:pStyle w:val="TableBody8pt"/>
            </w:pPr>
            <w:r>
              <w:t>IP or hostname of the vCenter appliance</w:t>
            </w:r>
          </w:p>
        </w:tc>
      </w:tr>
      <w:tr w:rsidR="006859C7" w14:paraId="0C067885" w14:textId="77777777" w:rsidTr="006859C7">
        <w:trPr>
          <w:cantSplit/>
        </w:trPr>
        <w:tc>
          <w:tcPr>
            <w:tcW w:w="1620" w:type="dxa"/>
          </w:tcPr>
          <w:p w14:paraId="14B4081A" w14:textId="77777777" w:rsidR="006859C7" w:rsidRDefault="006859C7" w:rsidP="006859C7">
            <w:pPr>
              <w:pStyle w:val="TableBody8pt"/>
            </w:pPr>
            <w:r>
              <w:t>vcenter_username</w:t>
            </w:r>
          </w:p>
        </w:tc>
        <w:tc>
          <w:tcPr>
            <w:tcW w:w="1260" w:type="dxa"/>
          </w:tcPr>
          <w:p w14:paraId="2F09CABD" w14:textId="1667E904" w:rsidR="006859C7" w:rsidRDefault="006859C7" w:rsidP="006859C7">
            <w:pPr>
              <w:pStyle w:val="TableBody8pt"/>
            </w:pPr>
            <w:r>
              <w:t>group_vars/vars</w:t>
            </w:r>
          </w:p>
        </w:tc>
        <w:tc>
          <w:tcPr>
            <w:tcW w:w="5760" w:type="dxa"/>
          </w:tcPr>
          <w:p w14:paraId="59A78E2F" w14:textId="43946595" w:rsidR="006859C7" w:rsidRDefault="006859C7" w:rsidP="006859C7">
            <w:pPr>
              <w:pStyle w:val="TableBody8pt"/>
            </w:pPr>
            <w:r>
              <w:t>Username to log in to the vCenter appliance. It might include a domain, for example, '</w:t>
            </w:r>
            <w:r>
              <w:rPr>
                <w:rStyle w:val="CodingLanguage"/>
              </w:rPr>
              <w:t>administrator@vsphere.local</w:t>
            </w:r>
            <w:r>
              <w:t>'. Note: The corresponding password is stored in a separate file (</w:t>
            </w:r>
            <w:r>
              <w:rPr>
                <w:rStyle w:val="CodingLanguage"/>
              </w:rPr>
              <w:t>group_vars/vault</w:t>
            </w:r>
            <w:r>
              <w:t xml:space="preserve">) with the variable named </w:t>
            </w:r>
            <w:r>
              <w:rPr>
                <w:rStyle w:val="CodingLanguage"/>
              </w:rPr>
              <w:t>vcenter_password</w:t>
            </w:r>
            <w:r>
              <w:t>.</w:t>
            </w:r>
          </w:p>
        </w:tc>
      </w:tr>
      <w:tr w:rsidR="006859C7" w14:paraId="7FA86BC1" w14:textId="77777777" w:rsidTr="006859C7">
        <w:trPr>
          <w:cantSplit/>
        </w:trPr>
        <w:tc>
          <w:tcPr>
            <w:tcW w:w="1620" w:type="dxa"/>
          </w:tcPr>
          <w:p w14:paraId="6F4A38D1" w14:textId="77777777" w:rsidR="006859C7" w:rsidRDefault="006859C7" w:rsidP="006859C7">
            <w:pPr>
              <w:pStyle w:val="TableBody8pt"/>
            </w:pPr>
            <w:r>
              <w:t>vcenter_validate_certs</w:t>
            </w:r>
          </w:p>
        </w:tc>
        <w:tc>
          <w:tcPr>
            <w:tcW w:w="1260" w:type="dxa"/>
          </w:tcPr>
          <w:p w14:paraId="72F6071C" w14:textId="2B630DF4" w:rsidR="006859C7" w:rsidRDefault="006859C7" w:rsidP="006859C7">
            <w:pPr>
              <w:pStyle w:val="TableBody8pt"/>
            </w:pPr>
            <w:r>
              <w:t>group_vars/vars</w:t>
            </w:r>
          </w:p>
        </w:tc>
        <w:tc>
          <w:tcPr>
            <w:tcW w:w="5760" w:type="dxa"/>
          </w:tcPr>
          <w:p w14:paraId="0D72941A" w14:textId="25B384AF" w:rsidR="006859C7" w:rsidRDefault="006859C7" w:rsidP="006859C7">
            <w:pPr>
              <w:pStyle w:val="TableBody8pt"/>
            </w:pPr>
            <w:r>
              <w:t>‘no’</w:t>
            </w:r>
          </w:p>
        </w:tc>
      </w:tr>
      <w:tr w:rsidR="006859C7" w14:paraId="1099746F" w14:textId="77777777" w:rsidTr="006859C7">
        <w:trPr>
          <w:cantSplit/>
        </w:trPr>
        <w:tc>
          <w:tcPr>
            <w:tcW w:w="1620" w:type="dxa"/>
          </w:tcPr>
          <w:p w14:paraId="7B3AC1CC" w14:textId="77777777" w:rsidR="006859C7" w:rsidRDefault="006859C7" w:rsidP="006859C7">
            <w:pPr>
              <w:pStyle w:val="TableBody8pt"/>
            </w:pPr>
            <w:r>
              <w:t>datacenter</w:t>
            </w:r>
          </w:p>
        </w:tc>
        <w:tc>
          <w:tcPr>
            <w:tcW w:w="1260" w:type="dxa"/>
          </w:tcPr>
          <w:p w14:paraId="1D75F9B1" w14:textId="121B18C5" w:rsidR="006859C7" w:rsidRDefault="006859C7" w:rsidP="006859C7">
            <w:pPr>
              <w:pStyle w:val="TableBody8pt"/>
            </w:pPr>
            <w:r>
              <w:t>group_vars/vars</w:t>
            </w:r>
          </w:p>
        </w:tc>
        <w:tc>
          <w:tcPr>
            <w:tcW w:w="5760" w:type="dxa"/>
          </w:tcPr>
          <w:p w14:paraId="1829A486" w14:textId="637BBFB2" w:rsidR="006859C7" w:rsidRDefault="006859C7" w:rsidP="006859C7">
            <w:pPr>
              <w:pStyle w:val="TableBody8pt"/>
            </w:pPr>
            <w:r>
              <w:t>Name of the datacenter where the environment will be provisioned</w:t>
            </w:r>
          </w:p>
        </w:tc>
      </w:tr>
      <w:tr w:rsidR="006859C7" w14:paraId="7AB8CA13" w14:textId="77777777" w:rsidTr="006859C7">
        <w:trPr>
          <w:cantSplit/>
        </w:trPr>
        <w:tc>
          <w:tcPr>
            <w:tcW w:w="1620" w:type="dxa"/>
          </w:tcPr>
          <w:p w14:paraId="6A14924D" w14:textId="77777777" w:rsidR="006859C7" w:rsidRDefault="006859C7" w:rsidP="006859C7">
            <w:pPr>
              <w:pStyle w:val="TableBody8pt"/>
            </w:pPr>
            <w:r>
              <w:t>vm_username</w:t>
            </w:r>
          </w:p>
        </w:tc>
        <w:tc>
          <w:tcPr>
            <w:tcW w:w="1260" w:type="dxa"/>
          </w:tcPr>
          <w:p w14:paraId="4C75788B" w14:textId="3491E9DA" w:rsidR="006859C7" w:rsidRDefault="006859C7" w:rsidP="006859C7">
            <w:pPr>
              <w:pStyle w:val="TableBody8pt"/>
            </w:pPr>
            <w:r>
              <w:t>group_vars/vars</w:t>
            </w:r>
          </w:p>
        </w:tc>
        <w:tc>
          <w:tcPr>
            <w:tcW w:w="5760" w:type="dxa"/>
          </w:tcPr>
          <w:p w14:paraId="323D74DB" w14:textId="51F8AF9A" w:rsidR="006859C7" w:rsidRDefault="006859C7" w:rsidP="006859C7">
            <w:pPr>
              <w:pStyle w:val="TableBody8pt"/>
            </w:pPr>
            <w:r>
              <w:t>Username to log into the VMs. It needs to match the one from the VM Template, so unless you have created a user, you must use 'root'. Note: The corresponding password is stored in a separate file (</w:t>
            </w:r>
            <w:r>
              <w:rPr>
                <w:rStyle w:val="CodingLanguage"/>
              </w:rPr>
              <w:t>group_vars/vault</w:t>
            </w:r>
            <w:r>
              <w:t xml:space="preserve">) with the variable named </w:t>
            </w:r>
            <w:r>
              <w:rPr>
                <w:rStyle w:val="CodingLanguage"/>
              </w:rPr>
              <w:t>vm_password</w:t>
            </w:r>
            <w:r>
              <w:t>.</w:t>
            </w:r>
          </w:p>
        </w:tc>
      </w:tr>
      <w:tr w:rsidR="006859C7" w14:paraId="6CBB9A10" w14:textId="77777777" w:rsidTr="006859C7">
        <w:trPr>
          <w:cantSplit/>
        </w:trPr>
        <w:tc>
          <w:tcPr>
            <w:tcW w:w="1620" w:type="dxa"/>
          </w:tcPr>
          <w:p w14:paraId="1E2D36E9" w14:textId="77777777" w:rsidR="006859C7" w:rsidRDefault="006859C7" w:rsidP="006859C7">
            <w:pPr>
              <w:pStyle w:val="TableBody8pt"/>
            </w:pPr>
            <w:r>
              <w:t>vm_template</w:t>
            </w:r>
          </w:p>
        </w:tc>
        <w:tc>
          <w:tcPr>
            <w:tcW w:w="1260" w:type="dxa"/>
          </w:tcPr>
          <w:p w14:paraId="3EE08FB8" w14:textId="5CC51115" w:rsidR="006859C7" w:rsidRDefault="006859C7" w:rsidP="006859C7">
            <w:pPr>
              <w:pStyle w:val="TableBody8pt"/>
            </w:pPr>
            <w:r>
              <w:t>group_vars/vars</w:t>
            </w:r>
          </w:p>
        </w:tc>
        <w:tc>
          <w:tcPr>
            <w:tcW w:w="5760" w:type="dxa"/>
          </w:tcPr>
          <w:p w14:paraId="47A053CC" w14:textId="519E3EEB" w:rsidR="006859C7" w:rsidRDefault="006859C7" w:rsidP="006859C7">
            <w:pPr>
              <w:pStyle w:val="TableBody8pt"/>
            </w:pPr>
            <w:r>
              <w:t>Name of the RHEL VM Template to be use. Note that this is the name from a vCenter perspective, not the hostname.</w:t>
            </w:r>
          </w:p>
        </w:tc>
      </w:tr>
      <w:tr w:rsidR="006859C7" w14:paraId="3C42958E" w14:textId="77777777" w:rsidTr="006859C7">
        <w:trPr>
          <w:cantSplit/>
        </w:trPr>
        <w:tc>
          <w:tcPr>
            <w:tcW w:w="1620" w:type="dxa"/>
          </w:tcPr>
          <w:p w14:paraId="741259A9" w14:textId="77777777" w:rsidR="006859C7" w:rsidRDefault="006859C7" w:rsidP="006859C7">
            <w:pPr>
              <w:pStyle w:val="TableBody8pt"/>
            </w:pPr>
            <w:r>
              <w:t>folder_name</w:t>
            </w:r>
          </w:p>
        </w:tc>
        <w:tc>
          <w:tcPr>
            <w:tcW w:w="1260" w:type="dxa"/>
          </w:tcPr>
          <w:p w14:paraId="4F96C735" w14:textId="0F2D3803" w:rsidR="006859C7" w:rsidRDefault="006859C7" w:rsidP="006859C7">
            <w:pPr>
              <w:pStyle w:val="TableBody8pt"/>
            </w:pPr>
            <w:r>
              <w:t>group_vars/vars</w:t>
            </w:r>
          </w:p>
        </w:tc>
        <w:tc>
          <w:tcPr>
            <w:tcW w:w="5760" w:type="dxa"/>
          </w:tcPr>
          <w:p w14:paraId="7F06A05A" w14:textId="47F65139" w:rsidR="006859C7" w:rsidRDefault="006859C7" w:rsidP="006859C7">
            <w:pPr>
              <w:pStyle w:val="TableBody8pt"/>
            </w:pPr>
            <w:r>
              <w:t xml:space="preserve">vCenter folder to deploy the VMs. If you do not wish to deploy in a particular folder, the value should be </w:t>
            </w:r>
            <w:r>
              <w:rPr>
                <w:rStyle w:val="CodingLanguage"/>
              </w:rPr>
              <w:t>/</w:t>
            </w:r>
            <w:r>
              <w:t>. Note: If you want to deploy in a specific folder, you need to create this folder in the inventory of the selected datacenter before starting the deployment.</w:t>
            </w:r>
          </w:p>
        </w:tc>
      </w:tr>
      <w:tr w:rsidR="006859C7" w14:paraId="52AFB21C" w14:textId="77777777" w:rsidTr="006859C7">
        <w:trPr>
          <w:cantSplit/>
        </w:trPr>
        <w:tc>
          <w:tcPr>
            <w:tcW w:w="1620" w:type="dxa"/>
          </w:tcPr>
          <w:p w14:paraId="617041F9" w14:textId="77777777" w:rsidR="006859C7" w:rsidRDefault="006859C7" w:rsidP="006859C7">
            <w:pPr>
              <w:pStyle w:val="TableBody8pt"/>
            </w:pPr>
            <w:r>
              <w:t>datastores</w:t>
            </w:r>
          </w:p>
        </w:tc>
        <w:tc>
          <w:tcPr>
            <w:tcW w:w="1260" w:type="dxa"/>
          </w:tcPr>
          <w:p w14:paraId="4D725AE2" w14:textId="54CA7559" w:rsidR="006859C7" w:rsidRDefault="006859C7" w:rsidP="006859C7">
            <w:pPr>
              <w:pStyle w:val="TableBody8pt"/>
            </w:pPr>
            <w:r>
              <w:t>group_vars/vars</w:t>
            </w:r>
          </w:p>
        </w:tc>
        <w:tc>
          <w:tcPr>
            <w:tcW w:w="5760" w:type="dxa"/>
          </w:tcPr>
          <w:p w14:paraId="2A9FE20C" w14:textId="66650B60" w:rsidR="006859C7" w:rsidRDefault="006859C7" w:rsidP="006859C7">
            <w:pPr>
              <w:pStyle w:val="TableBody8pt"/>
            </w:pPr>
            <w:r>
              <w:t>List of datastores to be used, in list format, i.e. ['</w:t>
            </w:r>
            <w:r>
              <w:rPr>
                <w:rStyle w:val="CodingLanguage"/>
              </w:rPr>
              <w:t>Datastore1</w:t>
            </w:r>
            <w:r>
              <w:t>','</w:t>
            </w:r>
            <w:r>
              <w:rPr>
                <w:rStyle w:val="CodingLanguage"/>
              </w:rPr>
              <w:t>Datastore2</w:t>
            </w:r>
            <w:r>
              <w:t>'...]. This or these datastore(s) must exist before you run the playbooks.</w:t>
            </w:r>
          </w:p>
        </w:tc>
      </w:tr>
      <w:tr w:rsidR="006859C7" w14:paraId="23C1EE7A" w14:textId="77777777" w:rsidTr="006859C7">
        <w:trPr>
          <w:cantSplit/>
        </w:trPr>
        <w:tc>
          <w:tcPr>
            <w:tcW w:w="1620" w:type="dxa"/>
          </w:tcPr>
          <w:p w14:paraId="3950CE83" w14:textId="77777777" w:rsidR="006859C7" w:rsidRDefault="006859C7" w:rsidP="006859C7">
            <w:pPr>
              <w:pStyle w:val="TableBody8pt"/>
            </w:pPr>
            <w:r>
              <w:t>disk2</w:t>
            </w:r>
          </w:p>
        </w:tc>
        <w:tc>
          <w:tcPr>
            <w:tcW w:w="1260" w:type="dxa"/>
          </w:tcPr>
          <w:p w14:paraId="4D909D13" w14:textId="7604C240" w:rsidR="006859C7" w:rsidRDefault="006859C7" w:rsidP="006859C7">
            <w:pPr>
              <w:pStyle w:val="TableBody8pt"/>
            </w:pPr>
            <w:r>
              <w:t>group_vars/vars</w:t>
            </w:r>
          </w:p>
        </w:tc>
        <w:tc>
          <w:tcPr>
            <w:tcW w:w="5760" w:type="dxa"/>
          </w:tcPr>
          <w:p w14:paraId="6C0F5878" w14:textId="3715775B" w:rsidR="006859C7" w:rsidRDefault="006859C7" w:rsidP="006859C7">
            <w:pPr>
              <w:pStyle w:val="TableBody8pt"/>
            </w:pPr>
            <w:r>
              <w:t xml:space="preserve">UNIX® name of the second disk for the Docker VMs. Typically </w:t>
            </w:r>
            <w:r>
              <w:rPr>
                <w:rStyle w:val="CodingLanguage"/>
              </w:rPr>
              <w:t>/dev/sdb</w:t>
            </w:r>
          </w:p>
        </w:tc>
      </w:tr>
      <w:tr w:rsidR="006859C7" w14:paraId="26682031" w14:textId="77777777" w:rsidTr="006859C7">
        <w:trPr>
          <w:cantSplit/>
        </w:trPr>
        <w:tc>
          <w:tcPr>
            <w:tcW w:w="1620" w:type="dxa"/>
          </w:tcPr>
          <w:p w14:paraId="61E693F6" w14:textId="77777777" w:rsidR="006859C7" w:rsidRDefault="006859C7" w:rsidP="006859C7">
            <w:pPr>
              <w:pStyle w:val="TableBody8pt"/>
            </w:pPr>
            <w:r>
              <w:t>disk2_part</w:t>
            </w:r>
          </w:p>
        </w:tc>
        <w:tc>
          <w:tcPr>
            <w:tcW w:w="1260" w:type="dxa"/>
          </w:tcPr>
          <w:p w14:paraId="105BA99B" w14:textId="2F9D192C" w:rsidR="006859C7" w:rsidRDefault="006859C7" w:rsidP="006859C7">
            <w:pPr>
              <w:pStyle w:val="TableBody8pt"/>
            </w:pPr>
            <w:r>
              <w:t>group_vars/vars</w:t>
            </w:r>
          </w:p>
        </w:tc>
        <w:tc>
          <w:tcPr>
            <w:tcW w:w="5760" w:type="dxa"/>
          </w:tcPr>
          <w:p w14:paraId="65C735CE" w14:textId="3FE6B287" w:rsidR="006859C7" w:rsidRDefault="006859C7" w:rsidP="006859C7">
            <w:pPr>
              <w:pStyle w:val="TableBody8pt"/>
            </w:pPr>
            <w:r>
              <w:t xml:space="preserve">UNIX name of the partition of the second disk for the Docker VMs. Typically </w:t>
            </w:r>
            <w:r>
              <w:rPr>
                <w:rStyle w:val="CodingLanguage"/>
              </w:rPr>
              <w:t>/dev/sdb1</w:t>
            </w:r>
          </w:p>
        </w:tc>
      </w:tr>
      <w:tr w:rsidR="006859C7" w14:paraId="56144C33" w14:textId="77777777" w:rsidTr="006859C7">
        <w:trPr>
          <w:cantSplit/>
        </w:trPr>
        <w:tc>
          <w:tcPr>
            <w:tcW w:w="1620" w:type="dxa"/>
          </w:tcPr>
          <w:p w14:paraId="03A7B10D" w14:textId="77777777" w:rsidR="006859C7" w:rsidRDefault="006859C7" w:rsidP="006859C7">
            <w:pPr>
              <w:pStyle w:val="TableBody8pt"/>
            </w:pPr>
            <w:r>
              <w:t>vsphere_plugin_version</w:t>
            </w:r>
          </w:p>
        </w:tc>
        <w:tc>
          <w:tcPr>
            <w:tcW w:w="1260" w:type="dxa"/>
          </w:tcPr>
          <w:p w14:paraId="684ACD5E" w14:textId="38DB73A4" w:rsidR="006859C7" w:rsidRDefault="006859C7" w:rsidP="006859C7">
            <w:pPr>
              <w:pStyle w:val="TableBody8pt"/>
            </w:pPr>
            <w:r>
              <w:t>group_vars/vars</w:t>
            </w:r>
          </w:p>
        </w:tc>
        <w:tc>
          <w:tcPr>
            <w:tcW w:w="5760" w:type="dxa"/>
          </w:tcPr>
          <w:p w14:paraId="533FEA82" w14:textId="6EADFA62" w:rsidR="006859C7" w:rsidRDefault="006859C7" w:rsidP="006859C7">
            <w:pPr>
              <w:pStyle w:val="TableBody8pt"/>
            </w:pPr>
            <w:r>
              <w:t>Version of the vSphere plugin</w:t>
            </w:r>
            <w:r w:rsidR="005C23DC">
              <w:t xml:space="preserve"> for Docker. The default is 0.21.2</w:t>
            </w:r>
            <w:r>
              <w:t xml:space="preserve"> which is the latest version at the time of writing this document. The version of the plugin should match the version of the vSphere Installation Bundle (VIB) that you installed on the ESXi servers.</w:t>
            </w:r>
          </w:p>
        </w:tc>
      </w:tr>
      <w:tr w:rsidR="006859C7" w14:paraId="577D3E12" w14:textId="77777777" w:rsidTr="006859C7">
        <w:trPr>
          <w:cantSplit/>
        </w:trPr>
        <w:tc>
          <w:tcPr>
            <w:tcW w:w="1620" w:type="dxa"/>
          </w:tcPr>
          <w:p w14:paraId="63BC2B99" w14:textId="77777777" w:rsidR="006859C7" w:rsidRDefault="006859C7" w:rsidP="006859C7">
            <w:pPr>
              <w:pStyle w:val="TableBody8pt"/>
            </w:pPr>
            <w:r>
              <w:t>vm_portgroup</w:t>
            </w:r>
          </w:p>
        </w:tc>
        <w:tc>
          <w:tcPr>
            <w:tcW w:w="1260" w:type="dxa"/>
          </w:tcPr>
          <w:p w14:paraId="07D9266A" w14:textId="55F03F6E" w:rsidR="006859C7" w:rsidRDefault="006859C7" w:rsidP="006859C7">
            <w:pPr>
              <w:pStyle w:val="TableBody8pt"/>
            </w:pPr>
            <w:r>
              <w:t>group_vars/vars</w:t>
            </w:r>
          </w:p>
        </w:tc>
        <w:tc>
          <w:tcPr>
            <w:tcW w:w="5760" w:type="dxa"/>
          </w:tcPr>
          <w:p w14:paraId="44E17C13" w14:textId="18B58C6E" w:rsidR="006859C7" w:rsidRDefault="006859C7" w:rsidP="006859C7">
            <w:pPr>
              <w:pStyle w:val="TableBody8pt"/>
            </w:pPr>
            <w:r>
              <w:t xml:space="preserve">Used by the playbook </w:t>
            </w:r>
            <w:r>
              <w:rPr>
                <w:rStyle w:val="CodingLanguage"/>
              </w:rPr>
              <w:t>create_vms.yml</w:t>
            </w:r>
            <w:r>
              <w:t xml:space="preserve">, this variable is used to specify the portgroup connected to the network that connects all the VMs. There is currently only one network. </w:t>
            </w:r>
          </w:p>
          <w:p w14:paraId="1961C989" w14:textId="77777777" w:rsidR="006859C7" w:rsidRDefault="006859C7" w:rsidP="006859C7">
            <w:pPr>
              <w:pStyle w:val="TableBody8pt"/>
            </w:pPr>
            <w:r>
              <w:t xml:space="preserve">It is recommended that the template which is used as the base for all deployed VMs specifies a network adapter but it is not required. If a network adapter is specified, you should not attach this adapter to a standard switch if the portgroup designated by </w:t>
            </w:r>
            <w:r>
              <w:rPr>
                <w:rStyle w:val="CodingLanguage"/>
              </w:rPr>
              <w:t>vm_portgroup</w:t>
            </w:r>
            <w:r>
              <w:t xml:space="preserve"> is connected to a distributed vSwitch. In addition, you should make sure that the adapter specifies </w:t>
            </w:r>
            <w:r>
              <w:rPr>
                <w:rStyle w:val="CodingLanguage"/>
              </w:rPr>
              <w:t>Connect At Power On</w:t>
            </w:r>
            <w:r>
              <w:t>.</w:t>
            </w:r>
          </w:p>
        </w:tc>
      </w:tr>
    </w:tbl>
    <w:p w14:paraId="7AC3264E" w14:textId="77777777" w:rsidR="006859C7" w:rsidRDefault="006859C7" w:rsidP="006859C7">
      <w:pPr>
        <w:pStyle w:val="Heading2"/>
      </w:pPr>
      <w:bookmarkStart w:id="147" w:name="_Refd17e56725"/>
      <w:bookmarkStart w:id="148" w:name="_Tocd17e56725"/>
    </w:p>
    <w:p w14:paraId="2BA18283" w14:textId="77777777" w:rsidR="006859C7" w:rsidRDefault="006859C7" w:rsidP="006859C7">
      <w:pPr>
        <w:pStyle w:val="Heading2"/>
      </w:pPr>
      <w:bookmarkStart w:id="149" w:name="_Toc514150032"/>
      <w:r>
        <w:t>Networking configuration</w:t>
      </w:r>
      <w:bookmarkEnd w:id="147"/>
      <w:bookmarkEnd w:id="148"/>
      <w:bookmarkEnd w:id="149"/>
    </w:p>
    <w:p w14:paraId="6E189EF3" w14:textId="64A500A7" w:rsidR="006859C7" w:rsidRDefault="006859C7" w:rsidP="006859C7">
      <w:pPr>
        <w:pStyle w:val="BodyTextMetricLight10pt"/>
      </w:pPr>
      <w:r>
        <w:t>All network-related variables are mandatory and are described in</w:t>
      </w:r>
      <w:r w:rsidR="00566ADC" w:rsidRPr="00566ADC">
        <w:t xml:space="preserve"> </w:t>
      </w:r>
      <w:r w:rsidR="00566ADC" w:rsidRPr="00566ADC">
        <w:fldChar w:fldCharType="begin"/>
      </w:r>
      <w:r w:rsidR="00566ADC" w:rsidRPr="00566ADC">
        <w:instrText xml:space="preserve"> REF _Refd17e56737 \h </w:instrText>
      </w:r>
      <w:r w:rsidR="00566ADC">
        <w:instrText xml:space="preserve"> \* MERGEFORMAT </w:instrText>
      </w:r>
      <w:r w:rsidR="00566ADC" w:rsidRPr="00566ADC">
        <w:fldChar w:fldCharType="separate"/>
      </w:r>
      <w:r w:rsidR="001D26BE" w:rsidRPr="001D26BE">
        <w:t>Table</w:t>
      </w:r>
      <w:r w:rsidR="001D26BE" w:rsidRPr="001D26BE">
        <w:rPr>
          <w:rFonts w:ascii="Calibri" w:hAnsi="Calibri" w:cs="Calibri"/>
        </w:rPr>
        <w:t> </w:t>
      </w:r>
      <w:r w:rsidR="001D26BE" w:rsidRPr="001D26BE">
        <w:t>10</w:t>
      </w:r>
      <w:r w:rsidR="00566ADC" w:rsidRPr="00566ADC">
        <w:fldChar w:fldCharType="end"/>
      </w:r>
      <w:r>
        <w:t>.</w:t>
      </w:r>
    </w:p>
    <w:p w14:paraId="4196B56E" w14:textId="77777777" w:rsidR="006859C7" w:rsidRDefault="006859C7" w:rsidP="006859C7">
      <w:pPr>
        <w:pStyle w:val="MISCTableCaptionHeader8pt"/>
      </w:pPr>
      <w:bookmarkStart w:id="150" w:name="_Refd17e56737"/>
      <w:bookmarkStart w:id="151" w:name="_Tocd17e56737"/>
      <w:r w:rsidRPr="00566ADC">
        <w:rPr>
          <w:rStyle w:val="MISCTableCaptionHeaderBold8pt"/>
        </w:rPr>
        <w:t>Table</w:t>
      </w:r>
      <w:r w:rsidRPr="00566ADC">
        <w:rPr>
          <w:rStyle w:val="MISCTableCaptionHeaderBold8pt"/>
          <w:rFonts w:ascii="Calibri" w:hAnsi="Calibri" w:cs="Calibri"/>
        </w:rPr>
        <w:t> </w:t>
      </w:r>
      <w:bookmarkStart w:id="152" w:name="_Numd17e56737"/>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1D26BE">
        <w:rPr>
          <w:rStyle w:val="MISCTableCaptionHeaderBold8pt"/>
          <w:noProof/>
        </w:rPr>
        <w:t>10</w:t>
      </w:r>
      <w:r w:rsidRPr="00566ADC">
        <w:rPr>
          <w:rStyle w:val="MISCTableCaptionHeaderBold8pt"/>
        </w:rPr>
        <w:fldChar w:fldCharType="end"/>
      </w:r>
      <w:bookmarkEnd w:id="150"/>
      <w:bookmarkEnd w:id="151"/>
      <w:bookmarkEnd w:id="152"/>
      <w:r w:rsidRPr="00566ADC">
        <w:rPr>
          <w:rStyle w:val="MISCTableCaptionHeaderBold8pt"/>
        </w:rPr>
        <w:t>.</w:t>
      </w:r>
      <w:r>
        <w:t xml:space="preserve"> Network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530"/>
        <w:gridCol w:w="1350"/>
        <w:gridCol w:w="5760"/>
      </w:tblGrid>
      <w:tr w:rsidR="006859C7" w14:paraId="40502096" w14:textId="77777777" w:rsidTr="0010545E">
        <w:trPr>
          <w:cantSplit/>
          <w:tblHeader/>
        </w:trPr>
        <w:tc>
          <w:tcPr>
            <w:tcW w:w="1530" w:type="dxa"/>
            <w:tcBorders>
              <w:top w:val="nil"/>
              <w:bottom w:val="single" w:sz="36" w:space="0" w:color="00B388"/>
            </w:tcBorders>
          </w:tcPr>
          <w:p w14:paraId="4DBB1F31" w14:textId="77777777" w:rsidR="006859C7" w:rsidRDefault="006859C7" w:rsidP="006859C7">
            <w:pPr>
              <w:pStyle w:val="TableSubhead8pt"/>
            </w:pPr>
            <w:r>
              <w:t>Variable</w:t>
            </w:r>
          </w:p>
        </w:tc>
        <w:tc>
          <w:tcPr>
            <w:tcW w:w="1350" w:type="dxa"/>
            <w:tcBorders>
              <w:top w:val="nil"/>
              <w:bottom w:val="single" w:sz="36" w:space="0" w:color="00B388"/>
            </w:tcBorders>
          </w:tcPr>
          <w:p w14:paraId="67606D66" w14:textId="48530F96" w:rsidR="006859C7" w:rsidRDefault="006859C7" w:rsidP="006859C7">
            <w:pPr>
              <w:pStyle w:val="TableSubhead8pt"/>
            </w:pPr>
            <w:r>
              <w:t>File</w:t>
            </w:r>
          </w:p>
        </w:tc>
        <w:tc>
          <w:tcPr>
            <w:tcW w:w="5760" w:type="dxa"/>
            <w:tcBorders>
              <w:top w:val="nil"/>
              <w:bottom w:val="single" w:sz="36" w:space="0" w:color="00B388"/>
            </w:tcBorders>
          </w:tcPr>
          <w:p w14:paraId="1EA879AA" w14:textId="31AD7B50" w:rsidR="006859C7" w:rsidRDefault="006859C7" w:rsidP="006859C7">
            <w:pPr>
              <w:pStyle w:val="TableSubhead8pt"/>
            </w:pPr>
            <w:r>
              <w:t>Description</w:t>
            </w:r>
          </w:p>
        </w:tc>
      </w:tr>
      <w:tr w:rsidR="006859C7" w14:paraId="7161E24F" w14:textId="77777777" w:rsidTr="0010545E">
        <w:trPr>
          <w:cantSplit/>
        </w:trPr>
        <w:tc>
          <w:tcPr>
            <w:tcW w:w="1530" w:type="dxa"/>
          </w:tcPr>
          <w:p w14:paraId="5CFEEC50" w14:textId="77777777" w:rsidR="006859C7" w:rsidRDefault="006859C7" w:rsidP="006859C7">
            <w:pPr>
              <w:pStyle w:val="TableBody8pt"/>
            </w:pPr>
            <w:r>
              <w:t>nic_name</w:t>
            </w:r>
          </w:p>
        </w:tc>
        <w:tc>
          <w:tcPr>
            <w:tcW w:w="1350" w:type="dxa"/>
          </w:tcPr>
          <w:p w14:paraId="51E0F7FF" w14:textId="0AFF1341" w:rsidR="006859C7" w:rsidRDefault="0010545E" w:rsidP="006859C7">
            <w:pPr>
              <w:pStyle w:val="TableBody8pt"/>
            </w:pPr>
            <w:r>
              <w:t>group_vars/vars</w:t>
            </w:r>
          </w:p>
        </w:tc>
        <w:tc>
          <w:tcPr>
            <w:tcW w:w="5760" w:type="dxa"/>
          </w:tcPr>
          <w:p w14:paraId="3ABCA064" w14:textId="7951CAE0" w:rsidR="006859C7" w:rsidRDefault="006859C7" w:rsidP="006859C7">
            <w:pPr>
              <w:pStyle w:val="TableBody8pt"/>
            </w:pPr>
            <w:r>
              <w:t xml:space="preserve">Name of the device, for RHEL this is typically </w:t>
            </w:r>
            <w:r>
              <w:rPr>
                <w:rStyle w:val="CodingLanguage"/>
              </w:rPr>
              <w:t>ens192</w:t>
            </w:r>
            <w:r>
              <w:t xml:space="preserve"> and it is recommended to leave it as is.</w:t>
            </w:r>
          </w:p>
        </w:tc>
      </w:tr>
      <w:tr w:rsidR="006859C7" w14:paraId="14DD7C95" w14:textId="77777777" w:rsidTr="0010545E">
        <w:trPr>
          <w:cantSplit/>
        </w:trPr>
        <w:tc>
          <w:tcPr>
            <w:tcW w:w="1530" w:type="dxa"/>
          </w:tcPr>
          <w:p w14:paraId="5333E390" w14:textId="77777777" w:rsidR="006859C7" w:rsidRDefault="006859C7" w:rsidP="006859C7">
            <w:pPr>
              <w:pStyle w:val="TableBody8pt"/>
            </w:pPr>
            <w:r>
              <w:t>gateway</w:t>
            </w:r>
          </w:p>
        </w:tc>
        <w:tc>
          <w:tcPr>
            <w:tcW w:w="1350" w:type="dxa"/>
          </w:tcPr>
          <w:p w14:paraId="3CF4375E" w14:textId="7692686C" w:rsidR="006859C7" w:rsidRDefault="0010545E" w:rsidP="006859C7">
            <w:pPr>
              <w:pStyle w:val="TableBody8pt"/>
            </w:pPr>
            <w:r>
              <w:t>group_vars/vars</w:t>
            </w:r>
          </w:p>
        </w:tc>
        <w:tc>
          <w:tcPr>
            <w:tcW w:w="5760" w:type="dxa"/>
          </w:tcPr>
          <w:p w14:paraId="08ADF6B0" w14:textId="3E96DEF5" w:rsidR="006859C7" w:rsidRDefault="006859C7" w:rsidP="006859C7">
            <w:pPr>
              <w:pStyle w:val="TableBody8pt"/>
            </w:pPr>
            <w:r>
              <w:t>IP address of the gateway to be used</w:t>
            </w:r>
          </w:p>
        </w:tc>
      </w:tr>
      <w:tr w:rsidR="006859C7" w14:paraId="1CE3F0E3" w14:textId="77777777" w:rsidTr="0010545E">
        <w:trPr>
          <w:cantSplit/>
        </w:trPr>
        <w:tc>
          <w:tcPr>
            <w:tcW w:w="1530" w:type="dxa"/>
          </w:tcPr>
          <w:p w14:paraId="10010DEA" w14:textId="77777777" w:rsidR="006859C7" w:rsidRDefault="006859C7" w:rsidP="006859C7">
            <w:pPr>
              <w:pStyle w:val="TableBody8pt"/>
            </w:pPr>
            <w:r>
              <w:t>dns</w:t>
            </w:r>
          </w:p>
        </w:tc>
        <w:tc>
          <w:tcPr>
            <w:tcW w:w="1350" w:type="dxa"/>
          </w:tcPr>
          <w:p w14:paraId="2525F9B4" w14:textId="69BCDFD5" w:rsidR="006859C7" w:rsidRDefault="0010545E" w:rsidP="006859C7">
            <w:pPr>
              <w:pStyle w:val="TableBody8pt"/>
            </w:pPr>
            <w:r>
              <w:t>group_vars/vars</w:t>
            </w:r>
          </w:p>
        </w:tc>
        <w:tc>
          <w:tcPr>
            <w:tcW w:w="5760" w:type="dxa"/>
          </w:tcPr>
          <w:p w14:paraId="137F7CD0" w14:textId="7FFCED3B" w:rsidR="006859C7" w:rsidRDefault="006859C7" w:rsidP="006859C7">
            <w:pPr>
              <w:pStyle w:val="TableBody8pt"/>
            </w:pPr>
            <w:r>
              <w:t>List of DNS servers to be used, in list format, i.e. ['</w:t>
            </w:r>
            <w:r>
              <w:rPr>
                <w:rStyle w:val="CodingLanguage"/>
              </w:rPr>
              <w:t>10.10.173.1</w:t>
            </w:r>
            <w:r>
              <w:t>','</w:t>
            </w:r>
            <w:r>
              <w:rPr>
                <w:rStyle w:val="CodingLanguage"/>
              </w:rPr>
              <w:t>10.10.173.2</w:t>
            </w:r>
            <w:r>
              <w:t>'...]</w:t>
            </w:r>
          </w:p>
        </w:tc>
      </w:tr>
      <w:tr w:rsidR="006859C7" w14:paraId="28BF12B0" w14:textId="77777777" w:rsidTr="0010545E">
        <w:trPr>
          <w:cantSplit/>
        </w:trPr>
        <w:tc>
          <w:tcPr>
            <w:tcW w:w="1530" w:type="dxa"/>
          </w:tcPr>
          <w:p w14:paraId="6F9CE637" w14:textId="77777777" w:rsidR="006859C7" w:rsidRDefault="006859C7" w:rsidP="006859C7">
            <w:pPr>
              <w:pStyle w:val="TableBody8pt"/>
            </w:pPr>
            <w:r>
              <w:t>domain_name</w:t>
            </w:r>
          </w:p>
        </w:tc>
        <w:tc>
          <w:tcPr>
            <w:tcW w:w="1350" w:type="dxa"/>
          </w:tcPr>
          <w:p w14:paraId="5B2BE0A0" w14:textId="0DE3DE1A" w:rsidR="006859C7" w:rsidRDefault="0010545E" w:rsidP="006859C7">
            <w:pPr>
              <w:pStyle w:val="TableBody8pt"/>
            </w:pPr>
            <w:r>
              <w:t>group_vars/vars</w:t>
            </w:r>
          </w:p>
        </w:tc>
        <w:tc>
          <w:tcPr>
            <w:tcW w:w="5760" w:type="dxa"/>
          </w:tcPr>
          <w:p w14:paraId="7138BD32" w14:textId="3CE93F3D" w:rsidR="006859C7" w:rsidRDefault="006859C7" w:rsidP="006859C7">
            <w:pPr>
              <w:pStyle w:val="TableBody8pt"/>
            </w:pPr>
            <w:r>
              <w:t>Domain name for your Virtual Machines</w:t>
            </w:r>
          </w:p>
        </w:tc>
      </w:tr>
      <w:tr w:rsidR="006859C7" w14:paraId="3324625D" w14:textId="77777777" w:rsidTr="0010545E">
        <w:trPr>
          <w:cantSplit/>
        </w:trPr>
        <w:tc>
          <w:tcPr>
            <w:tcW w:w="1530" w:type="dxa"/>
          </w:tcPr>
          <w:p w14:paraId="453CB697" w14:textId="77777777" w:rsidR="006859C7" w:rsidRDefault="006859C7" w:rsidP="006859C7">
            <w:pPr>
              <w:pStyle w:val="TableBody8pt"/>
            </w:pPr>
            <w:r>
              <w:t>ntp_server</w:t>
            </w:r>
          </w:p>
        </w:tc>
        <w:tc>
          <w:tcPr>
            <w:tcW w:w="1350" w:type="dxa"/>
          </w:tcPr>
          <w:p w14:paraId="0805246D" w14:textId="79CC3840" w:rsidR="006859C7" w:rsidRDefault="0010545E" w:rsidP="006859C7">
            <w:pPr>
              <w:pStyle w:val="TableBody8pt"/>
            </w:pPr>
            <w:r>
              <w:t>group_vars/vars</w:t>
            </w:r>
          </w:p>
        </w:tc>
        <w:tc>
          <w:tcPr>
            <w:tcW w:w="5760" w:type="dxa"/>
          </w:tcPr>
          <w:p w14:paraId="453591BA" w14:textId="3D552F52" w:rsidR="006859C7" w:rsidRDefault="006859C7" w:rsidP="006859C7">
            <w:pPr>
              <w:pStyle w:val="TableBody8pt"/>
            </w:pPr>
            <w:r>
              <w:t>List of NTP servers to be used, in list format, i.e. ['</w:t>
            </w:r>
            <w:r>
              <w:rPr>
                <w:rStyle w:val="CodingLanguage"/>
              </w:rPr>
              <w:t>1.2.3.4</w:t>
            </w:r>
            <w:r>
              <w:t>','</w:t>
            </w:r>
            <w:hyperlink r:id="rId41">
              <w:r w:rsidRPr="002C74C6">
                <w:rPr>
                  <w:rStyle w:val="CodingLanguage"/>
                </w:rPr>
                <w:t>0.us.pool.net.org</w:t>
              </w:r>
            </w:hyperlink>
            <w:r w:rsidRPr="002C74C6">
              <w:rPr>
                <w:rStyle w:val="CodingLanguage"/>
              </w:rPr>
              <w:t>'</w:t>
            </w:r>
            <w:r>
              <w:t>...]</w:t>
            </w:r>
          </w:p>
        </w:tc>
      </w:tr>
    </w:tbl>
    <w:p w14:paraId="15DE62CE" w14:textId="77777777" w:rsidR="006859C7" w:rsidRDefault="006859C7" w:rsidP="006859C7">
      <w:pPr>
        <w:pStyle w:val="Heading2"/>
      </w:pPr>
      <w:bookmarkStart w:id="153" w:name="_Refd17e56844"/>
      <w:bookmarkStart w:id="154" w:name="_Tocd17e56844"/>
    </w:p>
    <w:p w14:paraId="0F812439" w14:textId="77777777" w:rsidR="006859C7" w:rsidRDefault="006859C7" w:rsidP="006859C7">
      <w:pPr>
        <w:pStyle w:val="Heading2"/>
      </w:pPr>
      <w:bookmarkStart w:id="155" w:name="_Toc514150033"/>
      <w:r>
        <w:t>Environment configuration</w:t>
      </w:r>
      <w:bookmarkEnd w:id="153"/>
      <w:bookmarkEnd w:id="154"/>
      <w:bookmarkEnd w:id="155"/>
    </w:p>
    <w:p w14:paraId="685758B3" w14:textId="35E933A3" w:rsidR="006859C7" w:rsidRDefault="006859C7" w:rsidP="006859C7">
      <w:pPr>
        <w:pStyle w:val="BodyTextMetricLight10pt"/>
      </w:pPr>
      <w:r>
        <w:t xml:space="preserve">All Environment-related variables are described in </w:t>
      </w:r>
      <w:r w:rsidR="00566ADC" w:rsidRPr="00566ADC">
        <w:fldChar w:fldCharType="begin"/>
      </w:r>
      <w:r w:rsidR="00566ADC" w:rsidRPr="00566ADC">
        <w:instrText xml:space="preserve"> REF _Refd17e56856 \h </w:instrText>
      </w:r>
      <w:r w:rsidR="00566ADC">
        <w:instrText xml:space="preserve"> \* MERGEFORMAT </w:instrText>
      </w:r>
      <w:r w:rsidR="00566ADC" w:rsidRPr="00566ADC">
        <w:fldChar w:fldCharType="separate"/>
      </w:r>
      <w:r w:rsidR="001D26BE" w:rsidRPr="001D26BE">
        <w:t>Table</w:t>
      </w:r>
      <w:r w:rsidR="001D26BE" w:rsidRPr="001D26BE">
        <w:rPr>
          <w:rFonts w:ascii="Calibri" w:hAnsi="Calibri" w:cs="Calibri"/>
        </w:rPr>
        <w:t> </w:t>
      </w:r>
      <w:r w:rsidR="001D26BE" w:rsidRPr="001D26BE">
        <w:t>11</w:t>
      </w:r>
      <w:r w:rsidR="00566ADC" w:rsidRPr="00566ADC">
        <w:fldChar w:fldCharType="end"/>
      </w:r>
      <w:r>
        <w:t xml:space="preserve"> below.</w:t>
      </w:r>
    </w:p>
    <w:p w14:paraId="79F2BB7E" w14:textId="77777777" w:rsidR="006859C7" w:rsidRDefault="006859C7" w:rsidP="006859C7">
      <w:pPr>
        <w:pStyle w:val="MISCTableCaptionHeader8pt"/>
      </w:pPr>
      <w:bookmarkStart w:id="156" w:name="_Refd17e56856"/>
      <w:bookmarkStart w:id="157" w:name="_Tocd17e56856"/>
      <w:r w:rsidRPr="00566ADC">
        <w:rPr>
          <w:rStyle w:val="MISCTableCaptionHeaderBold8pt"/>
        </w:rPr>
        <w:lastRenderedPageBreak/>
        <w:t>Table</w:t>
      </w:r>
      <w:r w:rsidRPr="00566ADC">
        <w:rPr>
          <w:rStyle w:val="MISCTableCaptionHeaderBold8pt"/>
          <w:rFonts w:ascii="Calibri" w:hAnsi="Calibri" w:cs="Calibri"/>
        </w:rPr>
        <w:t> </w:t>
      </w:r>
      <w:bookmarkStart w:id="158" w:name="_Numd17e56856"/>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1D26BE">
        <w:rPr>
          <w:rStyle w:val="MISCTableCaptionHeaderBold8pt"/>
          <w:noProof/>
        </w:rPr>
        <w:t>11</w:t>
      </w:r>
      <w:r w:rsidRPr="00566ADC">
        <w:rPr>
          <w:rStyle w:val="MISCTableCaptionHeaderBold8pt"/>
        </w:rPr>
        <w:fldChar w:fldCharType="end"/>
      </w:r>
      <w:bookmarkEnd w:id="156"/>
      <w:bookmarkEnd w:id="157"/>
      <w:bookmarkEnd w:id="158"/>
      <w:r w:rsidRPr="00566ADC">
        <w:rPr>
          <w:rStyle w:val="MISCTableCaptionHeaderBold8pt"/>
        </w:rPr>
        <w:t xml:space="preserve">. </w:t>
      </w:r>
      <w:r>
        <w:t>Environment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90"/>
        <w:gridCol w:w="1980"/>
        <w:gridCol w:w="5670"/>
      </w:tblGrid>
      <w:tr w:rsidR="00566ADC" w14:paraId="77B8813E" w14:textId="77777777" w:rsidTr="00566ADC">
        <w:trPr>
          <w:cantSplit/>
          <w:tblHeader/>
        </w:trPr>
        <w:tc>
          <w:tcPr>
            <w:tcW w:w="990" w:type="dxa"/>
            <w:tcBorders>
              <w:top w:val="nil"/>
              <w:bottom w:val="single" w:sz="36" w:space="0" w:color="00B388"/>
            </w:tcBorders>
          </w:tcPr>
          <w:p w14:paraId="700FC343" w14:textId="77777777" w:rsidR="00566ADC" w:rsidRDefault="00566ADC" w:rsidP="006859C7">
            <w:pPr>
              <w:pStyle w:val="TableSubhead8pt"/>
            </w:pPr>
            <w:r>
              <w:t>Variable</w:t>
            </w:r>
          </w:p>
        </w:tc>
        <w:tc>
          <w:tcPr>
            <w:tcW w:w="1980" w:type="dxa"/>
            <w:tcBorders>
              <w:top w:val="nil"/>
              <w:bottom w:val="single" w:sz="36" w:space="0" w:color="00B388"/>
            </w:tcBorders>
          </w:tcPr>
          <w:p w14:paraId="752550E4" w14:textId="5E668B6F" w:rsidR="00566ADC" w:rsidRDefault="00566ADC" w:rsidP="006859C7">
            <w:pPr>
              <w:pStyle w:val="TableSubhead8pt"/>
            </w:pPr>
            <w:r>
              <w:t>File</w:t>
            </w:r>
          </w:p>
        </w:tc>
        <w:tc>
          <w:tcPr>
            <w:tcW w:w="5670" w:type="dxa"/>
            <w:tcBorders>
              <w:top w:val="nil"/>
              <w:bottom w:val="single" w:sz="36" w:space="0" w:color="00B388"/>
            </w:tcBorders>
          </w:tcPr>
          <w:p w14:paraId="27C2D029" w14:textId="1A6022D7" w:rsidR="00566ADC" w:rsidRDefault="00566ADC" w:rsidP="006859C7">
            <w:pPr>
              <w:pStyle w:val="TableSubhead8pt"/>
            </w:pPr>
            <w:r>
              <w:t>Description</w:t>
            </w:r>
          </w:p>
        </w:tc>
      </w:tr>
      <w:tr w:rsidR="00566ADC" w14:paraId="4E7A5B7C" w14:textId="77777777" w:rsidTr="00566ADC">
        <w:trPr>
          <w:cantSplit/>
        </w:trPr>
        <w:tc>
          <w:tcPr>
            <w:tcW w:w="990" w:type="dxa"/>
          </w:tcPr>
          <w:p w14:paraId="7C432B3E" w14:textId="77777777" w:rsidR="00566ADC" w:rsidRDefault="00566ADC" w:rsidP="006859C7">
            <w:pPr>
              <w:pStyle w:val="TableBody8pt"/>
            </w:pPr>
            <w:r>
              <w:t>env</w:t>
            </w:r>
          </w:p>
        </w:tc>
        <w:tc>
          <w:tcPr>
            <w:tcW w:w="1980" w:type="dxa"/>
          </w:tcPr>
          <w:p w14:paraId="332AA56E" w14:textId="158F1A66" w:rsidR="00566ADC" w:rsidRDefault="00566ADC" w:rsidP="006859C7">
            <w:pPr>
              <w:pStyle w:val="TableBody8pt"/>
            </w:pPr>
            <w:r>
              <w:t>group_vars/vars</w:t>
            </w:r>
          </w:p>
        </w:tc>
        <w:tc>
          <w:tcPr>
            <w:tcW w:w="5670" w:type="dxa"/>
          </w:tcPr>
          <w:p w14:paraId="37DEF651" w14:textId="5E369013" w:rsidR="00566ADC" w:rsidRDefault="00566ADC" w:rsidP="006859C7">
            <w:pPr>
              <w:pStyle w:val="TableBody8pt"/>
            </w:pPr>
            <w:r>
              <w:t>Dictionary containing all environment variables. It contains three entries described below. Please leave the proxy related settings</w:t>
            </w:r>
            <w:r w:rsidR="00E5378A">
              <w:t xml:space="preserve"> empty</w:t>
            </w:r>
            <w:r>
              <w:t xml:space="preserve"> if not required:</w:t>
            </w:r>
          </w:p>
          <w:p w14:paraId="7F9C4096" w14:textId="01292E6C" w:rsidR="00566ADC" w:rsidRDefault="00566ADC" w:rsidP="006859C7">
            <w:pPr>
              <w:pStyle w:val="TableBody8pt"/>
            </w:pPr>
            <w:r>
              <w:rPr>
                <w:rStyle w:val="CodingLanguage"/>
              </w:rPr>
              <w:t>http_proxy</w:t>
            </w:r>
            <w:r>
              <w:t xml:space="preserve">: HTTP proxy URL, such as </w:t>
            </w:r>
            <w:r>
              <w:rPr>
                <w:rStyle w:val="CodingLanguage"/>
              </w:rPr>
              <w:t>'http://15.184.4.2:8080'</w:t>
            </w:r>
            <w:r>
              <w:t xml:space="preserve">. This variable defines the HTTP proxy </w:t>
            </w:r>
            <w:r w:rsidR="0081266C">
              <w:t>URL</w:t>
            </w:r>
            <w:r>
              <w:t xml:space="preserve"> if your environment is behind a proxy.</w:t>
            </w:r>
          </w:p>
          <w:p w14:paraId="2866BF6B" w14:textId="3E3FBDD3" w:rsidR="00566ADC" w:rsidRDefault="00566ADC" w:rsidP="006859C7">
            <w:pPr>
              <w:pStyle w:val="TableBody8pt"/>
            </w:pPr>
            <w:r>
              <w:rPr>
                <w:rStyle w:val="CodingLanguage"/>
              </w:rPr>
              <w:t>https_proxy</w:t>
            </w:r>
            <w:r>
              <w:t xml:space="preserve">: HTTPS proxy URL, such as </w:t>
            </w:r>
            <w:r>
              <w:rPr>
                <w:rStyle w:val="CodingLanguage"/>
              </w:rPr>
              <w:t>'http://15.184.4.2:8080'</w:t>
            </w:r>
            <w:r>
              <w:t xml:space="preserve">. This variable defines the HTTPS proxy </w:t>
            </w:r>
            <w:r w:rsidR="0081266C">
              <w:t>URL</w:t>
            </w:r>
            <w:r>
              <w:t xml:space="preserve"> if your environment is behind a proxy.</w:t>
            </w:r>
          </w:p>
          <w:p w14:paraId="08CA2858" w14:textId="77777777" w:rsidR="00566ADC" w:rsidRDefault="00566ADC" w:rsidP="006859C7">
            <w:pPr>
              <w:pStyle w:val="TableBody8pt"/>
            </w:pPr>
            <w:r>
              <w:rPr>
                <w:rStyle w:val="CodingLanguage"/>
              </w:rPr>
              <w:t>no_proxy</w:t>
            </w:r>
            <w:r>
              <w:t xml:space="preserve">: List of hostnames or IPs that don't require proxy, such as </w:t>
            </w:r>
            <w:r>
              <w:rPr>
                <w:rStyle w:val="CodingLanguage"/>
              </w:rPr>
              <w:t>'localhost,127.0.0.1,.cloudra.local,10.10.174.'</w:t>
            </w:r>
          </w:p>
        </w:tc>
      </w:tr>
    </w:tbl>
    <w:p w14:paraId="471481A2" w14:textId="77777777" w:rsidR="006859C7" w:rsidRDefault="006859C7" w:rsidP="006859C7">
      <w:pPr>
        <w:pStyle w:val="Heading2"/>
      </w:pPr>
      <w:bookmarkStart w:id="159" w:name="_Refd17e56929"/>
      <w:bookmarkStart w:id="160" w:name="_Tocd17e56929"/>
    </w:p>
    <w:p w14:paraId="78BDF8AB" w14:textId="77777777" w:rsidR="006859C7" w:rsidRDefault="006859C7" w:rsidP="006859C7">
      <w:pPr>
        <w:pStyle w:val="Heading2"/>
      </w:pPr>
      <w:bookmarkStart w:id="161" w:name="_Toc514150034"/>
      <w:r>
        <w:t>Docker configuration</w:t>
      </w:r>
      <w:bookmarkEnd w:id="159"/>
      <w:bookmarkEnd w:id="160"/>
      <w:bookmarkEnd w:id="161"/>
    </w:p>
    <w:p w14:paraId="2AF9A9A4" w14:textId="7186638E" w:rsidR="006859C7" w:rsidRDefault="006859C7" w:rsidP="006859C7">
      <w:pPr>
        <w:pStyle w:val="BodyTextMetricLight10pt"/>
      </w:pPr>
      <w:r>
        <w:t>All Docker-related variables are mandatory and are described in</w:t>
      </w:r>
      <w:r w:rsidR="00566ADC">
        <w:t xml:space="preserve"> </w:t>
      </w:r>
      <w:r w:rsidR="00566ADC" w:rsidRPr="00566ADC">
        <w:fldChar w:fldCharType="begin"/>
      </w:r>
      <w:r w:rsidR="00566ADC" w:rsidRPr="00566ADC">
        <w:instrText xml:space="preserve"> REF _Refd17e56941 \h </w:instrText>
      </w:r>
      <w:r w:rsidR="00566ADC">
        <w:instrText xml:space="preserve"> \* MERGEFORMAT </w:instrText>
      </w:r>
      <w:r w:rsidR="00566ADC" w:rsidRPr="00566ADC">
        <w:fldChar w:fldCharType="separate"/>
      </w:r>
      <w:r w:rsidR="001D26BE" w:rsidRPr="001D26BE">
        <w:t>Table</w:t>
      </w:r>
      <w:r w:rsidR="001D26BE" w:rsidRPr="001D26BE">
        <w:rPr>
          <w:rFonts w:ascii="Calibri" w:hAnsi="Calibri" w:cs="Calibri"/>
        </w:rPr>
        <w:t> </w:t>
      </w:r>
      <w:r w:rsidR="001D26BE" w:rsidRPr="001D26BE">
        <w:t>12</w:t>
      </w:r>
      <w:r w:rsidR="00566ADC" w:rsidRPr="00566ADC">
        <w:fldChar w:fldCharType="end"/>
      </w:r>
      <w:r w:rsidR="00566ADC" w:rsidRPr="00566ADC">
        <w:t>.</w:t>
      </w:r>
    </w:p>
    <w:p w14:paraId="46EDB33F" w14:textId="77777777" w:rsidR="006859C7" w:rsidRDefault="006859C7" w:rsidP="006859C7">
      <w:pPr>
        <w:pStyle w:val="MISCTableCaptionHeader8pt"/>
      </w:pPr>
      <w:bookmarkStart w:id="162" w:name="_Refd17e56941"/>
      <w:bookmarkStart w:id="163" w:name="_Tocd17e56941"/>
      <w:r w:rsidRPr="00566ADC">
        <w:rPr>
          <w:rStyle w:val="MISCTableCaptionHeaderBold8pt"/>
        </w:rPr>
        <w:t>Table</w:t>
      </w:r>
      <w:r w:rsidRPr="00566ADC">
        <w:rPr>
          <w:rStyle w:val="MISCTableCaptionHeaderBold8pt"/>
          <w:rFonts w:ascii="Calibri" w:hAnsi="Calibri" w:cs="Calibri"/>
        </w:rPr>
        <w:t> </w:t>
      </w:r>
      <w:bookmarkStart w:id="164" w:name="_Numd17e56941"/>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1D26BE">
        <w:rPr>
          <w:rStyle w:val="MISCTableCaptionHeaderBold8pt"/>
          <w:noProof/>
        </w:rPr>
        <w:t>12</w:t>
      </w:r>
      <w:r w:rsidRPr="00566ADC">
        <w:rPr>
          <w:rStyle w:val="MISCTableCaptionHeaderBold8pt"/>
        </w:rPr>
        <w:fldChar w:fldCharType="end"/>
      </w:r>
      <w:bookmarkEnd w:id="162"/>
      <w:bookmarkEnd w:id="163"/>
      <w:bookmarkEnd w:id="164"/>
      <w:r w:rsidRPr="00566ADC">
        <w:rPr>
          <w:rStyle w:val="MISCTableCaptionHeaderBold8pt"/>
        </w:rPr>
        <w:t xml:space="preserve">. </w:t>
      </w:r>
      <w:r>
        <w:t>Docker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530"/>
        <w:gridCol w:w="1440"/>
        <w:gridCol w:w="5670"/>
      </w:tblGrid>
      <w:tr w:rsidR="006859C7" w14:paraId="7DA82B8C" w14:textId="77777777" w:rsidTr="00566ADC">
        <w:trPr>
          <w:cantSplit/>
        </w:trPr>
        <w:tc>
          <w:tcPr>
            <w:tcW w:w="1530" w:type="dxa"/>
            <w:tcBorders>
              <w:top w:val="nil"/>
              <w:bottom w:val="single" w:sz="36" w:space="0" w:color="00B388"/>
            </w:tcBorders>
          </w:tcPr>
          <w:p w14:paraId="28025A58" w14:textId="77777777" w:rsidR="006859C7" w:rsidRDefault="006859C7" w:rsidP="006859C7">
            <w:pPr>
              <w:pStyle w:val="TableSubhead8pt"/>
            </w:pPr>
            <w:r>
              <w:t>Variable</w:t>
            </w:r>
          </w:p>
        </w:tc>
        <w:tc>
          <w:tcPr>
            <w:tcW w:w="1440" w:type="dxa"/>
            <w:tcBorders>
              <w:top w:val="nil"/>
              <w:bottom w:val="single" w:sz="36" w:space="0" w:color="00B388"/>
            </w:tcBorders>
          </w:tcPr>
          <w:p w14:paraId="7D50AF5E" w14:textId="77777777" w:rsidR="006859C7" w:rsidRDefault="006859C7" w:rsidP="006859C7">
            <w:pPr>
              <w:pStyle w:val="TableSubhead8pt"/>
            </w:pPr>
            <w:r>
              <w:t>File</w:t>
            </w:r>
          </w:p>
        </w:tc>
        <w:tc>
          <w:tcPr>
            <w:tcW w:w="5670" w:type="dxa"/>
            <w:tcBorders>
              <w:top w:val="nil"/>
              <w:bottom w:val="single" w:sz="36" w:space="0" w:color="00B388"/>
            </w:tcBorders>
          </w:tcPr>
          <w:p w14:paraId="1B649B57" w14:textId="77777777" w:rsidR="006859C7" w:rsidRDefault="006859C7" w:rsidP="006859C7">
            <w:pPr>
              <w:pStyle w:val="TableSubhead8pt"/>
            </w:pPr>
            <w:r>
              <w:t>Description</w:t>
            </w:r>
          </w:p>
        </w:tc>
      </w:tr>
      <w:tr w:rsidR="006859C7" w14:paraId="14F0C99B" w14:textId="77777777" w:rsidTr="00566ADC">
        <w:trPr>
          <w:cantSplit/>
        </w:trPr>
        <w:tc>
          <w:tcPr>
            <w:tcW w:w="1530" w:type="dxa"/>
          </w:tcPr>
          <w:p w14:paraId="379B9CFC" w14:textId="77777777" w:rsidR="006859C7" w:rsidRDefault="006859C7" w:rsidP="006859C7">
            <w:pPr>
              <w:pStyle w:val="TableBody8pt"/>
            </w:pPr>
            <w:r>
              <w:t>docker_ee_url</w:t>
            </w:r>
          </w:p>
        </w:tc>
        <w:tc>
          <w:tcPr>
            <w:tcW w:w="1440" w:type="dxa"/>
          </w:tcPr>
          <w:p w14:paraId="67E24497" w14:textId="77777777" w:rsidR="006859C7" w:rsidRDefault="006859C7" w:rsidP="006859C7">
            <w:pPr>
              <w:pStyle w:val="TableBody8pt"/>
            </w:pPr>
            <w:r>
              <w:rPr>
                <w:rStyle w:val="BoldEmpha"/>
              </w:rPr>
              <w:t>group_vars/vault</w:t>
            </w:r>
          </w:p>
        </w:tc>
        <w:tc>
          <w:tcPr>
            <w:tcW w:w="5670" w:type="dxa"/>
          </w:tcPr>
          <w:p w14:paraId="6E6E34E9" w14:textId="77777777" w:rsidR="006859C7" w:rsidRDefault="006859C7" w:rsidP="006859C7">
            <w:pPr>
              <w:pStyle w:val="TableBody8pt"/>
            </w:pPr>
            <w:r>
              <w:t xml:space="preserve">Note: This is a private link to your Docker EE subscription. The value for </w:t>
            </w:r>
            <w:r>
              <w:rPr>
                <w:rStyle w:val="CodingLanguage"/>
              </w:rPr>
              <w:t>docker_ee_url</w:t>
            </w:r>
            <w:r>
              <w:t xml:space="preserve"> is the URL documented at the following address: </w:t>
            </w:r>
            <w:hyperlink r:id="rId42">
              <w:r>
                <w:rPr>
                  <w:rStyle w:val="Hyperlink"/>
                </w:rPr>
                <w:t>https://docs.docker.com/engine/installation/linux/docker-ee/rhel/</w:t>
              </w:r>
            </w:hyperlink>
            <w:r>
              <w:t>.</w:t>
            </w:r>
          </w:p>
        </w:tc>
      </w:tr>
      <w:tr w:rsidR="006859C7" w14:paraId="5124AD92" w14:textId="77777777" w:rsidTr="00566ADC">
        <w:trPr>
          <w:cantSplit/>
        </w:trPr>
        <w:tc>
          <w:tcPr>
            <w:tcW w:w="1530" w:type="dxa"/>
          </w:tcPr>
          <w:p w14:paraId="7472F5A1" w14:textId="77777777" w:rsidR="006859C7" w:rsidRDefault="006859C7" w:rsidP="006859C7">
            <w:pPr>
              <w:pStyle w:val="TableBody8pt"/>
            </w:pPr>
            <w:r>
              <w:t>docker_ee_version</w:t>
            </w:r>
          </w:p>
        </w:tc>
        <w:tc>
          <w:tcPr>
            <w:tcW w:w="1440" w:type="dxa"/>
          </w:tcPr>
          <w:p w14:paraId="794615C6" w14:textId="77777777" w:rsidR="006859C7" w:rsidRDefault="006859C7" w:rsidP="006859C7">
            <w:pPr>
              <w:pStyle w:val="TableBody8pt"/>
            </w:pPr>
            <w:r>
              <w:t>group_vars/vars</w:t>
            </w:r>
          </w:p>
        </w:tc>
        <w:tc>
          <w:tcPr>
            <w:tcW w:w="5670" w:type="dxa"/>
          </w:tcPr>
          <w:p w14:paraId="10BE498A" w14:textId="77777777" w:rsidR="006859C7" w:rsidRDefault="006859C7" w:rsidP="006859C7">
            <w:pPr>
              <w:pStyle w:val="TableBody8pt"/>
            </w:pPr>
            <w:r>
              <w:t xml:space="preserve">If this variable is omitted, </w:t>
            </w:r>
            <w:r>
              <w:rPr>
                <w:rStyle w:val="CodingLanguage"/>
              </w:rPr>
              <w:t>install_docker.yml</w:t>
            </w:r>
            <w:r>
              <w:t xml:space="preserve"> will install the latest stable version of docker-ee available in the repo specified with </w:t>
            </w:r>
            <w:r>
              <w:rPr>
                <w:rStyle w:val="CodingLanguage"/>
              </w:rPr>
              <w:t>docker_ee_url</w:t>
            </w:r>
          </w:p>
          <w:p w14:paraId="6F17E94E" w14:textId="77777777" w:rsidR="006859C7" w:rsidRDefault="006859C7" w:rsidP="006859C7">
            <w:pPr>
              <w:pStyle w:val="TableBody8pt"/>
            </w:pPr>
            <w:r>
              <w:t xml:space="preserve">If you want to install a specific version of Docker EE, enter the full specification of the packages, for example: </w:t>
            </w:r>
          </w:p>
          <w:p w14:paraId="035E3BB1" w14:textId="77777777" w:rsidR="006859C7" w:rsidRDefault="006859C7" w:rsidP="006859C7">
            <w:r>
              <w:t>docker_ee_version:</w:t>
            </w:r>
            <w:r>
              <w:rPr>
                <w:rFonts w:ascii="Calibri" w:hAnsi="Calibri" w:cs="Calibri"/>
              </w:rPr>
              <w:t> </w:t>
            </w:r>
            <w:r>
              <w:t>'docker-ee-17.06.2.ee.6-3.el7.rhel.x86_64'</w:t>
            </w:r>
          </w:p>
        </w:tc>
      </w:tr>
      <w:tr w:rsidR="006859C7" w14:paraId="6BC001C7" w14:textId="77777777" w:rsidTr="00566ADC">
        <w:trPr>
          <w:cantSplit/>
        </w:trPr>
        <w:tc>
          <w:tcPr>
            <w:tcW w:w="1530" w:type="dxa"/>
          </w:tcPr>
          <w:p w14:paraId="0723A3B1" w14:textId="77777777" w:rsidR="006859C7" w:rsidRDefault="006859C7" w:rsidP="006859C7">
            <w:pPr>
              <w:pStyle w:val="TableBody8pt"/>
            </w:pPr>
            <w:r>
              <w:t>rhel_version</w:t>
            </w:r>
          </w:p>
        </w:tc>
        <w:tc>
          <w:tcPr>
            <w:tcW w:w="1440" w:type="dxa"/>
          </w:tcPr>
          <w:p w14:paraId="7D4B751E" w14:textId="77777777" w:rsidR="006859C7" w:rsidRDefault="006859C7" w:rsidP="006859C7">
            <w:pPr>
              <w:pStyle w:val="TableBody8pt"/>
            </w:pPr>
            <w:r>
              <w:t>group_vars/vars</w:t>
            </w:r>
          </w:p>
        </w:tc>
        <w:tc>
          <w:tcPr>
            <w:tcW w:w="5670" w:type="dxa"/>
          </w:tcPr>
          <w:p w14:paraId="52D90C77" w14:textId="77777777" w:rsidR="006859C7" w:rsidRDefault="006859C7" w:rsidP="006859C7">
            <w:pPr>
              <w:pStyle w:val="TableBody8pt"/>
            </w:pPr>
            <w:r>
              <w:t xml:space="preserve">For the Docker installation, this sets the version of your RHEL OS, such as </w:t>
            </w:r>
            <w:r>
              <w:rPr>
                <w:rStyle w:val="CodingLanguage"/>
              </w:rPr>
              <w:t>7.4</w:t>
            </w:r>
            <w:r>
              <w:t>. The playbooks were tested with RHEL 7.4.</w:t>
            </w:r>
          </w:p>
        </w:tc>
      </w:tr>
      <w:tr w:rsidR="006859C7" w14:paraId="1E76186C" w14:textId="77777777" w:rsidTr="00566ADC">
        <w:trPr>
          <w:cantSplit/>
        </w:trPr>
        <w:tc>
          <w:tcPr>
            <w:tcW w:w="1530" w:type="dxa"/>
          </w:tcPr>
          <w:p w14:paraId="4011133F" w14:textId="77777777" w:rsidR="006859C7" w:rsidRDefault="006859C7" w:rsidP="006859C7">
            <w:pPr>
              <w:pStyle w:val="TableBody8pt"/>
            </w:pPr>
            <w:r>
              <w:t>dtr_version</w:t>
            </w:r>
          </w:p>
        </w:tc>
        <w:tc>
          <w:tcPr>
            <w:tcW w:w="1440" w:type="dxa"/>
          </w:tcPr>
          <w:p w14:paraId="6A1C3DB6" w14:textId="77777777" w:rsidR="006859C7" w:rsidRDefault="006859C7" w:rsidP="006859C7">
            <w:pPr>
              <w:pStyle w:val="TableBody8pt"/>
            </w:pPr>
            <w:r>
              <w:t>group_vars/vars</w:t>
            </w:r>
          </w:p>
        </w:tc>
        <w:tc>
          <w:tcPr>
            <w:tcW w:w="5670" w:type="dxa"/>
          </w:tcPr>
          <w:p w14:paraId="5878698D" w14:textId="77777777" w:rsidR="006859C7" w:rsidRDefault="006859C7" w:rsidP="006859C7">
            <w:pPr>
              <w:pStyle w:val="TableBody8pt"/>
            </w:pPr>
            <w:r>
              <w:t xml:space="preserve">Version of the Docker DTR you wish to install. You can use a numeric version or </w:t>
            </w:r>
            <w:r>
              <w:rPr>
                <w:rStyle w:val="CodingLanguage"/>
              </w:rPr>
              <w:t>latest</w:t>
            </w:r>
            <w:r>
              <w:t xml:space="preserve"> for the most recent one. The playbooks were tested with 2.4.3.</w:t>
            </w:r>
          </w:p>
        </w:tc>
      </w:tr>
      <w:tr w:rsidR="006859C7" w14:paraId="6B951C1F" w14:textId="77777777" w:rsidTr="00566ADC">
        <w:trPr>
          <w:cantSplit/>
        </w:trPr>
        <w:tc>
          <w:tcPr>
            <w:tcW w:w="1530" w:type="dxa"/>
          </w:tcPr>
          <w:p w14:paraId="3393A4AD" w14:textId="77777777" w:rsidR="006859C7" w:rsidRDefault="006859C7" w:rsidP="006859C7">
            <w:pPr>
              <w:pStyle w:val="TableBody8pt"/>
            </w:pPr>
            <w:r>
              <w:t>ucp_version</w:t>
            </w:r>
          </w:p>
        </w:tc>
        <w:tc>
          <w:tcPr>
            <w:tcW w:w="1440" w:type="dxa"/>
          </w:tcPr>
          <w:p w14:paraId="42215897" w14:textId="77777777" w:rsidR="006859C7" w:rsidRDefault="006859C7" w:rsidP="006859C7">
            <w:pPr>
              <w:pStyle w:val="TableBody8pt"/>
            </w:pPr>
            <w:r>
              <w:t>group_vars/vars</w:t>
            </w:r>
          </w:p>
        </w:tc>
        <w:tc>
          <w:tcPr>
            <w:tcW w:w="5670" w:type="dxa"/>
          </w:tcPr>
          <w:p w14:paraId="1450673C" w14:textId="77777777" w:rsidR="006859C7" w:rsidRDefault="006859C7" w:rsidP="006859C7">
            <w:pPr>
              <w:pStyle w:val="TableBody8pt"/>
            </w:pPr>
            <w:r>
              <w:t xml:space="preserve">Version of the Docker UCP you wish to install. You can use a numeric version or </w:t>
            </w:r>
            <w:r>
              <w:rPr>
                <w:rStyle w:val="CodingLanguage"/>
              </w:rPr>
              <w:t>latest</w:t>
            </w:r>
            <w:r>
              <w:t xml:space="preserve"> for the most recent one. The playbooks were tested with UCP 2.2.7.</w:t>
            </w:r>
          </w:p>
        </w:tc>
      </w:tr>
      <w:tr w:rsidR="006859C7" w14:paraId="21EEDF43" w14:textId="77777777" w:rsidTr="00566ADC">
        <w:trPr>
          <w:cantSplit/>
        </w:trPr>
        <w:tc>
          <w:tcPr>
            <w:tcW w:w="1530" w:type="dxa"/>
          </w:tcPr>
          <w:p w14:paraId="5264BB5C" w14:textId="77777777" w:rsidR="006859C7" w:rsidRDefault="006859C7" w:rsidP="006859C7">
            <w:pPr>
              <w:pStyle w:val="TableBody8pt"/>
            </w:pPr>
            <w:r>
              <w:t>images_folder</w:t>
            </w:r>
          </w:p>
        </w:tc>
        <w:tc>
          <w:tcPr>
            <w:tcW w:w="1440" w:type="dxa"/>
          </w:tcPr>
          <w:p w14:paraId="7D749A0D" w14:textId="77777777" w:rsidR="006859C7" w:rsidRDefault="006859C7" w:rsidP="006859C7">
            <w:pPr>
              <w:pStyle w:val="TableBody8pt"/>
            </w:pPr>
            <w:r>
              <w:t>group_vars/vars</w:t>
            </w:r>
          </w:p>
        </w:tc>
        <w:tc>
          <w:tcPr>
            <w:tcW w:w="5670" w:type="dxa"/>
          </w:tcPr>
          <w:p w14:paraId="7D46D88F" w14:textId="77777777" w:rsidR="006859C7" w:rsidRDefault="006859C7" w:rsidP="006859C7">
            <w:pPr>
              <w:pStyle w:val="TableBody8pt"/>
            </w:pPr>
            <w:r>
              <w:t>Directory in the NFS server that will be mounted in the DTR nodes and that will host your Docker images.</w:t>
            </w:r>
          </w:p>
        </w:tc>
      </w:tr>
      <w:tr w:rsidR="006859C7" w14:paraId="14D6CFCC" w14:textId="77777777" w:rsidTr="00566ADC">
        <w:trPr>
          <w:cantSplit/>
        </w:trPr>
        <w:tc>
          <w:tcPr>
            <w:tcW w:w="1530" w:type="dxa"/>
          </w:tcPr>
          <w:p w14:paraId="63F7C3D0" w14:textId="77777777" w:rsidR="006859C7" w:rsidRDefault="006859C7" w:rsidP="006859C7">
            <w:pPr>
              <w:pStyle w:val="TableBody8pt"/>
            </w:pPr>
            <w:r>
              <w:t>license_file</w:t>
            </w:r>
          </w:p>
        </w:tc>
        <w:tc>
          <w:tcPr>
            <w:tcW w:w="1440" w:type="dxa"/>
          </w:tcPr>
          <w:p w14:paraId="331FDE6D" w14:textId="77777777" w:rsidR="006859C7" w:rsidRDefault="006859C7" w:rsidP="006859C7">
            <w:pPr>
              <w:pStyle w:val="TableBody8pt"/>
            </w:pPr>
            <w:r>
              <w:t>group_vars/vars</w:t>
            </w:r>
          </w:p>
        </w:tc>
        <w:tc>
          <w:tcPr>
            <w:tcW w:w="5670" w:type="dxa"/>
          </w:tcPr>
          <w:p w14:paraId="68A4C999" w14:textId="77777777" w:rsidR="006859C7" w:rsidRDefault="006859C7" w:rsidP="006859C7">
            <w:pPr>
              <w:pStyle w:val="TableBody8pt"/>
            </w:pPr>
            <w:r>
              <w:t>Full path to your Docker EE license file on your Ansible host. The license file is available from the Docker Store</w:t>
            </w:r>
          </w:p>
        </w:tc>
      </w:tr>
      <w:tr w:rsidR="006859C7" w14:paraId="1DB6827A" w14:textId="77777777" w:rsidTr="00566ADC">
        <w:trPr>
          <w:cantSplit/>
        </w:trPr>
        <w:tc>
          <w:tcPr>
            <w:tcW w:w="1530" w:type="dxa"/>
          </w:tcPr>
          <w:p w14:paraId="0FEE7717" w14:textId="77777777" w:rsidR="006859C7" w:rsidRDefault="006859C7" w:rsidP="006859C7">
            <w:pPr>
              <w:pStyle w:val="TableBody8pt"/>
            </w:pPr>
            <w:r>
              <w:t>ucp_username</w:t>
            </w:r>
          </w:p>
        </w:tc>
        <w:tc>
          <w:tcPr>
            <w:tcW w:w="1440" w:type="dxa"/>
          </w:tcPr>
          <w:p w14:paraId="4A5B66C0" w14:textId="77777777" w:rsidR="006859C7" w:rsidRDefault="006859C7" w:rsidP="006859C7">
            <w:pPr>
              <w:pStyle w:val="TableBody8pt"/>
            </w:pPr>
            <w:r>
              <w:t>group_vars/vars</w:t>
            </w:r>
          </w:p>
        </w:tc>
        <w:tc>
          <w:tcPr>
            <w:tcW w:w="5670" w:type="dxa"/>
          </w:tcPr>
          <w:p w14:paraId="2F81B2D6" w14:textId="77777777" w:rsidR="006859C7" w:rsidRDefault="006859C7" w:rsidP="006859C7">
            <w:pPr>
              <w:pStyle w:val="TableBody8pt"/>
            </w:pPr>
            <w:r>
              <w:t xml:space="preserve">Username of the administrator user for UCP and DTR, typically </w:t>
            </w:r>
            <w:r>
              <w:rPr>
                <w:rStyle w:val="CodingLanguage"/>
              </w:rPr>
              <w:t>admin</w:t>
            </w:r>
            <w:r>
              <w:t>.</w:t>
            </w:r>
          </w:p>
        </w:tc>
      </w:tr>
      <w:tr w:rsidR="006859C7" w14:paraId="338298FE" w14:textId="77777777" w:rsidTr="00566ADC">
        <w:trPr>
          <w:cantSplit/>
        </w:trPr>
        <w:tc>
          <w:tcPr>
            <w:tcW w:w="1530" w:type="dxa"/>
          </w:tcPr>
          <w:p w14:paraId="7DB847C7" w14:textId="77777777" w:rsidR="006859C7" w:rsidRDefault="006859C7" w:rsidP="006859C7">
            <w:pPr>
              <w:pStyle w:val="TableBody8pt"/>
            </w:pPr>
            <w:r>
              <w:t>ucp_password</w:t>
            </w:r>
          </w:p>
        </w:tc>
        <w:tc>
          <w:tcPr>
            <w:tcW w:w="1440" w:type="dxa"/>
          </w:tcPr>
          <w:p w14:paraId="21A685BF" w14:textId="77777777" w:rsidR="006859C7" w:rsidRDefault="006859C7" w:rsidP="006859C7">
            <w:pPr>
              <w:pStyle w:val="TableBody8pt"/>
            </w:pPr>
            <w:r>
              <w:rPr>
                <w:rStyle w:val="BoldEmpha"/>
              </w:rPr>
              <w:t>group_vars/vault</w:t>
            </w:r>
          </w:p>
        </w:tc>
        <w:tc>
          <w:tcPr>
            <w:tcW w:w="5670" w:type="dxa"/>
          </w:tcPr>
          <w:p w14:paraId="0C65ABF5" w14:textId="77777777" w:rsidR="006859C7" w:rsidRDefault="006859C7" w:rsidP="006859C7">
            <w:pPr>
              <w:pStyle w:val="TableBody8pt"/>
            </w:pPr>
            <w:r>
              <w:t xml:space="preserve">The password for the </w:t>
            </w:r>
            <w:r>
              <w:rPr>
                <w:rStyle w:val="CodingLanguage"/>
              </w:rPr>
              <w:t>ucp_username</w:t>
            </w:r>
            <w:r>
              <w:t xml:space="preserve"> account.</w:t>
            </w:r>
          </w:p>
        </w:tc>
      </w:tr>
    </w:tbl>
    <w:p w14:paraId="34340A96" w14:textId="77777777" w:rsidR="006859C7" w:rsidRDefault="006859C7" w:rsidP="006859C7">
      <w:pPr>
        <w:pStyle w:val="BodyTextMetricLight10pt"/>
      </w:pPr>
    </w:p>
    <w:p w14:paraId="4B86ECD1" w14:textId="1658B3E7" w:rsidR="006859C7" w:rsidRDefault="006859C7" w:rsidP="006859C7">
      <w:pPr>
        <w:pStyle w:val="BodyTextMetricLight10pt"/>
      </w:pPr>
      <w:r>
        <w:t xml:space="preserve">To see how to use customer-supplied certificates with UCP and DTR, see </w:t>
      </w:r>
      <w:r w:rsidR="00981AD9">
        <w:t>Appendix B.</w:t>
      </w:r>
    </w:p>
    <w:p w14:paraId="1237DCFA" w14:textId="77777777" w:rsidR="006859C7" w:rsidRDefault="006859C7" w:rsidP="006859C7">
      <w:pPr>
        <w:pStyle w:val="Heading2"/>
      </w:pPr>
      <w:bookmarkStart w:id="165" w:name="_Refd17e57162"/>
      <w:bookmarkStart w:id="166" w:name="_Tocd17e57162"/>
      <w:bookmarkStart w:id="167" w:name="_Toc514150035"/>
      <w:r>
        <w:t>Windows configuration</w:t>
      </w:r>
      <w:bookmarkEnd w:id="165"/>
      <w:bookmarkEnd w:id="166"/>
      <w:bookmarkEnd w:id="167"/>
    </w:p>
    <w:p w14:paraId="4BA645AE" w14:textId="16588944" w:rsidR="00566ADC" w:rsidRPr="00566ADC" w:rsidRDefault="00566ADC" w:rsidP="00566ADC">
      <w:pPr>
        <w:pStyle w:val="BodyTextMetricLight10pt"/>
      </w:pPr>
      <w:r>
        <w:t xml:space="preserve">Window-related variables are shown in </w:t>
      </w:r>
      <w:r w:rsidRPr="00566ADC">
        <w:fldChar w:fldCharType="begin"/>
      </w:r>
      <w:r w:rsidRPr="00566ADC">
        <w:instrText xml:space="preserve"> REF _Refd17e57169 \h  \* MERGEFORMAT </w:instrText>
      </w:r>
      <w:r w:rsidRPr="00566ADC">
        <w:fldChar w:fldCharType="separate"/>
      </w:r>
      <w:r w:rsidR="001D26BE" w:rsidRPr="001D26BE">
        <w:t>Table</w:t>
      </w:r>
      <w:r w:rsidR="001D26BE" w:rsidRPr="001D26BE">
        <w:rPr>
          <w:rFonts w:ascii="Calibri" w:hAnsi="Calibri" w:cs="Calibri"/>
        </w:rPr>
        <w:t> </w:t>
      </w:r>
      <w:r w:rsidR="001D26BE" w:rsidRPr="001D26BE">
        <w:t>13</w:t>
      </w:r>
      <w:r w:rsidRPr="00566ADC">
        <w:fldChar w:fldCharType="end"/>
      </w:r>
      <w:r w:rsidRPr="00566ADC">
        <w:t>.</w:t>
      </w:r>
    </w:p>
    <w:p w14:paraId="04252E80" w14:textId="77777777" w:rsidR="006859C7" w:rsidRDefault="006859C7" w:rsidP="006859C7">
      <w:pPr>
        <w:pStyle w:val="MISCTableCaptionHeader8pt"/>
      </w:pPr>
      <w:bookmarkStart w:id="168" w:name="_Refd17e57169"/>
      <w:bookmarkStart w:id="169" w:name="_Tocd17e57169"/>
      <w:r w:rsidRPr="00566ADC">
        <w:rPr>
          <w:rStyle w:val="MISCTableCaptionHeaderBold8pt"/>
        </w:rPr>
        <w:t>Table</w:t>
      </w:r>
      <w:r w:rsidRPr="00566ADC">
        <w:rPr>
          <w:rStyle w:val="MISCTableCaptionHeaderBold8pt"/>
          <w:rFonts w:ascii="Calibri" w:hAnsi="Calibri" w:cs="Calibri"/>
        </w:rPr>
        <w:t> </w:t>
      </w:r>
      <w:bookmarkStart w:id="170" w:name="_Numd17e57169"/>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1D26BE">
        <w:rPr>
          <w:rStyle w:val="MISCTableCaptionHeaderBold8pt"/>
          <w:noProof/>
        </w:rPr>
        <w:t>13</w:t>
      </w:r>
      <w:r w:rsidRPr="00566ADC">
        <w:rPr>
          <w:rStyle w:val="MISCTableCaptionHeaderBold8pt"/>
        </w:rPr>
        <w:fldChar w:fldCharType="end"/>
      </w:r>
      <w:bookmarkEnd w:id="168"/>
      <w:bookmarkEnd w:id="169"/>
      <w:bookmarkEnd w:id="170"/>
      <w:r w:rsidRPr="00566ADC">
        <w:rPr>
          <w:rStyle w:val="MISCTableCaptionHeaderBold8pt"/>
        </w:rPr>
        <w:t>.</w:t>
      </w:r>
      <w:r>
        <w:t xml:space="preserve"> Windows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710"/>
        <w:gridCol w:w="1530"/>
        <w:gridCol w:w="5400"/>
      </w:tblGrid>
      <w:tr w:rsidR="006859C7" w14:paraId="5B03D2EE" w14:textId="77777777" w:rsidTr="006859C7">
        <w:trPr>
          <w:cantSplit/>
        </w:trPr>
        <w:tc>
          <w:tcPr>
            <w:tcW w:w="1710" w:type="dxa"/>
            <w:tcBorders>
              <w:top w:val="nil"/>
              <w:bottom w:val="single" w:sz="36" w:space="0" w:color="00B388"/>
            </w:tcBorders>
          </w:tcPr>
          <w:p w14:paraId="2175A983" w14:textId="77777777" w:rsidR="006859C7" w:rsidRDefault="006859C7" w:rsidP="006859C7">
            <w:pPr>
              <w:pStyle w:val="TableSubhead8pt"/>
            </w:pPr>
            <w:r>
              <w:t>Variable</w:t>
            </w:r>
          </w:p>
        </w:tc>
        <w:tc>
          <w:tcPr>
            <w:tcW w:w="1530" w:type="dxa"/>
            <w:tcBorders>
              <w:top w:val="nil"/>
              <w:bottom w:val="single" w:sz="36" w:space="0" w:color="00B388"/>
            </w:tcBorders>
          </w:tcPr>
          <w:p w14:paraId="39F4C53B" w14:textId="77777777" w:rsidR="006859C7" w:rsidRDefault="006859C7" w:rsidP="006859C7">
            <w:pPr>
              <w:pStyle w:val="TableSubhead8pt"/>
            </w:pPr>
            <w:r>
              <w:t>File</w:t>
            </w:r>
          </w:p>
        </w:tc>
        <w:tc>
          <w:tcPr>
            <w:tcW w:w="5400" w:type="dxa"/>
            <w:tcBorders>
              <w:top w:val="nil"/>
              <w:bottom w:val="single" w:sz="36" w:space="0" w:color="00B388"/>
            </w:tcBorders>
          </w:tcPr>
          <w:p w14:paraId="7E3F3C93" w14:textId="77777777" w:rsidR="006859C7" w:rsidRDefault="006859C7" w:rsidP="006859C7">
            <w:pPr>
              <w:pStyle w:val="TableSubhead8pt"/>
            </w:pPr>
            <w:r>
              <w:t>Description</w:t>
            </w:r>
          </w:p>
        </w:tc>
      </w:tr>
      <w:tr w:rsidR="006859C7" w14:paraId="0C687B54" w14:textId="77777777" w:rsidTr="006859C7">
        <w:trPr>
          <w:cantSplit/>
        </w:trPr>
        <w:tc>
          <w:tcPr>
            <w:tcW w:w="1710" w:type="dxa"/>
          </w:tcPr>
          <w:p w14:paraId="3CBFD44B" w14:textId="77777777" w:rsidR="006859C7" w:rsidRDefault="006859C7" w:rsidP="006859C7">
            <w:pPr>
              <w:pStyle w:val="TableBody8pt"/>
            </w:pPr>
            <w:r>
              <w:t>enable_windows</w:t>
            </w:r>
          </w:p>
        </w:tc>
        <w:tc>
          <w:tcPr>
            <w:tcW w:w="1530" w:type="dxa"/>
          </w:tcPr>
          <w:p w14:paraId="2640274D" w14:textId="77777777" w:rsidR="006859C7" w:rsidRDefault="006859C7" w:rsidP="006859C7">
            <w:pPr>
              <w:pStyle w:val="TableBody8pt"/>
            </w:pPr>
            <w:r>
              <w:t>group_vars/vars</w:t>
            </w:r>
          </w:p>
        </w:tc>
        <w:tc>
          <w:tcPr>
            <w:tcW w:w="5400" w:type="dxa"/>
          </w:tcPr>
          <w:p w14:paraId="06307796" w14:textId="77777777" w:rsidR="006859C7" w:rsidRDefault="006859C7" w:rsidP="006859C7">
            <w:pPr>
              <w:pStyle w:val="TableBody8pt"/>
            </w:pPr>
            <w:r>
              <w:t xml:space="preserve">If </w:t>
            </w:r>
            <w:r>
              <w:rPr>
                <w:rStyle w:val="CodingLanguage"/>
              </w:rPr>
              <w:t>true</w:t>
            </w:r>
            <w:r>
              <w:t xml:space="preserve">, the creation of Windows 2016 worker nodes will be actioned. The default value is </w:t>
            </w:r>
            <w:r>
              <w:rPr>
                <w:rStyle w:val="CodingLanguage"/>
              </w:rPr>
              <w:t>false</w:t>
            </w:r>
            <w:r>
              <w:t>.</w:t>
            </w:r>
          </w:p>
        </w:tc>
      </w:tr>
      <w:tr w:rsidR="006859C7" w14:paraId="76BBE691" w14:textId="77777777" w:rsidTr="006859C7">
        <w:trPr>
          <w:cantSplit/>
        </w:trPr>
        <w:tc>
          <w:tcPr>
            <w:tcW w:w="1710" w:type="dxa"/>
          </w:tcPr>
          <w:p w14:paraId="1F500415" w14:textId="77777777" w:rsidR="006859C7" w:rsidRDefault="006859C7" w:rsidP="006859C7">
            <w:pPr>
              <w:pStyle w:val="TableBody8pt"/>
            </w:pPr>
            <w:r>
              <w:t>win_vm_template</w:t>
            </w:r>
          </w:p>
        </w:tc>
        <w:tc>
          <w:tcPr>
            <w:tcW w:w="1530" w:type="dxa"/>
          </w:tcPr>
          <w:p w14:paraId="5BB966CE" w14:textId="77777777" w:rsidR="006859C7" w:rsidRDefault="006859C7" w:rsidP="006859C7">
            <w:pPr>
              <w:pStyle w:val="TableBody8pt"/>
            </w:pPr>
            <w:r>
              <w:t>group_vars/vars</w:t>
            </w:r>
          </w:p>
        </w:tc>
        <w:tc>
          <w:tcPr>
            <w:tcW w:w="5400" w:type="dxa"/>
          </w:tcPr>
          <w:p w14:paraId="72A9CA1E" w14:textId="77777777" w:rsidR="006859C7" w:rsidRDefault="006859C7" w:rsidP="006859C7">
            <w:pPr>
              <w:pStyle w:val="TableBody8pt"/>
            </w:pPr>
            <w:r>
              <w:t>Name of the Windows 2016 VM Template to use. Note that this is the name from a vCenter perspective, not the hostname.</w:t>
            </w:r>
          </w:p>
        </w:tc>
      </w:tr>
      <w:tr w:rsidR="006859C7" w14:paraId="19AC5EC1" w14:textId="77777777" w:rsidTr="006859C7">
        <w:trPr>
          <w:cantSplit/>
        </w:trPr>
        <w:tc>
          <w:tcPr>
            <w:tcW w:w="1710" w:type="dxa"/>
          </w:tcPr>
          <w:p w14:paraId="21894AAE" w14:textId="77777777" w:rsidR="006859C7" w:rsidRDefault="006859C7" w:rsidP="006859C7">
            <w:pPr>
              <w:pStyle w:val="TableBody8pt"/>
            </w:pPr>
            <w:r>
              <w:t>win_username</w:t>
            </w:r>
          </w:p>
        </w:tc>
        <w:tc>
          <w:tcPr>
            <w:tcW w:w="1530" w:type="dxa"/>
          </w:tcPr>
          <w:p w14:paraId="2B02AE62" w14:textId="77777777" w:rsidR="006859C7" w:rsidRDefault="006859C7" w:rsidP="006859C7">
            <w:pPr>
              <w:pStyle w:val="TableBody8pt"/>
            </w:pPr>
            <w:r>
              <w:t>group_vars/vars</w:t>
            </w:r>
          </w:p>
        </w:tc>
        <w:tc>
          <w:tcPr>
            <w:tcW w:w="5400" w:type="dxa"/>
          </w:tcPr>
          <w:p w14:paraId="20E8AFC8" w14:textId="77777777" w:rsidR="006859C7" w:rsidRDefault="006859C7" w:rsidP="006859C7">
            <w:pPr>
              <w:pStyle w:val="TableBody8pt"/>
            </w:pPr>
            <w:r>
              <w:t xml:space="preserve">Windows user name. The default is </w:t>
            </w:r>
            <w:r>
              <w:rPr>
                <w:rStyle w:val="CodingLanguage"/>
              </w:rPr>
              <w:t>Administrator</w:t>
            </w:r>
            <w:r>
              <w:t xml:space="preserve"> </w:t>
            </w:r>
          </w:p>
        </w:tc>
      </w:tr>
      <w:tr w:rsidR="006859C7" w14:paraId="75BD8D2B" w14:textId="77777777" w:rsidTr="006859C7">
        <w:trPr>
          <w:cantSplit/>
        </w:trPr>
        <w:tc>
          <w:tcPr>
            <w:tcW w:w="1710" w:type="dxa"/>
          </w:tcPr>
          <w:p w14:paraId="04BBD674" w14:textId="77777777" w:rsidR="006859C7" w:rsidRDefault="006859C7" w:rsidP="006859C7">
            <w:pPr>
              <w:pStyle w:val="TableBody8pt"/>
            </w:pPr>
            <w:r>
              <w:t>win_password</w:t>
            </w:r>
          </w:p>
        </w:tc>
        <w:tc>
          <w:tcPr>
            <w:tcW w:w="1530" w:type="dxa"/>
          </w:tcPr>
          <w:p w14:paraId="351EC66E" w14:textId="77777777" w:rsidR="006859C7" w:rsidRDefault="006859C7" w:rsidP="006859C7">
            <w:pPr>
              <w:pStyle w:val="TableBody8pt"/>
            </w:pPr>
            <w:r>
              <w:rPr>
                <w:rStyle w:val="BoldEmpha"/>
              </w:rPr>
              <w:t>group_vars/vault</w:t>
            </w:r>
          </w:p>
        </w:tc>
        <w:tc>
          <w:tcPr>
            <w:tcW w:w="5400" w:type="dxa"/>
          </w:tcPr>
          <w:p w14:paraId="78AF3CD4" w14:textId="77777777" w:rsidR="006859C7" w:rsidRDefault="006859C7" w:rsidP="006859C7">
            <w:pPr>
              <w:pStyle w:val="TableBody8pt"/>
            </w:pPr>
            <w:r>
              <w:t xml:space="preserve">The password for the Windows account. </w:t>
            </w:r>
          </w:p>
        </w:tc>
      </w:tr>
      <w:tr w:rsidR="006859C7" w14:paraId="142AB196" w14:textId="77777777" w:rsidTr="006859C7">
        <w:trPr>
          <w:cantSplit/>
        </w:trPr>
        <w:tc>
          <w:tcPr>
            <w:tcW w:w="1710" w:type="dxa"/>
          </w:tcPr>
          <w:p w14:paraId="03DDAA14" w14:textId="77777777" w:rsidR="006859C7" w:rsidRDefault="006859C7" w:rsidP="006859C7">
            <w:pPr>
              <w:pStyle w:val="TableBody8pt"/>
            </w:pPr>
            <w:r>
              <w:lastRenderedPageBreak/>
              <w:t>windows_vdvs_ps</w:t>
            </w:r>
          </w:p>
        </w:tc>
        <w:tc>
          <w:tcPr>
            <w:tcW w:w="1530" w:type="dxa"/>
          </w:tcPr>
          <w:p w14:paraId="69D273B1" w14:textId="77777777" w:rsidR="006859C7" w:rsidRDefault="006859C7" w:rsidP="006859C7">
            <w:pPr>
              <w:pStyle w:val="TableBody8pt"/>
            </w:pPr>
            <w:r>
              <w:t>group_vars/vars</w:t>
            </w:r>
          </w:p>
        </w:tc>
        <w:tc>
          <w:tcPr>
            <w:tcW w:w="5400" w:type="dxa"/>
          </w:tcPr>
          <w:p w14:paraId="49AD3081" w14:textId="77777777" w:rsidR="006859C7" w:rsidRDefault="006859C7" w:rsidP="006859C7">
            <w:pPr>
              <w:pStyle w:val="TableBody8pt"/>
            </w:pPr>
            <w:r>
              <w:t xml:space="preserve">Variable used to download the PowerShell script that is used to install vDVS for Windows. For example, </w:t>
            </w:r>
            <w:r>
              <w:rPr>
                <w:rStyle w:val="CodingLanguage"/>
              </w:rPr>
              <w:t>https://raw.githubusercontent.com/vmware/vsphere-storage-for-docker/master/install-vdvs.ps1</w:t>
            </w:r>
            <w:r>
              <w:t xml:space="preserve"> </w:t>
            </w:r>
          </w:p>
        </w:tc>
      </w:tr>
      <w:tr w:rsidR="006859C7" w14:paraId="53CE4CA3" w14:textId="77777777" w:rsidTr="006859C7">
        <w:trPr>
          <w:cantSplit/>
        </w:trPr>
        <w:tc>
          <w:tcPr>
            <w:tcW w:w="1710" w:type="dxa"/>
          </w:tcPr>
          <w:p w14:paraId="44EB9079" w14:textId="77777777" w:rsidR="006859C7" w:rsidRDefault="006859C7" w:rsidP="006859C7">
            <w:pPr>
              <w:pStyle w:val="TableBody8pt"/>
            </w:pPr>
            <w:r>
              <w:t>windows_vdvs_path</w:t>
            </w:r>
          </w:p>
        </w:tc>
        <w:tc>
          <w:tcPr>
            <w:tcW w:w="1530" w:type="dxa"/>
          </w:tcPr>
          <w:p w14:paraId="1C1248A7" w14:textId="77777777" w:rsidR="006859C7" w:rsidRDefault="006859C7" w:rsidP="006859C7">
            <w:pPr>
              <w:pStyle w:val="TableBody8pt"/>
            </w:pPr>
            <w:r>
              <w:t>group_vars/vars</w:t>
            </w:r>
          </w:p>
        </w:tc>
        <w:tc>
          <w:tcPr>
            <w:tcW w:w="5400" w:type="dxa"/>
          </w:tcPr>
          <w:p w14:paraId="0479E838" w14:textId="77777777" w:rsidR="006859C7" w:rsidRDefault="006859C7" w:rsidP="006859C7">
            <w:pPr>
              <w:pStyle w:val="TableBody8pt"/>
            </w:pPr>
            <w:r>
              <w:t xml:space="preserve">Variable used to download vSphere Docker Volume Service software. This variable is combined with </w:t>
            </w:r>
            <w:r>
              <w:rPr>
                <w:rStyle w:val="CodingLanguage"/>
              </w:rPr>
              <w:t>windows_vdvs_version</w:t>
            </w:r>
            <w:r>
              <w:t xml:space="preserve"> (below) to generate a URL of the form &lt;windows_vdvs_path&gt;_&lt;windows_vdvs_version&gt;.zip to download the software. For example, to download version 0.21, set </w:t>
            </w:r>
            <w:r>
              <w:rPr>
                <w:rStyle w:val="CodingLanguage"/>
              </w:rPr>
              <w:t>windows_vdvs_path</w:t>
            </w:r>
            <w:r>
              <w:t xml:space="preserve"> equal to </w:t>
            </w:r>
            <w:r w:rsidRPr="007F77C6">
              <w:rPr>
                <w:rStyle w:val="CodingLanguage"/>
              </w:rPr>
              <w:t>https://vmware.bintray.com/vDVS/vsphere-storage-for-docker_windows</w:t>
            </w:r>
            <w:r>
              <w:t xml:space="preserve"> and </w:t>
            </w:r>
            <w:r>
              <w:rPr>
                <w:rStyle w:val="CodingLanguage"/>
              </w:rPr>
              <w:t>windows_vdvs_version</w:t>
            </w:r>
            <w:r>
              <w:t xml:space="preserve"> equal to </w:t>
            </w:r>
            <w:r>
              <w:rPr>
                <w:rStyle w:val="CodingLanguage"/>
              </w:rPr>
              <w:t>0.21</w:t>
            </w:r>
            <w:r>
              <w:t xml:space="preserve"> </w:t>
            </w:r>
          </w:p>
        </w:tc>
      </w:tr>
      <w:tr w:rsidR="006859C7" w14:paraId="06C6A8AF" w14:textId="77777777" w:rsidTr="006859C7">
        <w:trPr>
          <w:cantSplit/>
        </w:trPr>
        <w:tc>
          <w:tcPr>
            <w:tcW w:w="1710" w:type="dxa"/>
          </w:tcPr>
          <w:p w14:paraId="2C5EEE12" w14:textId="77777777" w:rsidR="006859C7" w:rsidRDefault="006859C7" w:rsidP="006859C7">
            <w:pPr>
              <w:pStyle w:val="TableBody8pt"/>
            </w:pPr>
            <w:r>
              <w:t>windows_vdvs_version</w:t>
            </w:r>
          </w:p>
        </w:tc>
        <w:tc>
          <w:tcPr>
            <w:tcW w:w="1530" w:type="dxa"/>
          </w:tcPr>
          <w:p w14:paraId="50DFEEBF" w14:textId="77777777" w:rsidR="006859C7" w:rsidRDefault="006859C7" w:rsidP="006859C7">
            <w:pPr>
              <w:pStyle w:val="TableBody8pt"/>
            </w:pPr>
            <w:r>
              <w:t>group_vars/vars</w:t>
            </w:r>
          </w:p>
        </w:tc>
        <w:tc>
          <w:tcPr>
            <w:tcW w:w="5400" w:type="dxa"/>
          </w:tcPr>
          <w:p w14:paraId="39D6F6CB" w14:textId="77777777" w:rsidR="006859C7" w:rsidRDefault="006859C7" w:rsidP="006859C7">
            <w:pPr>
              <w:pStyle w:val="TableBody8pt"/>
            </w:pPr>
            <w:r>
              <w:t xml:space="preserve">Combined with </w:t>
            </w:r>
            <w:r>
              <w:rPr>
                <w:rStyle w:val="CodingLanguage"/>
              </w:rPr>
              <w:t>windows_vdvs_path</w:t>
            </w:r>
            <w:r>
              <w:t>, this variable is used to generate the URL for downloading the software.</w:t>
            </w:r>
          </w:p>
        </w:tc>
      </w:tr>
      <w:tr w:rsidR="006859C7" w14:paraId="24CA6B41" w14:textId="77777777" w:rsidTr="006859C7">
        <w:trPr>
          <w:cantSplit/>
        </w:trPr>
        <w:tc>
          <w:tcPr>
            <w:tcW w:w="1710" w:type="dxa"/>
          </w:tcPr>
          <w:p w14:paraId="0E41FA60" w14:textId="77777777" w:rsidR="006859C7" w:rsidRDefault="006859C7" w:rsidP="006859C7">
            <w:pPr>
              <w:pStyle w:val="TableBody8pt"/>
            </w:pPr>
            <w:r>
              <w:t>windows_vdvs_directory</w:t>
            </w:r>
          </w:p>
        </w:tc>
        <w:tc>
          <w:tcPr>
            <w:tcW w:w="1530" w:type="dxa"/>
          </w:tcPr>
          <w:p w14:paraId="142EDC37" w14:textId="77777777" w:rsidR="006859C7" w:rsidRDefault="006859C7" w:rsidP="006859C7">
            <w:pPr>
              <w:pStyle w:val="TableBody8pt"/>
            </w:pPr>
            <w:r>
              <w:t>group_vars/vars</w:t>
            </w:r>
          </w:p>
        </w:tc>
        <w:tc>
          <w:tcPr>
            <w:tcW w:w="5400" w:type="dxa"/>
          </w:tcPr>
          <w:p w14:paraId="64C2EB51" w14:textId="77777777" w:rsidR="006859C7" w:rsidRDefault="006859C7" w:rsidP="006859C7">
            <w:pPr>
              <w:pStyle w:val="TableBody8pt"/>
            </w:pPr>
            <w:r>
              <w:t xml:space="preserve">Variable used to determine where vDVS software will be unzipped and installed from. The default is </w:t>
            </w:r>
            <w:r>
              <w:rPr>
                <w:rStyle w:val="CodingLanguage"/>
              </w:rPr>
              <w:t>C:\Users\Administrator\Downloads</w:t>
            </w:r>
          </w:p>
        </w:tc>
      </w:tr>
    </w:tbl>
    <w:p w14:paraId="04815484" w14:textId="77777777" w:rsidR="006859C7" w:rsidRDefault="006859C7" w:rsidP="006859C7">
      <w:pPr>
        <w:pStyle w:val="Heading3"/>
      </w:pPr>
    </w:p>
    <w:p w14:paraId="7093EC65" w14:textId="77777777" w:rsidR="006859C7" w:rsidRDefault="006859C7" w:rsidP="006859C7">
      <w:pPr>
        <w:pStyle w:val="Heading3"/>
      </w:pPr>
      <w:r>
        <w:t>group_vars/win_worker.yml</w:t>
      </w:r>
    </w:p>
    <w:p w14:paraId="75E0D17B" w14:textId="34E2C59E" w:rsidR="006859C7" w:rsidRDefault="006859C7" w:rsidP="006859C7">
      <w:pPr>
        <w:pStyle w:val="BodyTextMetricLight10pt"/>
      </w:pPr>
      <w:r>
        <w:t xml:space="preserve">There is a separate file in the </w:t>
      </w:r>
      <w:r>
        <w:rPr>
          <w:rStyle w:val="CodingLanguage"/>
        </w:rPr>
        <w:t>group_vars</w:t>
      </w:r>
      <w:r>
        <w:t xml:space="preserve"> directory named </w:t>
      </w:r>
      <w:r>
        <w:rPr>
          <w:rStyle w:val="CodingLanguage"/>
        </w:rPr>
        <w:t>win_worker.yml</w:t>
      </w:r>
      <w:r>
        <w:t xml:space="preserve"> for advanced</w:t>
      </w:r>
      <w:r w:rsidR="00EF062A">
        <w:t>,</w:t>
      </w:r>
      <w:r>
        <w:t xml:space="preserve"> Windows-specific configuration. These variables are used in the following playbooks: </w:t>
      </w:r>
    </w:p>
    <w:p w14:paraId="4CD14003" w14:textId="77777777" w:rsidR="006859C7" w:rsidRDefault="006859C7" w:rsidP="006859C7">
      <w:pPr>
        <w:pStyle w:val="BulletLevel1"/>
        <w:numPr>
          <w:ilvl w:val="0"/>
          <w:numId w:val="1"/>
        </w:numPr>
        <w:ind w:left="187" w:hanging="187"/>
      </w:pPr>
      <w:bookmarkStart w:id="171" w:name="_Refd17e57366"/>
      <w:bookmarkStart w:id="172" w:name="_Tocd17e57366"/>
      <w:r>
        <w:t>playbooks/create_windows_vms.yml</w:t>
      </w:r>
    </w:p>
    <w:p w14:paraId="12919553" w14:textId="77777777" w:rsidR="006859C7" w:rsidRDefault="006859C7" w:rsidP="006859C7">
      <w:pPr>
        <w:pStyle w:val="BulletLevel1"/>
        <w:numPr>
          <w:ilvl w:val="0"/>
          <w:numId w:val="1"/>
        </w:numPr>
        <w:ind w:left="187" w:hanging="187"/>
      </w:pPr>
      <w:r>
        <w:t>playbooks/install_docker_window.yml</w:t>
      </w:r>
    </w:p>
    <w:p w14:paraId="761A49A5" w14:textId="77777777" w:rsidR="006859C7" w:rsidRDefault="006859C7" w:rsidP="006859C7">
      <w:pPr>
        <w:pStyle w:val="BulletLevel1LastBeforeBodycopy"/>
        <w:numPr>
          <w:ilvl w:val="0"/>
          <w:numId w:val="1"/>
        </w:numPr>
        <w:ind w:left="187" w:hanging="187"/>
      </w:pPr>
      <w:r>
        <w:t>playbooks/scale_workers_windows.yml</w:t>
      </w:r>
      <w:bookmarkEnd w:id="171"/>
      <w:bookmarkEnd w:id="172"/>
    </w:p>
    <w:p w14:paraId="69883D7E" w14:textId="28E0CAD9" w:rsidR="006859C7" w:rsidRDefault="006859C7" w:rsidP="006859C7">
      <w:pPr>
        <w:pStyle w:val="BodyTextMetricLight10pt"/>
      </w:pPr>
      <w:r>
        <w:t xml:space="preserve">In general, it should not be necessary to modify this file, but the variables are documented </w:t>
      </w:r>
      <w:r w:rsidR="00566ADC">
        <w:t xml:space="preserve">in </w:t>
      </w:r>
      <w:r w:rsidR="00566ADC" w:rsidRPr="00566ADC">
        <w:fldChar w:fldCharType="begin"/>
      </w:r>
      <w:r w:rsidR="00566ADC" w:rsidRPr="00566ADC">
        <w:instrText xml:space="preserve"> REF _Refd17e57382 \h </w:instrText>
      </w:r>
      <w:r w:rsidR="00566ADC">
        <w:instrText xml:space="preserve"> \* MERGEFORMAT </w:instrText>
      </w:r>
      <w:r w:rsidR="00566ADC" w:rsidRPr="00566ADC">
        <w:fldChar w:fldCharType="separate"/>
      </w:r>
      <w:r w:rsidR="001D26BE" w:rsidRPr="001D26BE">
        <w:t>Table</w:t>
      </w:r>
      <w:r w:rsidR="001D26BE" w:rsidRPr="001D26BE">
        <w:rPr>
          <w:rFonts w:ascii="Calibri" w:hAnsi="Calibri" w:cs="Calibri"/>
        </w:rPr>
        <w:t> </w:t>
      </w:r>
      <w:r w:rsidR="001D26BE" w:rsidRPr="001D26BE">
        <w:t>14</w:t>
      </w:r>
      <w:r w:rsidR="00566ADC" w:rsidRPr="00566ADC">
        <w:fldChar w:fldCharType="end"/>
      </w:r>
      <w:r w:rsidR="00566ADC">
        <w:t xml:space="preserve"> </w:t>
      </w:r>
      <w:r>
        <w:t>for the sake of completeness.</w:t>
      </w:r>
    </w:p>
    <w:p w14:paraId="2AAC0309" w14:textId="77777777" w:rsidR="006859C7" w:rsidRDefault="006859C7" w:rsidP="006859C7">
      <w:pPr>
        <w:pStyle w:val="MISCTableCaptionHeader8pt"/>
      </w:pPr>
      <w:bookmarkStart w:id="173" w:name="_Refd17e57382"/>
      <w:bookmarkStart w:id="174" w:name="_Tocd17e57382"/>
      <w:r w:rsidRPr="00566ADC">
        <w:rPr>
          <w:rStyle w:val="MISCTableCaptionHeaderBold8pt"/>
        </w:rPr>
        <w:t>Table</w:t>
      </w:r>
      <w:r w:rsidRPr="00566ADC">
        <w:rPr>
          <w:rStyle w:val="MISCTableCaptionHeaderBold8pt"/>
          <w:rFonts w:ascii="Calibri" w:hAnsi="Calibri" w:cs="Calibri"/>
        </w:rPr>
        <w:t> </w:t>
      </w:r>
      <w:bookmarkStart w:id="175" w:name="_Numd17e57382"/>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1D26BE">
        <w:rPr>
          <w:rStyle w:val="MISCTableCaptionHeaderBold8pt"/>
          <w:noProof/>
        </w:rPr>
        <w:t>14</w:t>
      </w:r>
      <w:r w:rsidRPr="00566ADC">
        <w:rPr>
          <w:rStyle w:val="MISCTableCaptionHeaderBold8pt"/>
        </w:rPr>
        <w:fldChar w:fldCharType="end"/>
      </w:r>
      <w:bookmarkEnd w:id="173"/>
      <w:bookmarkEnd w:id="174"/>
      <w:bookmarkEnd w:id="175"/>
      <w:r w:rsidRPr="00566ADC">
        <w:rPr>
          <w:rStyle w:val="MISCTableCaptionHeaderBold8pt"/>
        </w:rPr>
        <w:t xml:space="preserve">. </w:t>
      </w:r>
      <w:r>
        <w:t>Advanced windows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gridCol w:w="2880"/>
      </w:tblGrid>
      <w:tr w:rsidR="006859C7" w14:paraId="3CDAADB0" w14:textId="77777777" w:rsidTr="006859C7">
        <w:trPr>
          <w:cantSplit/>
        </w:trPr>
        <w:tc>
          <w:tcPr>
            <w:tcW w:w="2435" w:type="dxa"/>
            <w:tcBorders>
              <w:top w:val="nil"/>
              <w:bottom w:val="single" w:sz="36" w:space="0" w:color="00B388"/>
            </w:tcBorders>
          </w:tcPr>
          <w:p w14:paraId="23FD3834" w14:textId="77777777" w:rsidR="006859C7" w:rsidRDefault="006859C7" w:rsidP="006859C7">
            <w:pPr>
              <w:pStyle w:val="TableSubhead8pt"/>
            </w:pPr>
            <w:r>
              <w:t>Variable</w:t>
            </w:r>
          </w:p>
        </w:tc>
        <w:tc>
          <w:tcPr>
            <w:tcW w:w="2435" w:type="dxa"/>
            <w:tcBorders>
              <w:top w:val="nil"/>
              <w:bottom w:val="single" w:sz="36" w:space="0" w:color="00B388"/>
            </w:tcBorders>
          </w:tcPr>
          <w:p w14:paraId="4461E4C1" w14:textId="77777777" w:rsidR="006859C7" w:rsidRDefault="006859C7" w:rsidP="006859C7">
            <w:pPr>
              <w:pStyle w:val="TableSubhead8pt"/>
            </w:pPr>
            <w:r>
              <w:t>File</w:t>
            </w:r>
          </w:p>
        </w:tc>
        <w:tc>
          <w:tcPr>
            <w:tcW w:w="2435" w:type="dxa"/>
            <w:tcBorders>
              <w:top w:val="nil"/>
              <w:bottom w:val="single" w:sz="36" w:space="0" w:color="00B388"/>
            </w:tcBorders>
          </w:tcPr>
          <w:p w14:paraId="7A918CFD" w14:textId="77777777" w:rsidR="006859C7" w:rsidRDefault="006859C7" w:rsidP="006859C7">
            <w:pPr>
              <w:pStyle w:val="TableSubhead8pt"/>
            </w:pPr>
            <w:r>
              <w:t>Description</w:t>
            </w:r>
          </w:p>
        </w:tc>
      </w:tr>
      <w:tr w:rsidR="006859C7" w14:paraId="713FC548" w14:textId="77777777" w:rsidTr="006859C7">
        <w:trPr>
          <w:cantSplit/>
        </w:trPr>
        <w:tc>
          <w:tcPr>
            <w:tcW w:w="2435" w:type="dxa"/>
          </w:tcPr>
          <w:p w14:paraId="2C460272" w14:textId="77777777" w:rsidR="006859C7" w:rsidRDefault="006859C7" w:rsidP="006859C7">
            <w:pPr>
              <w:pStyle w:val="TableBody8pt"/>
            </w:pPr>
            <w:r>
              <w:t>ansible_user</w:t>
            </w:r>
          </w:p>
        </w:tc>
        <w:tc>
          <w:tcPr>
            <w:tcW w:w="2435" w:type="dxa"/>
          </w:tcPr>
          <w:p w14:paraId="14D88A29" w14:textId="77777777" w:rsidR="006859C7" w:rsidRDefault="006859C7" w:rsidP="006859C7">
            <w:pPr>
              <w:pStyle w:val="TableBody8pt"/>
            </w:pPr>
            <w:r>
              <w:rPr>
                <w:rStyle w:val="BoldEmpha"/>
              </w:rPr>
              <w:t>group_vars/win_worker.yml</w:t>
            </w:r>
          </w:p>
        </w:tc>
        <w:tc>
          <w:tcPr>
            <w:tcW w:w="2435" w:type="dxa"/>
          </w:tcPr>
          <w:p w14:paraId="523909F4" w14:textId="258867D2" w:rsidR="006859C7" w:rsidRDefault="006859C7" w:rsidP="006859C7">
            <w:pPr>
              <w:pStyle w:val="TableBody8pt"/>
            </w:pPr>
            <w:r>
              <w:t xml:space="preserve">Defaults to the Windows user account </w:t>
            </w:r>
            <w:r>
              <w:rPr>
                <w:rStyle w:val="CodingLanguage"/>
              </w:rPr>
              <w:t>win_username</w:t>
            </w:r>
            <w:r>
              <w:t xml:space="preserve"> as specified in </w:t>
            </w:r>
            <w:r w:rsidR="00C0306C">
              <w:rPr>
                <w:rStyle w:val="CodingLanguage"/>
              </w:rPr>
              <w:t>group</w:t>
            </w:r>
            <w:r>
              <w:rPr>
                <w:rStyle w:val="CodingLanguage"/>
              </w:rPr>
              <w:t>_vars/vars</w:t>
            </w:r>
            <w:r>
              <w:t xml:space="preserve"> </w:t>
            </w:r>
          </w:p>
        </w:tc>
      </w:tr>
      <w:tr w:rsidR="006859C7" w14:paraId="60E84962" w14:textId="77777777" w:rsidTr="006859C7">
        <w:trPr>
          <w:cantSplit/>
        </w:trPr>
        <w:tc>
          <w:tcPr>
            <w:tcW w:w="2435" w:type="dxa"/>
          </w:tcPr>
          <w:p w14:paraId="36804DB9" w14:textId="77777777" w:rsidR="006859C7" w:rsidRDefault="006859C7" w:rsidP="006859C7">
            <w:pPr>
              <w:pStyle w:val="TableBody8pt"/>
            </w:pPr>
            <w:r>
              <w:t>ansible_password</w:t>
            </w:r>
          </w:p>
        </w:tc>
        <w:tc>
          <w:tcPr>
            <w:tcW w:w="2435" w:type="dxa"/>
          </w:tcPr>
          <w:p w14:paraId="733281B4" w14:textId="77777777" w:rsidR="006859C7" w:rsidRDefault="006859C7" w:rsidP="006859C7">
            <w:pPr>
              <w:pStyle w:val="TableBody8pt"/>
            </w:pPr>
            <w:r>
              <w:rPr>
                <w:rStyle w:val="BoldEmpha"/>
              </w:rPr>
              <w:t>group_vars/win_worker.yml</w:t>
            </w:r>
          </w:p>
        </w:tc>
        <w:tc>
          <w:tcPr>
            <w:tcW w:w="2435" w:type="dxa"/>
          </w:tcPr>
          <w:p w14:paraId="73A6CBE0" w14:textId="77777777" w:rsidR="006859C7" w:rsidRDefault="006859C7" w:rsidP="006859C7">
            <w:pPr>
              <w:pStyle w:val="TableBody8pt"/>
            </w:pPr>
            <w:r>
              <w:t xml:space="preserve">Defaults to the Windows user password </w:t>
            </w:r>
            <w:r>
              <w:rPr>
                <w:rStyle w:val="CodingLanguage"/>
              </w:rPr>
              <w:t>win_password</w:t>
            </w:r>
            <w:r>
              <w:t xml:space="preserve"> as specified in </w:t>
            </w:r>
            <w:r>
              <w:rPr>
                <w:rStyle w:val="CodingLanguage"/>
              </w:rPr>
              <w:t>group_vars/vault</w:t>
            </w:r>
          </w:p>
        </w:tc>
      </w:tr>
      <w:tr w:rsidR="006859C7" w14:paraId="79E5304D" w14:textId="77777777" w:rsidTr="006859C7">
        <w:trPr>
          <w:cantSplit/>
        </w:trPr>
        <w:tc>
          <w:tcPr>
            <w:tcW w:w="2435" w:type="dxa"/>
          </w:tcPr>
          <w:p w14:paraId="4A541BED" w14:textId="77777777" w:rsidR="006859C7" w:rsidRDefault="006859C7" w:rsidP="006859C7">
            <w:pPr>
              <w:pStyle w:val="TableBody8pt"/>
            </w:pPr>
            <w:r>
              <w:t>ansible_port</w:t>
            </w:r>
          </w:p>
        </w:tc>
        <w:tc>
          <w:tcPr>
            <w:tcW w:w="2435" w:type="dxa"/>
          </w:tcPr>
          <w:p w14:paraId="17C03F72" w14:textId="77777777" w:rsidR="006859C7" w:rsidRDefault="006859C7" w:rsidP="006859C7">
            <w:pPr>
              <w:pStyle w:val="TableBody8pt"/>
            </w:pPr>
            <w:r>
              <w:rPr>
                <w:rStyle w:val="BoldEmpha"/>
              </w:rPr>
              <w:t>group_vars/win_worker.yml</w:t>
            </w:r>
          </w:p>
        </w:tc>
        <w:tc>
          <w:tcPr>
            <w:tcW w:w="2435" w:type="dxa"/>
          </w:tcPr>
          <w:p w14:paraId="454EC4EA" w14:textId="77777777" w:rsidR="006859C7" w:rsidRDefault="006859C7" w:rsidP="006859C7">
            <w:pPr>
              <w:pStyle w:val="TableBody8pt"/>
            </w:pPr>
            <w:r>
              <w:t>5986</w:t>
            </w:r>
          </w:p>
        </w:tc>
      </w:tr>
      <w:tr w:rsidR="006859C7" w14:paraId="6A163BB9" w14:textId="77777777" w:rsidTr="006859C7">
        <w:trPr>
          <w:cantSplit/>
        </w:trPr>
        <w:tc>
          <w:tcPr>
            <w:tcW w:w="2435" w:type="dxa"/>
          </w:tcPr>
          <w:p w14:paraId="687AFE5E" w14:textId="77777777" w:rsidR="006859C7" w:rsidRDefault="006859C7" w:rsidP="006859C7">
            <w:pPr>
              <w:pStyle w:val="TableBody8pt"/>
            </w:pPr>
            <w:r>
              <w:t>ansible_connection</w:t>
            </w:r>
          </w:p>
        </w:tc>
        <w:tc>
          <w:tcPr>
            <w:tcW w:w="2435" w:type="dxa"/>
          </w:tcPr>
          <w:p w14:paraId="517D5ADA" w14:textId="77777777" w:rsidR="006859C7" w:rsidRDefault="006859C7" w:rsidP="006859C7">
            <w:pPr>
              <w:pStyle w:val="TableBody8pt"/>
            </w:pPr>
            <w:r>
              <w:rPr>
                <w:rStyle w:val="BoldEmpha"/>
              </w:rPr>
              <w:t>group_vars/win_worker.yml</w:t>
            </w:r>
          </w:p>
        </w:tc>
        <w:tc>
          <w:tcPr>
            <w:tcW w:w="2435" w:type="dxa"/>
          </w:tcPr>
          <w:p w14:paraId="51133CF4" w14:textId="77777777" w:rsidR="006859C7" w:rsidRDefault="006859C7" w:rsidP="006859C7">
            <w:pPr>
              <w:pStyle w:val="TableBody8pt"/>
            </w:pPr>
            <w:r>
              <w:t>winrm</w:t>
            </w:r>
          </w:p>
        </w:tc>
      </w:tr>
      <w:tr w:rsidR="006859C7" w14:paraId="114009D2" w14:textId="77777777" w:rsidTr="006859C7">
        <w:trPr>
          <w:cantSplit/>
        </w:trPr>
        <w:tc>
          <w:tcPr>
            <w:tcW w:w="2435" w:type="dxa"/>
          </w:tcPr>
          <w:p w14:paraId="71FE154D" w14:textId="77777777" w:rsidR="006859C7" w:rsidRDefault="006859C7" w:rsidP="006859C7">
            <w:pPr>
              <w:pStyle w:val="TableBody8pt"/>
            </w:pPr>
            <w:r>
              <w:t>ansible_winrm_server_cert_validation</w:t>
            </w:r>
          </w:p>
        </w:tc>
        <w:tc>
          <w:tcPr>
            <w:tcW w:w="2435" w:type="dxa"/>
          </w:tcPr>
          <w:p w14:paraId="3B8416CC" w14:textId="77777777" w:rsidR="006859C7" w:rsidRDefault="006859C7" w:rsidP="006859C7">
            <w:pPr>
              <w:pStyle w:val="TableBody8pt"/>
            </w:pPr>
            <w:r>
              <w:rPr>
                <w:rStyle w:val="BoldEmpha"/>
              </w:rPr>
              <w:t>group_vars/win_worker.yml</w:t>
            </w:r>
          </w:p>
        </w:tc>
        <w:tc>
          <w:tcPr>
            <w:tcW w:w="2435" w:type="dxa"/>
          </w:tcPr>
          <w:p w14:paraId="556B5245" w14:textId="77777777" w:rsidR="006859C7" w:rsidRDefault="006859C7" w:rsidP="006859C7">
            <w:pPr>
              <w:pStyle w:val="TableBody8pt"/>
            </w:pPr>
            <w:r>
              <w:t xml:space="preserve">Defaults to </w:t>
            </w:r>
            <w:r>
              <w:rPr>
                <w:rStyle w:val="CodingLanguage"/>
              </w:rPr>
              <w:t>ignore</w:t>
            </w:r>
          </w:p>
        </w:tc>
      </w:tr>
      <w:tr w:rsidR="006859C7" w14:paraId="2B8AE889" w14:textId="77777777" w:rsidTr="006859C7">
        <w:trPr>
          <w:cantSplit/>
        </w:trPr>
        <w:tc>
          <w:tcPr>
            <w:tcW w:w="2435" w:type="dxa"/>
          </w:tcPr>
          <w:p w14:paraId="60C56E37" w14:textId="77777777" w:rsidR="006859C7" w:rsidRDefault="006859C7" w:rsidP="006859C7">
            <w:pPr>
              <w:pStyle w:val="TableBody8pt"/>
            </w:pPr>
            <w:r>
              <w:t>ansible_winrm_operation_timeout_sec</w:t>
            </w:r>
          </w:p>
        </w:tc>
        <w:tc>
          <w:tcPr>
            <w:tcW w:w="2435" w:type="dxa"/>
          </w:tcPr>
          <w:p w14:paraId="11222546" w14:textId="77777777" w:rsidR="006859C7" w:rsidRDefault="006859C7" w:rsidP="006859C7">
            <w:pPr>
              <w:pStyle w:val="TableBody8pt"/>
            </w:pPr>
            <w:r>
              <w:rPr>
                <w:rStyle w:val="BoldEmpha"/>
              </w:rPr>
              <w:t>group_vars/win_worker.yml</w:t>
            </w:r>
          </w:p>
        </w:tc>
        <w:tc>
          <w:tcPr>
            <w:tcW w:w="2435" w:type="dxa"/>
          </w:tcPr>
          <w:p w14:paraId="65FCBA7B" w14:textId="77777777" w:rsidR="006859C7" w:rsidRDefault="006859C7" w:rsidP="006859C7">
            <w:pPr>
              <w:pStyle w:val="TableBody8pt"/>
            </w:pPr>
            <w:r>
              <w:t xml:space="preserve">Defaults to </w:t>
            </w:r>
            <w:r>
              <w:rPr>
                <w:rStyle w:val="CodingLanguage"/>
              </w:rPr>
              <w:t>250</w:t>
            </w:r>
          </w:p>
        </w:tc>
      </w:tr>
      <w:tr w:rsidR="006859C7" w14:paraId="05D9F21A" w14:textId="77777777" w:rsidTr="006859C7">
        <w:trPr>
          <w:cantSplit/>
        </w:trPr>
        <w:tc>
          <w:tcPr>
            <w:tcW w:w="2435" w:type="dxa"/>
          </w:tcPr>
          <w:p w14:paraId="0B07A02C" w14:textId="77777777" w:rsidR="006859C7" w:rsidRDefault="006859C7" w:rsidP="006859C7">
            <w:pPr>
              <w:pStyle w:val="TableBody8pt"/>
            </w:pPr>
            <w:r>
              <w:t>ansible_winrm_read_timeout_sec</w:t>
            </w:r>
          </w:p>
        </w:tc>
        <w:tc>
          <w:tcPr>
            <w:tcW w:w="2435" w:type="dxa"/>
          </w:tcPr>
          <w:p w14:paraId="3E9867A4" w14:textId="77777777" w:rsidR="006859C7" w:rsidRDefault="006859C7" w:rsidP="006859C7">
            <w:pPr>
              <w:pStyle w:val="TableBody8pt"/>
            </w:pPr>
            <w:r>
              <w:rPr>
                <w:rStyle w:val="BoldEmpha"/>
              </w:rPr>
              <w:t>group_vars/win_worker.yml</w:t>
            </w:r>
          </w:p>
        </w:tc>
        <w:tc>
          <w:tcPr>
            <w:tcW w:w="2435" w:type="dxa"/>
          </w:tcPr>
          <w:p w14:paraId="77CCC622" w14:textId="77777777" w:rsidR="006859C7" w:rsidRDefault="006859C7" w:rsidP="006859C7">
            <w:pPr>
              <w:pStyle w:val="TableBody8pt"/>
            </w:pPr>
            <w:r>
              <w:t xml:space="preserve">Defaults to </w:t>
            </w:r>
            <w:r>
              <w:rPr>
                <w:rStyle w:val="CodingLanguage"/>
              </w:rPr>
              <w:t>300</w:t>
            </w:r>
          </w:p>
        </w:tc>
      </w:tr>
      <w:tr w:rsidR="006859C7" w14:paraId="7DC9BF5E" w14:textId="77777777" w:rsidTr="006859C7">
        <w:trPr>
          <w:cantSplit/>
        </w:trPr>
        <w:tc>
          <w:tcPr>
            <w:tcW w:w="2435" w:type="dxa"/>
          </w:tcPr>
          <w:p w14:paraId="15298AB7" w14:textId="77777777" w:rsidR="006859C7" w:rsidRDefault="006859C7" w:rsidP="006859C7">
            <w:pPr>
              <w:pStyle w:val="TableBody8pt"/>
            </w:pPr>
            <w:r>
              <w:t>windows_timezone</w:t>
            </w:r>
          </w:p>
        </w:tc>
        <w:tc>
          <w:tcPr>
            <w:tcW w:w="2435" w:type="dxa"/>
          </w:tcPr>
          <w:p w14:paraId="75BB5BF4" w14:textId="77777777" w:rsidR="006859C7" w:rsidRDefault="006859C7" w:rsidP="006859C7">
            <w:pPr>
              <w:pStyle w:val="TableBody8pt"/>
            </w:pPr>
            <w:r>
              <w:rPr>
                <w:rStyle w:val="BoldEmpha"/>
              </w:rPr>
              <w:t>group_vars/win_worker.yml</w:t>
            </w:r>
          </w:p>
        </w:tc>
        <w:tc>
          <w:tcPr>
            <w:tcW w:w="2435" w:type="dxa"/>
          </w:tcPr>
          <w:p w14:paraId="2FC398CD" w14:textId="77777777" w:rsidR="006859C7" w:rsidRDefault="006859C7" w:rsidP="006859C7">
            <w:pPr>
              <w:pStyle w:val="TableBody8pt"/>
            </w:pPr>
            <w:r>
              <w:t xml:space="preserve">Defaults to </w:t>
            </w:r>
            <w:r>
              <w:rPr>
                <w:rStyle w:val="CodingLanguage"/>
              </w:rPr>
              <w:t>15</w:t>
            </w:r>
          </w:p>
        </w:tc>
      </w:tr>
    </w:tbl>
    <w:p w14:paraId="3FBF839E" w14:textId="77777777" w:rsidR="006859C7" w:rsidRDefault="006859C7" w:rsidP="006859C7">
      <w:pPr>
        <w:pStyle w:val="Heading2"/>
      </w:pPr>
    </w:p>
    <w:p w14:paraId="6E1E0002" w14:textId="77777777" w:rsidR="00781D35" w:rsidRDefault="00781D35" w:rsidP="00781D35">
      <w:pPr>
        <w:pStyle w:val="Heading2"/>
      </w:pPr>
      <w:bookmarkStart w:id="176" w:name="_Toc514150036"/>
      <w:r>
        <w:t>Splunk configuration</w:t>
      </w:r>
      <w:bookmarkEnd w:id="176"/>
    </w:p>
    <w:p w14:paraId="0FF33E79" w14:textId="77777777" w:rsidR="00781D35" w:rsidRDefault="00781D35" w:rsidP="00781D35">
      <w:pPr>
        <w:pStyle w:val="BodyTextMetricLight10pt"/>
      </w:pPr>
      <w:r>
        <w:t xml:space="preserve">This solution supports two types of Splunk deployment. Firstly, there is a built-in deployment useful for demos and for getting up to speed with Splunk. Alternatively, the solution can be configured to interact with a standalone, production Splunk deployment that you set up independently. In this case, you must explicitly configure the universal forwarders with external "forward servers" (Splunk indexers), whereas this happens automatically with the built-in option. </w:t>
      </w:r>
    </w:p>
    <w:p w14:paraId="01B0513F" w14:textId="168287D7" w:rsidR="00781D35" w:rsidRDefault="00781D35" w:rsidP="00781D35">
      <w:pPr>
        <w:pStyle w:val="BodyTextMetricLight10pt"/>
      </w:pPr>
      <w:r>
        <w:t xml:space="preserve">In the standalone deployment, you can enable SSL authentication between the universal forwarders and the indexers, by setting the </w:t>
      </w:r>
      <w:r>
        <w:rPr>
          <w:rStyle w:val="CodingLanguage"/>
        </w:rPr>
        <w:t>splunk_ssl</w:t>
      </w:r>
      <w:r>
        <w:t xml:space="preserve"> variable to </w:t>
      </w:r>
      <w:r>
        <w:rPr>
          <w:rStyle w:val="CodingLanguage"/>
        </w:rPr>
        <w:t>yes</w:t>
      </w:r>
      <w:r>
        <w:t xml:space="preserve"> in the file </w:t>
      </w:r>
      <w:r>
        <w:rPr>
          <w:rStyle w:val="CodingLanguage"/>
        </w:rPr>
        <w:t>group_vars/vars</w:t>
      </w:r>
      <w:r>
        <w:t xml:space="preserve">. The built-in deployment does not support SSL and so, in this instance, the value of the </w:t>
      </w:r>
      <w:r>
        <w:rPr>
          <w:rStyle w:val="CodingLanguage"/>
        </w:rPr>
        <w:t>splunk_ssl</w:t>
      </w:r>
      <w:r>
        <w:t xml:space="preserve"> variable is ignored. For more information on enabling SSL, see</w:t>
      </w:r>
      <w:r w:rsidR="00981AD9">
        <w:t xml:space="preserve"> Appendix C</w:t>
      </w:r>
      <w:r>
        <w:t>.</w:t>
      </w:r>
    </w:p>
    <w:p w14:paraId="64299495" w14:textId="77777777" w:rsidR="00781D35" w:rsidRDefault="00781D35" w:rsidP="00781D35">
      <w:pPr>
        <w:pStyle w:val="BodyTextMetricLight10pt"/>
      </w:pPr>
      <w:r>
        <w:t xml:space="preserve">After the installation is complete, the Splunk UI can be reached at </w:t>
      </w:r>
      <w:r>
        <w:rPr>
          <w:rStyle w:val="CodingLanguage"/>
        </w:rPr>
        <w:t>http://&lt;fqdn&gt;:8000</w:t>
      </w:r>
      <w:r>
        <w:t xml:space="preserve">, where </w:t>
      </w:r>
      <w:r>
        <w:rPr>
          <w:rStyle w:val="CodingLanguage"/>
        </w:rPr>
        <w:t>&lt;fqdn&gt;</w:t>
      </w:r>
      <w:r>
        <w:t xml:space="preserve"> is the FQDN of one of your Linux Docker nodes. Mesh routing does not currently work on Windows so you must use a Linux node to access the UI.</w:t>
      </w:r>
    </w:p>
    <w:p w14:paraId="2A3608E6" w14:textId="77777777" w:rsidR="00781D35" w:rsidRDefault="00781D35" w:rsidP="00781D35">
      <w:pPr>
        <w:pStyle w:val="Heading3"/>
      </w:pPr>
      <w:bookmarkStart w:id="177" w:name="_Splunk_prerequisites"/>
      <w:bookmarkStart w:id="178" w:name="_Refd17e57610"/>
      <w:bookmarkStart w:id="179" w:name="_Tocd17e57610"/>
      <w:bookmarkEnd w:id="177"/>
      <w:r>
        <w:lastRenderedPageBreak/>
        <w:t>Splunk prerequisites</w:t>
      </w:r>
      <w:bookmarkEnd w:id="178"/>
      <w:bookmarkEnd w:id="179"/>
    </w:p>
    <w:p w14:paraId="76003831" w14:textId="77777777" w:rsidR="00781D35" w:rsidRDefault="00781D35" w:rsidP="00781D35">
      <w:pPr>
        <w:pStyle w:val="BodyTextMetricLight10pt"/>
      </w:pPr>
      <w:r>
        <w:t xml:space="preserve">You should select the Splunk deployment type that you require by setting the variable </w:t>
      </w:r>
      <w:r>
        <w:rPr>
          <w:rStyle w:val="CodingLanguage"/>
        </w:rPr>
        <w:t>monitoring_stack</w:t>
      </w:r>
      <w:r>
        <w:t xml:space="preserve"> in the </w:t>
      </w:r>
      <w:r>
        <w:rPr>
          <w:rStyle w:val="CodingLanguage"/>
        </w:rPr>
        <w:t>group_vars/vars</w:t>
      </w:r>
      <w:r>
        <w:t xml:space="preserve"> file to either </w:t>
      </w:r>
      <w:r>
        <w:rPr>
          <w:rStyle w:val="BoldEmpha"/>
        </w:rPr>
        <w:t>splunk</w:t>
      </w:r>
      <w:r>
        <w:t xml:space="preserve">, to use a standalone Splunk deployment, or </w:t>
      </w:r>
      <w:r>
        <w:rPr>
          <w:rStyle w:val="BoldEmpha"/>
        </w:rPr>
        <w:t>splunk_demo</w:t>
      </w:r>
      <w:r>
        <w:t xml:space="preserve"> for the built-in version. If you omit this variable, or if it has an invalid value, no Splunk deployment will be configured. </w:t>
      </w:r>
    </w:p>
    <w:p w14:paraId="0178AB70" w14:textId="60E51801" w:rsidR="00781D35" w:rsidRDefault="00781D35" w:rsidP="00781D35">
      <w:pPr>
        <w:pStyle w:val="BodyTextMetricLight10pt"/>
      </w:pPr>
      <w:r>
        <w:t>For both types of deployment, you need to downloa</w:t>
      </w:r>
      <w:r w:rsidR="00C30306">
        <w:t>d the Splunk u</w:t>
      </w:r>
      <w:r>
        <w:t xml:space="preserve">niversal forwarder images/packages from </w:t>
      </w:r>
      <w:hyperlink r:id="rId43">
        <w:r>
          <w:rPr>
            <w:rStyle w:val="Hyperlink"/>
          </w:rPr>
          <w:t>https://www.splunk.com/en_us/download/universal-forwarder.html</w:t>
        </w:r>
      </w:hyperlink>
      <w:r>
        <w:t xml:space="preserve">. Packages are available for 64-bit Linux and 64-bit Windows 8.1/Windows 10. Download the RPM package for Linux 64-bit (2.6+ kernel Linux distributions) to </w:t>
      </w:r>
      <w:r>
        <w:rPr>
          <w:rStyle w:val="CodingLanguage"/>
        </w:rPr>
        <w:t>./files/splunk/linux</w:t>
      </w:r>
      <w:r>
        <w:t xml:space="preserve">. If you are deploying Windows nodes, download the MSI package for Windows 64 bit to </w:t>
      </w:r>
      <w:r>
        <w:rPr>
          <w:rStyle w:val="CodingLanguage"/>
        </w:rPr>
        <w:t>./files/splunk/windows</w:t>
      </w:r>
      <w:r>
        <w:t xml:space="preserve">. For a dual Linux/Windows deployment, the images and packages must have same name and version, along with the appropriate extensions, for example: </w:t>
      </w:r>
    </w:p>
    <w:p w14:paraId="0D559014" w14:textId="77777777" w:rsidR="00781D35" w:rsidRDefault="00781D35" w:rsidP="00781D35">
      <w:pPr>
        <w:pStyle w:val="BulletLevel1"/>
        <w:numPr>
          <w:ilvl w:val="0"/>
          <w:numId w:val="1"/>
        </w:numPr>
        <w:ind w:left="187" w:hanging="187"/>
      </w:pPr>
      <w:r>
        <w:t>files/splunk/windows/splunkforwarder-7.0.2.msi</w:t>
      </w:r>
    </w:p>
    <w:p w14:paraId="2684FF13" w14:textId="77777777" w:rsidR="00781D35" w:rsidRDefault="00781D35" w:rsidP="00781D35">
      <w:pPr>
        <w:pStyle w:val="BulletLevel1LastBeforeBodycopy"/>
      </w:pPr>
      <w:r>
        <w:t>files/splunk/linux/splunkforwarder-7.0.2.rpm</w:t>
      </w:r>
    </w:p>
    <w:p w14:paraId="573A3688" w14:textId="77777777" w:rsidR="00781D35" w:rsidRDefault="00781D35" w:rsidP="00781D35">
      <w:pPr>
        <w:pStyle w:val="BodyTextMetricLight10pt"/>
      </w:pPr>
      <w:r>
        <w:t xml:space="preserve">You need to set the variable </w:t>
      </w:r>
      <w:r>
        <w:rPr>
          <w:rStyle w:val="CodingLanguage"/>
        </w:rPr>
        <w:t>splunk_architecture_universal_forwarder_package</w:t>
      </w:r>
      <w:r>
        <w:t xml:space="preserve"> to the name you selected for the package(s), not including the file extension. Depending on the Splunk deployment you have chosen, edit the file </w:t>
      </w:r>
      <w:r>
        <w:rPr>
          <w:rStyle w:val="CodingLanguage"/>
        </w:rPr>
        <w:t>templates/monitoring/</w:t>
      </w:r>
      <w:r>
        <w:rPr>
          <w:rStyle w:val="BoldEmpha"/>
        </w:rPr>
        <w:t>splunk</w:t>
      </w:r>
      <w:r>
        <w:rPr>
          <w:rStyle w:val="CodingLanguage"/>
        </w:rPr>
        <w:t>/vars.yml</w:t>
      </w:r>
      <w:r>
        <w:t xml:space="preserve"> or the file </w:t>
      </w:r>
      <w:r>
        <w:rPr>
          <w:rStyle w:val="CodingLanguage"/>
        </w:rPr>
        <w:t>templates/monitoring/</w:t>
      </w:r>
      <w:r>
        <w:rPr>
          <w:rStyle w:val="BoldEmpha"/>
        </w:rPr>
        <w:t>splunk_demo</w:t>
      </w:r>
      <w:r>
        <w:rPr>
          <w:rStyle w:val="CodingLanguage"/>
        </w:rPr>
        <w:t>/vars.yml</w:t>
      </w:r>
      <w:r>
        <w:t xml:space="preserve"> and set the variable, for example: </w:t>
      </w:r>
    </w:p>
    <w:p w14:paraId="6F4AF18F" w14:textId="77777777" w:rsidR="00781D35" w:rsidRPr="003A664D" w:rsidRDefault="00781D35" w:rsidP="00781D35">
      <w:pPr>
        <w:pStyle w:val="BodyTextMetricLight10pt"/>
        <w:rPr>
          <w:rStyle w:val="CodingLanguage"/>
        </w:rPr>
      </w:pPr>
      <w:r w:rsidRPr="003A664D">
        <w:rPr>
          <w:rStyle w:val="CodingLanguage"/>
        </w:rPr>
        <w:t>splunk_architecture_universal_forwarder_package: 'splunkforwarder-7.0.2'</w:t>
      </w:r>
    </w:p>
    <w:p w14:paraId="2921DD8E" w14:textId="77777777" w:rsidR="00781D35" w:rsidRDefault="00781D35" w:rsidP="00781D35">
      <w:pPr>
        <w:pStyle w:val="BodyTextMetricLight10pt"/>
      </w:pPr>
      <w:r>
        <w:t xml:space="preserve">If you are using a standalone Splunk deployment, you must specify the list of indexers using the variable </w:t>
      </w:r>
      <w:r>
        <w:rPr>
          <w:rStyle w:val="CodingLanguage"/>
        </w:rPr>
        <w:t xml:space="preserve">splunk_architecture_forward_servers </w:t>
      </w:r>
      <w:r>
        <w:t xml:space="preserve">in </w:t>
      </w:r>
      <w:r>
        <w:rPr>
          <w:rStyle w:val="CodingLanguage"/>
        </w:rPr>
        <w:t>group_vars/vars</w:t>
      </w:r>
      <w:r>
        <w:t xml:space="preserve">, for example: </w:t>
      </w:r>
    </w:p>
    <w:p w14:paraId="133D6BED" w14:textId="77777777" w:rsidR="00781D35" w:rsidRPr="00DB6801" w:rsidRDefault="00781D35" w:rsidP="00781D35">
      <w:pPr>
        <w:pStyle w:val="BodyTextMetricLight10pt"/>
        <w:rPr>
          <w:rStyle w:val="CodingLanguage"/>
        </w:rPr>
      </w:pPr>
      <w:r w:rsidRPr="00DB6801">
        <w:rPr>
          <w:rStyle w:val="CodingLanguage"/>
        </w:rPr>
        <w:t>splunk_architecture_forward_servers:</w:t>
      </w:r>
      <w:r w:rsidRPr="00DB6801">
        <w:rPr>
          <w:rStyle w:val="CodingLanguage"/>
        </w:rPr>
        <w:br/>
        <w:t>- splunk-indexer1.cloudra.local:9997</w:t>
      </w:r>
      <w:r w:rsidRPr="00DB6801">
        <w:rPr>
          <w:rStyle w:val="CodingLanguage"/>
        </w:rPr>
        <w:br/>
        <w:t>- spl</w:t>
      </w:r>
      <w:r>
        <w:rPr>
          <w:rStyle w:val="CodingLanguage"/>
        </w:rPr>
        <w:t>unk-indexer2.cloudra.local:9997</w:t>
      </w:r>
    </w:p>
    <w:p w14:paraId="366226AF" w14:textId="77777777" w:rsidR="00781D35" w:rsidRDefault="00781D35" w:rsidP="00781D35">
      <w:pPr>
        <w:pStyle w:val="BodyTextMetricLight10pt"/>
      </w:pPr>
      <w:r>
        <w:t xml:space="preserve">By default, the indexers are configured in a single load balancing group. This can be changed by editing the file </w:t>
      </w:r>
      <w:r>
        <w:rPr>
          <w:rStyle w:val="CodingLanguage"/>
        </w:rPr>
        <w:t>outputs.conf.j2</w:t>
      </w:r>
      <w:r>
        <w:t xml:space="preserve"> in the folder </w:t>
      </w:r>
      <w:r>
        <w:rPr>
          <w:rStyle w:val="CodingLanguage"/>
        </w:rPr>
        <w:t>template/monitoring/splunk/</w:t>
      </w:r>
      <w:r>
        <w:t xml:space="preserve">. For more information on forwarding using Universal Forwarder, see the Splunk documentation at </w:t>
      </w:r>
      <w:hyperlink r:id="rId44">
        <w:r>
          <w:rPr>
            <w:rStyle w:val="Hyperlink"/>
          </w:rPr>
          <w:t>http://docs.splunk.com/Documentation/Forwarder/7.0.2/Forwarder/Configureforwardingwithoutputs.conf</w:t>
        </w:r>
      </w:hyperlink>
      <w:r>
        <w:t>.</w:t>
      </w:r>
    </w:p>
    <w:p w14:paraId="6E72DB44" w14:textId="77777777" w:rsidR="00781D35" w:rsidRDefault="00781D35" w:rsidP="00781D35">
      <w:pPr>
        <w:pStyle w:val="BodyTextMetricLight10pt"/>
      </w:pPr>
      <w:r>
        <w:t>On your standalone Splunk installation, you need to install the following add-ons and apps.</w:t>
      </w:r>
    </w:p>
    <w:p w14:paraId="4752BBC9" w14:textId="77777777" w:rsidR="00781D35" w:rsidRDefault="00781D35" w:rsidP="00781D35">
      <w:pPr>
        <w:pStyle w:val="BodyTextMetricLight10pt"/>
      </w:pPr>
      <w:r>
        <w:t xml:space="preserve">To monitor </w:t>
      </w:r>
      <w:r>
        <w:rPr>
          <w:rStyle w:val="BoldEmpha"/>
        </w:rPr>
        <w:t>Linux Worker nodes</w:t>
      </w:r>
      <w:r>
        <w:t xml:space="preserve">, the </w:t>
      </w:r>
      <w:r>
        <w:rPr>
          <w:rStyle w:val="BoldEmpha"/>
        </w:rPr>
        <w:t>Docker app</w:t>
      </w:r>
      <w:r>
        <w:t xml:space="preserve"> should be installed on central Splunk. More info on this Docker app can be found at </w:t>
      </w:r>
      <w:hyperlink r:id="rId45">
        <w:r>
          <w:rPr>
            <w:rStyle w:val="Hyperlink"/>
          </w:rPr>
          <w:t>https://github.com/splunk/docker-itmonitoring</w:t>
        </w:r>
      </w:hyperlink>
      <w:r>
        <w:t xml:space="preserve"> and at </w:t>
      </w:r>
      <w:hyperlink r:id="rId46">
        <w:r>
          <w:rPr>
            <w:rStyle w:val="Hyperlink"/>
          </w:rPr>
          <w:t>https://hub.docker.com/r/splunk/universalforwarder/</w:t>
        </w:r>
      </w:hyperlink>
      <w:r>
        <w:t xml:space="preserve">. </w:t>
      </w:r>
    </w:p>
    <w:p w14:paraId="4BFAE011" w14:textId="77777777" w:rsidR="00781D35" w:rsidRDefault="00781D35" w:rsidP="00781D35">
      <w:pPr>
        <w:pStyle w:val="BodyTextMetricLight10pt"/>
      </w:pPr>
      <w:r>
        <w:t xml:space="preserve">To monitor the </w:t>
      </w:r>
      <w:r>
        <w:rPr>
          <w:rStyle w:val="BoldEmpha"/>
        </w:rPr>
        <w:t>Windows worker nodes</w:t>
      </w:r>
      <w:r>
        <w:t xml:space="preserve">, install the </w:t>
      </w:r>
      <w:r>
        <w:rPr>
          <w:rStyle w:val="BoldEmpha"/>
        </w:rPr>
        <w:t>Splunk App for Windows Infrastructure</w:t>
      </w:r>
      <w:r>
        <w:t xml:space="preserve"> on central Splunk and its dependencies:</w:t>
      </w:r>
    </w:p>
    <w:p w14:paraId="7272C20A" w14:textId="77777777" w:rsidR="00781D35" w:rsidRDefault="00781D35" w:rsidP="00781D35">
      <w:pPr>
        <w:pStyle w:val="BulletLevel1"/>
        <w:numPr>
          <w:ilvl w:val="0"/>
          <w:numId w:val="1"/>
        </w:numPr>
        <w:ind w:left="187" w:hanging="187"/>
      </w:pPr>
      <w:r>
        <w:t xml:space="preserve">Splunk App for Windows Infrastructure - see </w:t>
      </w:r>
      <w:hyperlink r:id="rId47">
        <w:r>
          <w:rPr>
            <w:rStyle w:val="Hyperlink"/>
          </w:rPr>
          <w:t>https://splunkbase.splunk.com/app/1680/</w:t>
        </w:r>
      </w:hyperlink>
    </w:p>
    <w:p w14:paraId="378AFFFB" w14:textId="77777777" w:rsidR="00781D35" w:rsidRDefault="00781D35" w:rsidP="00781D35">
      <w:pPr>
        <w:pStyle w:val="BulletLevel1"/>
        <w:numPr>
          <w:ilvl w:val="0"/>
          <w:numId w:val="1"/>
        </w:numPr>
        <w:ind w:left="187" w:hanging="187"/>
      </w:pPr>
      <w:r>
        <w:t xml:space="preserve">Splunk Add-on for Microsoft Windows - see </w:t>
      </w:r>
      <w:hyperlink r:id="rId48">
        <w:r>
          <w:rPr>
            <w:rStyle w:val="Hyperlink"/>
          </w:rPr>
          <w:t>https://splunkbase.splunk.com/app/742/</w:t>
        </w:r>
      </w:hyperlink>
    </w:p>
    <w:p w14:paraId="6A8B0DE2" w14:textId="77777777" w:rsidR="00781D35" w:rsidRDefault="00781D35" w:rsidP="00781D35">
      <w:pPr>
        <w:pStyle w:val="BulletLevel1"/>
        <w:numPr>
          <w:ilvl w:val="0"/>
          <w:numId w:val="1"/>
        </w:numPr>
        <w:ind w:left="187" w:hanging="187"/>
      </w:pPr>
      <w:r>
        <w:t xml:space="preserve">Splunk Add-on for Microsoft Windows DNS (if this is not installed on central Splunk, you will see yellow icons on some dashboards with the message </w:t>
      </w:r>
      <w:r>
        <w:rPr>
          <w:rStyle w:val="CodingLanguage"/>
        </w:rPr>
        <w:t>eventtype wineventlog-dns does not exist or is disabled</w:t>
      </w:r>
      <w:r>
        <w:t xml:space="preserve">) - see </w:t>
      </w:r>
      <w:hyperlink r:id="rId49">
        <w:r>
          <w:rPr>
            <w:rStyle w:val="Hyperlink"/>
          </w:rPr>
          <w:t>https://splunkbase.splunk.com/app/3208/</w:t>
        </w:r>
      </w:hyperlink>
    </w:p>
    <w:p w14:paraId="73A07ECD" w14:textId="77777777" w:rsidR="00781D35" w:rsidRDefault="00781D35" w:rsidP="00781D35">
      <w:pPr>
        <w:pStyle w:val="BulletLevel1LastBeforeBodycopy"/>
        <w:numPr>
          <w:ilvl w:val="0"/>
          <w:numId w:val="1"/>
        </w:numPr>
        <w:ind w:left="187" w:hanging="187"/>
      </w:pPr>
      <w:r>
        <w:t xml:space="preserve">Splunk Supporting Add-on for Active Directory (if this is not installed on central Splunk, you will see yellow icons on some dashboards with the message </w:t>
      </w:r>
      <w:r>
        <w:rPr>
          <w:rStyle w:val="CodingLanguage"/>
        </w:rPr>
        <w:t>eventtype wineventlog-ds does not exist or is disabled</w:t>
      </w:r>
      <w:r>
        <w:t xml:space="preserve">) - see </w:t>
      </w:r>
      <w:hyperlink r:id="rId50">
        <w:r>
          <w:rPr>
            <w:rStyle w:val="Hyperlink"/>
          </w:rPr>
          <w:t>https://splunkbase.splunk.com/app/1151/</w:t>
        </w:r>
      </w:hyperlink>
    </w:p>
    <w:p w14:paraId="6F2D674B" w14:textId="1C6E54BD" w:rsidR="00781D35" w:rsidRDefault="00781D35" w:rsidP="00781D35">
      <w:pPr>
        <w:pStyle w:val="BodyTextMetricLight10pt"/>
      </w:pPr>
      <w:r>
        <w:t xml:space="preserve">If you want to use your own certificates in your standalone Splunk deployment to secure the communications between the indexers and the universal forwarders, see </w:t>
      </w:r>
      <w:r w:rsidR="006D2948">
        <w:t>Appendix D</w:t>
      </w:r>
      <w:r>
        <w:t xml:space="preserve">. </w:t>
      </w:r>
    </w:p>
    <w:p w14:paraId="3BE0ACF2" w14:textId="77777777" w:rsidR="00781D35" w:rsidRDefault="00781D35" w:rsidP="00781D35">
      <w:pPr>
        <w:pStyle w:val="BodyTextMetricLight10pt"/>
      </w:pPr>
      <w:r>
        <w:t xml:space="preserve">You can specify advanced Splunk configuration in the following files: </w:t>
      </w:r>
    </w:p>
    <w:p w14:paraId="35578DC4" w14:textId="77777777" w:rsidR="00781D35" w:rsidRDefault="00781D35" w:rsidP="00781D35">
      <w:pPr>
        <w:pStyle w:val="BulletLevel1"/>
        <w:numPr>
          <w:ilvl w:val="0"/>
          <w:numId w:val="1"/>
        </w:numPr>
        <w:ind w:left="187" w:hanging="187"/>
      </w:pPr>
      <w:r>
        <w:t>files/splunk/linux/SPLUNK_HOME</w:t>
      </w:r>
    </w:p>
    <w:p w14:paraId="7AE66779" w14:textId="77777777" w:rsidR="00781D35" w:rsidRDefault="00781D35" w:rsidP="00781D35">
      <w:pPr>
        <w:pStyle w:val="BulletLevel1"/>
        <w:numPr>
          <w:ilvl w:val="0"/>
          <w:numId w:val="1"/>
        </w:numPr>
        <w:ind w:left="187" w:hanging="187"/>
      </w:pPr>
      <w:r>
        <w:t>files/splunk/linux/DOCKER_TAS</w:t>
      </w:r>
    </w:p>
    <w:p w14:paraId="741C93E6" w14:textId="77777777" w:rsidR="00781D35" w:rsidRDefault="00781D35" w:rsidP="00781D35">
      <w:pPr>
        <w:pStyle w:val="BulletLevel1LastBeforeBodycopy"/>
        <w:numPr>
          <w:ilvl w:val="0"/>
          <w:numId w:val="1"/>
        </w:numPr>
        <w:ind w:left="187" w:hanging="187"/>
      </w:pPr>
      <w:r>
        <w:t>files/splunk/windows/SPLUNK_HOME</w:t>
      </w:r>
    </w:p>
    <w:p w14:paraId="0762E401" w14:textId="77777777" w:rsidR="00781D35" w:rsidRDefault="00781D35" w:rsidP="00781D35">
      <w:pPr>
        <w:pStyle w:val="BodyTextMetricLight10pt"/>
      </w:pPr>
      <w:r>
        <w:lastRenderedPageBreak/>
        <w:t>These files will be copied as-is to the systems running the universal forwarder.</w:t>
      </w:r>
    </w:p>
    <w:p w14:paraId="77D1C12B" w14:textId="77777777" w:rsidR="00781D35" w:rsidRDefault="00781D35" w:rsidP="00781D35">
      <w:pPr>
        <w:pStyle w:val="Heading3"/>
      </w:pPr>
      <w:bookmarkStart w:id="180" w:name="_Refd17e57787"/>
      <w:bookmarkStart w:id="181" w:name="_Tocd17e57787"/>
      <w:r>
        <w:t>Configuring syslog in UCP</w:t>
      </w:r>
      <w:bookmarkEnd w:id="180"/>
      <w:bookmarkEnd w:id="181"/>
    </w:p>
    <w:p w14:paraId="44EC8169" w14:textId="77777777" w:rsidR="00781D35" w:rsidRDefault="00781D35" w:rsidP="00781D35">
      <w:pPr>
        <w:pStyle w:val="BodyTextMetricLight10pt"/>
      </w:pPr>
      <w:r>
        <w:t xml:space="preserve">In order to see some data in the UCP operational dashboard, you need to have UCP send its logs to the VM configured in the [logger] group. For example, for the following </w:t>
      </w:r>
      <w:r>
        <w:rPr>
          <w:rStyle w:val="CodingLanguage"/>
        </w:rPr>
        <w:t>vm_host</w:t>
      </w:r>
      <w:r>
        <w:t xml:space="preserve"> file:</w:t>
      </w:r>
    </w:p>
    <w:p w14:paraId="402D7D79" w14:textId="77777777" w:rsidR="00781D35" w:rsidRPr="000B1BFC" w:rsidRDefault="00781D35" w:rsidP="00781D35">
      <w:pPr>
        <w:pStyle w:val="BodyTextMetricLight10pt"/>
        <w:rPr>
          <w:rStyle w:val="CodingLanguage"/>
        </w:rPr>
      </w:pPr>
      <w:r w:rsidRPr="000B1BFC">
        <w:rPr>
          <w:rStyle w:val="CodingLanguage"/>
        </w:rPr>
        <w:t>[logger]</w:t>
      </w:r>
      <w:r w:rsidRPr="000B1BFC">
        <w:rPr>
          <w:rStyle w:val="CodingLanguage"/>
        </w:rPr>
        <w:br/>
        <w:t>hpe-logger ip_addr='10.60.59.24/16' esxi_host='esxi-hpe-2.cloudra.local'</w:t>
      </w:r>
    </w:p>
    <w:p w14:paraId="2C336D1D" w14:textId="197E2EB0" w:rsidR="00781D35" w:rsidRDefault="00781D35" w:rsidP="00781D35">
      <w:pPr>
        <w:pStyle w:val="BodyTextMetricLight10pt"/>
      </w:pPr>
      <w:r>
        <w:t xml:space="preserve">This will configure UCP to send its logs to </w:t>
      </w:r>
      <w:r>
        <w:rPr>
          <w:rStyle w:val="CodingLanguage"/>
        </w:rPr>
        <w:t>hpe-logger.cloudra.local:1514</w:t>
      </w:r>
      <w:r>
        <w:t xml:space="preserve">. You need to select the TCP protocol as shown in </w:t>
      </w:r>
      <w:r w:rsidRPr="00781D35">
        <w:fldChar w:fldCharType="begin"/>
      </w:r>
      <w:r w:rsidRPr="00781D35">
        <w:instrText xml:space="preserve"> REF _Ref513468139 \h </w:instrText>
      </w:r>
      <w:r>
        <w:instrText xml:space="preserve"> \* MERGEFORMAT </w:instrText>
      </w:r>
      <w:r w:rsidRPr="00781D35">
        <w:fldChar w:fldCharType="separate"/>
      </w:r>
      <w:r w:rsidR="001D26BE" w:rsidRPr="001D26BE">
        <w:t>Figure</w:t>
      </w:r>
      <w:r w:rsidR="001D26BE" w:rsidRPr="001D26BE">
        <w:rPr>
          <w:rFonts w:ascii="Calibri" w:hAnsi="Calibri" w:cs="Calibri"/>
        </w:rPr>
        <w:t> </w:t>
      </w:r>
      <w:r w:rsidR="001D26BE">
        <w:t>8</w:t>
      </w:r>
      <w:r w:rsidRPr="00781D35">
        <w:fldChar w:fldCharType="end"/>
      </w:r>
      <w:r w:rsidRPr="00781D35">
        <w:t>.</w:t>
      </w:r>
    </w:p>
    <w:p w14:paraId="4BEDC96D" w14:textId="77777777" w:rsidR="00781D35" w:rsidRDefault="00781D35" w:rsidP="00781D35">
      <w:pPr>
        <w:pStyle w:val="FigureAfterspace"/>
      </w:pPr>
      <w:r>
        <w:rPr>
          <w:noProof/>
        </w:rPr>
        <w:drawing>
          <wp:inline distT="0" distB="0" distL="0" distR="0" wp14:anchorId="3F8CB277" wp14:editId="13A759D2">
            <wp:extent cx="3950019" cy="2827552"/>
            <wp:effectExtent l="19050" t="19050" r="1270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ucp-config-syslog.png"/>
                    <pic:cNvPicPr/>
                  </pic:nvPicPr>
                  <pic:blipFill>
                    <a:blip r:embed="rId51">
                      <a:extLst>
                        <a:ext uri="{28A0092B-C50C-407E-A947-70E740481C1C}">
                          <a14:useLocalDpi xmlns:a14="http://schemas.microsoft.com/office/drawing/2010/main" val="0"/>
                        </a:ext>
                      </a:extLst>
                    </a:blip>
                    <a:stretch>
                      <a:fillRect/>
                    </a:stretch>
                  </pic:blipFill>
                  <pic:spPr>
                    <a:xfrm>
                      <a:off x="0" y="0"/>
                      <a:ext cx="4564070" cy="3267110"/>
                    </a:xfrm>
                    <a:prstGeom prst="rect">
                      <a:avLst/>
                    </a:prstGeom>
                    <a:ln>
                      <a:solidFill>
                        <a:schemeClr val="accent1"/>
                      </a:solidFill>
                    </a:ln>
                  </pic:spPr>
                </pic:pic>
              </a:graphicData>
            </a:graphic>
          </wp:inline>
        </w:drawing>
      </w:r>
      <w:r>
        <w:t xml:space="preserve"> </w:t>
      </w:r>
    </w:p>
    <w:p w14:paraId="7C5536E8" w14:textId="77777777" w:rsidR="00781D35" w:rsidRDefault="00781D35" w:rsidP="00781D35">
      <w:pPr>
        <w:pStyle w:val="MISCFigureCaptionHeader8pt"/>
      </w:pPr>
      <w:bookmarkStart w:id="182" w:name="_Ref513468139"/>
      <w:bookmarkStart w:id="183" w:name="_Refd17e57809"/>
      <w:bookmarkStart w:id="184" w:name="_Tocd17e57809"/>
      <w:r>
        <w:rPr>
          <w:rStyle w:val="MISCFigureCaptionHeaderBold8pt"/>
        </w:rPr>
        <w:t>Figure </w:t>
      </w:r>
      <w:bookmarkStart w:id="185" w:name="_Numd17e57809"/>
      <w:r>
        <w:fldChar w:fldCharType="begin"/>
      </w:r>
      <w:r>
        <w:instrText xml:space="preserve"> SEQ Figure \* ARABIC </w:instrText>
      </w:r>
      <w:r>
        <w:fldChar w:fldCharType="separate"/>
      </w:r>
      <w:r w:rsidR="001D26BE">
        <w:rPr>
          <w:noProof/>
        </w:rPr>
        <w:t>8</w:t>
      </w:r>
      <w:r>
        <w:rPr>
          <w:rStyle w:val="MISCFigureCaptionHeaderBold8pt"/>
          <w:noProof/>
        </w:rPr>
        <w:fldChar w:fldCharType="end"/>
      </w:r>
      <w:bookmarkEnd w:id="182"/>
      <w:bookmarkEnd w:id="185"/>
      <w:r>
        <w:rPr>
          <w:rStyle w:val="MISCFigureCaptionHeaderBold8pt"/>
          <w:noProof/>
        </w:rPr>
        <w:t xml:space="preserve">. </w:t>
      </w:r>
      <w:r>
        <w:t>Configure Remote Syslog Server in UCP</w:t>
      </w:r>
      <w:bookmarkEnd w:id="183"/>
      <w:bookmarkEnd w:id="184"/>
    </w:p>
    <w:p w14:paraId="6C285A17" w14:textId="77777777" w:rsidR="00781D35" w:rsidRDefault="00781D35" w:rsidP="00781D35">
      <w:pPr>
        <w:pStyle w:val="Heading3"/>
      </w:pPr>
      <w:bookmarkStart w:id="186" w:name="_Refd17e57821"/>
      <w:bookmarkStart w:id="187" w:name="_Tocd17e57821"/>
      <w:r>
        <w:t>Configuring syslog in ESX</w:t>
      </w:r>
      <w:bookmarkEnd w:id="186"/>
      <w:bookmarkEnd w:id="187"/>
    </w:p>
    <w:p w14:paraId="63150F47" w14:textId="4ECCCED5" w:rsidR="00781D35" w:rsidRDefault="00781D35" w:rsidP="00781D35">
      <w:pPr>
        <w:pStyle w:val="BodyTextMetricLight10pt"/>
      </w:pPr>
      <w:r>
        <w:t xml:space="preserve">This configuration must be done manually for each ESX server. The syslog server should be the server configured in the [logger] group in your </w:t>
      </w:r>
      <w:r>
        <w:rPr>
          <w:rStyle w:val="CodingLanguage"/>
        </w:rPr>
        <w:t>vm_hosts</w:t>
      </w:r>
      <w:r>
        <w:t xml:space="preserve"> inventory. The protocol should be </w:t>
      </w:r>
      <w:r>
        <w:rPr>
          <w:rStyle w:val="CodingLanguage"/>
        </w:rPr>
        <w:t>tcp</w:t>
      </w:r>
      <w:r>
        <w:t xml:space="preserve"> and the port </w:t>
      </w:r>
      <w:r>
        <w:rPr>
          <w:rStyle w:val="CodingLanguage"/>
        </w:rPr>
        <w:t>514</w:t>
      </w:r>
      <w:r>
        <w:t xml:space="preserve"> as shown in </w:t>
      </w:r>
      <w:r w:rsidRPr="00781D35">
        <w:fldChar w:fldCharType="begin"/>
      </w:r>
      <w:r w:rsidRPr="00781D35">
        <w:instrText xml:space="preserve"> REF _Ref513468160 \h </w:instrText>
      </w:r>
      <w:r>
        <w:instrText xml:space="preserve"> \* MERGEFORMAT </w:instrText>
      </w:r>
      <w:r w:rsidRPr="00781D35">
        <w:fldChar w:fldCharType="separate"/>
      </w:r>
      <w:r w:rsidR="001D26BE" w:rsidRPr="001D26BE">
        <w:t>Figure</w:t>
      </w:r>
      <w:r w:rsidR="001D26BE" w:rsidRPr="001D26BE">
        <w:rPr>
          <w:rFonts w:ascii="Calibri" w:hAnsi="Calibri" w:cs="Calibri"/>
        </w:rPr>
        <w:t> </w:t>
      </w:r>
      <w:r w:rsidR="001D26BE">
        <w:t>9</w:t>
      </w:r>
      <w:r w:rsidRPr="00781D35">
        <w:fldChar w:fldCharType="end"/>
      </w:r>
      <w:r w:rsidRPr="00781D35">
        <w:t>.</w:t>
      </w:r>
    </w:p>
    <w:p w14:paraId="39F7F86D" w14:textId="77777777" w:rsidR="00781D35" w:rsidRDefault="00781D35" w:rsidP="00781D35">
      <w:pPr>
        <w:pStyle w:val="FigureAfterspace"/>
      </w:pPr>
      <w:r>
        <w:rPr>
          <w:noProof/>
        </w:rPr>
        <w:drawing>
          <wp:inline distT="0" distB="0" distL="0" distR="0" wp14:anchorId="162D97EC" wp14:editId="6E29E8E9">
            <wp:extent cx="4661903" cy="1381760"/>
            <wp:effectExtent l="19050" t="19050" r="24765"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esx-config-syslog.png"/>
                    <pic:cNvPicPr/>
                  </pic:nvPicPr>
                  <pic:blipFill>
                    <a:blip r:embed="rId52">
                      <a:extLst>
                        <a:ext uri="{28A0092B-C50C-407E-A947-70E740481C1C}">
                          <a14:useLocalDpi xmlns:a14="http://schemas.microsoft.com/office/drawing/2010/main" val="0"/>
                        </a:ext>
                      </a:extLst>
                    </a:blip>
                    <a:stretch>
                      <a:fillRect/>
                    </a:stretch>
                  </pic:blipFill>
                  <pic:spPr>
                    <a:xfrm>
                      <a:off x="0" y="0"/>
                      <a:ext cx="8291856" cy="2457656"/>
                    </a:xfrm>
                    <a:prstGeom prst="rect">
                      <a:avLst/>
                    </a:prstGeom>
                    <a:ln>
                      <a:solidFill>
                        <a:schemeClr val="accent1"/>
                      </a:solidFill>
                    </a:ln>
                  </pic:spPr>
                </pic:pic>
              </a:graphicData>
            </a:graphic>
          </wp:inline>
        </w:drawing>
      </w:r>
      <w:r>
        <w:t xml:space="preserve"> </w:t>
      </w:r>
    </w:p>
    <w:p w14:paraId="79023B12" w14:textId="77777777" w:rsidR="00781D35" w:rsidRDefault="00781D35" w:rsidP="00781D35">
      <w:pPr>
        <w:pStyle w:val="MISCFigureCaptionHeader8pt"/>
      </w:pPr>
      <w:bookmarkStart w:id="188" w:name="_Ref513468160"/>
      <w:bookmarkStart w:id="189" w:name="_Refd17e57842"/>
      <w:bookmarkStart w:id="190" w:name="_Tocd17e57842"/>
      <w:r>
        <w:rPr>
          <w:rStyle w:val="MISCFigureCaptionHeaderBold8pt"/>
        </w:rPr>
        <w:t>Figure </w:t>
      </w:r>
      <w:bookmarkStart w:id="191" w:name="_Numd17e57842"/>
      <w:r>
        <w:fldChar w:fldCharType="begin"/>
      </w:r>
      <w:r>
        <w:instrText xml:space="preserve"> SEQ Figure \* ARABIC </w:instrText>
      </w:r>
      <w:r>
        <w:fldChar w:fldCharType="separate"/>
      </w:r>
      <w:r w:rsidR="001D26BE">
        <w:rPr>
          <w:noProof/>
        </w:rPr>
        <w:t>9</w:t>
      </w:r>
      <w:r>
        <w:rPr>
          <w:rStyle w:val="MISCFigureCaptionHeaderBold8pt"/>
          <w:noProof/>
        </w:rPr>
        <w:fldChar w:fldCharType="end"/>
      </w:r>
      <w:bookmarkEnd w:id="188"/>
      <w:bookmarkEnd w:id="191"/>
      <w:r>
        <w:rPr>
          <w:rStyle w:val="MISCFigureCaptionHeaderBold8pt"/>
          <w:noProof/>
        </w:rPr>
        <w:t xml:space="preserve">. </w:t>
      </w:r>
      <w:r>
        <w:t>Configure Syslog on ESXi Hosts</w:t>
      </w:r>
      <w:bookmarkEnd w:id="189"/>
      <w:bookmarkEnd w:id="190"/>
    </w:p>
    <w:p w14:paraId="65A11AB2" w14:textId="77777777" w:rsidR="00781D35" w:rsidRDefault="00781D35" w:rsidP="00781D35">
      <w:pPr>
        <w:pStyle w:val="BodyTextMetricLight10pt"/>
      </w:pPr>
      <w:r>
        <w:t xml:space="preserve">For more information, see the VMware documentation at </w:t>
      </w:r>
      <w:hyperlink r:id="rId53">
        <w:r>
          <w:rPr>
            <w:rStyle w:val="Hyperlink"/>
          </w:rPr>
          <w:t>https://docs.vmware.com/en/VMware-vSphere/6.5/com.vmware.vsphere.security.doc/GUID-9F67DB52-F469-451F-B6C8-DAE8D95976E7.html</w:t>
        </w:r>
      </w:hyperlink>
      <w:r>
        <w:t>.</w:t>
      </w:r>
    </w:p>
    <w:p w14:paraId="708A13ED" w14:textId="77777777" w:rsidR="00781D35" w:rsidRDefault="00781D35" w:rsidP="00781D35">
      <w:pPr>
        <w:pStyle w:val="Heading3"/>
      </w:pPr>
      <w:bookmarkStart w:id="192" w:name="_Refd17e57860"/>
      <w:bookmarkStart w:id="193" w:name="_Tocd17e57860"/>
      <w:r>
        <w:lastRenderedPageBreak/>
        <w:t>Related playbooks</w:t>
      </w:r>
      <w:bookmarkEnd w:id="192"/>
      <w:bookmarkEnd w:id="193"/>
    </w:p>
    <w:p w14:paraId="7C2B4F33" w14:textId="77777777" w:rsidR="00781D35" w:rsidRDefault="00781D35" w:rsidP="00781D35">
      <w:pPr>
        <w:pStyle w:val="BulletLevel1"/>
        <w:numPr>
          <w:ilvl w:val="0"/>
          <w:numId w:val="1"/>
        </w:numPr>
        <w:ind w:left="187" w:hanging="187"/>
      </w:pPr>
      <w:r>
        <w:rPr>
          <w:rStyle w:val="CodingLanguage"/>
        </w:rPr>
        <w:t>playbooks/monitoring.yml</w:t>
      </w:r>
      <w:r>
        <w:t xml:space="preserve"> installs and configures the Splunk Universal Forwarders</w:t>
      </w:r>
    </w:p>
    <w:p w14:paraId="248A4B25" w14:textId="77777777" w:rsidR="00781D35" w:rsidRDefault="00781D35" w:rsidP="00781D35">
      <w:pPr>
        <w:pStyle w:val="BulletLevel1LastBeforeBodycopy"/>
        <w:numPr>
          <w:ilvl w:val="0"/>
          <w:numId w:val="1"/>
        </w:numPr>
        <w:ind w:left="187" w:hanging="187"/>
      </w:pPr>
      <w:r>
        <w:rPr>
          <w:rStyle w:val="CodingLanguage"/>
        </w:rPr>
        <w:t>playbooks/splunk_demo.yml</w:t>
      </w:r>
      <w:r>
        <w:t xml:space="preserve"> installs a demo of Splunk Enterprise in the cluster (if the </w:t>
      </w:r>
      <w:r>
        <w:rPr>
          <w:rStyle w:val="CodingLanguage"/>
        </w:rPr>
        <w:t>splunk_demo</w:t>
      </w:r>
      <w:r>
        <w:t xml:space="preserve"> deployment option is selected)</w:t>
      </w:r>
    </w:p>
    <w:p w14:paraId="68718868" w14:textId="77777777" w:rsidR="00781D35" w:rsidRDefault="00781D35" w:rsidP="00781D35">
      <w:pPr>
        <w:pStyle w:val="Heading3"/>
      </w:pPr>
      <w:bookmarkStart w:id="194" w:name="_Refd17e57889"/>
      <w:bookmarkStart w:id="195" w:name="_Tocd17e57889"/>
      <w:r>
        <w:t>Limitations</w:t>
      </w:r>
      <w:bookmarkEnd w:id="194"/>
      <w:bookmarkEnd w:id="195"/>
    </w:p>
    <w:p w14:paraId="668ADFEF" w14:textId="4FD6B9A0" w:rsidR="00781D35" w:rsidRDefault="00781D35" w:rsidP="00781D35">
      <w:pPr>
        <w:pStyle w:val="BulletLevel1"/>
        <w:numPr>
          <w:ilvl w:val="0"/>
          <w:numId w:val="1"/>
        </w:numPr>
        <w:ind w:left="187" w:hanging="187"/>
      </w:pPr>
      <w:r>
        <w:t>The Docker</w:t>
      </w:r>
      <w:r w:rsidR="00C30306">
        <w:t>ized Splunk</w:t>
      </w:r>
      <w:r>
        <w:t xml:space="preserve"> App has a number of open issues </w:t>
      </w:r>
    </w:p>
    <w:p w14:paraId="78BDD213" w14:textId="77777777" w:rsidR="00781D35" w:rsidRDefault="00781D35" w:rsidP="00781D35">
      <w:pPr>
        <w:pStyle w:val="BulletLevel2"/>
        <w:numPr>
          <w:ilvl w:val="0"/>
          <w:numId w:val="2"/>
        </w:numPr>
      </w:pPr>
      <w:r>
        <w:t>https://github.com/splunk/docker-itmonitoring/issues/19</w:t>
      </w:r>
    </w:p>
    <w:p w14:paraId="25312594" w14:textId="77777777" w:rsidR="00781D35" w:rsidRDefault="00781D35" w:rsidP="00781D35">
      <w:pPr>
        <w:pStyle w:val="BulletLevel2"/>
        <w:numPr>
          <w:ilvl w:val="0"/>
          <w:numId w:val="2"/>
        </w:numPr>
      </w:pPr>
      <w:r>
        <w:t>https://github.com/splunk/docker-itmonitoring/issues/20</w:t>
      </w:r>
    </w:p>
    <w:p w14:paraId="697B7036" w14:textId="77777777" w:rsidR="00781D35" w:rsidRDefault="00781D35" w:rsidP="00781D35">
      <w:pPr>
        <w:pStyle w:val="BulletLevel1LastBeforeBodycopy"/>
        <w:numPr>
          <w:ilvl w:val="0"/>
          <w:numId w:val="1"/>
        </w:numPr>
        <w:ind w:left="187" w:hanging="187"/>
      </w:pPr>
      <w:r>
        <w:t>The Docker events tab is not working</w:t>
      </w:r>
    </w:p>
    <w:p w14:paraId="7127913D" w14:textId="77777777" w:rsidR="00463F2E" w:rsidRDefault="00463F2E" w:rsidP="00463F2E">
      <w:pPr>
        <w:pStyle w:val="Heading2"/>
      </w:pPr>
      <w:bookmarkStart w:id="196" w:name="_Sysdig_configuration"/>
      <w:bookmarkStart w:id="197" w:name="_Refd17e57920"/>
      <w:bookmarkStart w:id="198" w:name="_Tocd17e57920"/>
      <w:bookmarkStart w:id="199" w:name="_Toc514150037"/>
      <w:bookmarkEnd w:id="196"/>
      <w:r>
        <w:t>Sysdig configuration</w:t>
      </w:r>
      <w:bookmarkEnd w:id="197"/>
      <w:bookmarkEnd w:id="198"/>
      <w:bookmarkEnd w:id="199"/>
    </w:p>
    <w:p w14:paraId="15FBCD65" w14:textId="6FC6BED5" w:rsidR="00463F2E" w:rsidRDefault="00463F2E" w:rsidP="00463F2E">
      <w:pPr>
        <w:pStyle w:val="BodyTextMetricLight10pt"/>
      </w:pPr>
      <w:r>
        <w:t xml:space="preserve">The playbook </w:t>
      </w:r>
      <w:r>
        <w:rPr>
          <w:rStyle w:val="CodingLanguage"/>
        </w:rPr>
        <w:t>playbooks/install_sysdig.yml</w:t>
      </w:r>
      <w:r>
        <w:t xml:space="preserve"> is used to automate the configuration of the SaaS setup. By default, this playbook is commented out in </w:t>
      </w:r>
      <w:r>
        <w:rPr>
          <w:rStyle w:val="CodingLanguage"/>
        </w:rPr>
        <w:t>site.yml</w:t>
      </w:r>
      <w:r>
        <w:t xml:space="preserve"> and must be explicitly enabled. An access key variable must be set in the </w:t>
      </w:r>
      <w:r>
        <w:rPr>
          <w:rStyle w:val="CodingLanguage"/>
        </w:rPr>
        <w:t>group_vars/vault</w:t>
      </w:r>
      <w:r>
        <w:t xml:space="preserve"> file as detailed in </w:t>
      </w:r>
      <w:r w:rsidRPr="00463F2E">
        <w:fldChar w:fldCharType="begin"/>
      </w:r>
      <w:r w:rsidRPr="00463F2E">
        <w:instrText xml:space="preserve"> REF _Refd17e57941 \h </w:instrText>
      </w:r>
      <w:r>
        <w:instrText xml:space="preserve"> \* MERGEFORMAT </w:instrText>
      </w:r>
      <w:r w:rsidRPr="00463F2E">
        <w:fldChar w:fldCharType="separate"/>
      </w:r>
      <w:r w:rsidR="001D26BE" w:rsidRPr="001D26BE">
        <w:t>Table</w:t>
      </w:r>
      <w:r w:rsidR="001D26BE" w:rsidRPr="001D26BE">
        <w:rPr>
          <w:rFonts w:ascii="Calibri" w:hAnsi="Calibri" w:cs="Calibri"/>
        </w:rPr>
        <w:t> </w:t>
      </w:r>
      <w:r w:rsidR="001D26BE">
        <w:t>15</w:t>
      </w:r>
      <w:r w:rsidRPr="00463F2E">
        <w:fldChar w:fldCharType="end"/>
      </w:r>
      <w:r w:rsidRPr="00463F2E">
        <w:t>.</w:t>
      </w:r>
    </w:p>
    <w:p w14:paraId="78035575" w14:textId="77777777" w:rsidR="00463F2E" w:rsidRDefault="00463F2E" w:rsidP="00463F2E">
      <w:pPr>
        <w:pStyle w:val="MISCTableCaptionHeader8pt"/>
      </w:pPr>
      <w:bookmarkStart w:id="200" w:name="_Refd17e57941"/>
      <w:bookmarkStart w:id="201" w:name="_Tocd17e57941"/>
      <w:r>
        <w:rPr>
          <w:rStyle w:val="MISCTableCaptionHeaderBold8pt"/>
          <w:noProof/>
        </w:rPr>
        <w:t>Table </w:t>
      </w:r>
      <w:bookmarkStart w:id="202" w:name="_Numd17e57941"/>
      <w:r>
        <w:fldChar w:fldCharType="begin"/>
      </w:r>
      <w:r>
        <w:instrText xml:space="preserve"> SEQ Table \* ARABIC </w:instrText>
      </w:r>
      <w:r>
        <w:fldChar w:fldCharType="separate"/>
      </w:r>
      <w:r w:rsidR="001D26BE">
        <w:rPr>
          <w:noProof/>
        </w:rPr>
        <w:t>15</w:t>
      </w:r>
      <w:r>
        <w:rPr>
          <w:rStyle w:val="MISCTableCaptionHeaderBold8pt"/>
          <w:noProof/>
        </w:rPr>
        <w:fldChar w:fldCharType="end"/>
      </w:r>
      <w:bookmarkEnd w:id="200"/>
      <w:bookmarkEnd w:id="201"/>
      <w:bookmarkEnd w:id="202"/>
      <w:r>
        <w:t>. Sysdig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800"/>
        <w:gridCol w:w="1530"/>
        <w:gridCol w:w="5310"/>
      </w:tblGrid>
      <w:tr w:rsidR="00463F2E" w14:paraId="7C15BC94" w14:textId="77777777" w:rsidTr="00BE4F32">
        <w:trPr>
          <w:cantSplit/>
        </w:trPr>
        <w:tc>
          <w:tcPr>
            <w:tcW w:w="1800" w:type="dxa"/>
            <w:tcBorders>
              <w:top w:val="nil"/>
              <w:bottom w:val="single" w:sz="36" w:space="0" w:color="00B388"/>
            </w:tcBorders>
          </w:tcPr>
          <w:p w14:paraId="32F26B6E" w14:textId="77777777" w:rsidR="00463F2E" w:rsidRDefault="00463F2E" w:rsidP="00BE4F32">
            <w:pPr>
              <w:pStyle w:val="TableSubhead8pt"/>
            </w:pPr>
            <w:r>
              <w:t>Variable</w:t>
            </w:r>
          </w:p>
        </w:tc>
        <w:tc>
          <w:tcPr>
            <w:tcW w:w="1530" w:type="dxa"/>
            <w:tcBorders>
              <w:top w:val="nil"/>
              <w:bottom w:val="single" w:sz="36" w:space="0" w:color="00B388"/>
            </w:tcBorders>
          </w:tcPr>
          <w:p w14:paraId="1910339B" w14:textId="77777777" w:rsidR="00463F2E" w:rsidRDefault="00463F2E" w:rsidP="00BE4F32">
            <w:pPr>
              <w:pStyle w:val="TableSubhead8pt"/>
            </w:pPr>
            <w:r>
              <w:t>File</w:t>
            </w:r>
          </w:p>
        </w:tc>
        <w:tc>
          <w:tcPr>
            <w:tcW w:w="5310" w:type="dxa"/>
            <w:tcBorders>
              <w:top w:val="nil"/>
              <w:bottom w:val="single" w:sz="36" w:space="0" w:color="00B388"/>
            </w:tcBorders>
          </w:tcPr>
          <w:p w14:paraId="1D987037" w14:textId="77777777" w:rsidR="00463F2E" w:rsidRDefault="00463F2E" w:rsidP="00BE4F32">
            <w:pPr>
              <w:pStyle w:val="TableSubhead8pt"/>
            </w:pPr>
            <w:r>
              <w:t>Description</w:t>
            </w:r>
          </w:p>
        </w:tc>
      </w:tr>
      <w:tr w:rsidR="00463F2E" w14:paraId="6283BDCB" w14:textId="77777777" w:rsidTr="00BE4F32">
        <w:trPr>
          <w:cantSplit/>
        </w:trPr>
        <w:tc>
          <w:tcPr>
            <w:tcW w:w="1800" w:type="dxa"/>
          </w:tcPr>
          <w:p w14:paraId="68F0685C" w14:textId="77777777" w:rsidR="00463F2E" w:rsidRDefault="00463F2E" w:rsidP="00BE4F32">
            <w:pPr>
              <w:pStyle w:val="TableBody8pt"/>
            </w:pPr>
            <w:r>
              <w:t>sysdig_access_key</w:t>
            </w:r>
          </w:p>
        </w:tc>
        <w:tc>
          <w:tcPr>
            <w:tcW w:w="1530" w:type="dxa"/>
          </w:tcPr>
          <w:p w14:paraId="69E06F28" w14:textId="77777777" w:rsidR="00463F2E" w:rsidRDefault="00463F2E" w:rsidP="00BE4F32">
            <w:pPr>
              <w:pStyle w:val="TableBody8pt"/>
            </w:pPr>
            <w:r>
              <w:rPr>
                <w:rStyle w:val="BoldEmpha"/>
              </w:rPr>
              <w:t>group_vars/vault</w:t>
            </w:r>
          </w:p>
        </w:tc>
        <w:tc>
          <w:tcPr>
            <w:tcW w:w="5310" w:type="dxa"/>
          </w:tcPr>
          <w:p w14:paraId="62153449" w14:textId="77777777" w:rsidR="00463F2E" w:rsidRDefault="00463F2E" w:rsidP="00BE4F32">
            <w:pPr>
              <w:pStyle w:val="TableBody8pt"/>
            </w:pPr>
            <w:r>
              <w:t xml:space="preserve">After the activation of your account on the Sysdig portal, you will be provided with your access key which will be used by the playbooks to install the agent on each UCP, DTR and Linux worker node, as well as the NFS, logger and load balancer VMs. </w:t>
            </w:r>
          </w:p>
        </w:tc>
      </w:tr>
      <w:tr w:rsidR="00463F2E" w14:paraId="77ECD9B0" w14:textId="77777777" w:rsidTr="00BE4F32">
        <w:trPr>
          <w:cantSplit/>
        </w:trPr>
        <w:tc>
          <w:tcPr>
            <w:tcW w:w="1800" w:type="dxa"/>
          </w:tcPr>
          <w:p w14:paraId="7314F673" w14:textId="77777777" w:rsidR="00463F2E" w:rsidRDefault="00463F2E" w:rsidP="00BE4F32">
            <w:pPr>
              <w:pStyle w:val="TableBody8pt"/>
            </w:pPr>
            <w:r>
              <w:t>sysdig_agent</w:t>
            </w:r>
          </w:p>
        </w:tc>
        <w:tc>
          <w:tcPr>
            <w:tcW w:w="1530" w:type="dxa"/>
          </w:tcPr>
          <w:p w14:paraId="063F9497" w14:textId="77777777" w:rsidR="00463F2E" w:rsidRDefault="00463F2E" w:rsidP="00BE4F32">
            <w:pPr>
              <w:pStyle w:val="TableBody8pt"/>
            </w:pPr>
            <w:r>
              <w:t>group_vars/vars</w:t>
            </w:r>
          </w:p>
        </w:tc>
        <w:tc>
          <w:tcPr>
            <w:tcW w:w="5310" w:type="dxa"/>
          </w:tcPr>
          <w:p w14:paraId="50340D3E" w14:textId="77777777" w:rsidR="00463F2E" w:rsidRDefault="00463F2E" w:rsidP="00BE4F32">
            <w:pPr>
              <w:pStyle w:val="TableBody8pt"/>
            </w:pPr>
            <w:r>
              <w:t xml:space="preserve">Specifies the URL to the Sysdig Linux native install agent, for example, </w:t>
            </w:r>
            <w:r>
              <w:rPr>
                <w:rStyle w:val="CodingLanguage"/>
              </w:rPr>
              <w:t>https://s3.amazonaws.com/download.draios.com/stable/install-agent</w:t>
            </w:r>
          </w:p>
        </w:tc>
      </w:tr>
      <w:tr w:rsidR="00463F2E" w14:paraId="1162A370" w14:textId="77777777" w:rsidTr="00BE4F32">
        <w:trPr>
          <w:cantSplit/>
        </w:trPr>
        <w:tc>
          <w:tcPr>
            <w:tcW w:w="1800" w:type="dxa"/>
          </w:tcPr>
          <w:p w14:paraId="546830CB" w14:textId="77777777" w:rsidR="00463F2E" w:rsidRDefault="00463F2E" w:rsidP="00BE4F32">
            <w:pPr>
              <w:pStyle w:val="TableBody8pt"/>
            </w:pPr>
            <w:r>
              <w:t>sysdig_tags</w:t>
            </w:r>
          </w:p>
        </w:tc>
        <w:tc>
          <w:tcPr>
            <w:tcW w:w="1530" w:type="dxa"/>
          </w:tcPr>
          <w:p w14:paraId="3C24BF54" w14:textId="77777777" w:rsidR="00463F2E" w:rsidRDefault="00463F2E" w:rsidP="00BE4F32">
            <w:pPr>
              <w:pStyle w:val="TableBody8pt"/>
            </w:pPr>
            <w:r>
              <w:t>group_vars/vars</w:t>
            </w:r>
          </w:p>
        </w:tc>
        <w:tc>
          <w:tcPr>
            <w:tcW w:w="5310" w:type="dxa"/>
          </w:tcPr>
          <w:p w14:paraId="68CCBC59" w14:textId="77777777" w:rsidR="00463F2E" w:rsidRDefault="00463F2E" w:rsidP="00BE4F32">
            <w:pPr>
              <w:pStyle w:val="TableBody8pt"/>
            </w:pPr>
            <w:r>
              <w:t xml:space="preserve">Tagging your hosts is highly recommended. Tags allow you to sort the nodes of your infrastructure into custom groups in Sysdig Monitor. Specify location, role, and owner in the format: </w:t>
            </w:r>
            <w:r>
              <w:rPr>
                <w:rStyle w:val="CodingLanguage"/>
              </w:rPr>
              <w:t>'location:City,role:Enterprise CaaS on Synergy,owner:Customer Name'</w:t>
            </w:r>
          </w:p>
        </w:tc>
      </w:tr>
    </w:tbl>
    <w:p w14:paraId="1024B1E5" w14:textId="77777777" w:rsidR="00463F2E" w:rsidRDefault="00463F2E" w:rsidP="00463F2E">
      <w:pPr>
        <w:pStyle w:val="MISCNote-Ruleabove"/>
      </w:pPr>
      <w:r>
        <w:t>Note</w:t>
      </w:r>
    </w:p>
    <w:p w14:paraId="6AC94620" w14:textId="77777777" w:rsidR="00463F2E" w:rsidRDefault="00463F2E" w:rsidP="00463F2E">
      <w:pPr>
        <w:pStyle w:val="BodyTextMetricLight10pt"/>
      </w:pPr>
      <w:r>
        <w:t xml:space="preserve">By default, you must have outgoing port 6666 open in your firewall, to allow data to flow to </w:t>
      </w:r>
      <w:r>
        <w:rPr>
          <w:rStyle w:val="CodingLanguage"/>
        </w:rPr>
        <w:t>collector.sysdigcloud.com</w:t>
      </w:r>
      <w:r>
        <w:t xml:space="preserve">. You can configure the agent to use a different port by setting the </w:t>
      </w:r>
      <w:r>
        <w:rPr>
          <w:rStyle w:val="CodingLanguage"/>
        </w:rPr>
        <w:t>collector_port</w:t>
      </w:r>
      <w:r>
        <w:t xml:space="preserve"> parameter in the configuration file </w:t>
      </w:r>
      <w:r>
        <w:rPr>
          <w:rStyle w:val="CodingLanguage"/>
        </w:rPr>
        <w:t>/opt/draios/etc/dragent.yaml</w:t>
      </w:r>
      <w:r>
        <w:t xml:space="preserve">. For more information, see the relevant Sysdig documentation at </w:t>
      </w:r>
      <w:hyperlink r:id="rId54">
        <w:r>
          <w:rPr>
            <w:rStyle w:val="Hyperlink"/>
          </w:rPr>
          <w:t>https://support.sysdig.com/hc/en-us/articles/204205969</w:t>
        </w:r>
      </w:hyperlink>
      <w:r>
        <w:t>.</w:t>
      </w:r>
    </w:p>
    <w:p w14:paraId="469432B6" w14:textId="77777777" w:rsidR="00463F2E" w:rsidRDefault="00463F2E" w:rsidP="00463F2E">
      <w:pPr>
        <w:pStyle w:val="MISCNote-Rulebelow"/>
      </w:pPr>
      <w:r>
        <w:t>If you are using a proxy, it must be configured to be "fully-transparent". Non-transparent proxies will not allow the agent to connect.</w:t>
      </w:r>
    </w:p>
    <w:p w14:paraId="3E6A37F9" w14:textId="77777777" w:rsidR="00463F2E" w:rsidRDefault="00463F2E" w:rsidP="00463F2E">
      <w:pPr>
        <w:pStyle w:val="BodyTextMetricLight10pt"/>
      </w:pPr>
      <w:r>
        <w:t xml:space="preserve">Using the Sysdig software as a solution (SaaS) website </w:t>
      </w:r>
      <w:hyperlink r:id="rId55">
        <w:r>
          <w:rPr>
            <w:rStyle w:val="Hyperlink"/>
          </w:rPr>
          <w:t>https://app.sysdigcloud.com</w:t>
        </w:r>
      </w:hyperlink>
      <w:r>
        <w:t>, you are able to view, analyze and inspect various different dashboards.</w:t>
      </w:r>
    </w:p>
    <w:p w14:paraId="0BF22CB8" w14:textId="77777777" w:rsidR="00463F2E" w:rsidRDefault="00463F2E" w:rsidP="00463F2E">
      <w:pPr>
        <w:pStyle w:val="Heading2"/>
      </w:pPr>
      <w:bookmarkStart w:id="203" w:name="_Prometheus_and_Grafana"/>
      <w:bookmarkStart w:id="204" w:name="_Refd17e58055"/>
      <w:bookmarkStart w:id="205" w:name="_Tocd17e58055"/>
      <w:bookmarkStart w:id="206" w:name="_Toc514150038"/>
      <w:bookmarkEnd w:id="203"/>
      <w:r>
        <w:t>Prometheus and Grafana configuration</w:t>
      </w:r>
      <w:bookmarkEnd w:id="204"/>
      <w:bookmarkEnd w:id="205"/>
      <w:bookmarkEnd w:id="206"/>
    </w:p>
    <w:p w14:paraId="64AA397A" w14:textId="51B73454" w:rsidR="00463F2E" w:rsidRDefault="00463F2E" w:rsidP="00463F2E">
      <w:pPr>
        <w:pStyle w:val="BodyTextMetricLight10pt"/>
      </w:pPr>
      <w:r>
        <w:t xml:space="preserve">All Monitoring-related variables for Prometheus and Grafana are described in </w:t>
      </w:r>
      <w:r w:rsidRPr="00463F2E">
        <w:fldChar w:fldCharType="begin"/>
      </w:r>
      <w:r w:rsidRPr="00463F2E">
        <w:instrText xml:space="preserve"> REF _Refd17e58067 \h </w:instrText>
      </w:r>
      <w:r>
        <w:instrText xml:space="preserve"> \* MERGEFORMAT </w:instrText>
      </w:r>
      <w:r w:rsidRPr="00463F2E">
        <w:fldChar w:fldCharType="separate"/>
      </w:r>
      <w:r w:rsidR="001D26BE" w:rsidRPr="001D26BE">
        <w:t>Table</w:t>
      </w:r>
      <w:r w:rsidR="001D26BE" w:rsidRPr="001D26BE">
        <w:rPr>
          <w:rFonts w:ascii="Calibri" w:hAnsi="Calibri" w:cs="Calibri"/>
        </w:rPr>
        <w:t> </w:t>
      </w:r>
      <w:r w:rsidR="001D26BE">
        <w:t>16</w:t>
      </w:r>
      <w:r w:rsidRPr="00463F2E">
        <w:fldChar w:fldCharType="end"/>
      </w:r>
      <w:r w:rsidRPr="00463F2E">
        <w:t>.</w:t>
      </w:r>
      <w:r>
        <w:t xml:space="preserve"> The variables determine the versions of various software tools that are used and it is recommended that the values given below are used.</w:t>
      </w:r>
    </w:p>
    <w:p w14:paraId="716BE4B8" w14:textId="77777777" w:rsidR="00463F2E" w:rsidRDefault="00463F2E" w:rsidP="00463F2E">
      <w:pPr>
        <w:pStyle w:val="MISCTableCaptionHeader8pt"/>
      </w:pPr>
      <w:bookmarkStart w:id="207" w:name="_Refd17e58067"/>
      <w:bookmarkStart w:id="208" w:name="_Tocd17e58067"/>
      <w:r>
        <w:rPr>
          <w:rStyle w:val="MISCTableCaptionHeaderBold8pt"/>
          <w:noProof/>
        </w:rPr>
        <w:t>Table </w:t>
      </w:r>
      <w:bookmarkStart w:id="209" w:name="_Numd17e58067"/>
      <w:r>
        <w:fldChar w:fldCharType="begin"/>
      </w:r>
      <w:r>
        <w:instrText xml:space="preserve"> SEQ Table \* ARABIC </w:instrText>
      </w:r>
      <w:r>
        <w:fldChar w:fldCharType="separate"/>
      </w:r>
      <w:r w:rsidR="001D26BE">
        <w:rPr>
          <w:noProof/>
        </w:rPr>
        <w:t>16</w:t>
      </w:r>
      <w:r>
        <w:rPr>
          <w:rStyle w:val="MISCTableCaptionHeaderBold8pt"/>
          <w:noProof/>
        </w:rPr>
        <w:fldChar w:fldCharType="end"/>
      </w:r>
      <w:bookmarkEnd w:id="207"/>
      <w:bookmarkEnd w:id="208"/>
      <w:bookmarkEnd w:id="209"/>
      <w:r>
        <w:t>. Monitoring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70"/>
        <w:gridCol w:w="6570"/>
      </w:tblGrid>
      <w:tr w:rsidR="00463F2E" w14:paraId="65230BF8" w14:textId="77777777" w:rsidTr="00BE4F32">
        <w:trPr>
          <w:cantSplit/>
        </w:trPr>
        <w:tc>
          <w:tcPr>
            <w:tcW w:w="2070" w:type="dxa"/>
            <w:tcBorders>
              <w:top w:val="nil"/>
              <w:bottom w:val="single" w:sz="36" w:space="0" w:color="00B388"/>
            </w:tcBorders>
          </w:tcPr>
          <w:p w14:paraId="53325A28" w14:textId="77777777" w:rsidR="00463F2E" w:rsidRDefault="00463F2E" w:rsidP="00BE4F32">
            <w:pPr>
              <w:pStyle w:val="TableSubhead8pt"/>
            </w:pPr>
            <w:r>
              <w:t>Variable</w:t>
            </w:r>
          </w:p>
        </w:tc>
        <w:tc>
          <w:tcPr>
            <w:tcW w:w="6570" w:type="dxa"/>
            <w:tcBorders>
              <w:top w:val="nil"/>
              <w:bottom w:val="single" w:sz="36" w:space="0" w:color="00B388"/>
            </w:tcBorders>
          </w:tcPr>
          <w:p w14:paraId="4DB99F5A" w14:textId="77777777" w:rsidR="00463F2E" w:rsidRDefault="00463F2E" w:rsidP="00BE4F32">
            <w:pPr>
              <w:pStyle w:val="TableSubhead8pt"/>
            </w:pPr>
            <w:r>
              <w:t>Description</w:t>
            </w:r>
          </w:p>
        </w:tc>
      </w:tr>
      <w:tr w:rsidR="00463F2E" w14:paraId="5EC60E93" w14:textId="77777777" w:rsidTr="00BE4F32">
        <w:trPr>
          <w:cantSplit/>
        </w:trPr>
        <w:tc>
          <w:tcPr>
            <w:tcW w:w="2070" w:type="dxa"/>
          </w:tcPr>
          <w:p w14:paraId="0C8F25DA" w14:textId="77777777" w:rsidR="00463F2E" w:rsidRDefault="00463F2E" w:rsidP="00BE4F32">
            <w:pPr>
              <w:pStyle w:val="TableBody8pt"/>
            </w:pPr>
            <w:r>
              <w:t>cadvisor_version</w:t>
            </w:r>
          </w:p>
        </w:tc>
        <w:tc>
          <w:tcPr>
            <w:tcW w:w="6570" w:type="dxa"/>
          </w:tcPr>
          <w:p w14:paraId="6AABE03A" w14:textId="77777777" w:rsidR="00463F2E" w:rsidRDefault="00463F2E" w:rsidP="00BE4F32">
            <w:pPr>
              <w:pStyle w:val="TableBody8pt"/>
            </w:pPr>
            <w:r>
              <w:rPr>
                <w:rStyle w:val="CodingLanguage"/>
              </w:rPr>
              <w:t>v0.25.0</w:t>
            </w:r>
            <w:r>
              <w:t xml:space="preserve"> </w:t>
            </w:r>
          </w:p>
        </w:tc>
      </w:tr>
      <w:tr w:rsidR="00463F2E" w14:paraId="7B80FABD" w14:textId="77777777" w:rsidTr="00BE4F32">
        <w:trPr>
          <w:cantSplit/>
        </w:trPr>
        <w:tc>
          <w:tcPr>
            <w:tcW w:w="2070" w:type="dxa"/>
          </w:tcPr>
          <w:p w14:paraId="6F2A00C1" w14:textId="77777777" w:rsidR="00463F2E" w:rsidRDefault="00463F2E" w:rsidP="00BE4F32">
            <w:pPr>
              <w:pStyle w:val="TableBody8pt"/>
            </w:pPr>
            <w:r>
              <w:t>node_exporter_version</w:t>
            </w:r>
          </w:p>
        </w:tc>
        <w:tc>
          <w:tcPr>
            <w:tcW w:w="6570" w:type="dxa"/>
          </w:tcPr>
          <w:p w14:paraId="396BE6C6" w14:textId="77777777" w:rsidR="00463F2E" w:rsidRDefault="00463F2E" w:rsidP="00BE4F32">
            <w:pPr>
              <w:pStyle w:val="TableBody8pt"/>
            </w:pPr>
            <w:r>
              <w:rPr>
                <w:rStyle w:val="CodingLanguage"/>
              </w:rPr>
              <w:t>v1.14.0</w:t>
            </w:r>
            <w:r>
              <w:t xml:space="preserve"> </w:t>
            </w:r>
          </w:p>
        </w:tc>
      </w:tr>
      <w:tr w:rsidR="00463F2E" w14:paraId="50F2E2B9" w14:textId="77777777" w:rsidTr="00BE4F32">
        <w:trPr>
          <w:cantSplit/>
        </w:trPr>
        <w:tc>
          <w:tcPr>
            <w:tcW w:w="2070" w:type="dxa"/>
          </w:tcPr>
          <w:p w14:paraId="1E20296F" w14:textId="77777777" w:rsidR="00463F2E" w:rsidRDefault="00463F2E" w:rsidP="00BE4F32">
            <w:pPr>
              <w:pStyle w:val="TableBody8pt"/>
            </w:pPr>
            <w:r>
              <w:t>prometheus_version</w:t>
            </w:r>
          </w:p>
        </w:tc>
        <w:tc>
          <w:tcPr>
            <w:tcW w:w="6570" w:type="dxa"/>
          </w:tcPr>
          <w:p w14:paraId="52E25C11" w14:textId="77777777" w:rsidR="00463F2E" w:rsidRDefault="00463F2E" w:rsidP="00BE4F32">
            <w:pPr>
              <w:pStyle w:val="TableBody8pt"/>
            </w:pPr>
            <w:r>
              <w:rPr>
                <w:rStyle w:val="CodingLanguage"/>
              </w:rPr>
              <w:t>v1.7.1</w:t>
            </w:r>
            <w:r>
              <w:t xml:space="preserve"> </w:t>
            </w:r>
          </w:p>
        </w:tc>
      </w:tr>
      <w:tr w:rsidR="00463F2E" w14:paraId="47C452E5" w14:textId="77777777" w:rsidTr="00BE4F32">
        <w:trPr>
          <w:cantSplit/>
        </w:trPr>
        <w:tc>
          <w:tcPr>
            <w:tcW w:w="2070" w:type="dxa"/>
          </w:tcPr>
          <w:p w14:paraId="10F0B84A" w14:textId="77777777" w:rsidR="00463F2E" w:rsidRDefault="00463F2E" w:rsidP="00BE4F32">
            <w:pPr>
              <w:pStyle w:val="TableBody8pt"/>
            </w:pPr>
            <w:r>
              <w:t>grafana_version</w:t>
            </w:r>
          </w:p>
        </w:tc>
        <w:tc>
          <w:tcPr>
            <w:tcW w:w="6570" w:type="dxa"/>
          </w:tcPr>
          <w:p w14:paraId="7DDAA3A1" w14:textId="77777777" w:rsidR="00463F2E" w:rsidRDefault="00463F2E" w:rsidP="00BE4F32">
            <w:pPr>
              <w:pStyle w:val="TableBody8pt"/>
            </w:pPr>
            <w:r>
              <w:rPr>
                <w:rStyle w:val="CodingLanguage"/>
              </w:rPr>
              <w:t>4.4.3</w:t>
            </w:r>
            <w:r>
              <w:t xml:space="preserve"> </w:t>
            </w:r>
          </w:p>
        </w:tc>
      </w:tr>
      <w:tr w:rsidR="00463F2E" w14:paraId="4F9A96F8" w14:textId="77777777" w:rsidTr="00BE4F32">
        <w:trPr>
          <w:cantSplit/>
        </w:trPr>
        <w:tc>
          <w:tcPr>
            <w:tcW w:w="2070" w:type="dxa"/>
          </w:tcPr>
          <w:p w14:paraId="51ACFB53" w14:textId="77777777" w:rsidR="00463F2E" w:rsidRDefault="00463F2E" w:rsidP="00BE4F32">
            <w:pPr>
              <w:pStyle w:val="TableBody8pt"/>
            </w:pPr>
            <w:r>
              <w:lastRenderedPageBreak/>
              <w:t>prom_persistent_vol_name</w:t>
            </w:r>
          </w:p>
        </w:tc>
        <w:tc>
          <w:tcPr>
            <w:tcW w:w="6570" w:type="dxa"/>
          </w:tcPr>
          <w:p w14:paraId="74327AB6" w14:textId="37D0EC5E" w:rsidR="00463F2E" w:rsidRDefault="00463F2E" w:rsidP="00BE4F32">
            <w:pPr>
              <w:pStyle w:val="TableBody8pt"/>
            </w:pPr>
            <w:r>
              <w:t xml:space="preserve">The name of the volume which will be used to store the monitoring data. The volume is created using the </w:t>
            </w:r>
            <w:r w:rsidR="00A9144D">
              <w:t>vSphere Docker Volume</w:t>
            </w:r>
            <w:r>
              <w:t xml:space="preserve"> plugin.</w:t>
            </w:r>
          </w:p>
        </w:tc>
      </w:tr>
      <w:tr w:rsidR="00463F2E" w14:paraId="41B10B71" w14:textId="77777777" w:rsidTr="00BE4F32">
        <w:trPr>
          <w:cantSplit/>
        </w:trPr>
        <w:tc>
          <w:tcPr>
            <w:tcW w:w="2070" w:type="dxa"/>
          </w:tcPr>
          <w:p w14:paraId="789E95DC" w14:textId="77777777" w:rsidR="00463F2E" w:rsidRDefault="00463F2E" w:rsidP="00BE4F32">
            <w:pPr>
              <w:pStyle w:val="TableBody8pt"/>
            </w:pPr>
            <w:r>
              <w:t>prom_persistent_vol_size</w:t>
            </w:r>
          </w:p>
        </w:tc>
        <w:tc>
          <w:tcPr>
            <w:tcW w:w="6570" w:type="dxa"/>
          </w:tcPr>
          <w:p w14:paraId="76E81D18" w14:textId="77777777" w:rsidR="00463F2E" w:rsidRDefault="00463F2E" w:rsidP="00BE4F32">
            <w:pPr>
              <w:pStyle w:val="TableBody8pt"/>
            </w:pPr>
            <w:r>
              <w:t>The size of the volume which will hold the monitoring data. The exact syntax is dictated by the vSphere Docker Volume plugin. The default value is 10GB.</w:t>
            </w:r>
          </w:p>
        </w:tc>
      </w:tr>
    </w:tbl>
    <w:p w14:paraId="4010D347" w14:textId="77777777" w:rsidR="00463F2E" w:rsidRDefault="00463F2E" w:rsidP="00463F2E">
      <w:pPr>
        <w:pStyle w:val="Heading2"/>
      </w:pPr>
      <w:bookmarkStart w:id="210" w:name="_Refd17e58181"/>
      <w:bookmarkStart w:id="211" w:name="_Tocd17e58181"/>
    </w:p>
    <w:p w14:paraId="608633D7" w14:textId="77777777" w:rsidR="00463F2E" w:rsidRDefault="00463F2E" w:rsidP="00463F2E">
      <w:pPr>
        <w:pStyle w:val="Heading2"/>
      </w:pPr>
      <w:bookmarkStart w:id="212" w:name="_Toc514150039"/>
      <w:r>
        <w:t>Protecting sensitive information</w:t>
      </w:r>
      <w:bookmarkEnd w:id="210"/>
      <w:bookmarkEnd w:id="211"/>
      <w:bookmarkEnd w:id="212"/>
    </w:p>
    <w:p w14:paraId="177FB246" w14:textId="77777777" w:rsidR="00463F2E" w:rsidRDefault="00463F2E" w:rsidP="00463F2E">
      <w:pPr>
        <w:pStyle w:val="BodyTextMetricLight10pt"/>
      </w:pPr>
      <w:r>
        <w:t xml:space="preserve">A vault file is used to protect any sensitive variables that should not appear in clear text in your </w:t>
      </w:r>
      <w:r>
        <w:rPr>
          <w:rStyle w:val="CodingLanguage"/>
        </w:rPr>
        <w:t>group_vars/vars</w:t>
      </w:r>
      <w:r>
        <w:t xml:space="preserve"> file. The vault file will be encrypted and will require a password to be entered before it can be read or updated.</w:t>
      </w:r>
    </w:p>
    <w:p w14:paraId="18E6E1E0" w14:textId="77777777" w:rsidR="00463F2E" w:rsidRDefault="00463F2E" w:rsidP="00463F2E">
      <w:pPr>
        <w:pStyle w:val="BodyTextMetricLight10pt"/>
      </w:pPr>
      <w:r>
        <w:t xml:space="preserve">A sample vault file is provided named </w:t>
      </w:r>
      <w:r>
        <w:rPr>
          <w:rStyle w:val="CodingLanguage"/>
        </w:rPr>
        <w:t>group_vars/vault.sample</w:t>
      </w:r>
      <w:r>
        <w:t xml:space="preserve"> that you can use as a model for your vault file. To create a vault, you create a new file called </w:t>
      </w:r>
      <w:r>
        <w:rPr>
          <w:rStyle w:val="CodingLanguage"/>
        </w:rPr>
        <w:t>group_vars/vault</w:t>
      </w:r>
      <w:r>
        <w:t xml:space="preserve"> and add entries similar to:</w:t>
      </w:r>
    </w:p>
    <w:p w14:paraId="6C741BEC" w14:textId="77777777" w:rsidR="00463F2E" w:rsidRPr="000B1BFC" w:rsidRDefault="00463F2E" w:rsidP="00463F2E">
      <w:pPr>
        <w:pStyle w:val="BodyTextMetricLight10pt"/>
        <w:rPr>
          <w:rStyle w:val="CodingLanguage"/>
        </w:rPr>
      </w:pPr>
      <w:r w:rsidRPr="000B1BFC">
        <w:rPr>
          <w:rStyle w:val="CodingLanguage"/>
        </w:rPr>
        <w:t>---</w:t>
      </w:r>
      <w:r w:rsidRPr="000B1BFC">
        <w:rPr>
          <w:rStyle w:val="CodingLanguage"/>
        </w:rPr>
        <w:br/>
        <w:t>docker_ee_url: 'your_url_here'</w:t>
      </w:r>
      <w:r w:rsidRPr="000B1BFC">
        <w:rPr>
          <w:rStyle w:val="CodingLanguage"/>
        </w:rPr>
        <w:br/>
        <w:t>vcenter_password: 'xxxx'</w:t>
      </w:r>
      <w:r w:rsidRPr="000B1BFC">
        <w:rPr>
          <w:rStyle w:val="CodingLanguage"/>
        </w:rPr>
        <w:br/>
        <w:t>vm_password: 'xxxx'</w:t>
      </w:r>
      <w:r w:rsidRPr="000B1BFC">
        <w:rPr>
          <w:rStyle w:val="CodingLanguage"/>
        </w:rPr>
        <w:br/>
        <w:t>ucp_password: 'zzzz'</w:t>
      </w:r>
      <w:r w:rsidRPr="000B1BFC">
        <w:rPr>
          <w:rStyle w:val="CodingLanguage"/>
        </w:rPr>
        <w:br/>
        <w:t>win_password: 'yourpass'</w:t>
      </w:r>
      <w:r w:rsidRPr="000B1BFC">
        <w:rPr>
          <w:rStyle w:val="CodingLanguage"/>
        </w:rPr>
        <w:br/>
        <w:t>sysdig_access_key: 'enter_sysdig_access_key'</w:t>
      </w:r>
      <w:r w:rsidRPr="000B1BFC">
        <w:rPr>
          <w:rStyle w:val="CodingLanguage"/>
        </w:rPr>
        <w:br/>
        <w:t>rhn_orgid: "YourOrgId"</w:t>
      </w:r>
      <w:r w:rsidRPr="000B1BFC">
        <w:rPr>
          <w:rStyle w:val="CodingLanguage"/>
        </w:rPr>
        <w:br/>
        <w:t>rhn_key: "YourActivationKey"</w:t>
      </w:r>
    </w:p>
    <w:p w14:paraId="3D602CDD" w14:textId="7B14F312" w:rsidR="00463F2E" w:rsidRDefault="00463F2E" w:rsidP="00463F2E">
      <w:pPr>
        <w:pStyle w:val="BodyTextMetricLight10pt"/>
      </w:pPr>
      <w:r>
        <w:rPr>
          <w:rStyle w:val="CodingLanguage"/>
        </w:rPr>
        <w:t>rhn_orgid</w:t>
      </w:r>
      <w:r>
        <w:t xml:space="preserve"> and </w:t>
      </w:r>
      <w:r>
        <w:rPr>
          <w:rStyle w:val="CodingLanguage"/>
        </w:rPr>
        <w:t>rhn_key</w:t>
      </w:r>
      <w:r>
        <w:t xml:space="preserve"> are the credentials needed to subscribe the virtual machines with Red Ha</w:t>
      </w:r>
      <w:r w:rsidR="00C152C3">
        <w:t>t Customer Portal. For more information</w:t>
      </w:r>
      <w:r>
        <w:t xml:space="preserve"> regarding activation keys</w:t>
      </w:r>
      <w:r w:rsidR="00B84EDB">
        <w:t>,</w:t>
      </w:r>
      <w:r>
        <w:t xml:space="preserve"> see the following URL: </w:t>
      </w:r>
      <w:hyperlink r:id="rId56">
        <w:r>
          <w:rPr>
            <w:rStyle w:val="Hyperlink"/>
          </w:rPr>
          <w:t>https://access.redhat.com/articles/1378093</w:t>
        </w:r>
      </w:hyperlink>
    </w:p>
    <w:p w14:paraId="2DA5E524" w14:textId="77777777" w:rsidR="00463F2E" w:rsidRDefault="00463F2E" w:rsidP="00463F2E">
      <w:pPr>
        <w:pStyle w:val="BodyTextMetricLight10pt"/>
      </w:pPr>
      <w:r>
        <w:t>To encrypt the vault you need to run the following command:</w:t>
      </w:r>
    </w:p>
    <w:p w14:paraId="50545B29" w14:textId="77777777" w:rsidR="00463F2E" w:rsidRPr="000B1BFC" w:rsidRDefault="00463F2E" w:rsidP="00463F2E">
      <w:pPr>
        <w:pStyle w:val="BodyTextMetricLight10pt"/>
        <w:rPr>
          <w:rStyle w:val="CodingLanguage"/>
        </w:rPr>
      </w:pPr>
      <w:r w:rsidRPr="000B1BFC">
        <w:rPr>
          <w:rStyle w:val="CodingLanguage"/>
        </w:rPr>
        <w:t># ansible-vault encrypt group_vars/vault</w:t>
      </w:r>
    </w:p>
    <w:p w14:paraId="4F3A1FDE" w14:textId="77777777" w:rsidR="00463F2E" w:rsidRDefault="00463F2E" w:rsidP="00463F2E">
      <w:pPr>
        <w:pStyle w:val="BodyTextMetricLight10pt"/>
      </w:pPr>
      <w:r>
        <w:t>You will be prompted for a password that will decrypt the vault when required. You can update the values in your vault by running:</w:t>
      </w:r>
    </w:p>
    <w:p w14:paraId="03E557AD" w14:textId="77777777" w:rsidR="00463F2E" w:rsidRPr="000B1BFC" w:rsidRDefault="00463F2E" w:rsidP="00463F2E">
      <w:pPr>
        <w:pStyle w:val="BodyTextMetricLight10pt"/>
        <w:rPr>
          <w:rStyle w:val="CodingLanguage"/>
        </w:rPr>
      </w:pPr>
      <w:r w:rsidRPr="000B1BFC">
        <w:rPr>
          <w:rStyle w:val="CodingLanguage"/>
        </w:rPr>
        <w:t># ansible-vault edit group_vars/vault</w:t>
      </w:r>
    </w:p>
    <w:p w14:paraId="10613B07" w14:textId="73CFB4D2" w:rsidR="00463F2E" w:rsidRDefault="00463F2E" w:rsidP="00463F2E">
      <w:pPr>
        <w:pStyle w:val="BodyTextMetricLight10pt"/>
      </w:pPr>
      <w:r>
        <w:t>For Ansible to be able to read the vault, you need to specify a file where the password is stored, for instance</w:t>
      </w:r>
      <w:r w:rsidR="00D42DDF">
        <w:t>,</w:t>
      </w:r>
      <w:r>
        <w:t xml:space="preserve"> in a file called </w:t>
      </w:r>
      <w:r>
        <w:rPr>
          <w:rStyle w:val="CodingLanguage"/>
        </w:rPr>
        <w:t>.vault_pass</w:t>
      </w:r>
      <w:r>
        <w:t>. Once the file is created, take the following precautions to avoid illegitimate access to this file:</w:t>
      </w:r>
    </w:p>
    <w:p w14:paraId="7D223157" w14:textId="6FBE1E08" w:rsidR="00463F2E" w:rsidRDefault="00463F2E" w:rsidP="00661335">
      <w:pPr>
        <w:pStyle w:val="NumberedList-Level1"/>
        <w:numPr>
          <w:ilvl w:val="0"/>
          <w:numId w:val="23"/>
        </w:numPr>
      </w:pPr>
      <w:r>
        <w:t xml:space="preserve">Change the permissions so only </w:t>
      </w:r>
      <w:r>
        <w:rPr>
          <w:rStyle w:val="CodingLanguage"/>
        </w:rPr>
        <w:t>root</w:t>
      </w:r>
      <w:r>
        <w:t xml:space="preserve"> can read it using </w:t>
      </w:r>
      <w:r>
        <w:rPr>
          <w:rStyle w:val="CodingLanguage"/>
        </w:rPr>
        <w:t># chmod 600 .vault_pass</w:t>
      </w:r>
      <w:r>
        <w:t xml:space="preserve"> </w:t>
      </w:r>
    </w:p>
    <w:p w14:paraId="23CBC07B" w14:textId="7C5F5147" w:rsidR="00463F2E" w:rsidRDefault="00463F2E" w:rsidP="00463F2E">
      <w:pPr>
        <w:pStyle w:val="NumberedList-Level1LastBeforeBodycopy"/>
      </w:pPr>
      <w:r>
        <w:t xml:space="preserve">Add the file to your </w:t>
      </w:r>
      <w:r>
        <w:rPr>
          <w:rStyle w:val="CodingLanguage"/>
        </w:rPr>
        <w:t>.gitignore</w:t>
      </w:r>
      <w:r>
        <w:t xml:space="preserve"> file if you are using a Git repository to manage your playbooks. </w:t>
      </w:r>
    </w:p>
    <w:p w14:paraId="5AA3FB7C" w14:textId="77777777" w:rsidR="00463F2E" w:rsidRDefault="00463F2E" w:rsidP="00463F2E">
      <w:pPr>
        <w:pStyle w:val="Heading1"/>
      </w:pPr>
      <w:bookmarkStart w:id="213" w:name="_Refd17e58245"/>
      <w:bookmarkStart w:id="214" w:name="_Tocd17e58245"/>
      <w:bookmarkStart w:id="215" w:name="_Toc514150040"/>
      <w:r>
        <w:t>Overview of the playbooks</w:t>
      </w:r>
      <w:bookmarkEnd w:id="213"/>
      <w:bookmarkEnd w:id="214"/>
      <w:bookmarkEnd w:id="215"/>
    </w:p>
    <w:p w14:paraId="4131E7BE" w14:textId="7D2FCC48" w:rsidR="008B35D2" w:rsidRDefault="008B35D2" w:rsidP="008B35D2">
      <w:pPr>
        <w:pStyle w:val="BodyTextMetricLight10pt"/>
      </w:pPr>
      <w:r>
        <w:t>There are two main entry points for the playbooks:</w:t>
      </w:r>
    </w:p>
    <w:p w14:paraId="32944535" w14:textId="6B9C1E05" w:rsidR="008B35D2" w:rsidRDefault="008B35D2" w:rsidP="008B35D2">
      <w:pPr>
        <w:pStyle w:val="BulletLevel1"/>
      </w:pPr>
      <w:r w:rsidRPr="008B35D2">
        <w:rPr>
          <w:rStyle w:val="CodingLanguage"/>
        </w:rPr>
        <w:t>site.yml</w:t>
      </w:r>
      <w:r>
        <w:t xml:space="preserve"> deploys a Linux-only environment</w:t>
      </w:r>
    </w:p>
    <w:p w14:paraId="108F7C31" w14:textId="510C97DF" w:rsidR="008B35D2" w:rsidRPr="008B35D2" w:rsidRDefault="008B35D2" w:rsidP="00D42DDF">
      <w:pPr>
        <w:pStyle w:val="BulletLevel1LastBeforeBodycopy"/>
      </w:pPr>
      <w:r w:rsidRPr="008B35D2">
        <w:rPr>
          <w:rStyle w:val="CodingLanguage"/>
        </w:rPr>
        <w:t>hybrid.yml</w:t>
      </w:r>
      <w:r>
        <w:t xml:space="preserve"> deploys a mixed environment with Linux and Windows worker nodes</w:t>
      </w:r>
    </w:p>
    <w:p w14:paraId="02842190" w14:textId="77777777" w:rsidR="00E64167" w:rsidRDefault="00E64167" w:rsidP="00E64167">
      <w:pPr>
        <w:pStyle w:val="Heading2"/>
      </w:pPr>
      <w:bookmarkStart w:id="216" w:name="_Refd17e58252"/>
      <w:bookmarkStart w:id="217" w:name="_Tocd17e58252"/>
      <w:bookmarkStart w:id="218" w:name="_Toc514150041"/>
      <w:r>
        <w:t>site.yml and related playbooks</w:t>
      </w:r>
      <w:bookmarkEnd w:id="216"/>
      <w:bookmarkEnd w:id="217"/>
      <w:bookmarkEnd w:id="218"/>
    </w:p>
    <w:p w14:paraId="36C60922" w14:textId="43092462" w:rsidR="00B956CD" w:rsidRDefault="00E64167" w:rsidP="00B956CD">
      <w:pPr>
        <w:pStyle w:val="BodyTextMetricLight10pt"/>
      </w:pPr>
      <w:r>
        <w:t xml:space="preserve">The playbook </w:t>
      </w:r>
      <w:r>
        <w:rPr>
          <w:rStyle w:val="CodingLanguage"/>
        </w:rPr>
        <w:t>./site.yml</w:t>
      </w:r>
      <w:r w:rsidR="00D42DDF">
        <w:t xml:space="preserve"> is</w:t>
      </w:r>
      <w:r w:rsidR="00B956CD">
        <w:t xml:space="preserve"> the day 0 playbook you use to deploy the solution and it invokes the following playbooks:</w:t>
      </w:r>
    </w:p>
    <w:p w14:paraId="31E7CF32" w14:textId="44CCB112" w:rsidR="00E64167" w:rsidRDefault="00E64167" w:rsidP="00B956CD">
      <w:pPr>
        <w:pStyle w:val="BulletLevel1"/>
      </w:pPr>
      <w:r>
        <w:rPr>
          <w:rStyle w:val="CodingLanguage"/>
        </w:rPr>
        <w:t>playbooks/create_vms.yml</w:t>
      </w:r>
      <w:r w:rsidR="001804D5">
        <w:t xml:space="preserve"> will create all the necessary virtual m</w:t>
      </w:r>
      <w:r>
        <w:t xml:space="preserve">achines for the environment from the VM Template defined in the </w:t>
      </w:r>
      <w:r>
        <w:rPr>
          <w:rStyle w:val="CodingLanguage"/>
        </w:rPr>
        <w:t>vm_template</w:t>
      </w:r>
      <w:r>
        <w:t xml:space="preserve"> variable.</w:t>
      </w:r>
    </w:p>
    <w:p w14:paraId="25048BFB" w14:textId="2F55CE7A" w:rsidR="00E64167" w:rsidRDefault="00E64167" w:rsidP="00E64167">
      <w:pPr>
        <w:pStyle w:val="BulletLevel1"/>
        <w:numPr>
          <w:ilvl w:val="0"/>
          <w:numId w:val="1"/>
        </w:numPr>
        <w:ind w:left="187" w:hanging="187"/>
      </w:pPr>
      <w:r>
        <w:rPr>
          <w:rStyle w:val="CodingLanguage"/>
        </w:rPr>
        <w:t>playbooks/config_networking.yml</w:t>
      </w:r>
      <w:r>
        <w:t xml:space="preserve"> will configure t</w:t>
      </w:r>
      <w:r w:rsidR="001804D5">
        <w:t>he network settings in all the virtual m</w:t>
      </w:r>
      <w:r>
        <w:t>achines.</w:t>
      </w:r>
    </w:p>
    <w:p w14:paraId="3A7AD55B" w14:textId="662D8CCB" w:rsidR="00E64167" w:rsidRDefault="00E64167" w:rsidP="00E64167">
      <w:pPr>
        <w:pStyle w:val="BulletLevel1"/>
        <w:numPr>
          <w:ilvl w:val="0"/>
          <w:numId w:val="1"/>
        </w:numPr>
        <w:ind w:left="187" w:hanging="187"/>
      </w:pPr>
      <w:r>
        <w:rPr>
          <w:rStyle w:val="CodingLanguage"/>
        </w:rPr>
        <w:t>playbooks/config_subscription.yml</w:t>
      </w:r>
      <w:r>
        <w:t xml:space="preserve"> registers and subscribes all virtual machines to the Red Hat Customer Portal. This is only needed if you pull packages from Red Hat. This playbook is commented out by default but you should uncomment it to make sure each VM registers with the Red Hat portal. It is commented out so that you can test the deployment first without having to unregister all the VMs from </w:t>
      </w:r>
      <w:r>
        <w:lastRenderedPageBreak/>
        <w:t>the Red Hat Customer Portal between each test. If you are using an internal repository, as described in the section</w:t>
      </w:r>
      <w:r w:rsidR="002E662E">
        <w:t xml:space="preserve"> </w:t>
      </w:r>
      <w:hyperlink w:anchor="_Create_the_Red" w:history="1">
        <w:r w:rsidR="002E662E" w:rsidRPr="002E662E">
          <w:rPr>
            <w:rStyle w:val="Hyperlink"/>
          </w:rPr>
          <w:t>Create the Red Hat Linux template</w:t>
        </w:r>
      </w:hyperlink>
      <w:r w:rsidRPr="002B5AE6">
        <w:rPr>
          <w:u w:val="single"/>
        </w:rPr>
        <w:t>,</w:t>
      </w:r>
      <w:r>
        <w:t xml:space="preserve"> you can keep this playbook commented out.</w:t>
      </w:r>
    </w:p>
    <w:p w14:paraId="1557CE3E" w14:textId="77777777" w:rsidR="00E64167" w:rsidRDefault="00E64167" w:rsidP="00E64167">
      <w:pPr>
        <w:pStyle w:val="BulletLevel1"/>
        <w:numPr>
          <w:ilvl w:val="0"/>
          <w:numId w:val="1"/>
        </w:numPr>
        <w:ind w:left="187" w:hanging="187"/>
      </w:pPr>
      <w:r>
        <w:rPr>
          <w:rStyle w:val="CodingLanguage"/>
        </w:rPr>
        <w:t>playbooks/install_haproxy.yml</w:t>
      </w:r>
      <w:r>
        <w:t xml:space="preserve"> installs and configures the HAProxy package in the load balancer nodes. HAProxy is the tool chosen to implement load balancing for UCP nodes, DTR nodes and worker nodes.</w:t>
      </w:r>
    </w:p>
    <w:p w14:paraId="648FCD41" w14:textId="649CB9DC" w:rsidR="00E64167" w:rsidRDefault="00E64167" w:rsidP="00E64167">
      <w:pPr>
        <w:pStyle w:val="BulletLevel1"/>
        <w:numPr>
          <w:ilvl w:val="0"/>
          <w:numId w:val="1"/>
        </w:numPr>
        <w:ind w:left="187" w:hanging="187"/>
      </w:pPr>
      <w:r>
        <w:rPr>
          <w:rStyle w:val="CodingLanguage"/>
        </w:rPr>
        <w:t>playbooks/config_ntp.yml</w:t>
      </w:r>
      <w:r>
        <w:t xml:space="preserve"> configures the </w:t>
      </w:r>
      <w:r>
        <w:rPr>
          <w:rStyle w:val="BoldEmpha"/>
        </w:rPr>
        <w:t>chrony</w:t>
      </w:r>
      <w:r>
        <w:t xml:space="preserve"> client package in all </w:t>
      </w:r>
      <w:r w:rsidR="004B7073">
        <w:t>virtual m</w:t>
      </w:r>
      <w:r>
        <w:t xml:space="preserve">achines in order to have a synchronized clock across the environment. It will use the list of servers specified in the </w:t>
      </w:r>
      <w:r>
        <w:rPr>
          <w:rStyle w:val="CodingLanguage"/>
        </w:rPr>
        <w:t>ntp_servers</w:t>
      </w:r>
      <w:r>
        <w:t xml:space="preserve"> variable in the file </w:t>
      </w:r>
      <w:r>
        <w:rPr>
          <w:rStyle w:val="CodingLanguage"/>
        </w:rPr>
        <w:t>group_vars/vars</w:t>
      </w:r>
      <w:r>
        <w:t>.</w:t>
      </w:r>
    </w:p>
    <w:p w14:paraId="7BC2214F" w14:textId="60D7710A" w:rsidR="00E64167" w:rsidRDefault="00E64167" w:rsidP="00E64167">
      <w:pPr>
        <w:pStyle w:val="BulletLevel1"/>
        <w:numPr>
          <w:ilvl w:val="0"/>
          <w:numId w:val="1"/>
        </w:numPr>
        <w:ind w:left="187" w:hanging="187"/>
      </w:pPr>
      <w:r>
        <w:rPr>
          <w:rStyle w:val="CodingLanguage"/>
        </w:rPr>
        <w:t>playbooks/install_docker.yml</w:t>
      </w:r>
      <w:r>
        <w:t xml:space="preserve"> installs Docker along with all </w:t>
      </w:r>
      <w:r w:rsidR="008511ED">
        <w:t xml:space="preserve">of </w:t>
      </w:r>
      <w:r>
        <w:t>its dependencies.</w:t>
      </w:r>
    </w:p>
    <w:p w14:paraId="6184C6B6" w14:textId="77777777" w:rsidR="00E64167" w:rsidRDefault="00E64167" w:rsidP="00E64167">
      <w:pPr>
        <w:pStyle w:val="BulletLevel1"/>
        <w:numPr>
          <w:ilvl w:val="0"/>
          <w:numId w:val="1"/>
        </w:numPr>
        <w:ind w:left="187" w:hanging="187"/>
      </w:pPr>
      <w:r>
        <w:rPr>
          <w:rStyle w:val="CodingLanguage"/>
        </w:rPr>
        <w:t>playbooks/install_rsyslog.yml</w:t>
      </w:r>
      <w:r>
        <w:t xml:space="preserve"> installs and configures </w:t>
      </w:r>
      <w:r>
        <w:rPr>
          <w:rStyle w:val="BoldEmpha"/>
        </w:rPr>
        <w:t>rsyslog</w:t>
      </w:r>
      <w:r>
        <w:t xml:space="preserve"> in the logger node and in all Docker nodes. The logger node will be configured to receive all </w:t>
      </w:r>
      <w:r>
        <w:rPr>
          <w:rStyle w:val="CodingLanguage"/>
        </w:rPr>
        <w:t>syslogs</w:t>
      </w:r>
      <w:r>
        <w:t xml:space="preserve"> on port 514 and the Docker nodes will be configured to send all logs (including container logs) to the logger node.</w:t>
      </w:r>
    </w:p>
    <w:p w14:paraId="3DC82D6D" w14:textId="77777777" w:rsidR="00E64167" w:rsidRDefault="00E64167" w:rsidP="00E64167">
      <w:pPr>
        <w:pStyle w:val="BulletLevel1"/>
        <w:numPr>
          <w:ilvl w:val="0"/>
          <w:numId w:val="1"/>
        </w:numPr>
        <w:ind w:left="187" w:hanging="187"/>
      </w:pPr>
      <w:r>
        <w:rPr>
          <w:rStyle w:val="CodingLanguage"/>
        </w:rPr>
        <w:t>playbooks/config_docker_lvs.yml</w:t>
      </w:r>
      <w:r>
        <w:t xml:space="preserve"> performs a set of operations on the Docker nodes in order to create a partition on the second disk and carry out the LVM configuration, required for a sound Docker installation.</w:t>
      </w:r>
    </w:p>
    <w:p w14:paraId="43838B5C" w14:textId="77777777" w:rsidR="00E64167" w:rsidRDefault="00E64167" w:rsidP="00E64167">
      <w:pPr>
        <w:pStyle w:val="BulletLevel1"/>
        <w:numPr>
          <w:ilvl w:val="0"/>
          <w:numId w:val="1"/>
        </w:numPr>
        <w:ind w:left="187" w:hanging="187"/>
      </w:pPr>
      <w:r>
        <w:rPr>
          <w:rStyle w:val="CodingLanguage"/>
        </w:rPr>
        <w:t>playbooks/docker_post_config.yml</w:t>
      </w:r>
      <w:r>
        <w:t xml:space="preserve"> performs a variety of tasks to complete the installation of the Docker environment, including configuration of the HTTP/HTTPS proxies, if any, and installation of the VMware vSphere Storage for Docker volume plugin.</w:t>
      </w:r>
    </w:p>
    <w:p w14:paraId="28861D51" w14:textId="77777777" w:rsidR="00E64167" w:rsidRDefault="00E64167" w:rsidP="00E64167">
      <w:pPr>
        <w:pStyle w:val="BulletLevel1"/>
        <w:numPr>
          <w:ilvl w:val="0"/>
          <w:numId w:val="1"/>
        </w:numPr>
        <w:ind w:left="187" w:hanging="187"/>
      </w:pPr>
      <w:r>
        <w:rPr>
          <w:rStyle w:val="CodingLanguage"/>
        </w:rPr>
        <w:t>playbooks/install_nfs_server.yml</w:t>
      </w:r>
      <w:r>
        <w:t xml:space="preserve"> installs and configures an NFS server on the NFS node.</w:t>
      </w:r>
    </w:p>
    <w:p w14:paraId="3C1F7E8C" w14:textId="77777777" w:rsidR="00E64167" w:rsidRDefault="00E64167" w:rsidP="00E64167">
      <w:pPr>
        <w:pStyle w:val="BulletLevel1"/>
        <w:numPr>
          <w:ilvl w:val="0"/>
          <w:numId w:val="1"/>
        </w:numPr>
        <w:ind w:left="187" w:hanging="187"/>
      </w:pPr>
      <w:r>
        <w:rPr>
          <w:rStyle w:val="CodingLanguage"/>
        </w:rPr>
        <w:t>playbooks/install_nfs_clients.yml</w:t>
      </w:r>
      <w:r>
        <w:t xml:space="preserve"> installs the required packages on the DTR nodes to be able to mount an NFS share.</w:t>
      </w:r>
    </w:p>
    <w:p w14:paraId="1F469DB3" w14:textId="77777777" w:rsidR="00E64167" w:rsidRDefault="00E64167" w:rsidP="00E64167">
      <w:pPr>
        <w:pStyle w:val="BulletLevel1"/>
        <w:numPr>
          <w:ilvl w:val="0"/>
          <w:numId w:val="1"/>
        </w:numPr>
        <w:ind w:left="187" w:hanging="187"/>
      </w:pPr>
      <w:r>
        <w:rPr>
          <w:rStyle w:val="CodingLanguage"/>
        </w:rPr>
        <w:t>playbooks/create_main_ucp.yml</w:t>
      </w:r>
      <w:r>
        <w:t xml:space="preserve"> installs and configures the first Docker UCP instance on the target node defined by the group </w:t>
      </w:r>
      <w:r>
        <w:rPr>
          <w:rStyle w:val="CodingLanguage"/>
        </w:rPr>
        <w:t>ucp_main</w:t>
      </w:r>
      <w:r>
        <w:t xml:space="preserve"> in the </w:t>
      </w:r>
      <w:r>
        <w:rPr>
          <w:rStyle w:val="CodingLanguage"/>
        </w:rPr>
        <w:t>vm_hosts</w:t>
      </w:r>
      <w:r>
        <w:t xml:space="preserve"> inventory.</w:t>
      </w:r>
    </w:p>
    <w:p w14:paraId="731C9186" w14:textId="77777777" w:rsidR="00E64167" w:rsidRDefault="00E64167" w:rsidP="00E64167">
      <w:pPr>
        <w:pStyle w:val="BulletLevel1"/>
        <w:numPr>
          <w:ilvl w:val="0"/>
          <w:numId w:val="1"/>
        </w:numPr>
        <w:ind w:left="187" w:hanging="187"/>
      </w:pPr>
      <w:r>
        <w:rPr>
          <w:rStyle w:val="CodingLanguage"/>
        </w:rPr>
        <w:t>playbooks/scale_ucp.yml</w:t>
      </w:r>
      <w:r>
        <w:t xml:space="preserve"> installs and configures additional instances of UCP on the target node defined by the group </w:t>
      </w:r>
      <w:r>
        <w:rPr>
          <w:rStyle w:val="CodingLanguage"/>
        </w:rPr>
        <w:t>ucp</w:t>
      </w:r>
      <w:r>
        <w:t xml:space="preserve"> in the </w:t>
      </w:r>
      <w:r w:rsidRPr="00A37D99">
        <w:rPr>
          <w:rStyle w:val="CodingLanguage"/>
        </w:rPr>
        <w:t>vm_hosts</w:t>
      </w:r>
      <w:r>
        <w:t xml:space="preserve"> inventory, except for the node defined in the group </w:t>
      </w:r>
      <w:r>
        <w:rPr>
          <w:rStyle w:val="CodingLanguage"/>
        </w:rPr>
        <w:t>ucp_main</w:t>
      </w:r>
      <w:r>
        <w:t>.</w:t>
      </w:r>
    </w:p>
    <w:p w14:paraId="2A07B60C" w14:textId="77777777" w:rsidR="00E64167" w:rsidRDefault="00E64167" w:rsidP="00E64167">
      <w:pPr>
        <w:pStyle w:val="BulletLevel1"/>
        <w:numPr>
          <w:ilvl w:val="0"/>
          <w:numId w:val="1"/>
        </w:numPr>
        <w:ind w:left="187" w:hanging="187"/>
      </w:pPr>
      <w:r>
        <w:rPr>
          <w:rStyle w:val="CodingLanguage"/>
        </w:rPr>
        <w:t>playbooks/create_main_dtr.yml</w:t>
      </w:r>
      <w:r>
        <w:t xml:space="preserve"> installs and configures the first Docker DTR instance on the target nodes defined by the group </w:t>
      </w:r>
      <w:r>
        <w:rPr>
          <w:rStyle w:val="CodingLanguage"/>
        </w:rPr>
        <w:t>dtr_main</w:t>
      </w:r>
      <w:r>
        <w:t xml:space="preserve"> in the </w:t>
      </w:r>
      <w:r>
        <w:rPr>
          <w:rStyle w:val="CodingLanguage"/>
        </w:rPr>
        <w:t>vm_hosts</w:t>
      </w:r>
      <w:r>
        <w:t xml:space="preserve"> inventory.</w:t>
      </w:r>
    </w:p>
    <w:p w14:paraId="04DFA149" w14:textId="3EDDA333" w:rsidR="00E64167" w:rsidRDefault="00E64167" w:rsidP="00E64167">
      <w:pPr>
        <w:pStyle w:val="BulletLevel1"/>
        <w:numPr>
          <w:ilvl w:val="0"/>
          <w:numId w:val="1"/>
        </w:numPr>
        <w:ind w:left="187" w:hanging="187"/>
      </w:pPr>
      <w:r>
        <w:rPr>
          <w:rStyle w:val="CodingLanguage"/>
        </w:rPr>
        <w:t>playbooks/scale_workers.yml</w:t>
      </w:r>
      <w:r>
        <w:t xml:space="preserve"> installs and configures additional </w:t>
      </w:r>
      <w:r w:rsidR="00B0416A">
        <w:t xml:space="preserve">Linux </w:t>
      </w:r>
      <w:r>
        <w:t xml:space="preserve">workers on the target nodes defined by the group </w:t>
      </w:r>
      <w:r>
        <w:rPr>
          <w:rStyle w:val="CodingLanguage"/>
        </w:rPr>
        <w:t>worker</w:t>
      </w:r>
      <w:r>
        <w:t xml:space="preserve"> in the </w:t>
      </w:r>
      <w:r>
        <w:rPr>
          <w:rStyle w:val="CodingLanguage"/>
        </w:rPr>
        <w:t>vm_hosts</w:t>
      </w:r>
      <w:r>
        <w:t xml:space="preserve"> inventory.</w:t>
      </w:r>
    </w:p>
    <w:p w14:paraId="123B2678" w14:textId="77777777" w:rsidR="00E64167" w:rsidRDefault="00E64167" w:rsidP="00E64167">
      <w:pPr>
        <w:pStyle w:val="BulletLevel1"/>
        <w:numPr>
          <w:ilvl w:val="0"/>
          <w:numId w:val="1"/>
        </w:numPr>
        <w:ind w:left="187" w:hanging="187"/>
      </w:pPr>
      <w:r>
        <w:rPr>
          <w:rStyle w:val="CodingLanguage"/>
        </w:rPr>
        <w:t>playbooks/install_logspout.yml</w:t>
      </w:r>
      <w:r>
        <w:t xml:space="preserve"> installs and configures </w:t>
      </w:r>
      <w:r>
        <w:rPr>
          <w:rStyle w:val="BoldEmpha"/>
        </w:rPr>
        <w:t>Logspout</w:t>
      </w:r>
      <w:r>
        <w:t xml:space="preserve"> on all Docker nodes. Logspout is responsible for sending logs produced by containers running on the Docker nodes to the central logger VM. By default, this playbook is commented out in </w:t>
      </w:r>
      <w:r>
        <w:rPr>
          <w:rStyle w:val="CodingLanguage"/>
        </w:rPr>
        <w:t>site.yml</w:t>
      </w:r>
      <w:r>
        <w:t xml:space="preserve">. </w:t>
      </w:r>
    </w:p>
    <w:p w14:paraId="023F7EDF" w14:textId="77777777" w:rsidR="00E64167" w:rsidRDefault="00E64167" w:rsidP="00E64167">
      <w:pPr>
        <w:pStyle w:val="BulletLevel1"/>
        <w:numPr>
          <w:ilvl w:val="0"/>
          <w:numId w:val="1"/>
        </w:numPr>
        <w:ind w:left="187" w:hanging="187"/>
      </w:pPr>
      <w:r>
        <w:rPr>
          <w:rStyle w:val="CodingLanguage"/>
        </w:rPr>
        <w:t>playbooks/config_monitoring.yml</w:t>
      </w:r>
      <w:r>
        <w:t xml:space="preserve"> configures a monitoring system for the Docker environment based on Grafana, Prometheus, cAdvisor and node-exporter Docker containers. By default, this playbook is commented out in </w:t>
      </w:r>
      <w:r>
        <w:rPr>
          <w:rStyle w:val="CodingLanguage"/>
        </w:rPr>
        <w:t>site.yml</w:t>
      </w:r>
      <w:r>
        <w:t xml:space="preserve">, so if you want to use the solution to automatically deploy a Prometheus/Grafana monitoring system, you must explicitly uncomment both this and the </w:t>
      </w:r>
      <w:r>
        <w:rPr>
          <w:rStyle w:val="CodingLanguage"/>
        </w:rPr>
        <w:t>playbooks/install_logspout.yml</w:t>
      </w:r>
      <w:r>
        <w:t xml:space="preserve"> playbook. </w:t>
      </w:r>
    </w:p>
    <w:p w14:paraId="58F2EA1B" w14:textId="77777777" w:rsidR="00E64167" w:rsidRDefault="00E64167" w:rsidP="00E64167">
      <w:pPr>
        <w:pStyle w:val="BulletLevel1"/>
        <w:numPr>
          <w:ilvl w:val="0"/>
          <w:numId w:val="1"/>
        </w:numPr>
        <w:ind w:left="187" w:hanging="187"/>
      </w:pPr>
      <w:r>
        <w:rPr>
          <w:rStyle w:val="CodingLanguage"/>
        </w:rPr>
        <w:t>playbooks/monitoring.yml</w:t>
      </w:r>
      <w:r>
        <w:t xml:space="preserve"> installs and configures the Splunk Universal Forwarders. The variable </w:t>
      </w:r>
      <w:r>
        <w:rPr>
          <w:rStyle w:val="CodingLanguage"/>
        </w:rPr>
        <w:t>monitoring_stack</w:t>
      </w:r>
      <w:r>
        <w:t xml:space="preserve"> in </w:t>
      </w:r>
      <w:r>
        <w:rPr>
          <w:rStyle w:val="CodingLanguage"/>
        </w:rPr>
        <w:t>group_vars/vars</w:t>
      </w:r>
      <w:r>
        <w:t xml:space="preserve"> is used to specify the type of deployment you want. A value of </w:t>
      </w:r>
      <w:r>
        <w:rPr>
          <w:rStyle w:val="CodingLanguage"/>
        </w:rPr>
        <w:t>splunk_demo</w:t>
      </w:r>
      <w:r>
        <w:t xml:space="preserve"> will result in this playbook deploying a Splunk enterprise instance for demo purposes. A value of </w:t>
      </w:r>
      <w:r>
        <w:rPr>
          <w:rStyle w:val="CodingLanguage"/>
        </w:rPr>
        <w:t>splunk</w:t>
      </w:r>
      <w:r>
        <w:t xml:space="preserve"> is used to configure an external production Splunk deployment. </w:t>
      </w:r>
    </w:p>
    <w:p w14:paraId="7A0BF762" w14:textId="77777777" w:rsidR="00E64167" w:rsidRDefault="00E64167" w:rsidP="00E64167">
      <w:pPr>
        <w:pStyle w:val="BulletLevel1"/>
        <w:numPr>
          <w:ilvl w:val="0"/>
          <w:numId w:val="1"/>
        </w:numPr>
        <w:ind w:left="187" w:hanging="187"/>
      </w:pPr>
      <w:r>
        <w:rPr>
          <w:rStyle w:val="CodingLanguage"/>
        </w:rPr>
        <w:t>playbooks/splunk_demo.yml</w:t>
      </w:r>
      <w:r>
        <w:t xml:space="preserve"> installs a demo of Splunk Enterprise in the cluster (if the </w:t>
      </w:r>
      <w:r>
        <w:rPr>
          <w:rStyle w:val="CodingLanguage"/>
        </w:rPr>
        <w:t>splunk_demo</w:t>
      </w:r>
      <w:r>
        <w:t xml:space="preserve"> deployment option is selected)</w:t>
      </w:r>
    </w:p>
    <w:p w14:paraId="381E58D2" w14:textId="325A5502" w:rsidR="00E64167" w:rsidRDefault="00E64167" w:rsidP="00E64167">
      <w:pPr>
        <w:pStyle w:val="BulletLevel1"/>
        <w:numPr>
          <w:ilvl w:val="0"/>
          <w:numId w:val="1"/>
        </w:numPr>
        <w:ind w:left="187" w:hanging="187"/>
      </w:pPr>
      <w:r>
        <w:rPr>
          <w:rStyle w:val="CodingLanguage"/>
        </w:rPr>
        <w:t>playbooks/config_scheduler.yml</w:t>
      </w:r>
      <w:r>
        <w:t xml:space="preserve"> configures the scheduler to prevent regular </w:t>
      </w:r>
      <w:r w:rsidR="00CB707E">
        <w:t>users (i.e. non-admin users) scheduling</w:t>
      </w:r>
      <w:r>
        <w:t xml:space="preserve"> containers on the Docker nodes running instances of UCP and DTR.</w:t>
      </w:r>
    </w:p>
    <w:p w14:paraId="7F42519E" w14:textId="77777777" w:rsidR="00E64167" w:rsidRDefault="00E64167" w:rsidP="00E64167">
      <w:pPr>
        <w:pStyle w:val="BulletLevel1"/>
        <w:numPr>
          <w:ilvl w:val="0"/>
          <w:numId w:val="1"/>
        </w:numPr>
        <w:ind w:left="187" w:hanging="187"/>
      </w:pPr>
      <w:r>
        <w:rPr>
          <w:rStyle w:val="CodingLanguage"/>
        </w:rPr>
        <w:t>playbooks/scale_dtr.yml</w:t>
      </w:r>
      <w:r>
        <w:t xml:space="preserve"> installs and configures additional instances (or replicas) of DTR on the target nodes defined by the group </w:t>
      </w:r>
      <w:r>
        <w:rPr>
          <w:rStyle w:val="CodingLanguage"/>
        </w:rPr>
        <w:t>dtr</w:t>
      </w:r>
      <w:r>
        <w:t xml:space="preserve"> in the </w:t>
      </w:r>
      <w:r>
        <w:rPr>
          <w:rStyle w:val="CodingLanguage"/>
        </w:rPr>
        <w:t>vm_hosts</w:t>
      </w:r>
      <w:r>
        <w:t xml:space="preserve"> inventory, with the exception of the node defined in the group </w:t>
      </w:r>
      <w:r>
        <w:rPr>
          <w:rStyle w:val="CodingLanguage"/>
        </w:rPr>
        <w:t>dtr_main</w:t>
      </w:r>
      <w:r>
        <w:t>.</w:t>
      </w:r>
    </w:p>
    <w:p w14:paraId="2E4218BB" w14:textId="77777777" w:rsidR="00E64167" w:rsidRDefault="00E64167" w:rsidP="00E64167">
      <w:pPr>
        <w:pStyle w:val="BulletLevel1"/>
        <w:numPr>
          <w:ilvl w:val="0"/>
          <w:numId w:val="1"/>
        </w:numPr>
        <w:ind w:left="187" w:hanging="187"/>
      </w:pPr>
      <w:r>
        <w:rPr>
          <w:rStyle w:val="CodingLanguage"/>
        </w:rPr>
        <w:t>playbooks/reconfigure_dtr.yml</w:t>
      </w:r>
      <w:r>
        <w:t xml:space="preserve"> is used to reconfigure DTR with the FQDN of the UCP Load Balancer and also enables image scanning. </w:t>
      </w:r>
    </w:p>
    <w:p w14:paraId="38BB7B00" w14:textId="77777777" w:rsidR="00E64167" w:rsidRDefault="00E64167" w:rsidP="00E64167">
      <w:pPr>
        <w:pStyle w:val="BulletLevel1LastBeforeBodycopy"/>
        <w:numPr>
          <w:ilvl w:val="0"/>
          <w:numId w:val="1"/>
        </w:numPr>
        <w:ind w:left="187" w:hanging="187"/>
      </w:pPr>
      <w:r>
        <w:rPr>
          <w:rStyle w:val="CodingLanguage"/>
        </w:rPr>
        <w:t>playbooks/install_sysdig.yml</w:t>
      </w:r>
      <w:r>
        <w:t xml:space="preserve"> is used to configure Sysdig. It opens the required port in the firewall, and installs the latest version of the Sysdig agent image on the nodes. By default, this playbook is commented out in </w:t>
      </w:r>
      <w:r>
        <w:rPr>
          <w:rStyle w:val="CodingLanguage"/>
        </w:rPr>
        <w:t>site.yml</w:t>
      </w:r>
      <w:r>
        <w:t xml:space="preserve">, so if you want to use the solution to automatically configure Sysdig, you must uncomment this line. </w:t>
      </w:r>
    </w:p>
    <w:p w14:paraId="0B6A8A44" w14:textId="77777777" w:rsidR="00E64167" w:rsidRDefault="00E64167" w:rsidP="00E64167">
      <w:pPr>
        <w:pStyle w:val="Heading2"/>
      </w:pPr>
      <w:bookmarkStart w:id="219" w:name="_Refd17e58489"/>
      <w:bookmarkStart w:id="220" w:name="_Tocd17e58489"/>
      <w:bookmarkStart w:id="221" w:name="_Toc514150042"/>
      <w:r>
        <w:lastRenderedPageBreak/>
        <w:t>Windows playbooks</w:t>
      </w:r>
      <w:bookmarkEnd w:id="219"/>
      <w:bookmarkEnd w:id="220"/>
      <w:bookmarkEnd w:id="221"/>
    </w:p>
    <w:p w14:paraId="1ED5F39F" w14:textId="60D5E1BD" w:rsidR="008B35D2" w:rsidRPr="008B35D2" w:rsidRDefault="008B35D2" w:rsidP="007B14D5">
      <w:pPr>
        <w:pStyle w:val="BodyTextMetricLight10pt"/>
        <w:rPr>
          <w:rStyle w:val="CodingLanguage"/>
          <w:rFonts w:ascii="MetricHPE Light" w:hAnsi="MetricHPE Light"/>
        </w:rPr>
      </w:pPr>
      <w:r w:rsidRPr="008B35D2">
        <w:rPr>
          <w:rStyle w:val="CodingLanguage"/>
        </w:rPr>
        <w:t>hybrid.yml</w:t>
      </w:r>
      <w:r>
        <w:rPr>
          <w:rStyle w:val="CodingLanguage"/>
          <w:rFonts w:ascii="MetricHPE Light" w:hAnsi="MetricHPE Light"/>
        </w:rPr>
        <w:t xml:space="preserve"> invokes the following  Windows-specific playbooks, together with the preceding ones for Linux</w:t>
      </w:r>
    </w:p>
    <w:p w14:paraId="11470F53" w14:textId="77777777" w:rsidR="00E64167" w:rsidRDefault="00E64167" w:rsidP="00E64167">
      <w:pPr>
        <w:pStyle w:val="BulletLevel1"/>
        <w:numPr>
          <w:ilvl w:val="0"/>
          <w:numId w:val="1"/>
        </w:numPr>
        <w:ind w:left="187" w:hanging="187"/>
      </w:pPr>
      <w:r>
        <w:rPr>
          <w:rStyle w:val="CodingLanguage"/>
        </w:rPr>
        <w:t>playbooks/create_windows_vms.yml</w:t>
      </w:r>
      <w:r>
        <w:t xml:space="preserve"> will create all the necessary Windows 2016 VMs for the environment based on the Windows VM Template defined in the </w:t>
      </w:r>
      <w:r>
        <w:rPr>
          <w:rStyle w:val="CodingLanguage"/>
        </w:rPr>
        <w:t>win_vm_template</w:t>
      </w:r>
      <w:r>
        <w:t xml:space="preserve"> variable.</w:t>
      </w:r>
    </w:p>
    <w:p w14:paraId="6E23949A" w14:textId="77777777" w:rsidR="00E64167" w:rsidRDefault="00E64167" w:rsidP="00E64167">
      <w:pPr>
        <w:pStyle w:val="BulletLevel1"/>
        <w:numPr>
          <w:ilvl w:val="0"/>
          <w:numId w:val="1"/>
        </w:numPr>
        <w:ind w:left="187" w:hanging="187"/>
      </w:pPr>
      <w:r>
        <w:rPr>
          <w:rStyle w:val="CodingLanguage"/>
        </w:rPr>
        <w:t>playbooks/install_docker_windows.yml</w:t>
      </w:r>
      <w:r>
        <w:t xml:space="preserve"> installs Docker along with all its dependencies on your Windows VMs</w:t>
      </w:r>
    </w:p>
    <w:p w14:paraId="6608D3A6" w14:textId="77777777" w:rsidR="00E64167" w:rsidRDefault="00E64167" w:rsidP="00E64167">
      <w:pPr>
        <w:pStyle w:val="BulletLevel1LastBeforeBodycopy"/>
        <w:numPr>
          <w:ilvl w:val="0"/>
          <w:numId w:val="1"/>
        </w:numPr>
        <w:ind w:left="187" w:hanging="187"/>
      </w:pPr>
      <w:r>
        <w:rPr>
          <w:rStyle w:val="CodingLanguage"/>
        </w:rPr>
        <w:t>playbooks/scale_workers_win.yml</w:t>
      </w:r>
      <w:r>
        <w:t xml:space="preserve"> installs and configures additional Windows workers on the target nodes defined by the group </w:t>
      </w:r>
      <w:r>
        <w:rPr>
          <w:rStyle w:val="CodingLanguage"/>
        </w:rPr>
        <w:t>win_worker</w:t>
      </w:r>
      <w:r>
        <w:t xml:space="preserve"> in the </w:t>
      </w:r>
      <w:r>
        <w:rPr>
          <w:rStyle w:val="CodingLanguage"/>
        </w:rPr>
        <w:t>vm_hosts</w:t>
      </w:r>
      <w:r>
        <w:t xml:space="preserve"> inventory.</w:t>
      </w:r>
    </w:p>
    <w:p w14:paraId="7BAC834F" w14:textId="77777777" w:rsidR="00E64167" w:rsidRDefault="00E64167" w:rsidP="00E64167">
      <w:pPr>
        <w:pStyle w:val="Heading2"/>
      </w:pPr>
      <w:bookmarkStart w:id="222" w:name="_Refd17e58526"/>
      <w:bookmarkStart w:id="223" w:name="_Tocd17e58526"/>
      <w:bookmarkStart w:id="224" w:name="_Toc514150043"/>
      <w:r>
        <w:t>Backup and restore playbooks</w:t>
      </w:r>
      <w:bookmarkEnd w:id="222"/>
      <w:bookmarkEnd w:id="223"/>
      <w:bookmarkEnd w:id="224"/>
    </w:p>
    <w:p w14:paraId="24365F25" w14:textId="00AF9B34" w:rsidR="00E64167" w:rsidRDefault="007B14D5" w:rsidP="00E64167">
      <w:pPr>
        <w:pStyle w:val="BodyTextMetricLight10pt"/>
      </w:pPr>
      <w:r>
        <w:t xml:space="preserve">Best practices and procedures are described in the section </w:t>
      </w:r>
      <w:hyperlink w:anchor="_Backup_and_restore_1" w:history="1">
        <w:r w:rsidRPr="007B14D5">
          <w:rPr>
            <w:rStyle w:val="Hyperlink"/>
          </w:rPr>
          <w:t>Backup and restore</w:t>
        </w:r>
      </w:hyperlink>
      <w:r>
        <w:t xml:space="preserve">. </w:t>
      </w:r>
      <w:r w:rsidR="00E64167">
        <w:t>The following playbooks are used to perform backup</w:t>
      </w:r>
      <w:r w:rsidR="00547255">
        <w:t>s:</w:t>
      </w:r>
    </w:p>
    <w:p w14:paraId="54ECC237" w14:textId="77777777" w:rsidR="00E64167" w:rsidRDefault="00E64167" w:rsidP="00E64167">
      <w:pPr>
        <w:pStyle w:val="BulletLevel1"/>
        <w:numPr>
          <w:ilvl w:val="0"/>
          <w:numId w:val="1"/>
        </w:numPr>
        <w:ind w:left="187" w:hanging="187"/>
      </w:pPr>
      <w:r>
        <w:rPr>
          <w:rStyle w:val="CodingLanguage"/>
        </w:rPr>
        <w:t>playbooks/backup_swarm.yml</w:t>
      </w:r>
      <w:r>
        <w:t xml:space="preserve"> is used to back up the swarm data</w:t>
      </w:r>
    </w:p>
    <w:p w14:paraId="19E3A587" w14:textId="77777777" w:rsidR="00E64167" w:rsidRDefault="00E64167" w:rsidP="00E64167">
      <w:pPr>
        <w:pStyle w:val="BulletLevel1"/>
        <w:numPr>
          <w:ilvl w:val="0"/>
          <w:numId w:val="1"/>
        </w:numPr>
        <w:ind w:left="187" w:hanging="187"/>
      </w:pPr>
      <w:r>
        <w:rPr>
          <w:rStyle w:val="CodingLanguage"/>
        </w:rPr>
        <w:t>playbooks/backup_ucp.yml</w:t>
      </w:r>
      <w:r>
        <w:t xml:space="preserve"> is used to back up UCP</w:t>
      </w:r>
    </w:p>
    <w:p w14:paraId="4D51F4F3" w14:textId="77777777" w:rsidR="00E64167" w:rsidRDefault="00E64167" w:rsidP="00E64167">
      <w:pPr>
        <w:pStyle w:val="BulletLevel1"/>
        <w:numPr>
          <w:ilvl w:val="0"/>
          <w:numId w:val="1"/>
        </w:numPr>
        <w:ind w:left="187" w:hanging="187"/>
      </w:pPr>
      <w:r>
        <w:rPr>
          <w:rStyle w:val="CodingLanguage"/>
        </w:rPr>
        <w:t>playbooks/backup_dtr_meta.yml</w:t>
      </w:r>
      <w:r>
        <w:t xml:space="preserve"> is used to back up DTR metadata</w:t>
      </w:r>
    </w:p>
    <w:p w14:paraId="5C2EDE00" w14:textId="77777777" w:rsidR="00E64167" w:rsidRDefault="00E64167" w:rsidP="00E64167">
      <w:pPr>
        <w:pStyle w:val="BulletLevel1LastBeforeBodycopy"/>
      </w:pPr>
      <w:r>
        <w:rPr>
          <w:rStyle w:val="CodingLanguage"/>
        </w:rPr>
        <w:t>playbooks/backup_dtr_images.yml</w:t>
      </w:r>
      <w:r>
        <w:t xml:space="preserve"> is used to back up DTR images</w:t>
      </w:r>
    </w:p>
    <w:p w14:paraId="0D078A08" w14:textId="17AAC0CC" w:rsidR="00E64167" w:rsidRDefault="00E64167" w:rsidP="00E64167">
      <w:pPr>
        <w:pStyle w:val="BodyTextMetricLight10pt"/>
      </w:pPr>
      <w:r>
        <w:t>The following playbooks are used to restore the</w:t>
      </w:r>
      <w:r w:rsidR="00547255">
        <w:t xml:space="preserve"> system:</w:t>
      </w:r>
    </w:p>
    <w:p w14:paraId="75471B30" w14:textId="77777777" w:rsidR="00E64167" w:rsidRDefault="00E64167" w:rsidP="00E64167">
      <w:pPr>
        <w:pStyle w:val="BulletLevel1"/>
        <w:numPr>
          <w:ilvl w:val="0"/>
          <w:numId w:val="1"/>
        </w:numPr>
        <w:ind w:left="187" w:hanging="187"/>
      </w:pPr>
      <w:r>
        <w:rPr>
          <w:rStyle w:val="CodingLanguage"/>
        </w:rPr>
        <w:t>playbooks/restore_dtr_images.yml</w:t>
      </w:r>
      <w:r>
        <w:t xml:space="preserve"> is used to restore DTR images</w:t>
      </w:r>
    </w:p>
    <w:p w14:paraId="43EAE8D0" w14:textId="77777777" w:rsidR="00E64167" w:rsidRDefault="00E64167" w:rsidP="00E64167">
      <w:pPr>
        <w:pStyle w:val="BulletLevel1"/>
        <w:numPr>
          <w:ilvl w:val="0"/>
          <w:numId w:val="1"/>
        </w:numPr>
        <w:ind w:left="187" w:hanging="187"/>
      </w:pPr>
      <w:r>
        <w:rPr>
          <w:rStyle w:val="CodingLanguage"/>
        </w:rPr>
        <w:t>playbooks/restore_dtr_metadata.yml</w:t>
      </w:r>
      <w:r>
        <w:t xml:space="preserve"> is used to restore DTR metadata</w:t>
      </w:r>
    </w:p>
    <w:p w14:paraId="25F24E74" w14:textId="77777777" w:rsidR="00E64167" w:rsidRDefault="00E64167" w:rsidP="00E64167">
      <w:pPr>
        <w:pStyle w:val="BulletLevel1LastBeforeBodycopy"/>
        <w:numPr>
          <w:ilvl w:val="0"/>
          <w:numId w:val="1"/>
        </w:numPr>
        <w:ind w:left="187" w:hanging="187"/>
      </w:pPr>
      <w:r>
        <w:rPr>
          <w:rStyle w:val="CodingLanguage"/>
        </w:rPr>
        <w:t>playbooks/restore_ucp.yml</w:t>
      </w:r>
      <w:r>
        <w:t xml:space="preserve"> is used to restore UCP</w:t>
      </w:r>
    </w:p>
    <w:p w14:paraId="5BB87847" w14:textId="77777777" w:rsidR="00E64167" w:rsidRDefault="00E64167" w:rsidP="00E64167">
      <w:pPr>
        <w:pStyle w:val="Heading2"/>
      </w:pPr>
      <w:bookmarkStart w:id="225" w:name="_Refd17e58587"/>
      <w:bookmarkStart w:id="226" w:name="_Tocd17e58587"/>
      <w:bookmarkStart w:id="227" w:name="_Toc514150044"/>
      <w:r>
        <w:t>Convenience playbooks</w:t>
      </w:r>
      <w:bookmarkEnd w:id="225"/>
      <w:bookmarkEnd w:id="226"/>
      <w:bookmarkEnd w:id="227"/>
    </w:p>
    <w:p w14:paraId="4EEB2837" w14:textId="77777777" w:rsidR="00E64167" w:rsidRDefault="00E64167" w:rsidP="00E64167">
      <w:pPr>
        <w:pStyle w:val="BulletLevel1"/>
        <w:numPr>
          <w:ilvl w:val="0"/>
          <w:numId w:val="1"/>
        </w:numPr>
        <w:ind w:left="187" w:hanging="187"/>
      </w:pPr>
      <w:r>
        <w:rPr>
          <w:rStyle w:val="CodingLanguage"/>
        </w:rPr>
        <w:t>playbooks/clean_all.yml</w:t>
      </w:r>
      <w:r>
        <w:t xml:space="preserve"> powers off and deletes all VMs in your inventory.</w:t>
      </w:r>
    </w:p>
    <w:p w14:paraId="2E729974" w14:textId="3C46B8F9" w:rsidR="00E64167" w:rsidRDefault="00E64167" w:rsidP="00E64167">
      <w:pPr>
        <w:pStyle w:val="BulletLevel1LastBeforeBodycopy"/>
        <w:numPr>
          <w:ilvl w:val="0"/>
          <w:numId w:val="1"/>
        </w:numPr>
        <w:ind w:left="187" w:hanging="187"/>
      </w:pPr>
      <w:r>
        <w:rPr>
          <w:rStyle w:val="CodingLanguage"/>
        </w:rPr>
        <w:t>playbooks/distribute_keys.yml</w:t>
      </w:r>
      <w:r>
        <w:t xml:space="preserve"> distributes public keys between all nodes, to allow each node to password-less log in to every other node. As this is not essential and can be regarded as a security risk (a worker node probably should not be able to log in to a UCP node, for instance), this playbook is </w:t>
      </w:r>
      <w:r w:rsidR="000B2407">
        <w:t>commented out in</w:t>
      </w:r>
      <w:r>
        <w:t xml:space="preserve"> </w:t>
      </w:r>
      <w:r>
        <w:rPr>
          <w:rStyle w:val="CodingLanguage"/>
        </w:rPr>
        <w:t>site.yml</w:t>
      </w:r>
      <w:r>
        <w:t xml:space="preserve"> by default.</w:t>
      </w:r>
    </w:p>
    <w:p w14:paraId="7D75B7F3" w14:textId="77777777" w:rsidR="00E64167" w:rsidRDefault="00E64167" w:rsidP="00E64167">
      <w:pPr>
        <w:pStyle w:val="Heading2"/>
      </w:pPr>
      <w:bookmarkStart w:id="228" w:name="_Refd17e58613"/>
      <w:bookmarkStart w:id="229" w:name="_Tocd17e58613"/>
      <w:bookmarkStart w:id="230" w:name="_Toc514150045"/>
      <w:r>
        <w:t>Convenience scripts</w:t>
      </w:r>
      <w:bookmarkEnd w:id="228"/>
      <w:bookmarkEnd w:id="229"/>
      <w:bookmarkEnd w:id="230"/>
    </w:p>
    <w:p w14:paraId="281EEA0D" w14:textId="0FB78FEE" w:rsidR="00E64167" w:rsidRDefault="00E64167" w:rsidP="00E64167">
      <w:pPr>
        <w:pStyle w:val="BulletLevel1"/>
        <w:numPr>
          <w:ilvl w:val="0"/>
          <w:numId w:val="1"/>
        </w:numPr>
        <w:ind w:left="187" w:hanging="187"/>
      </w:pPr>
      <w:r>
        <w:rPr>
          <w:rStyle w:val="CodingLanguage"/>
        </w:rPr>
        <w:t>backup.sh</w:t>
      </w:r>
      <w:r>
        <w:t xml:space="preserve"> can be used to take a backup of the swarm, UCP</w:t>
      </w:r>
      <w:r w:rsidR="008B35D2">
        <w:t>,</w:t>
      </w:r>
      <w:r>
        <w:t xml:space="preserve"> DTR </w:t>
      </w:r>
      <w:r w:rsidR="007A156C">
        <w:t xml:space="preserve">metadata </w:t>
      </w:r>
      <w:r>
        <w:t>and the DTR images in one go.</w:t>
      </w:r>
    </w:p>
    <w:p w14:paraId="4505C977" w14:textId="3B947043" w:rsidR="00E64167" w:rsidRDefault="00E64167" w:rsidP="00E64167">
      <w:pPr>
        <w:pStyle w:val="BulletLevel1"/>
        <w:numPr>
          <w:ilvl w:val="0"/>
          <w:numId w:val="1"/>
        </w:numPr>
        <w:ind w:left="187" w:hanging="187"/>
      </w:pPr>
      <w:r>
        <w:rPr>
          <w:rStyle w:val="CodingLanguage"/>
        </w:rPr>
        <w:t>restore_dtr.sh</w:t>
      </w:r>
      <w:r>
        <w:t xml:space="preserve"> can be used to restore DTR metadat</w:t>
      </w:r>
      <w:r w:rsidR="00345733">
        <w:t>a</w:t>
      </w:r>
      <w:r>
        <w:t xml:space="preserve"> and DTR images.</w:t>
      </w:r>
    </w:p>
    <w:p w14:paraId="0A0EC4C8" w14:textId="77777777" w:rsidR="00E64167" w:rsidRDefault="00E64167" w:rsidP="00E64167">
      <w:pPr>
        <w:pStyle w:val="BulletLevel1LastBeforeMainhead"/>
        <w:numPr>
          <w:ilvl w:val="0"/>
          <w:numId w:val="1"/>
        </w:numPr>
        <w:ind w:left="187" w:hanging="187"/>
      </w:pPr>
      <w:r>
        <w:rPr>
          <w:rStyle w:val="CodingLanguage"/>
        </w:rPr>
        <w:t>scale_worker.sh</w:t>
      </w:r>
      <w:r>
        <w:t xml:space="preserve"> can be used to scale the worker nodes.</w:t>
      </w:r>
    </w:p>
    <w:p w14:paraId="739FEB5E" w14:textId="77777777" w:rsidR="00E64167" w:rsidRDefault="00E64167" w:rsidP="00E64167">
      <w:pPr>
        <w:pStyle w:val="Heading1"/>
      </w:pPr>
      <w:bookmarkStart w:id="231" w:name="_Refd17e58642"/>
      <w:bookmarkStart w:id="232" w:name="_Tocd17e58642"/>
      <w:bookmarkStart w:id="233" w:name="_Toc514150046"/>
      <w:r>
        <w:t>Running the playbooks</w:t>
      </w:r>
      <w:bookmarkEnd w:id="231"/>
      <w:bookmarkEnd w:id="232"/>
      <w:bookmarkEnd w:id="233"/>
    </w:p>
    <w:p w14:paraId="591576A0" w14:textId="77777777" w:rsidR="00E64167" w:rsidRDefault="00E64167" w:rsidP="00E64167">
      <w:pPr>
        <w:pStyle w:val="BodyTextMetricLight10pt"/>
      </w:pPr>
      <w:r>
        <w:t xml:space="preserve">At this point, the system is ready to be deployed. Make sure you are logged on as </w:t>
      </w:r>
      <w:r w:rsidRPr="00E60D8A">
        <w:rPr>
          <w:rStyle w:val="CodingLanguage"/>
        </w:rPr>
        <w:t>root</w:t>
      </w:r>
      <w:r>
        <w:t xml:space="preserve"> in your ansible box and that your current directory is </w:t>
      </w:r>
      <w:r>
        <w:rPr>
          <w:rStyle w:val="CodingLanguage"/>
        </w:rPr>
        <w:t>/root/Docker-Synergy/ops</w:t>
      </w:r>
    </w:p>
    <w:p w14:paraId="2774AD2C" w14:textId="77777777" w:rsidR="00E64167" w:rsidRDefault="00E64167" w:rsidP="00E64167">
      <w:pPr>
        <w:pStyle w:val="BodyTextMetricLight10pt"/>
      </w:pPr>
      <w:r>
        <w:t>To start a Linux-only deployment, use the following command:</w:t>
      </w:r>
    </w:p>
    <w:p w14:paraId="77E61C65" w14:textId="77777777" w:rsidR="00046BC9" w:rsidRPr="005B20EF" w:rsidRDefault="00046BC9" w:rsidP="00046BC9">
      <w:pPr>
        <w:pStyle w:val="BodyTextMetricLight10pt"/>
        <w:rPr>
          <w:rStyle w:val="CodingLanguage"/>
        </w:rPr>
      </w:pPr>
      <w:r w:rsidRPr="005B20EF">
        <w:rPr>
          <w:rStyle w:val="CodingLanguage"/>
        </w:rPr>
        <w:t># ansible-playbook -i vm_hosts site.yml --vault-password-file .vault_pass</w:t>
      </w:r>
    </w:p>
    <w:p w14:paraId="51DC4B4C" w14:textId="77777777" w:rsidR="00046BC9" w:rsidRDefault="00046BC9" w:rsidP="00046BC9">
      <w:pPr>
        <w:pStyle w:val="BodyTextMetricLight10pt"/>
      </w:pPr>
      <w:r>
        <w:t>The playbooks should run for 35-40 minutes depending on your server specifications and the size of your environment.</w:t>
      </w:r>
    </w:p>
    <w:p w14:paraId="0B417F26" w14:textId="77777777" w:rsidR="00046BC9" w:rsidRDefault="00046BC9" w:rsidP="00046BC9">
      <w:pPr>
        <w:pStyle w:val="BodyTextMetricLight10pt"/>
      </w:pPr>
      <w:r>
        <w:t>To start a hybrid, Windows and Linux deployment, use the following command:</w:t>
      </w:r>
    </w:p>
    <w:p w14:paraId="6AB794CB" w14:textId="77777777" w:rsidR="00046BC9" w:rsidRPr="005B20EF" w:rsidRDefault="00046BC9" w:rsidP="00046BC9">
      <w:pPr>
        <w:pStyle w:val="BodyTextMetricLight10pt"/>
        <w:rPr>
          <w:rStyle w:val="CodingLanguage"/>
        </w:rPr>
      </w:pPr>
      <w:r w:rsidRPr="005B20EF">
        <w:rPr>
          <w:rStyle w:val="CodingLanguage"/>
        </w:rPr>
        <w:t># ansible-playbook -i vm_hosts hybrid.yml --vault-password-file .vault_pass</w:t>
      </w:r>
    </w:p>
    <w:p w14:paraId="1FD40E3C" w14:textId="77777777" w:rsidR="00046BC9" w:rsidRDefault="00046BC9" w:rsidP="00046BC9">
      <w:pPr>
        <w:pStyle w:val="BodyTextMetricLight10pt"/>
      </w:pPr>
      <w:r>
        <w:t>The playbooks should run for 70-80 minutes depending on your server specifications and the size of your environment. The increase in running time is primarily due to the need to update Windows after creating the VMs.</w:t>
      </w:r>
    </w:p>
    <w:p w14:paraId="2532C926" w14:textId="77777777" w:rsidR="00046BC9" w:rsidRDefault="00046BC9" w:rsidP="00046BC9">
      <w:pPr>
        <w:pStyle w:val="Heading2"/>
      </w:pPr>
      <w:bookmarkStart w:id="234" w:name="_Refd17e58676"/>
      <w:bookmarkStart w:id="235" w:name="_Tocd17e58676"/>
      <w:bookmarkStart w:id="236" w:name="_Toc514150047"/>
      <w:r>
        <w:lastRenderedPageBreak/>
        <w:t>Post deployment</w:t>
      </w:r>
      <w:bookmarkEnd w:id="236"/>
      <w:r>
        <w:t xml:space="preserve"> </w:t>
      </w:r>
      <w:bookmarkEnd w:id="234"/>
      <w:bookmarkEnd w:id="235"/>
    </w:p>
    <w:p w14:paraId="285B76DF" w14:textId="77777777" w:rsidR="00046BC9" w:rsidRDefault="00046BC9" w:rsidP="00046BC9">
      <w:pPr>
        <w:pStyle w:val="BodyTextMetricLight10pt"/>
      </w:pPr>
      <w:r>
        <w:t xml:space="preserve">The playbooks are intended to be used to deploy a new environment. You should only use them for Day 0 deployment purposes. </w:t>
      </w:r>
    </w:p>
    <w:p w14:paraId="57EC081A" w14:textId="6472A9E3" w:rsidR="00046BC9" w:rsidRDefault="00E60D8A" w:rsidP="00046BC9">
      <w:pPr>
        <w:pStyle w:val="BodyTextMetricLight10pt"/>
      </w:pPr>
      <w:r>
        <w:t>The A</w:t>
      </w:r>
      <w:r w:rsidR="00046BC9">
        <w:t xml:space="preserve">nsible log is stored in the </w:t>
      </w:r>
      <w:r w:rsidR="00046BC9">
        <w:rPr>
          <w:rStyle w:val="CodingLanguage"/>
        </w:rPr>
        <w:t>ops</w:t>
      </w:r>
      <w:r w:rsidR="00046BC9">
        <w:t xml:space="preserve"> folder of the repo (</w:t>
      </w:r>
      <w:r w:rsidR="00046BC9">
        <w:rPr>
          <w:rStyle w:val="CodingLanguage"/>
        </w:rPr>
        <w:t>/root/Docker-Synergy/ops</w:t>
      </w:r>
      <w:r w:rsidR="00046BC9">
        <w:t>). If the deployment fails, you may find useful hints in this log.</w:t>
      </w:r>
    </w:p>
    <w:p w14:paraId="14FFA50A" w14:textId="66FB0322" w:rsidR="00046BC9" w:rsidRDefault="00046BC9" w:rsidP="00046BC9">
      <w:pPr>
        <w:pStyle w:val="BodyTextLastMetricLight10pt"/>
      </w:pPr>
      <w:r>
        <w:t>To see how to check if your certs have been deployed correctly, see</w:t>
      </w:r>
      <w:r w:rsidR="00F178BA">
        <w:t xml:space="preserve"> Appendix D</w:t>
      </w:r>
      <w:r>
        <w:t>.</w:t>
      </w:r>
    </w:p>
    <w:p w14:paraId="7EF08689" w14:textId="77777777" w:rsidR="00B85F11" w:rsidRDefault="00B85F11" w:rsidP="00B85F11">
      <w:pPr>
        <w:pStyle w:val="Heading1"/>
      </w:pPr>
      <w:bookmarkStart w:id="237" w:name="_Refd17e58772"/>
      <w:bookmarkStart w:id="238" w:name="_Tocd17e58772"/>
      <w:bookmarkStart w:id="239" w:name="_Toc514150048"/>
      <w:r>
        <w:t>Solution lifecycle management</w:t>
      </w:r>
      <w:bookmarkEnd w:id="237"/>
      <w:bookmarkEnd w:id="238"/>
      <w:bookmarkEnd w:id="239"/>
    </w:p>
    <w:p w14:paraId="6C662D81" w14:textId="3D930735" w:rsidR="00B85F11" w:rsidRDefault="00B85F11" w:rsidP="00B85F11">
      <w:pPr>
        <w:pStyle w:val="BodyTextMetricLight10pt"/>
      </w:pPr>
      <w:r>
        <w:t>Lifecycle management with respect to this solution refers to the maintenance and management of software and hardware of various components that make up the solution stack. Lifecycle management is required to keep the solution up-to-date and ensure that the latest versions of the software are running to provide optimal performance, security and to fix any existing defects within the product.</w:t>
      </w:r>
    </w:p>
    <w:p w14:paraId="5CA5C48C" w14:textId="32732829" w:rsidR="00B85F11" w:rsidRDefault="00B85F11" w:rsidP="00B85F11">
      <w:pPr>
        <w:pStyle w:val="BodyTextMetricLight10pt"/>
      </w:pPr>
      <w:r>
        <w:t xml:space="preserve">In this section, we will cover life cycle management of the different components that are used in this solution. The lifecycle of the following stacks need to be maintained and managed: </w:t>
      </w:r>
    </w:p>
    <w:p w14:paraId="5E721E34" w14:textId="77777777" w:rsidR="00B85F11" w:rsidRDefault="00B85F11" w:rsidP="00661335">
      <w:pPr>
        <w:pStyle w:val="NumberedList-Level1"/>
        <w:numPr>
          <w:ilvl w:val="0"/>
          <w:numId w:val="24"/>
        </w:numPr>
      </w:pPr>
      <w:r>
        <w:t>Monitoring Tools (Splunk or Prometheus and Grafana)</w:t>
      </w:r>
    </w:p>
    <w:p w14:paraId="5AFD8795" w14:textId="77777777" w:rsidR="00B85F11" w:rsidRDefault="00B85F11" w:rsidP="005C0EB7">
      <w:pPr>
        <w:pStyle w:val="NumberedList-Level1"/>
      </w:pPr>
      <w:r>
        <w:t>Docker Enterprise Edition Environment</w:t>
      </w:r>
    </w:p>
    <w:p w14:paraId="4B473F09" w14:textId="77777777" w:rsidR="00B85F11" w:rsidRDefault="00B85F11" w:rsidP="005C0EB7">
      <w:pPr>
        <w:pStyle w:val="NumberedList-Level1"/>
      </w:pPr>
      <w:r>
        <w:t>Virtual Machine Operating systems</w:t>
      </w:r>
    </w:p>
    <w:p w14:paraId="074A294B" w14:textId="77777777" w:rsidR="00B85F11" w:rsidRDefault="00B85F11" w:rsidP="005C0EB7">
      <w:pPr>
        <w:pStyle w:val="NumberedList-Level1LastBeforeBodycopy"/>
      </w:pPr>
      <w:r>
        <w:t>Synergy environment</w:t>
      </w:r>
    </w:p>
    <w:p w14:paraId="431EE0BD" w14:textId="77777777" w:rsidR="00B85F11" w:rsidRDefault="00B85F11" w:rsidP="00B85F11">
      <w:pPr>
        <w:pStyle w:val="BodyTextMetricLight10pt"/>
      </w:pPr>
      <w:r>
        <w:t>The general practice and recommendation is to follow a bottom-up approach for updating all components of the environment and making sure the dependencies are met. In our solution, we would start with Synergy and end with the monitoring environment. If all components are not being updated at the same time, the same approach can be followed – updating only the components that require updates while adhering to the interdependencies of each component that is being updated.</w:t>
      </w:r>
    </w:p>
    <w:p w14:paraId="12A078DF" w14:textId="77777777" w:rsidR="00B85F11" w:rsidRDefault="00B85F11" w:rsidP="00B85F11">
      <w:pPr>
        <w:pStyle w:val="Heading2"/>
      </w:pPr>
      <w:bookmarkStart w:id="240" w:name="_Toc514150049"/>
      <w:r>
        <w:t>Synergy environment</w:t>
      </w:r>
      <w:bookmarkEnd w:id="240"/>
    </w:p>
    <w:p w14:paraId="3149BE0E" w14:textId="77777777" w:rsidR="00B85F11" w:rsidRDefault="00B85F11" w:rsidP="00B85F11">
      <w:pPr>
        <w:pStyle w:val="BodyTextMetricLight10pt"/>
      </w:pPr>
      <w:r>
        <w:t xml:space="preserve">HPE Synergy Composer powered by HPE OneView provides fast, reliable, and simplified firmware and driver management across many HPE Synergy components. HPE OneView manages firmware to reduce manual interactions and errors, in addition to minimizing downtime. Firmware updates of management appliances and shared infrastructure are non-disruptive to the production workload. </w:t>
      </w:r>
    </w:p>
    <w:p w14:paraId="750CFE04" w14:textId="043FA8D9" w:rsidR="00B85F11" w:rsidRDefault="00B85F11" w:rsidP="00B85F11">
      <w:pPr>
        <w:pStyle w:val="BodyTextMetricLight10pt"/>
      </w:pPr>
      <w:r>
        <w:t xml:space="preserve">More information is available at </w:t>
      </w:r>
      <w:hyperlink r:id="rId57">
        <w:r>
          <w:rPr>
            <w:rStyle w:val="Hyperlink"/>
          </w:rPr>
          <w:t>Best Practices for HPE Synergy Firmware and Driver Updates</w:t>
        </w:r>
      </w:hyperlink>
      <w:r w:rsidR="002D0518">
        <w:t>.</w:t>
      </w:r>
    </w:p>
    <w:p w14:paraId="0E79E4FB" w14:textId="77777777" w:rsidR="00B85F11" w:rsidRDefault="00B85F11" w:rsidP="00B85F11">
      <w:pPr>
        <w:pStyle w:val="Heading2"/>
      </w:pPr>
      <w:bookmarkStart w:id="241" w:name="_Toc514150050"/>
      <w:r>
        <w:t>VMware Components</w:t>
      </w:r>
      <w:bookmarkEnd w:id="241"/>
    </w:p>
    <w:p w14:paraId="755218AB" w14:textId="77777777" w:rsidR="00B85F11" w:rsidRDefault="00B85F11" w:rsidP="00B85F11">
      <w:pPr>
        <w:pStyle w:val="BodyTextMetricLight10pt"/>
      </w:pPr>
      <w:r>
        <w:t xml:space="preserve">The solution in this deployment guide is built on VMware vSphere and leverages VMware ESXi and vCenter. For more information on upgrading vSphere, see the VMware documentation: </w:t>
      </w:r>
      <w:hyperlink r:id="rId58">
        <w:r>
          <w:rPr>
            <w:rStyle w:val="Hyperlink"/>
          </w:rPr>
          <w:t>Introduction to vSphere Upgrade</w:t>
        </w:r>
      </w:hyperlink>
      <w:r>
        <w:t>.</w:t>
      </w:r>
    </w:p>
    <w:p w14:paraId="69894DC2" w14:textId="77777777" w:rsidR="00B85F11" w:rsidRDefault="00B85F11" w:rsidP="00B85F11">
      <w:pPr>
        <w:pStyle w:val="Heading2"/>
      </w:pPr>
      <w:bookmarkStart w:id="242" w:name="_Toc514150051"/>
      <w:r>
        <w:t>vSphere Docker Volume Service Plug-in</w:t>
      </w:r>
      <w:bookmarkEnd w:id="242"/>
    </w:p>
    <w:p w14:paraId="5378EC35" w14:textId="5D0D4277" w:rsidR="00B85F11" w:rsidRDefault="00B85F11" w:rsidP="00B85F11">
      <w:pPr>
        <w:pStyle w:val="BodyTextMetricLight10pt"/>
      </w:pPr>
      <w:r>
        <w:t xml:space="preserve"> vSphere Docker Volume service plug-in is part of an open source project by VMware that enables running stateful containers by providing persistent Docker volumes leveraging existing storage technology from VMware. There are two parts to the plug-in, namely, client software and server software (see</w:t>
      </w:r>
      <w:r w:rsidR="002D0518" w:rsidRPr="002D0518">
        <w:t xml:space="preserve"> </w:t>
      </w:r>
      <w:r w:rsidR="002D0518" w:rsidRPr="002D0518">
        <w:fldChar w:fldCharType="begin"/>
      </w:r>
      <w:r w:rsidR="002D0518" w:rsidRPr="002D0518">
        <w:instrText xml:space="preserve"> REF _Refd17e58837 \h </w:instrText>
      </w:r>
      <w:r w:rsidR="002D0518">
        <w:instrText xml:space="preserve"> \* MERGEFORMAT </w:instrText>
      </w:r>
      <w:r w:rsidR="002D0518" w:rsidRPr="002D0518">
        <w:fldChar w:fldCharType="separate"/>
      </w:r>
      <w:r w:rsidR="001D26BE" w:rsidRPr="001D26BE">
        <w:t>Table</w:t>
      </w:r>
      <w:r w:rsidR="001D26BE" w:rsidRPr="001D26BE">
        <w:rPr>
          <w:rFonts w:ascii="Calibri" w:hAnsi="Calibri" w:cs="Calibri"/>
        </w:rPr>
        <w:t> </w:t>
      </w:r>
      <w:r w:rsidR="001D26BE">
        <w:t>17</w:t>
      </w:r>
      <w:r w:rsidR="002D0518" w:rsidRPr="002D0518">
        <w:fldChar w:fldCharType="end"/>
      </w:r>
      <w:r>
        <w:t xml:space="preserve">). Every version of the plug-in that is released includes both pieces of software and it is imperative that the version number installed on the client side and server side are the same. </w:t>
      </w:r>
    </w:p>
    <w:p w14:paraId="610A9A33" w14:textId="77777777" w:rsidR="00B85F11" w:rsidRDefault="00B85F11" w:rsidP="00B85F11">
      <w:pPr>
        <w:pStyle w:val="BodyTextMetricLight10pt"/>
      </w:pPr>
      <w:r>
        <w:t>When updating the Docker Volume service plug-in, ensure the ESXi version you are running is supported and that the client software is compatible with the operating system.</w:t>
      </w:r>
    </w:p>
    <w:p w14:paraId="6ECA7469" w14:textId="77777777" w:rsidR="00B85F11" w:rsidRDefault="00B85F11" w:rsidP="00B85F11">
      <w:pPr>
        <w:pStyle w:val="MISCTableCaptionHeader8pt"/>
      </w:pPr>
      <w:bookmarkStart w:id="243" w:name="_Refd17e58837"/>
      <w:bookmarkStart w:id="244" w:name="_Tocd17e58837"/>
      <w:r>
        <w:rPr>
          <w:rStyle w:val="MISCTableCaptionHeaderBold8pt"/>
          <w:noProof/>
        </w:rPr>
        <w:t>Table</w:t>
      </w:r>
      <w:r>
        <w:rPr>
          <w:rStyle w:val="MISCTableCaptionHeaderBold8pt"/>
          <w:rFonts w:ascii="Calibri" w:hAnsi="Calibri" w:cs="Calibri"/>
          <w:noProof/>
        </w:rPr>
        <w:t> </w:t>
      </w:r>
      <w:bookmarkStart w:id="245" w:name="_Numd17e58837"/>
      <w:r>
        <w:fldChar w:fldCharType="begin"/>
      </w:r>
      <w:r>
        <w:instrText xml:space="preserve"> SEQ Table \* ARABIC </w:instrText>
      </w:r>
      <w:r>
        <w:fldChar w:fldCharType="separate"/>
      </w:r>
      <w:r w:rsidR="001D26BE">
        <w:rPr>
          <w:noProof/>
        </w:rPr>
        <w:t>17</w:t>
      </w:r>
      <w:r>
        <w:rPr>
          <w:rStyle w:val="MISCTableCaptionHeaderBold8pt"/>
          <w:noProof/>
        </w:rPr>
        <w:fldChar w:fldCharType="end"/>
      </w:r>
      <w:bookmarkEnd w:id="243"/>
      <w:bookmarkEnd w:id="244"/>
      <w:bookmarkEnd w:id="245"/>
      <w:r>
        <w:t>. vSphere Docker Volume service components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00"/>
        <w:gridCol w:w="2250"/>
        <w:gridCol w:w="3330"/>
        <w:gridCol w:w="2160"/>
      </w:tblGrid>
      <w:tr w:rsidR="00B85F11" w14:paraId="1CC120FA" w14:textId="77777777" w:rsidTr="002D0518">
        <w:trPr>
          <w:cantSplit/>
          <w:tblHeader/>
        </w:trPr>
        <w:tc>
          <w:tcPr>
            <w:tcW w:w="900" w:type="dxa"/>
            <w:tcBorders>
              <w:top w:val="nil"/>
              <w:bottom w:val="single" w:sz="36" w:space="0" w:color="00B388"/>
            </w:tcBorders>
          </w:tcPr>
          <w:p w14:paraId="67E0D0D6" w14:textId="77777777" w:rsidR="00B85F11" w:rsidRDefault="00B85F11" w:rsidP="00BE4F32">
            <w:pPr>
              <w:pStyle w:val="TableSubhead8pt"/>
            </w:pPr>
            <w:r>
              <w:t>Order</w:t>
            </w:r>
          </w:p>
        </w:tc>
        <w:tc>
          <w:tcPr>
            <w:tcW w:w="2250" w:type="dxa"/>
            <w:tcBorders>
              <w:top w:val="nil"/>
              <w:bottom w:val="single" w:sz="36" w:space="0" w:color="00B388"/>
            </w:tcBorders>
          </w:tcPr>
          <w:p w14:paraId="36B882C6" w14:textId="77777777" w:rsidR="00B85F11" w:rsidRDefault="00B85F11" w:rsidP="00BE4F32">
            <w:pPr>
              <w:pStyle w:val="TableSubhead8pt"/>
            </w:pPr>
            <w:r>
              <w:t>Component</w:t>
            </w:r>
          </w:p>
        </w:tc>
        <w:tc>
          <w:tcPr>
            <w:tcW w:w="3330" w:type="dxa"/>
            <w:tcBorders>
              <w:top w:val="nil"/>
              <w:bottom w:val="single" w:sz="36" w:space="0" w:color="00B388"/>
            </w:tcBorders>
          </w:tcPr>
          <w:p w14:paraId="5F7DC862" w14:textId="77777777" w:rsidR="00B85F11" w:rsidRDefault="00B85F11" w:rsidP="00BE4F32">
            <w:pPr>
              <w:pStyle w:val="TableSubhead8pt"/>
            </w:pPr>
            <w:r>
              <w:t>Dependency (compatibility)</w:t>
            </w:r>
          </w:p>
        </w:tc>
        <w:tc>
          <w:tcPr>
            <w:tcW w:w="2160" w:type="dxa"/>
            <w:tcBorders>
              <w:top w:val="nil"/>
              <w:bottom w:val="single" w:sz="36" w:space="0" w:color="00B388"/>
            </w:tcBorders>
          </w:tcPr>
          <w:p w14:paraId="777D4B5D" w14:textId="77777777" w:rsidR="00B85F11" w:rsidRDefault="00B85F11" w:rsidP="00BE4F32">
            <w:pPr>
              <w:pStyle w:val="TableSubhead8pt"/>
            </w:pPr>
            <w:r>
              <w:t>Download/Documentation</w:t>
            </w:r>
          </w:p>
        </w:tc>
      </w:tr>
      <w:tr w:rsidR="00B85F11" w14:paraId="7C6D4775" w14:textId="77777777" w:rsidTr="002D0518">
        <w:trPr>
          <w:cantSplit/>
        </w:trPr>
        <w:tc>
          <w:tcPr>
            <w:tcW w:w="900" w:type="dxa"/>
          </w:tcPr>
          <w:p w14:paraId="381AE9C4" w14:textId="77777777" w:rsidR="00B85F11" w:rsidRDefault="00B85F11" w:rsidP="00BE4F32">
            <w:pPr>
              <w:pStyle w:val="TableBody8pt"/>
            </w:pPr>
            <w:r>
              <w:t>1.</w:t>
            </w:r>
          </w:p>
        </w:tc>
        <w:tc>
          <w:tcPr>
            <w:tcW w:w="2250" w:type="dxa"/>
          </w:tcPr>
          <w:p w14:paraId="7B86E0F6" w14:textId="77777777" w:rsidR="00B85F11" w:rsidRDefault="00B85F11" w:rsidP="00BE4F32">
            <w:pPr>
              <w:pStyle w:val="TableBody8pt"/>
            </w:pPr>
            <w:r>
              <w:t>Server Software</w:t>
            </w:r>
          </w:p>
        </w:tc>
        <w:tc>
          <w:tcPr>
            <w:tcW w:w="3330" w:type="dxa"/>
          </w:tcPr>
          <w:p w14:paraId="007138A1" w14:textId="77777777" w:rsidR="00B85F11" w:rsidRDefault="00B85F11" w:rsidP="00BE4F32">
            <w:pPr>
              <w:pStyle w:val="TableBody8pt"/>
            </w:pPr>
            <w:r>
              <w:t>VMware ESXi</w:t>
            </w:r>
          </w:p>
          <w:p w14:paraId="12962453" w14:textId="77777777" w:rsidR="00B85F11" w:rsidRDefault="00B85F11" w:rsidP="00BE4F32">
            <w:pPr>
              <w:pStyle w:val="TableBody8pt"/>
            </w:pPr>
            <w:r>
              <w:t>Docker EE</w:t>
            </w:r>
          </w:p>
        </w:tc>
        <w:tc>
          <w:tcPr>
            <w:tcW w:w="2160" w:type="dxa"/>
            <w:vMerge w:val="restart"/>
          </w:tcPr>
          <w:p w14:paraId="24FC4199" w14:textId="77777777" w:rsidR="00B85F11" w:rsidRDefault="001226C3" w:rsidP="00BE4F32">
            <w:pPr>
              <w:pStyle w:val="TableBody8pt"/>
            </w:pPr>
            <w:hyperlink r:id="rId59">
              <w:r w:rsidR="00B85F11">
                <w:rPr>
                  <w:rStyle w:val="Hyperlink"/>
                </w:rPr>
                <w:t>vSphere Docker Volume Service on GitHub</w:t>
              </w:r>
            </w:hyperlink>
          </w:p>
        </w:tc>
      </w:tr>
      <w:tr w:rsidR="00B85F11" w14:paraId="20B1E6C8" w14:textId="77777777" w:rsidTr="002D0518">
        <w:trPr>
          <w:cantSplit/>
        </w:trPr>
        <w:tc>
          <w:tcPr>
            <w:tcW w:w="900" w:type="dxa"/>
          </w:tcPr>
          <w:p w14:paraId="075B56E5" w14:textId="77777777" w:rsidR="00B85F11" w:rsidRDefault="00B85F11" w:rsidP="00BE4F32">
            <w:pPr>
              <w:pStyle w:val="TableBody8pt"/>
            </w:pPr>
            <w:r>
              <w:t>2.</w:t>
            </w:r>
          </w:p>
        </w:tc>
        <w:tc>
          <w:tcPr>
            <w:tcW w:w="2250" w:type="dxa"/>
          </w:tcPr>
          <w:p w14:paraId="562142F7" w14:textId="77777777" w:rsidR="00B85F11" w:rsidRDefault="00B85F11" w:rsidP="00BE4F32">
            <w:pPr>
              <w:pStyle w:val="TableBody8pt"/>
            </w:pPr>
            <w:r>
              <w:t>Client Software</w:t>
            </w:r>
          </w:p>
        </w:tc>
        <w:tc>
          <w:tcPr>
            <w:tcW w:w="3330" w:type="dxa"/>
          </w:tcPr>
          <w:p w14:paraId="5512EB46" w14:textId="77777777" w:rsidR="00B85F11" w:rsidRDefault="00B85F11" w:rsidP="00BE4F32">
            <w:pPr>
              <w:pStyle w:val="TableBody8pt"/>
            </w:pPr>
            <w:r>
              <w:t>VM Operating System</w:t>
            </w:r>
          </w:p>
          <w:p w14:paraId="51D8CBB3" w14:textId="77777777" w:rsidR="00B85F11" w:rsidRDefault="00B85F11" w:rsidP="00BE4F32">
            <w:pPr>
              <w:pStyle w:val="TableBody8pt"/>
            </w:pPr>
            <w:r>
              <w:t>Docker EE</w:t>
            </w:r>
          </w:p>
        </w:tc>
        <w:tc>
          <w:tcPr>
            <w:tcW w:w="2160" w:type="dxa"/>
            <w:vMerge/>
          </w:tcPr>
          <w:p w14:paraId="050B61C1" w14:textId="77777777" w:rsidR="00B85F11" w:rsidRDefault="00B85F11" w:rsidP="00BE4F32"/>
        </w:tc>
      </w:tr>
    </w:tbl>
    <w:p w14:paraId="63EF4CF0" w14:textId="77777777" w:rsidR="00B85F11" w:rsidRDefault="00B85F11" w:rsidP="00B85F11">
      <w:pPr>
        <w:pStyle w:val="Subtitle"/>
      </w:pPr>
    </w:p>
    <w:p w14:paraId="6E677B8F" w14:textId="77777777" w:rsidR="00B85F11" w:rsidRDefault="00B85F11" w:rsidP="00B85F11">
      <w:pPr>
        <w:pStyle w:val="Heading2"/>
      </w:pPr>
      <w:bookmarkStart w:id="246" w:name="_Toc514150052"/>
      <w:r>
        <w:lastRenderedPageBreak/>
        <w:t>Red Hat Enterprise Linux operating system</w:t>
      </w:r>
      <w:bookmarkEnd w:id="246"/>
    </w:p>
    <w:p w14:paraId="12FC1E21" w14:textId="34857BC1" w:rsidR="00B85F11" w:rsidRDefault="00B85F11" w:rsidP="00B85F11">
      <w:pPr>
        <w:pStyle w:val="BodyTextMetricLight10pt"/>
      </w:pPr>
      <w:r>
        <w:t>This solution is built using Red Hat Enterprise Linux (see</w:t>
      </w:r>
      <w:r w:rsidR="002D0518" w:rsidRPr="002D0518">
        <w:t xml:space="preserve"> </w:t>
      </w:r>
      <w:r w:rsidR="002D0518" w:rsidRPr="002D0518">
        <w:fldChar w:fldCharType="begin"/>
      </w:r>
      <w:r w:rsidR="002D0518" w:rsidRPr="002D0518">
        <w:instrText xml:space="preserve"> REF _Refd17e58934 \h </w:instrText>
      </w:r>
      <w:r w:rsidR="002D0518">
        <w:instrText xml:space="preserve"> \* MERGEFORMAT </w:instrText>
      </w:r>
      <w:r w:rsidR="002D0518" w:rsidRPr="002D0518">
        <w:fldChar w:fldCharType="separate"/>
      </w:r>
      <w:r w:rsidR="001D26BE" w:rsidRPr="001D26BE">
        <w:t>Table</w:t>
      </w:r>
      <w:r w:rsidR="001D26BE" w:rsidRPr="001D26BE">
        <w:rPr>
          <w:rFonts w:ascii="Calibri" w:hAnsi="Calibri" w:cs="Calibri"/>
        </w:rPr>
        <w:t> </w:t>
      </w:r>
      <w:r w:rsidR="001D26BE">
        <w:t>18</w:t>
      </w:r>
      <w:r w:rsidR="002D0518" w:rsidRPr="002D0518">
        <w:fldChar w:fldCharType="end"/>
      </w:r>
      <w:r>
        <w:t>) as the base operating system. When upgrading the operating system on the VMs, first verify that the OS version</w:t>
      </w:r>
      <w:r w:rsidR="00407C15">
        <w:t xml:space="preserve"> is compatible with </w:t>
      </w:r>
      <w:r>
        <w:t>Docker EE by looking at th</w:t>
      </w:r>
      <w:r w:rsidR="00843743">
        <w:t>e Docker OS compatibility matrix</w:t>
      </w:r>
      <w:r>
        <w:t>.</w:t>
      </w:r>
    </w:p>
    <w:p w14:paraId="6D1C9128" w14:textId="77777777" w:rsidR="00B85F11" w:rsidRDefault="00B85F11" w:rsidP="00B85F11">
      <w:pPr>
        <w:pStyle w:val="MISCTableCaptionHeader8pt"/>
      </w:pPr>
      <w:bookmarkStart w:id="247" w:name="_Refd17e58934"/>
      <w:bookmarkStart w:id="248" w:name="_Tocd17e58934"/>
      <w:r>
        <w:rPr>
          <w:rStyle w:val="MISCTableCaptionHeaderBold8pt"/>
          <w:noProof/>
        </w:rPr>
        <w:t>Table</w:t>
      </w:r>
      <w:r>
        <w:rPr>
          <w:rStyle w:val="MISCTableCaptionHeaderBold8pt"/>
          <w:rFonts w:ascii="Calibri" w:hAnsi="Calibri" w:cs="Calibri"/>
          <w:noProof/>
        </w:rPr>
        <w:t> </w:t>
      </w:r>
      <w:bookmarkStart w:id="249" w:name="_Numd17e58934"/>
      <w:r>
        <w:fldChar w:fldCharType="begin"/>
      </w:r>
      <w:r>
        <w:instrText xml:space="preserve"> SEQ Table \* ARABIC </w:instrText>
      </w:r>
      <w:r>
        <w:fldChar w:fldCharType="separate"/>
      </w:r>
      <w:r w:rsidR="001D26BE">
        <w:rPr>
          <w:noProof/>
        </w:rPr>
        <w:t>18</w:t>
      </w:r>
      <w:r>
        <w:rPr>
          <w:rStyle w:val="MISCTableCaptionHeaderBold8pt"/>
          <w:noProof/>
        </w:rPr>
        <w:fldChar w:fldCharType="end"/>
      </w:r>
      <w:bookmarkEnd w:id="247"/>
      <w:bookmarkEnd w:id="248"/>
      <w:bookmarkEnd w:id="249"/>
      <w:r>
        <w:t>. Operating system</w:t>
      </w:r>
    </w:p>
    <w:tbl>
      <w:tblPr>
        <w:tblStyle w:val="TableGrid"/>
        <w:tblW w:w="0" w:type="auto"/>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435"/>
        <w:gridCol w:w="2435"/>
        <w:gridCol w:w="2435"/>
        <w:gridCol w:w="2435"/>
      </w:tblGrid>
      <w:tr w:rsidR="00B85F11" w14:paraId="4C515D5C" w14:textId="77777777" w:rsidTr="00BE4F32">
        <w:trPr>
          <w:cantSplit/>
          <w:tblHeader/>
        </w:trPr>
        <w:tc>
          <w:tcPr>
            <w:tcW w:w="2435" w:type="dxa"/>
            <w:tcBorders>
              <w:top w:val="nil"/>
              <w:bottom w:val="single" w:sz="36" w:space="0" w:color="00B388"/>
            </w:tcBorders>
          </w:tcPr>
          <w:p w14:paraId="7BF99C12" w14:textId="77777777" w:rsidR="00B85F11" w:rsidRDefault="00B85F11" w:rsidP="00BE4F32">
            <w:pPr>
              <w:pStyle w:val="TableSubhead8pt"/>
            </w:pPr>
            <w:r>
              <w:t>Order</w:t>
            </w:r>
          </w:p>
        </w:tc>
        <w:tc>
          <w:tcPr>
            <w:tcW w:w="2435" w:type="dxa"/>
            <w:tcBorders>
              <w:top w:val="nil"/>
              <w:bottom w:val="single" w:sz="36" w:space="0" w:color="00B388"/>
            </w:tcBorders>
          </w:tcPr>
          <w:p w14:paraId="31E55826" w14:textId="77777777" w:rsidR="00B85F11" w:rsidRDefault="00B85F11" w:rsidP="00BE4F32">
            <w:pPr>
              <w:pStyle w:val="TableSubhead8pt"/>
            </w:pPr>
            <w:r>
              <w:t>Component</w:t>
            </w:r>
          </w:p>
        </w:tc>
        <w:tc>
          <w:tcPr>
            <w:tcW w:w="2435" w:type="dxa"/>
            <w:tcBorders>
              <w:top w:val="nil"/>
              <w:bottom w:val="single" w:sz="36" w:space="0" w:color="00B388"/>
            </w:tcBorders>
          </w:tcPr>
          <w:p w14:paraId="46737C27" w14:textId="77777777" w:rsidR="00B85F11" w:rsidRDefault="00B85F11" w:rsidP="00BE4F32">
            <w:pPr>
              <w:pStyle w:val="TableSubhead8pt"/>
            </w:pPr>
            <w:r>
              <w:t>Dependency (compatibility)</w:t>
            </w:r>
          </w:p>
        </w:tc>
        <w:tc>
          <w:tcPr>
            <w:tcW w:w="2435" w:type="dxa"/>
            <w:tcBorders>
              <w:top w:val="nil"/>
              <w:bottom w:val="single" w:sz="36" w:space="0" w:color="00B388"/>
            </w:tcBorders>
          </w:tcPr>
          <w:p w14:paraId="576EAF8B" w14:textId="77777777" w:rsidR="00B85F11" w:rsidRDefault="00B85F11" w:rsidP="00BE4F32">
            <w:pPr>
              <w:pStyle w:val="TableSubhead8pt"/>
            </w:pPr>
            <w:r>
              <w:t>Download/Documentation</w:t>
            </w:r>
          </w:p>
        </w:tc>
      </w:tr>
      <w:tr w:rsidR="00B85F11" w14:paraId="6ED71A69" w14:textId="77777777" w:rsidTr="00BE4F32">
        <w:trPr>
          <w:cantSplit/>
        </w:trPr>
        <w:tc>
          <w:tcPr>
            <w:tcW w:w="2435" w:type="dxa"/>
          </w:tcPr>
          <w:p w14:paraId="6877618B" w14:textId="77777777" w:rsidR="00B85F11" w:rsidRDefault="00B85F11" w:rsidP="00BE4F32">
            <w:pPr>
              <w:pStyle w:val="TableBody8pt"/>
            </w:pPr>
            <w:r>
              <w:t>1.</w:t>
            </w:r>
          </w:p>
        </w:tc>
        <w:tc>
          <w:tcPr>
            <w:tcW w:w="2435" w:type="dxa"/>
          </w:tcPr>
          <w:p w14:paraId="46E60A81" w14:textId="77777777" w:rsidR="00B85F11" w:rsidRDefault="00B85F11" w:rsidP="00BE4F32">
            <w:pPr>
              <w:pStyle w:val="TableBody8pt"/>
            </w:pPr>
            <w:r>
              <w:t>Red Hat Enterprise Linux</w:t>
            </w:r>
          </w:p>
        </w:tc>
        <w:tc>
          <w:tcPr>
            <w:tcW w:w="2435" w:type="dxa"/>
          </w:tcPr>
          <w:p w14:paraId="022DDE1E" w14:textId="77777777" w:rsidR="00B85F11" w:rsidRDefault="00B85F11" w:rsidP="00BE4F32">
            <w:pPr>
              <w:pStyle w:val="TableBody8pt"/>
            </w:pPr>
            <w:r>
              <w:t>Docker EE</w:t>
            </w:r>
          </w:p>
          <w:p w14:paraId="34AEE3EA" w14:textId="77777777" w:rsidR="00B85F11" w:rsidRDefault="00B85F11" w:rsidP="00BE4F32">
            <w:pPr>
              <w:pStyle w:val="TableBody8pt"/>
            </w:pPr>
            <w:r>
              <w:t>vDVS client software plugin</w:t>
            </w:r>
          </w:p>
        </w:tc>
        <w:tc>
          <w:tcPr>
            <w:tcW w:w="2435" w:type="dxa"/>
          </w:tcPr>
          <w:p w14:paraId="346A58A2" w14:textId="77777777" w:rsidR="00B85F11" w:rsidRDefault="001226C3" w:rsidP="00BE4F32">
            <w:pPr>
              <w:pStyle w:val="TableBody8pt"/>
            </w:pPr>
            <w:hyperlink r:id="rId60">
              <w:r w:rsidR="00B85F11">
                <w:rPr>
                  <w:rStyle w:val="Hyperlink"/>
                </w:rPr>
                <w:t>RHEL</w:t>
              </w:r>
            </w:hyperlink>
          </w:p>
        </w:tc>
      </w:tr>
    </w:tbl>
    <w:p w14:paraId="4D1D2CFF" w14:textId="77777777" w:rsidR="00B85F11" w:rsidRDefault="00B85F11" w:rsidP="00B85F11">
      <w:pPr>
        <w:pStyle w:val="Subtitle"/>
      </w:pPr>
    </w:p>
    <w:p w14:paraId="73542067" w14:textId="77777777" w:rsidR="00B85F11" w:rsidRDefault="00B85F11" w:rsidP="00B85F11">
      <w:pPr>
        <w:pStyle w:val="Heading2"/>
      </w:pPr>
      <w:bookmarkStart w:id="250" w:name="_Toc514150053"/>
      <w:r>
        <w:t>Docker EE Environment</w:t>
      </w:r>
      <w:bookmarkEnd w:id="250"/>
    </w:p>
    <w:p w14:paraId="7D6C1397" w14:textId="4B81E132" w:rsidR="00B85F11" w:rsidRDefault="00B85F11" w:rsidP="00B85F11">
      <w:pPr>
        <w:pStyle w:val="BodyTextMetricLight10pt"/>
      </w:pPr>
      <w:r>
        <w:t>Each release of Docker Enterprise Edition contains three technology components – UCP, DTR and the Docker Daemon or Engine. It is imperative that the components belonging to the same version are dep</w:t>
      </w:r>
      <w:r w:rsidR="00852763">
        <w:t xml:space="preserve">loyed or upgraded together – see </w:t>
      </w:r>
      <w:r w:rsidR="00852763" w:rsidRPr="00852763">
        <w:fldChar w:fldCharType="begin"/>
      </w:r>
      <w:r w:rsidR="00852763" w:rsidRPr="00852763">
        <w:instrText xml:space="preserve"> REF _Ref513551098 \h </w:instrText>
      </w:r>
      <w:r w:rsidR="00852763">
        <w:instrText xml:space="preserve"> \* MERGEFORMAT </w:instrText>
      </w:r>
      <w:r w:rsidR="00852763" w:rsidRPr="00852763">
        <w:fldChar w:fldCharType="separate"/>
      </w:r>
      <w:r w:rsidR="001D26BE" w:rsidRPr="001D26BE">
        <w:t>Table 19</w:t>
      </w:r>
      <w:r w:rsidR="00852763" w:rsidRPr="00852763">
        <w:fldChar w:fldCharType="end"/>
      </w:r>
      <w:r w:rsidRPr="00852763">
        <w:t xml:space="preserve">. </w:t>
      </w:r>
    </w:p>
    <w:p w14:paraId="36387195" w14:textId="33CC2779" w:rsidR="00B85F11" w:rsidRDefault="00B85F11" w:rsidP="00B85F11">
      <w:pPr>
        <w:pStyle w:val="BodyTextMetricLight10pt"/>
      </w:pPr>
      <w:r>
        <w:t>A banner will be displayed on the UI, as shown in</w:t>
      </w:r>
      <w:r w:rsidR="002D0518">
        <w:t xml:space="preserve"> </w:t>
      </w:r>
      <w:r w:rsidR="002D0518" w:rsidRPr="002D0518">
        <w:fldChar w:fldCharType="begin"/>
      </w:r>
      <w:r w:rsidR="002D0518" w:rsidRPr="002D0518">
        <w:instrText xml:space="preserve"> REF _Ref513479216 \h </w:instrText>
      </w:r>
      <w:r w:rsidR="002D0518">
        <w:instrText xml:space="preserve"> \* MERGEFORMAT </w:instrText>
      </w:r>
      <w:r w:rsidR="002D0518" w:rsidRPr="002D0518">
        <w:fldChar w:fldCharType="separate"/>
      </w:r>
      <w:r w:rsidR="001D26BE" w:rsidRPr="001D26BE">
        <w:t>Figure 10</w:t>
      </w:r>
      <w:r w:rsidR="002D0518" w:rsidRPr="002D0518">
        <w:fldChar w:fldCharType="end"/>
      </w:r>
      <w:r w:rsidRPr="002D0518">
        <w:t>,</w:t>
      </w:r>
      <w:r>
        <w:t xml:space="preserve"> when an update is available for UCP or DTR. You can start the upgrade process by clicking on the banner.</w:t>
      </w:r>
    </w:p>
    <w:p w14:paraId="2E6A1FFF" w14:textId="77777777" w:rsidR="00B85F11" w:rsidRDefault="00B85F11" w:rsidP="00B85F11">
      <w:pPr>
        <w:pStyle w:val="FigureAfterspace"/>
      </w:pPr>
      <w:r>
        <w:rPr>
          <w:noProof/>
        </w:rPr>
        <w:drawing>
          <wp:inline distT="0" distB="0" distL="0" distR="0" wp14:anchorId="05283F1D" wp14:editId="7409F899">
            <wp:extent cx="5829300" cy="905699"/>
            <wp:effectExtent l="19050" t="19050" r="1905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dockerupdate.png"/>
                    <pic:cNvPicPr/>
                  </pic:nvPicPr>
                  <pic:blipFill>
                    <a:blip r:embed="rId61">
                      <a:extLst>
                        <a:ext uri="{28A0092B-C50C-407E-A947-70E740481C1C}">
                          <a14:useLocalDpi xmlns:a14="http://schemas.microsoft.com/office/drawing/2010/main" val="0"/>
                        </a:ext>
                      </a:extLst>
                    </a:blip>
                    <a:stretch>
                      <a:fillRect/>
                    </a:stretch>
                  </pic:blipFill>
                  <pic:spPr>
                    <a:xfrm>
                      <a:off x="0" y="0"/>
                      <a:ext cx="5934130" cy="921986"/>
                    </a:xfrm>
                    <a:prstGeom prst="rect">
                      <a:avLst/>
                    </a:prstGeom>
                    <a:ln>
                      <a:solidFill>
                        <a:schemeClr val="accent1"/>
                      </a:solidFill>
                    </a:ln>
                  </pic:spPr>
                </pic:pic>
              </a:graphicData>
            </a:graphic>
          </wp:inline>
        </w:drawing>
      </w:r>
      <w:r>
        <w:t xml:space="preserve"> </w:t>
      </w:r>
    </w:p>
    <w:p w14:paraId="19DE9CE0" w14:textId="20783AFB" w:rsidR="002D0518" w:rsidRDefault="002D0518" w:rsidP="002D0518">
      <w:pPr>
        <w:pStyle w:val="MISCFigureCaptionHeader8pt"/>
      </w:pPr>
      <w:bookmarkStart w:id="251" w:name="_Ref513479216"/>
      <w:r w:rsidRPr="002D0518">
        <w:rPr>
          <w:rStyle w:val="MISCFigureCaptionHeaderBold8pt"/>
        </w:rPr>
        <w:t xml:space="preserve">Figure </w:t>
      </w:r>
      <w:r w:rsidRPr="002D0518">
        <w:rPr>
          <w:rStyle w:val="MISCFigureCaptionHeaderBold8pt"/>
        </w:rPr>
        <w:fldChar w:fldCharType="begin"/>
      </w:r>
      <w:r w:rsidRPr="002D0518">
        <w:rPr>
          <w:rStyle w:val="MISCFigureCaptionHeaderBold8pt"/>
        </w:rPr>
        <w:instrText xml:space="preserve"> SEQ Figure \* ARABIC </w:instrText>
      </w:r>
      <w:r w:rsidRPr="002D0518">
        <w:rPr>
          <w:rStyle w:val="MISCFigureCaptionHeaderBold8pt"/>
        </w:rPr>
        <w:fldChar w:fldCharType="separate"/>
      </w:r>
      <w:r w:rsidR="001D26BE">
        <w:rPr>
          <w:rStyle w:val="MISCFigureCaptionHeaderBold8pt"/>
          <w:noProof/>
        </w:rPr>
        <w:t>10</w:t>
      </w:r>
      <w:r w:rsidRPr="002D0518">
        <w:rPr>
          <w:rStyle w:val="MISCFigureCaptionHeaderBold8pt"/>
        </w:rPr>
        <w:fldChar w:fldCharType="end"/>
      </w:r>
      <w:bookmarkEnd w:id="251"/>
      <w:r w:rsidRPr="002D0518">
        <w:rPr>
          <w:rStyle w:val="MISCFigureCaptionHeaderBold8pt"/>
        </w:rPr>
        <w:t>.</w:t>
      </w:r>
      <w:r>
        <w:t xml:space="preserve"> Docker update notification</w:t>
      </w:r>
    </w:p>
    <w:p w14:paraId="78C908F3" w14:textId="3C122275" w:rsidR="00B85F11" w:rsidRDefault="00852763" w:rsidP="00852763">
      <w:pPr>
        <w:pStyle w:val="MISCTableCaptionHeader8pt"/>
      </w:pPr>
      <w:bookmarkStart w:id="252" w:name="_Ref513551059"/>
      <w:bookmarkStart w:id="253" w:name="_Ref513551098"/>
      <w:r w:rsidRPr="00852763">
        <w:rPr>
          <w:rStyle w:val="MISCFigureCaptionHeaderBold8pt"/>
        </w:rPr>
        <w:t xml:space="preserve">Table </w:t>
      </w:r>
      <w:r w:rsidRPr="00852763">
        <w:rPr>
          <w:rStyle w:val="MISCFigureCaptionHeaderBold8pt"/>
        </w:rPr>
        <w:fldChar w:fldCharType="begin"/>
      </w:r>
      <w:r w:rsidRPr="00852763">
        <w:rPr>
          <w:rStyle w:val="MISCFigureCaptionHeaderBold8pt"/>
        </w:rPr>
        <w:instrText xml:space="preserve"> SEQ Table \* ARABIC </w:instrText>
      </w:r>
      <w:r w:rsidRPr="00852763">
        <w:rPr>
          <w:rStyle w:val="MISCFigureCaptionHeaderBold8pt"/>
        </w:rPr>
        <w:fldChar w:fldCharType="separate"/>
      </w:r>
      <w:r w:rsidR="001D26BE">
        <w:rPr>
          <w:rStyle w:val="MISCFigureCaptionHeaderBold8pt"/>
          <w:noProof/>
        </w:rPr>
        <w:t>19</w:t>
      </w:r>
      <w:r w:rsidRPr="00852763">
        <w:rPr>
          <w:rStyle w:val="MISCFigureCaptionHeaderBold8pt"/>
        </w:rPr>
        <w:fldChar w:fldCharType="end"/>
      </w:r>
      <w:bookmarkEnd w:id="253"/>
      <w:r w:rsidRPr="00852763">
        <w:rPr>
          <w:rStyle w:val="MISCFigureCaptionHeaderBold8pt"/>
        </w:rPr>
        <w:t>.</w:t>
      </w:r>
      <w:r>
        <w:t xml:space="preserve"> Docker EE components</w:t>
      </w:r>
      <w:bookmarkEnd w:id="252"/>
    </w:p>
    <w:tbl>
      <w:tblPr>
        <w:tblStyle w:val="TableGrid"/>
        <w:tblW w:w="873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90"/>
        <w:gridCol w:w="2340"/>
        <w:gridCol w:w="2700"/>
        <w:gridCol w:w="2700"/>
      </w:tblGrid>
      <w:tr w:rsidR="00B85F11" w14:paraId="16CE5F6F" w14:textId="77777777" w:rsidTr="00BE4F32">
        <w:trPr>
          <w:cantSplit/>
          <w:tblHeader/>
        </w:trPr>
        <w:tc>
          <w:tcPr>
            <w:tcW w:w="990" w:type="dxa"/>
            <w:tcBorders>
              <w:top w:val="nil"/>
              <w:bottom w:val="single" w:sz="36" w:space="0" w:color="00B388"/>
            </w:tcBorders>
          </w:tcPr>
          <w:p w14:paraId="53695972" w14:textId="77777777" w:rsidR="00B85F11" w:rsidRDefault="00B85F11" w:rsidP="00BE4F32">
            <w:pPr>
              <w:pStyle w:val="TableSubhead8pt"/>
            </w:pPr>
            <w:r>
              <w:t>Order</w:t>
            </w:r>
          </w:p>
        </w:tc>
        <w:tc>
          <w:tcPr>
            <w:tcW w:w="2340" w:type="dxa"/>
            <w:tcBorders>
              <w:top w:val="nil"/>
              <w:bottom w:val="single" w:sz="36" w:space="0" w:color="00B388"/>
            </w:tcBorders>
          </w:tcPr>
          <w:p w14:paraId="0B995E55" w14:textId="77777777" w:rsidR="00B85F11" w:rsidRDefault="00B85F11" w:rsidP="00BE4F32">
            <w:pPr>
              <w:pStyle w:val="TableSubhead8pt"/>
            </w:pPr>
            <w:r>
              <w:t>Component</w:t>
            </w:r>
          </w:p>
        </w:tc>
        <w:tc>
          <w:tcPr>
            <w:tcW w:w="2700" w:type="dxa"/>
            <w:tcBorders>
              <w:top w:val="nil"/>
              <w:bottom w:val="single" w:sz="36" w:space="0" w:color="00B388"/>
            </w:tcBorders>
          </w:tcPr>
          <w:p w14:paraId="15C49648" w14:textId="77777777" w:rsidR="00B85F11" w:rsidRDefault="00B85F11" w:rsidP="00BE4F32">
            <w:pPr>
              <w:pStyle w:val="TableSubhead8pt"/>
            </w:pPr>
            <w:r>
              <w:t>Dependency (compatibility)</w:t>
            </w:r>
          </w:p>
        </w:tc>
        <w:tc>
          <w:tcPr>
            <w:tcW w:w="2700" w:type="dxa"/>
            <w:tcBorders>
              <w:top w:val="nil"/>
              <w:bottom w:val="single" w:sz="36" w:space="0" w:color="00B388"/>
            </w:tcBorders>
          </w:tcPr>
          <w:p w14:paraId="31C612DC" w14:textId="77777777" w:rsidR="00B85F11" w:rsidRDefault="00B85F11" w:rsidP="00BE4F32">
            <w:pPr>
              <w:pStyle w:val="TableSubhead8pt"/>
            </w:pPr>
            <w:r>
              <w:t>Download/Documentation</w:t>
            </w:r>
          </w:p>
        </w:tc>
      </w:tr>
      <w:tr w:rsidR="00B85F11" w14:paraId="1772D587" w14:textId="77777777" w:rsidTr="00BE4F32">
        <w:trPr>
          <w:cantSplit/>
        </w:trPr>
        <w:tc>
          <w:tcPr>
            <w:tcW w:w="990" w:type="dxa"/>
          </w:tcPr>
          <w:p w14:paraId="062FF32E" w14:textId="77777777" w:rsidR="00B85F11" w:rsidRDefault="00B85F11" w:rsidP="00BE4F32">
            <w:pPr>
              <w:pStyle w:val="TableBody8pt"/>
            </w:pPr>
            <w:r>
              <w:t>1.</w:t>
            </w:r>
          </w:p>
        </w:tc>
        <w:tc>
          <w:tcPr>
            <w:tcW w:w="2340" w:type="dxa"/>
          </w:tcPr>
          <w:p w14:paraId="7890D49E" w14:textId="77777777" w:rsidR="00B85F11" w:rsidRDefault="00B85F11" w:rsidP="00BE4F32">
            <w:pPr>
              <w:pStyle w:val="TableBody8pt"/>
            </w:pPr>
            <w:r>
              <w:t>Docker Daemon/Engine</w:t>
            </w:r>
          </w:p>
        </w:tc>
        <w:tc>
          <w:tcPr>
            <w:tcW w:w="2700" w:type="dxa"/>
            <w:vMerge w:val="restart"/>
          </w:tcPr>
          <w:p w14:paraId="6739B858" w14:textId="77777777" w:rsidR="00B85F11" w:rsidRDefault="00B85F11" w:rsidP="00BE4F32">
            <w:pPr>
              <w:pStyle w:val="TableBody8pt"/>
            </w:pPr>
            <w:r>
              <w:t>VM Operating System</w:t>
            </w:r>
          </w:p>
          <w:p w14:paraId="2C61E70E" w14:textId="77777777" w:rsidR="00B85F11" w:rsidRDefault="00B85F11" w:rsidP="00BE4F32">
            <w:pPr>
              <w:pStyle w:val="TableBody8pt"/>
            </w:pPr>
            <w:r>
              <w:t>vDVS plugin</w:t>
            </w:r>
          </w:p>
          <w:p w14:paraId="42E9CAD2" w14:textId="77777777" w:rsidR="00B85F11" w:rsidRDefault="00B85F11" w:rsidP="00BE4F32">
            <w:pPr>
              <w:pStyle w:val="TableBody8pt"/>
            </w:pPr>
            <w:r>
              <w:t>Prometheus and Grafana</w:t>
            </w:r>
          </w:p>
        </w:tc>
        <w:tc>
          <w:tcPr>
            <w:tcW w:w="2700" w:type="dxa"/>
            <w:vMerge w:val="restart"/>
          </w:tcPr>
          <w:p w14:paraId="1E169FC0" w14:textId="77777777" w:rsidR="00B85F11" w:rsidRDefault="001226C3" w:rsidP="00BE4F32">
            <w:pPr>
              <w:pStyle w:val="TableBody8pt"/>
            </w:pPr>
            <w:hyperlink r:id="rId62">
              <w:r w:rsidR="00B85F11">
                <w:rPr>
                  <w:rStyle w:val="Hyperlink"/>
                </w:rPr>
                <w:t>Docker Lifecycle Maintenance</w:t>
              </w:r>
            </w:hyperlink>
          </w:p>
          <w:p w14:paraId="64FB4AD6" w14:textId="77777777" w:rsidR="00B85F11" w:rsidRDefault="001226C3" w:rsidP="00BE4F32">
            <w:pPr>
              <w:pStyle w:val="TableBody8pt"/>
            </w:pPr>
            <w:hyperlink r:id="rId63">
              <w:r w:rsidR="00B85F11">
                <w:rPr>
                  <w:rStyle w:val="Hyperlink"/>
                </w:rPr>
                <w:t>Docker Compatibility Matrix</w:t>
              </w:r>
            </w:hyperlink>
          </w:p>
        </w:tc>
      </w:tr>
      <w:tr w:rsidR="00B85F11" w14:paraId="6C4127C5" w14:textId="77777777" w:rsidTr="00BE4F32">
        <w:trPr>
          <w:cantSplit/>
        </w:trPr>
        <w:tc>
          <w:tcPr>
            <w:tcW w:w="990" w:type="dxa"/>
          </w:tcPr>
          <w:p w14:paraId="2B765118" w14:textId="77777777" w:rsidR="00B85F11" w:rsidRDefault="00B85F11" w:rsidP="00BE4F32">
            <w:pPr>
              <w:pStyle w:val="TableBody8pt"/>
            </w:pPr>
            <w:r>
              <w:t>2.</w:t>
            </w:r>
          </w:p>
        </w:tc>
        <w:tc>
          <w:tcPr>
            <w:tcW w:w="2340" w:type="dxa"/>
          </w:tcPr>
          <w:p w14:paraId="7511D045" w14:textId="77777777" w:rsidR="00B85F11" w:rsidRDefault="00B85F11" w:rsidP="00BE4F32">
            <w:pPr>
              <w:pStyle w:val="TableBody8pt"/>
            </w:pPr>
            <w:r>
              <w:t>Universal Control Plane</w:t>
            </w:r>
          </w:p>
        </w:tc>
        <w:tc>
          <w:tcPr>
            <w:tcW w:w="2700" w:type="dxa"/>
            <w:vMerge/>
          </w:tcPr>
          <w:p w14:paraId="476FDD01" w14:textId="77777777" w:rsidR="00B85F11" w:rsidRDefault="00B85F11" w:rsidP="00BE4F32"/>
        </w:tc>
        <w:tc>
          <w:tcPr>
            <w:tcW w:w="2700" w:type="dxa"/>
            <w:vMerge/>
          </w:tcPr>
          <w:p w14:paraId="297E459C" w14:textId="77777777" w:rsidR="00B85F11" w:rsidRDefault="00B85F11" w:rsidP="00BE4F32"/>
        </w:tc>
      </w:tr>
      <w:tr w:rsidR="00B85F11" w14:paraId="3C0EB71D" w14:textId="77777777" w:rsidTr="00BE4F32">
        <w:trPr>
          <w:cantSplit/>
        </w:trPr>
        <w:tc>
          <w:tcPr>
            <w:tcW w:w="990" w:type="dxa"/>
          </w:tcPr>
          <w:p w14:paraId="1A9F8FF4" w14:textId="77777777" w:rsidR="00B85F11" w:rsidRDefault="00B85F11" w:rsidP="00BE4F32">
            <w:pPr>
              <w:pStyle w:val="TableBody8pt"/>
            </w:pPr>
            <w:r>
              <w:t>3.</w:t>
            </w:r>
          </w:p>
        </w:tc>
        <w:tc>
          <w:tcPr>
            <w:tcW w:w="2340" w:type="dxa"/>
          </w:tcPr>
          <w:p w14:paraId="76623FF4" w14:textId="77777777" w:rsidR="00B85F11" w:rsidRDefault="00B85F11" w:rsidP="00BE4F32">
            <w:pPr>
              <w:pStyle w:val="TableBody8pt"/>
            </w:pPr>
            <w:r>
              <w:t>Docker Trusted Registry</w:t>
            </w:r>
          </w:p>
        </w:tc>
        <w:tc>
          <w:tcPr>
            <w:tcW w:w="2700" w:type="dxa"/>
            <w:vMerge/>
          </w:tcPr>
          <w:p w14:paraId="323C7C50" w14:textId="77777777" w:rsidR="00B85F11" w:rsidRDefault="00B85F11" w:rsidP="00BE4F32"/>
        </w:tc>
        <w:tc>
          <w:tcPr>
            <w:tcW w:w="2700" w:type="dxa"/>
            <w:vMerge/>
          </w:tcPr>
          <w:p w14:paraId="5579C887" w14:textId="77777777" w:rsidR="00B85F11" w:rsidRDefault="00B85F11" w:rsidP="00BE4F32"/>
        </w:tc>
      </w:tr>
    </w:tbl>
    <w:p w14:paraId="1B93A5BC" w14:textId="77777777" w:rsidR="00B85F11" w:rsidRDefault="00B85F11" w:rsidP="00B85F11">
      <w:pPr>
        <w:pStyle w:val="Subtitle"/>
      </w:pPr>
    </w:p>
    <w:p w14:paraId="0A49DABE" w14:textId="77777777" w:rsidR="00B85F11" w:rsidRDefault="00B85F11" w:rsidP="00B85F11">
      <w:pPr>
        <w:pStyle w:val="Heading2"/>
      </w:pPr>
      <w:bookmarkStart w:id="254" w:name="_Toc514150054"/>
      <w:r>
        <w:t>Monitoring Tools</w:t>
      </w:r>
      <w:bookmarkEnd w:id="254"/>
    </w:p>
    <w:p w14:paraId="4E595C67" w14:textId="1AE8C8FA" w:rsidR="00B85F11" w:rsidRDefault="00B85F11" w:rsidP="00B85F11">
      <w:pPr>
        <w:pStyle w:val="BodyTextMetricLight10pt"/>
      </w:pPr>
      <w:r>
        <w:t xml:space="preserve">To learn more about upgrading Splunk, see the relevant documentation at </w:t>
      </w:r>
      <w:hyperlink r:id="rId64">
        <w:r>
          <w:rPr>
            <w:rStyle w:val="Hyperlink"/>
          </w:rPr>
          <w:t>How to upgrade Splunk Enterprise</w:t>
        </w:r>
      </w:hyperlink>
      <w:r w:rsidR="00B305A2">
        <w:t>.</w:t>
      </w:r>
    </w:p>
    <w:p w14:paraId="553AA9CB" w14:textId="77777777" w:rsidR="00B85F11" w:rsidRDefault="00B85F11" w:rsidP="00B85F11">
      <w:pPr>
        <w:pStyle w:val="BodyTextMetricLight10pt"/>
      </w:pPr>
      <w:r>
        <w:t xml:space="preserve">The Sysdig agent runs as a container and the latest version is pulled from the Docker hub on first installation. Re-run the </w:t>
      </w:r>
      <w:r>
        <w:rPr>
          <w:rStyle w:val="CodingLanguage"/>
        </w:rPr>
        <w:t>install_sysdig.yml</w:t>
      </w:r>
      <w:r>
        <w:t xml:space="preserve"> playbook to update to the newest version if required.</w:t>
      </w:r>
    </w:p>
    <w:p w14:paraId="4690AA6F" w14:textId="1D1BB353" w:rsidR="00B85F11" w:rsidRDefault="00B85F11" w:rsidP="00B85F11">
      <w:pPr>
        <w:pStyle w:val="BodyTextMetricLight10pt"/>
      </w:pPr>
      <w:r>
        <w:t>Prometheus and Grafana monitoring tools (see</w:t>
      </w:r>
      <w:r w:rsidR="002D0518">
        <w:t xml:space="preserve"> </w:t>
      </w:r>
      <w:r w:rsidR="002D0518" w:rsidRPr="002D0518">
        <w:fldChar w:fldCharType="begin"/>
      </w:r>
      <w:r w:rsidR="002D0518" w:rsidRPr="002D0518">
        <w:instrText xml:space="preserve"> REF _Refd17e59150 \h </w:instrText>
      </w:r>
      <w:r w:rsidR="002D0518">
        <w:instrText xml:space="preserve"> \* MERGEFORMAT </w:instrText>
      </w:r>
      <w:r w:rsidR="002D0518" w:rsidRPr="002D0518">
        <w:fldChar w:fldCharType="separate"/>
      </w:r>
      <w:r w:rsidR="001D26BE" w:rsidRPr="001D26BE">
        <w:t>Table</w:t>
      </w:r>
      <w:r w:rsidR="001D26BE" w:rsidRPr="001D26BE">
        <w:rPr>
          <w:rFonts w:ascii="Calibri" w:hAnsi="Calibri" w:cs="Calibri"/>
        </w:rPr>
        <w:t> </w:t>
      </w:r>
      <w:r w:rsidR="001D26BE">
        <w:t>20</w:t>
      </w:r>
      <w:r w:rsidR="002D0518" w:rsidRPr="002D0518">
        <w:fldChar w:fldCharType="end"/>
      </w:r>
      <w:r>
        <w:t>) run as containers within the Docker environment. Newer versions of these tools can be deployed by pulling the Docker images from Docker Hub. Verify that the version of Prometheus that is being used is compatible with the version of Docker EE.</w:t>
      </w:r>
    </w:p>
    <w:p w14:paraId="36E74E6C" w14:textId="77777777" w:rsidR="00B85F11" w:rsidRDefault="00B85F11" w:rsidP="00B85F11">
      <w:pPr>
        <w:pStyle w:val="MISCTableCaptionHeader8pt"/>
      </w:pPr>
      <w:bookmarkStart w:id="255" w:name="_Refd17e59150"/>
      <w:bookmarkStart w:id="256" w:name="_Tocd17e59150"/>
      <w:r>
        <w:rPr>
          <w:rStyle w:val="MISCTableCaptionHeaderBold8pt"/>
          <w:noProof/>
        </w:rPr>
        <w:t>Table</w:t>
      </w:r>
      <w:r>
        <w:rPr>
          <w:rStyle w:val="MISCTableCaptionHeaderBold8pt"/>
          <w:rFonts w:ascii="Calibri" w:hAnsi="Calibri" w:cs="Calibri"/>
          <w:noProof/>
        </w:rPr>
        <w:t> </w:t>
      </w:r>
      <w:bookmarkStart w:id="257" w:name="_Numd17e59150"/>
      <w:r>
        <w:fldChar w:fldCharType="begin"/>
      </w:r>
      <w:r>
        <w:instrText xml:space="preserve"> SEQ Table \* ARABIC </w:instrText>
      </w:r>
      <w:r>
        <w:fldChar w:fldCharType="separate"/>
      </w:r>
      <w:r w:rsidR="001D26BE">
        <w:rPr>
          <w:noProof/>
        </w:rPr>
        <w:t>20</w:t>
      </w:r>
      <w:r>
        <w:rPr>
          <w:rStyle w:val="MISCTableCaptionHeaderBold8pt"/>
          <w:noProof/>
        </w:rPr>
        <w:fldChar w:fldCharType="end"/>
      </w:r>
      <w:bookmarkEnd w:id="255"/>
      <w:bookmarkEnd w:id="256"/>
      <w:bookmarkEnd w:id="257"/>
      <w:r>
        <w:t>. Monitoring tools: Prometheus and Grafana</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90"/>
        <w:gridCol w:w="2430"/>
        <w:gridCol w:w="2610"/>
        <w:gridCol w:w="2610"/>
      </w:tblGrid>
      <w:tr w:rsidR="00B85F11" w14:paraId="4C521096" w14:textId="77777777" w:rsidTr="00BE4F32">
        <w:trPr>
          <w:cantSplit/>
        </w:trPr>
        <w:tc>
          <w:tcPr>
            <w:tcW w:w="990" w:type="dxa"/>
            <w:tcBorders>
              <w:top w:val="nil"/>
              <w:bottom w:val="single" w:sz="36" w:space="0" w:color="00B388"/>
            </w:tcBorders>
          </w:tcPr>
          <w:p w14:paraId="62B866DD" w14:textId="77777777" w:rsidR="00B85F11" w:rsidRDefault="00B85F11" w:rsidP="00BE4F32">
            <w:pPr>
              <w:pStyle w:val="TableSubhead8pt"/>
            </w:pPr>
            <w:r>
              <w:t>Order</w:t>
            </w:r>
          </w:p>
        </w:tc>
        <w:tc>
          <w:tcPr>
            <w:tcW w:w="2430" w:type="dxa"/>
            <w:tcBorders>
              <w:top w:val="nil"/>
              <w:bottom w:val="single" w:sz="36" w:space="0" w:color="00B388"/>
            </w:tcBorders>
          </w:tcPr>
          <w:p w14:paraId="574F2020" w14:textId="77777777" w:rsidR="00B85F11" w:rsidRDefault="00B85F11" w:rsidP="00BE4F32">
            <w:pPr>
              <w:pStyle w:val="TableSubhead8pt"/>
            </w:pPr>
            <w:r>
              <w:t>Component</w:t>
            </w:r>
          </w:p>
        </w:tc>
        <w:tc>
          <w:tcPr>
            <w:tcW w:w="2610" w:type="dxa"/>
            <w:tcBorders>
              <w:top w:val="nil"/>
              <w:bottom w:val="single" w:sz="36" w:space="0" w:color="00B388"/>
            </w:tcBorders>
          </w:tcPr>
          <w:p w14:paraId="11903E6D" w14:textId="77777777" w:rsidR="00B85F11" w:rsidRDefault="00B85F11" w:rsidP="00BE4F32">
            <w:pPr>
              <w:pStyle w:val="TableSubhead8pt"/>
            </w:pPr>
            <w:r>
              <w:t>Dependency (compatibility)</w:t>
            </w:r>
          </w:p>
        </w:tc>
        <w:tc>
          <w:tcPr>
            <w:tcW w:w="2610" w:type="dxa"/>
            <w:tcBorders>
              <w:top w:val="nil"/>
              <w:bottom w:val="single" w:sz="36" w:space="0" w:color="00B388"/>
            </w:tcBorders>
          </w:tcPr>
          <w:p w14:paraId="65B7840F" w14:textId="77777777" w:rsidR="00B85F11" w:rsidRDefault="00B85F11" w:rsidP="00BE4F32">
            <w:pPr>
              <w:pStyle w:val="TableSubhead8pt"/>
            </w:pPr>
            <w:r>
              <w:t>Download/Documentation</w:t>
            </w:r>
          </w:p>
        </w:tc>
      </w:tr>
      <w:tr w:rsidR="00B85F11" w14:paraId="2587D520" w14:textId="77777777" w:rsidTr="00BE4F32">
        <w:trPr>
          <w:cantSplit/>
        </w:trPr>
        <w:tc>
          <w:tcPr>
            <w:tcW w:w="990" w:type="dxa"/>
          </w:tcPr>
          <w:p w14:paraId="03531BDE" w14:textId="77777777" w:rsidR="00B85F11" w:rsidRDefault="00B85F11" w:rsidP="00BE4F32">
            <w:pPr>
              <w:pStyle w:val="TableBody8pt"/>
            </w:pPr>
            <w:r>
              <w:t>1.</w:t>
            </w:r>
          </w:p>
        </w:tc>
        <w:tc>
          <w:tcPr>
            <w:tcW w:w="2430" w:type="dxa"/>
          </w:tcPr>
          <w:p w14:paraId="2660D12B" w14:textId="77777777" w:rsidR="00B85F11" w:rsidRDefault="00B85F11" w:rsidP="00BE4F32">
            <w:pPr>
              <w:pStyle w:val="TableBody8pt"/>
            </w:pPr>
            <w:r>
              <w:t>Prometheus</w:t>
            </w:r>
          </w:p>
        </w:tc>
        <w:tc>
          <w:tcPr>
            <w:tcW w:w="2610" w:type="dxa"/>
          </w:tcPr>
          <w:p w14:paraId="6B4516F8" w14:textId="77777777" w:rsidR="00B85F11" w:rsidRDefault="00B85F11" w:rsidP="00BE4F32">
            <w:pPr>
              <w:pStyle w:val="TableBody8pt"/>
            </w:pPr>
            <w:r>
              <w:t>Grafana</w:t>
            </w:r>
          </w:p>
          <w:p w14:paraId="548F095A" w14:textId="77777777" w:rsidR="00B85F11" w:rsidRDefault="00B85F11" w:rsidP="00BE4F32">
            <w:pPr>
              <w:pStyle w:val="TableBody8pt"/>
            </w:pPr>
            <w:r>
              <w:t>Docker EE</w:t>
            </w:r>
          </w:p>
        </w:tc>
        <w:tc>
          <w:tcPr>
            <w:tcW w:w="2610" w:type="dxa"/>
            <w:vMerge w:val="restart"/>
          </w:tcPr>
          <w:p w14:paraId="0E6692D9" w14:textId="77777777" w:rsidR="00B85F11" w:rsidRDefault="00B85F11" w:rsidP="00BE4F32">
            <w:pPr>
              <w:pStyle w:val="TableBody8pt"/>
            </w:pPr>
            <w:r>
              <w:t>Prometheus Images on Docker Hub</w:t>
            </w:r>
          </w:p>
          <w:p w14:paraId="101C3772" w14:textId="77777777" w:rsidR="00B85F11" w:rsidRDefault="001226C3" w:rsidP="00BE4F32">
            <w:pPr>
              <w:pStyle w:val="TableBody8pt"/>
            </w:pPr>
            <w:hyperlink r:id="rId65">
              <w:r w:rsidR="00B85F11">
                <w:rPr>
                  <w:rStyle w:val="Hyperlink"/>
                </w:rPr>
                <w:t>Upgrading Grafana</w:t>
              </w:r>
            </w:hyperlink>
          </w:p>
        </w:tc>
      </w:tr>
      <w:tr w:rsidR="00B85F11" w14:paraId="2F570D0A" w14:textId="77777777" w:rsidTr="00BE4F32">
        <w:trPr>
          <w:cantSplit/>
        </w:trPr>
        <w:tc>
          <w:tcPr>
            <w:tcW w:w="990" w:type="dxa"/>
          </w:tcPr>
          <w:p w14:paraId="6707F5C1" w14:textId="77777777" w:rsidR="00B85F11" w:rsidRDefault="00B85F11" w:rsidP="00BE4F32">
            <w:pPr>
              <w:pStyle w:val="TableBody8pt"/>
            </w:pPr>
            <w:r>
              <w:t>2.</w:t>
            </w:r>
          </w:p>
        </w:tc>
        <w:tc>
          <w:tcPr>
            <w:tcW w:w="2430" w:type="dxa"/>
          </w:tcPr>
          <w:p w14:paraId="376BD1BE" w14:textId="77777777" w:rsidR="00B85F11" w:rsidRDefault="00B85F11" w:rsidP="00BE4F32">
            <w:pPr>
              <w:pStyle w:val="TableBody8pt"/>
            </w:pPr>
            <w:r>
              <w:t>Grafana</w:t>
            </w:r>
          </w:p>
        </w:tc>
        <w:tc>
          <w:tcPr>
            <w:tcW w:w="2610" w:type="dxa"/>
          </w:tcPr>
          <w:p w14:paraId="3E5A3DB1" w14:textId="77777777" w:rsidR="00B85F11" w:rsidRDefault="00B85F11" w:rsidP="00BE4F32">
            <w:pPr>
              <w:pStyle w:val="TableBody8pt"/>
            </w:pPr>
            <w:r>
              <w:t>Prometheus</w:t>
            </w:r>
          </w:p>
          <w:p w14:paraId="26FD76B6" w14:textId="77777777" w:rsidR="00B85F11" w:rsidRDefault="00B85F11" w:rsidP="00BE4F32">
            <w:pPr>
              <w:pStyle w:val="TableBody8pt"/>
            </w:pPr>
            <w:r>
              <w:t>Docker EE</w:t>
            </w:r>
          </w:p>
        </w:tc>
        <w:tc>
          <w:tcPr>
            <w:tcW w:w="2610" w:type="dxa"/>
            <w:vMerge/>
          </w:tcPr>
          <w:p w14:paraId="64BFDB90" w14:textId="77777777" w:rsidR="00B85F11" w:rsidRDefault="00B85F11" w:rsidP="00BE4F32"/>
        </w:tc>
      </w:tr>
    </w:tbl>
    <w:p w14:paraId="399BF76C" w14:textId="77777777" w:rsidR="00B85F11" w:rsidRDefault="00B85F11" w:rsidP="00B85F11">
      <w:pPr>
        <w:pStyle w:val="Subtitle"/>
      </w:pPr>
    </w:p>
    <w:p w14:paraId="2F6FCC51" w14:textId="77777777" w:rsidR="00B85F11" w:rsidRDefault="00B85F11" w:rsidP="00B85F11">
      <w:pPr>
        <w:pStyle w:val="Heading2"/>
      </w:pPr>
      <w:bookmarkStart w:id="258" w:name="_Toc514150055"/>
      <w:r>
        <w:lastRenderedPageBreak/>
        <w:t>Windows operating system and Docker EE</w:t>
      </w:r>
      <w:bookmarkEnd w:id="258"/>
    </w:p>
    <w:p w14:paraId="6EFE1059" w14:textId="77777777" w:rsidR="00B85F11" w:rsidRDefault="00B85F11" w:rsidP="00B85F11">
      <w:pPr>
        <w:pStyle w:val="BodyTextMetricLight10pt"/>
      </w:pPr>
      <w:r>
        <w:t>Docker Enterprise Edition for Windows Server (Docker EE) enables native Docker containers on Windows Server. Windows Server 2016 and later versions are supported. This solution has been tested with Windows worker nodes running Windows Server 2016 and with Docker EE 17.06.</w:t>
      </w:r>
    </w:p>
    <w:p w14:paraId="23C606C4" w14:textId="77777777" w:rsidR="00B85F11" w:rsidRDefault="00B85F11" w:rsidP="00B85F11">
      <w:pPr>
        <w:pStyle w:val="MISCNote-Ruleabove"/>
      </w:pPr>
      <w:r>
        <w:t>Note</w:t>
      </w:r>
    </w:p>
    <w:p w14:paraId="7EFE5E59" w14:textId="77777777" w:rsidR="00B85F11" w:rsidRDefault="00B85F11" w:rsidP="00B85F11">
      <w:pPr>
        <w:pStyle w:val="BodyTextMetricLight10pt"/>
      </w:pPr>
      <w:r>
        <w:t xml:space="preserve">Docker Universal Control Plane is not currently supported on Windows Server 1709 due to image incompatibility issues. For more information, see the Docker documentation </w:t>
      </w:r>
      <w:hyperlink r:id="rId66">
        <w:r>
          <w:rPr>
            <w:rStyle w:val="Hyperlink"/>
          </w:rPr>
          <w:t>Install Docker Enterprise Edition for Windows Server</w:t>
        </w:r>
      </w:hyperlink>
    </w:p>
    <w:p w14:paraId="7F7671AB" w14:textId="77777777" w:rsidR="00B85F11" w:rsidRDefault="00B85F11" w:rsidP="00B85F11">
      <w:pPr>
        <w:pStyle w:val="MISCNote-Rulebelow"/>
      </w:pPr>
      <w:r>
        <w:t>This solution recommends that you only run Windows Server 2016 on your Windows worker nodes and that you install any required updates to your Windows nodes in a timely manner.</w:t>
      </w:r>
    </w:p>
    <w:p w14:paraId="7DF39857" w14:textId="77777777" w:rsidR="00B85F11" w:rsidRDefault="00B85F11" w:rsidP="00B85F11">
      <w:pPr>
        <w:pStyle w:val="BodyTextLastMetricLight10pt"/>
      </w:pPr>
      <w:r>
        <w:t xml:space="preserve">For information on how to update Docker EE on Windows Server 2016, see the Docker documentation </w:t>
      </w:r>
      <w:hyperlink r:id="rId67" w:anchor="update-docker-ee">
        <w:r>
          <w:rPr>
            <w:rStyle w:val="Hyperlink"/>
          </w:rPr>
          <w:t>Update Docker EE</w:t>
        </w:r>
      </w:hyperlink>
    </w:p>
    <w:p w14:paraId="3997E438" w14:textId="77777777" w:rsidR="001A617E" w:rsidRDefault="001A617E" w:rsidP="001A617E">
      <w:pPr>
        <w:pStyle w:val="Heading1"/>
      </w:pPr>
      <w:bookmarkStart w:id="259" w:name="_Backup_and_restore_1"/>
      <w:bookmarkStart w:id="260" w:name="_Refd17e59263"/>
      <w:bookmarkStart w:id="261" w:name="_Tocd17e59263"/>
      <w:bookmarkStart w:id="262" w:name="_Toc514150056"/>
      <w:bookmarkEnd w:id="259"/>
      <w:r>
        <w:t>Backup and restore</w:t>
      </w:r>
      <w:bookmarkEnd w:id="260"/>
      <w:bookmarkEnd w:id="261"/>
      <w:bookmarkEnd w:id="262"/>
    </w:p>
    <w:p w14:paraId="5102FEE4" w14:textId="6DFEB2FF" w:rsidR="000F43E4" w:rsidRDefault="000F43E4" w:rsidP="000F43E4">
      <w:pPr>
        <w:pStyle w:val="BodyTextMetricLight10pt"/>
      </w:pPr>
      <w:r>
        <w:t>This reference configuration provides playbooks and script</w:t>
      </w:r>
      <w:r w:rsidR="00EE0791">
        <w:t>s</w:t>
      </w:r>
      <w:r>
        <w:t xml:space="preserve"> to help you back up and restore:</w:t>
      </w:r>
    </w:p>
    <w:p w14:paraId="1C51DA32" w14:textId="139D96C6" w:rsidR="000F43E4" w:rsidRDefault="000F43E4" w:rsidP="000F43E4">
      <w:pPr>
        <w:pStyle w:val="BulletLevel1"/>
      </w:pPr>
      <w:r>
        <w:t>Docker UCP and DTR</w:t>
      </w:r>
    </w:p>
    <w:p w14:paraId="43364263" w14:textId="6696D3B9" w:rsidR="000F43E4" w:rsidRPr="000F43E4" w:rsidRDefault="000F43E4" w:rsidP="000F43E4">
      <w:pPr>
        <w:pStyle w:val="BulletLevel1LastBeforeBodycopy"/>
      </w:pPr>
      <w:r>
        <w:t>Docker volumes</w:t>
      </w:r>
    </w:p>
    <w:p w14:paraId="131B1376" w14:textId="77777777" w:rsidR="001A617E" w:rsidRDefault="001A617E" w:rsidP="001A617E">
      <w:pPr>
        <w:pStyle w:val="Heading2"/>
      </w:pPr>
      <w:bookmarkStart w:id="263" w:name="_Refd17e59274"/>
      <w:bookmarkStart w:id="264" w:name="_Tocd17e59274"/>
      <w:bookmarkStart w:id="265" w:name="_Toc514150057"/>
      <w:r>
        <w:t>Backup and restore UCP and DTR</w:t>
      </w:r>
      <w:bookmarkEnd w:id="263"/>
      <w:bookmarkEnd w:id="264"/>
      <w:bookmarkEnd w:id="265"/>
    </w:p>
    <w:p w14:paraId="10C6448D" w14:textId="77777777" w:rsidR="001A617E" w:rsidRDefault="001A617E" w:rsidP="001A617E">
      <w:pPr>
        <w:pStyle w:val="BodyTextMetricLight10pt"/>
      </w:pPr>
      <w:r>
        <w:t xml:space="preserve">The playbooks provided in this solution implement the backup and restore procedures as they are described in the Docker documentation at </w:t>
      </w:r>
      <w:hyperlink r:id="rId68">
        <w:r>
          <w:rPr>
            <w:rStyle w:val="Hyperlink"/>
          </w:rPr>
          <w:t>https://docs.docker.com/enterprise/backup/</w:t>
        </w:r>
      </w:hyperlink>
      <w:r>
        <w:t xml:space="preserve">. The solution follows the recommendations in the Docker best practices document at </w:t>
      </w:r>
      <w:hyperlink r:id="rId69">
        <w:r>
          <w:rPr>
            <w:rStyle w:val="Hyperlink"/>
          </w:rPr>
          <w:t>https://success.docker.com/article/backup-restore-best-practices</w:t>
        </w:r>
      </w:hyperlink>
      <w:r>
        <w:t xml:space="preserve">. </w:t>
      </w:r>
    </w:p>
    <w:p w14:paraId="21408EEB" w14:textId="77777777" w:rsidR="001A617E" w:rsidRDefault="001A617E" w:rsidP="001A617E">
      <w:pPr>
        <w:pStyle w:val="MISCNote-Ruleabove"/>
      </w:pPr>
      <w:r>
        <w:t>Note</w:t>
      </w:r>
    </w:p>
    <w:p w14:paraId="44B7A1F7" w14:textId="77777777" w:rsidR="001A617E" w:rsidRDefault="001A617E" w:rsidP="001A617E">
      <w:pPr>
        <w:pStyle w:val="MISCNote-Rulebelow"/>
      </w:pPr>
      <w:r>
        <w:t xml:space="preserve">It is important that you make copies of the backed up data and that you store the copies in a separate physical location. You must also recognize that the backed up data contains sensitive information such as private keys and so it is important to restrict access to the generated files. However, the playbooks do not backup the sensitive information in your </w:t>
      </w:r>
      <w:r>
        <w:rPr>
          <w:rStyle w:val="CodingLanguage"/>
        </w:rPr>
        <w:t>group_vars/vault</w:t>
      </w:r>
      <w:r>
        <w:t xml:space="preserve"> file so you should make sure to keep track of the credentials for the UCP Administrator. </w:t>
      </w:r>
    </w:p>
    <w:p w14:paraId="53CD5D57" w14:textId="77777777" w:rsidR="001A617E" w:rsidRDefault="001A617E" w:rsidP="001A617E">
      <w:pPr>
        <w:pStyle w:val="MISCNote-Ruleabove"/>
      </w:pPr>
      <w:r>
        <w:t>Warning</w:t>
      </w:r>
    </w:p>
    <w:p w14:paraId="0882BFEE" w14:textId="56937932" w:rsidR="001A617E" w:rsidRDefault="001A617E" w:rsidP="001A617E">
      <w:pPr>
        <w:pStyle w:val="MISCNote-Rulebelow"/>
      </w:pPr>
      <w:r>
        <w:t>The restore procedures do not restore swarm data. You should follow infrastructure as code (IaC) guidelines and maintain your service, stack and network definitions using source code or configuration management tools. You must also ensure that you safely manage the credentials of your administration accounts</w:t>
      </w:r>
      <w:r w:rsidR="000F43E4">
        <w:t>,</w:t>
      </w:r>
      <w:r>
        <w:t xml:space="preserve"> as existing UCP Client bundles will not work when you restore UCP on a new swarm. </w:t>
      </w:r>
    </w:p>
    <w:p w14:paraId="1B09C177" w14:textId="77777777" w:rsidR="001A617E" w:rsidRDefault="001A617E" w:rsidP="001A617E">
      <w:pPr>
        <w:pStyle w:val="Heading3"/>
      </w:pPr>
      <w:bookmarkStart w:id="266" w:name="_Refd17e59304"/>
      <w:bookmarkStart w:id="267" w:name="_Tocd17e59304"/>
      <w:r>
        <w:t>Backup UCP and DTR</w:t>
      </w:r>
      <w:bookmarkEnd w:id="266"/>
      <w:bookmarkEnd w:id="267"/>
    </w:p>
    <w:p w14:paraId="20E16E0A" w14:textId="252ACEE1" w:rsidR="00C958BB" w:rsidRPr="00C958BB" w:rsidRDefault="00C958BB" w:rsidP="00C958BB">
      <w:pPr>
        <w:pStyle w:val="BodyTextMetricLight10pt"/>
      </w:pPr>
      <w:r>
        <w:t>The playbooks support backing up the swarm, UCP, DTR metadata and DTR images.</w:t>
      </w:r>
    </w:p>
    <w:p w14:paraId="18A98A71" w14:textId="77777777" w:rsidR="00C958BB" w:rsidRDefault="00C958BB" w:rsidP="00C958BB">
      <w:pPr>
        <w:pStyle w:val="Heading4"/>
      </w:pPr>
      <w:bookmarkStart w:id="268" w:name="_Refd17e59315"/>
      <w:bookmarkStart w:id="269" w:name="_Tocd17e59315"/>
      <w:r>
        <w:t>Backup configuration variables</w:t>
      </w:r>
      <w:bookmarkEnd w:id="268"/>
      <w:bookmarkEnd w:id="269"/>
    </w:p>
    <w:p w14:paraId="3B30C0DB" w14:textId="2E482D6C" w:rsidR="00C958BB" w:rsidRDefault="00882B7B" w:rsidP="00C958BB">
      <w:pPr>
        <w:pStyle w:val="BodyTextMetricLight10pt"/>
      </w:pPr>
      <w:r w:rsidRPr="00882B7B">
        <w:fldChar w:fldCharType="begin"/>
      </w:r>
      <w:r w:rsidRPr="00882B7B">
        <w:instrText xml:space="preserve"> REF _Refd17e59329 \h </w:instrText>
      </w:r>
      <w:r>
        <w:instrText xml:space="preserve"> \* MERGEFORMAT </w:instrText>
      </w:r>
      <w:r w:rsidRPr="00882B7B">
        <w:fldChar w:fldCharType="separate"/>
      </w:r>
      <w:r w:rsidR="001D26BE" w:rsidRPr="001D26BE">
        <w:t>Table</w:t>
      </w:r>
      <w:r w:rsidR="001D26BE" w:rsidRPr="001D26BE">
        <w:rPr>
          <w:rFonts w:ascii="Calibri" w:hAnsi="Calibri" w:cs="Calibri"/>
        </w:rPr>
        <w:t> </w:t>
      </w:r>
      <w:r w:rsidR="001D26BE">
        <w:t>21</w:t>
      </w:r>
      <w:r w:rsidRPr="00882B7B">
        <w:fldChar w:fldCharType="end"/>
      </w:r>
      <w:r>
        <w:t xml:space="preserve"> </w:t>
      </w:r>
      <w:r w:rsidR="00C958BB">
        <w:t xml:space="preserve">shows the variables related to backing up UCP and DTR. All these variables are defined in the file </w:t>
      </w:r>
      <w:r w:rsidR="00C958BB">
        <w:rPr>
          <w:rStyle w:val="BoldEmpha"/>
        </w:rPr>
        <w:t>group_vars/backup</w:t>
      </w:r>
      <w:r w:rsidR="00C958BB">
        <w:t>. All the data that is backed up is streamed over an SSH connection to the backup server. Currently, the playbooks only support the use of the Ansible box as the backup server.</w:t>
      </w:r>
    </w:p>
    <w:p w14:paraId="5863670D" w14:textId="77777777" w:rsidR="00C958BB" w:rsidRDefault="00C958BB" w:rsidP="00C958BB">
      <w:pPr>
        <w:pStyle w:val="MISCTableCaptionHeader8pt"/>
      </w:pPr>
      <w:bookmarkStart w:id="270" w:name="_Refd17e59329"/>
      <w:bookmarkStart w:id="271" w:name="_Tocd17e59329"/>
      <w:r>
        <w:rPr>
          <w:rStyle w:val="MISCTableCaptionHeaderBold8pt"/>
          <w:noProof/>
        </w:rPr>
        <w:t>Table </w:t>
      </w:r>
      <w:bookmarkStart w:id="272" w:name="_Numd17e59329"/>
      <w:r>
        <w:fldChar w:fldCharType="begin"/>
      </w:r>
      <w:r>
        <w:instrText xml:space="preserve"> SEQ Table \* ARABIC </w:instrText>
      </w:r>
      <w:r>
        <w:fldChar w:fldCharType="separate"/>
      </w:r>
      <w:r w:rsidR="001D26BE">
        <w:rPr>
          <w:noProof/>
        </w:rPr>
        <w:t>21</w:t>
      </w:r>
      <w:r>
        <w:rPr>
          <w:rStyle w:val="MISCTableCaptionHeaderBold8pt"/>
          <w:noProof/>
        </w:rPr>
        <w:fldChar w:fldCharType="end"/>
      </w:r>
      <w:bookmarkEnd w:id="270"/>
      <w:bookmarkEnd w:id="271"/>
      <w:bookmarkEnd w:id="272"/>
      <w:r>
        <w:t>. Backup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890"/>
        <w:gridCol w:w="2250"/>
        <w:gridCol w:w="4500"/>
      </w:tblGrid>
      <w:tr w:rsidR="00C958BB" w14:paraId="79071B70" w14:textId="77777777" w:rsidTr="005671E5">
        <w:trPr>
          <w:cantSplit/>
        </w:trPr>
        <w:tc>
          <w:tcPr>
            <w:tcW w:w="1890" w:type="dxa"/>
            <w:tcBorders>
              <w:top w:val="nil"/>
              <w:bottom w:val="single" w:sz="36" w:space="0" w:color="00B388"/>
            </w:tcBorders>
          </w:tcPr>
          <w:p w14:paraId="78754139" w14:textId="77777777" w:rsidR="00C958BB" w:rsidRDefault="00C958BB" w:rsidP="005671E5">
            <w:pPr>
              <w:pStyle w:val="TableSubhead8pt"/>
            </w:pPr>
            <w:r>
              <w:t>Variable</w:t>
            </w:r>
          </w:p>
        </w:tc>
        <w:tc>
          <w:tcPr>
            <w:tcW w:w="2250" w:type="dxa"/>
            <w:tcBorders>
              <w:top w:val="nil"/>
              <w:bottom w:val="single" w:sz="36" w:space="0" w:color="00B388"/>
            </w:tcBorders>
          </w:tcPr>
          <w:p w14:paraId="4554304D" w14:textId="77777777" w:rsidR="00C958BB" w:rsidRDefault="00C958BB" w:rsidP="005671E5">
            <w:pPr>
              <w:pStyle w:val="TableSubhead8pt"/>
            </w:pPr>
            <w:r>
              <w:t>File</w:t>
            </w:r>
          </w:p>
        </w:tc>
        <w:tc>
          <w:tcPr>
            <w:tcW w:w="4500" w:type="dxa"/>
            <w:tcBorders>
              <w:top w:val="nil"/>
              <w:bottom w:val="single" w:sz="36" w:space="0" w:color="00B388"/>
            </w:tcBorders>
          </w:tcPr>
          <w:p w14:paraId="49CDD8E8" w14:textId="77777777" w:rsidR="00C958BB" w:rsidRDefault="00C958BB" w:rsidP="005671E5">
            <w:pPr>
              <w:pStyle w:val="TableSubhead8pt"/>
            </w:pPr>
            <w:r>
              <w:t>Description</w:t>
            </w:r>
          </w:p>
        </w:tc>
      </w:tr>
      <w:tr w:rsidR="00C958BB" w14:paraId="4945FC18" w14:textId="77777777" w:rsidTr="005671E5">
        <w:trPr>
          <w:cantSplit/>
        </w:trPr>
        <w:tc>
          <w:tcPr>
            <w:tcW w:w="1890" w:type="dxa"/>
          </w:tcPr>
          <w:p w14:paraId="20B48BC1" w14:textId="77777777" w:rsidR="00C958BB" w:rsidRDefault="00C958BB" w:rsidP="005671E5">
            <w:pPr>
              <w:pStyle w:val="TableBody8pt"/>
            </w:pPr>
            <w:r>
              <w:t>backup_server</w:t>
            </w:r>
          </w:p>
        </w:tc>
        <w:tc>
          <w:tcPr>
            <w:tcW w:w="2250" w:type="dxa"/>
          </w:tcPr>
          <w:p w14:paraId="49622C87" w14:textId="77777777" w:rsidR="00C958BB" w:rsidRDefault="00C958BB" w:rsidP="005671E5">
            <w:pPr>
              <w:pStyle w:val="TableBody8pt"/>
            </w:pPr>
            <w:r>
              <w:rPr>
                <w:rStyle w:val="BoldEmpha"/>
              </w:rPr>
              <w:t>group_vars/backup</w:t>
            </w:r>
          </w:p>
        </w:tc>
        <w:tc>
          <w:tcPr>
            <w:tcW w:w="4500" w:type="dxa"/>
          </w:tcPr>
          <w:p w14:paraId="56530079" w14:textId="77777777" w:rsidR="00C958BB" w:rsidRDefault="00C958BB" w:rsidP="005671E5">
            <w:pPr>
              <w:pStyle w:val="TableBody8pt"/>
            </w:pPr>
            <w:r>
              <w:t xml:space="preserve">Currently, the playbooks only support the use of the Ansible box as the backup server. </w:t>
            </w:r>
          </w:p>
        </w:tc>
      </w:tr>
      <w:tr w:rsidR="00C958BB" w14:paraId="34C951B9" w14:textId="77777777" w:rsidTr="005671E5">
        <w:trPr>
          <w:cantSplit/>
        </w:trPr>
        <w:tc>
          <w:tcPr>
            <w:tcW w:w="1890" w:type="dxa"/>
          </w:tcPr>
          <w:p w14:paraId="1CE51244" w14:textId="77777777" w:rsidR="00C958BB" w:rsidRDefault="00C958BB" w:rsidP="005671E5">
            <w:pPr>
              <w:pStyle w:val="TableBody8pt"/>
            </w:pPr>
            <w:r>
              <w:lastRenderedPageBreak/>
              <w:t>backup_dest</w:t>
            </w:r>
          </w:p>
        </w:tc>
        <w:tc>
          <w:tcPr>
            <w:tcW w:w="2250" w:type="dxa"/>
          </w:tcPr>
          <w:p w14:paraId="1AFA839C" w14:textId="77777777" w:rsidR="00C958BB" w:rsidRDefault="00C958BB" w:rsidP="005671E5">
            <w:pPr>
              <w:pStyle w:val="TableBody8pt"/>
            </w:pPr>
            <w:r>
              <w:rPr>
                <w:rStyle w:val="BoldEmpha"/>
              </w:rPr>
              <w:t>group_vars/backup</w:t>
            </w:r>
          </w:p>
        </w:tc>
        <w:tc>
          <w:tcPr>
            <w:tcW w:w="4500" w:type="dxa"/>
          </w:tcPr>
          <w:p w14:paraId="1797C766" w14:textId="0708FC41" w:rsidR="00C958BB" w:rsidRDefault="00C958BB" w:rsidP="005671E5">
            <w:pPr>
              <w:pStyle w:val="TableBody8pt"/>
            </w:pPr>
            <w:r>
              <w:t>This variable should point</w:t>
            </w:r>
            <w:r w:rsidR="001902D1">
              <w:t xml:space="preserve"> to an existing folder on your A</w:t>
            </w:r>
            <w:r>
              <w:t xml:space="preserve">nsible box where the </w:t>
            </w:r>
            <w:r>
              <w:rPr>
                <w:rStyle w:val="CodingLanguage"/>
              </w:rPr>
              <w:t>root</w:t>
            </w:r>
            <w:r>
              <w:t xml:space="preserve"> user has write access. All the backups will be stored in this folder. For example, </w:t>
            </w:r>
            <w:r>
              <w:rPr>
                <w:rStyle w:val="CodingLanguage"/>
              </w:rPr>
              <w:t>/root/backup</w:t>
            </w:r>
          </w:p>
        </w:tc>
      </w:tr>
      <w:tr w:rsidR="00C958BB" w14:paraId="2EE1D6EA" w14:textId="77777777" w:rsidTr="005671E5">
        <w:trPr>
          <w:cantSplit/>
        </w:trPr>
        <w:tc>
          <w:tcPr>
            <w:tcW w:w="1890" w:type="dxa"/>
          </w:tcPr>
          <w:p w14:paraId="2A50EC7E" w14:textId="77777777" w:rsidR="00C958BB" w:rsidRDefault="00C958BB" w:rsidP="005671E5">
            <w:pPr>
              <w:pStyle w:val="TableBody8pt"/>
            </w:pPr>
            <w:r>
              <w:t>#swarm_offline_backup</w:t>
            </w:r>
          </w:p>
        </w:tc>
        <w:tc>
          <w:tcPr>
            <w:tcW w:w="2250" w:type="dxa"/>
          </w:tcPr>
          <w:p w14:paraId="7D8D5FC8" w14:textId="77777777" w:rsidR="00C958BB" w:rsidRDefault="00C958BB" w:rsidP="005671E5">
            <w:pPr>
              <w:pStyle w:val="TableBody8pt"/>
            </w:pPr>
            <w:r>
              <w:rPr>
                <w:rStyle w:val="BoldEmpha"/>
              </w:rPr>
              <w:t>group_vars/backup</w:t>
            </w:r>
          </w:p>
        </w:tc>
        <w:tc>
          <w:tcPr>
            <w:tcW w:w="4500" w:type="dxa"/>
          </w:tcPr>
          <w:p w14:paraId="33A07CD5" w14:textId="77777777" w:rsidR="00C958BB" w:rsidRDefault="00C958BB" w:rsidP="005671E5">
            <w:pPr>
              <w:pStyle w:val="TableBody8pt"/>
            </w:pPr>
            <w:r>
              <w:t xml:space="preserve">This variable is commented out by default. More information on this variable is provided below. </w:t>
            </w:r>
          </w:p>
        </w:tc>
      </w:tr>
    </w:tbl>
    <w:p w14:paraId="28FE9930" w14:textId="77777777" w:rsidR="00C958BB" w:rsidRDefault="00C958BB" w:rsidP="00C958BB">
      <w:pPr>
        <w:pStyle w:val="Heading4"/>
      </w:pPr>
      <w:bookmarkStart w:id="273" w:name="_Refd17e59423"/>
      <w:bookmarkStart w:id="274" w:name="_Tocd17e59423"/>
    </w:p>
    <w:p w14:paraId="4A479988" w14:textId="77777777" w:rsidR="00C958BB" w:rsidRDefault="00C958BB" w:rsidP="00C958BB">
      <w:pPr>
        <w:pStyle w:val="Heading4"/>
      </w:pPr>
      <w:r>
        <w:t>Backing up the Swarm</w:t>
      </w:r>
      <w:bookmarkEnd w:id="273"/>
      <w:bookmarkEnd w:id="274"/>
    </w:p>
    <w:p w14:paraId="37D9E11B" w14:textId="77777777" w:rsidR="00C958BB" w:rsidRDefault="00C958BB" w:rsidP="00C958BB">
      <w:pPr>
        <w:pStyle w:val="BodyTextMetricLight10pt"/>
      </w:pPr>
      <w:r>
        <w:t xml:space="preserve">When you back up the swarm, your services and stack definitions are backed up together with the networks definitions. However, Docker volumes or their contents will not be backed up. (If Docker volumes are defined in stacks, they will be re-created when you restore the stacks, but their content will be lost). You can back up the swarm using the playbook named </w:t>
      </w:r>
      <w:r>
        <w:rPr>
          <w:rStyle w:val="CodingLanguage"/>
        </w:rPr>
        <w:t>backup_swarm.yml</w:t>
      </w:r>
      <w:r>
        <w:t xml:space="preserve"> which is located in the </w:t>
      </w:r>
      <w:r>
        <w:rPr>
          <w:rStyle w:val="CodingLanguage"/>
        </w:rPr>
        <w:t>playbooks</w:t>
      </w:r>
      <w:r>
        <w:t xml:space="preserve"> folder on your Ansible server. The playbook is invoked as follows: </w:t>
      </w:r>
    </w:p>
    <w:p w14:paraId="3C9D9576" w14:textId="77777777" w:rsidR="00C958BB" w:rsidRPr="00ED3BF0" w:rsidRDefault="00C958BB" w:rsidP="00C958BB">
      <w:pPr>
        <w:pStyle w:val="BodyTextMetricLight10pt"/>
        <w:rPr>
          <w:rStyle w:val="CodingLanguage"/>
        </w:rPr>
      </w:pPr>
      <w:r w:rsidRPr="00ED3BF0">
        <w:rPr>
          <w:rStyle w:val="CodingLanguage"/>
        </w:rPr>
        <w:t># ansible-playbook -i vm_hosts playbooks/backup_swarm.yml</w:t>
      </w:r>
    </w:p>
    <w:p w14:paraId="047BA2BE" w14:textId="77777777" w:rsidR="00C958BB" w:rsidRDefault="00C958BB" w:rsidP="00C958BB">
      <w:pPr>
        <w:pStyle w:val="BodyTextMetricLight10pt"/>
      </w:pPr>
      <w:r>
        <w:t xml:space="preserve">This playbook creates two archives in the folder specified by the variable </w:t>
      </w:r>
      <w:r>
        <w:rPr>
          <w:rStyle w:val="CodingLanguage"/>
        </w:rPr>
        <w:t>backup_dest</w:t>
      </w:r>
      <w:r>
        <w:t xml:space="preserve"> in </w:t>
      </w:r>
      <w:r>
        <w:rPr>
          <w:rStyle w:val="CodingLanguage"/>
        </w:rPr>
        <w:t>group_vars/backup</w:t>
      </w:r>
      <w:r>
        <w:t>. By default, the file is named using the following pattern:</w:t>
      </w:r>
    </w:p>
    <w:p w14:paraId="161F0275" w14:textId="77777777" w:rsidR="00C958BB" w:rsidRPr="00ED3BF0" w:rsidRDefault="00C958BB" w:rsidP="00C958BB">
      <w:pPr>
        <w:pStyle w:val="BodyTextMetricLight10pt"/>
        <w:rPr>
          <w:rStyle w:val="CodingLanguage"/>
        </w:rPr>
      </w:pPr>
      <w:r w:rsidRPr="00ED3BF0">
        <w:rPr>
          <w:rStyle w:val="CodingLanguage"/>
        </w:rPr>
        <w:t>&lt;backup_dest&gt;/backup_swarm_&lt;vmname&gt;_&lt;timestamp&gt;.tgz</w:t>
      </w:r>
      <w:r w:rsidRPr="00ED3BF0">
        <w:rPr>
          <w:rStyle w:val="CodingLanguage"/>
        </w:rPr>
        <w:br/>
        <w:t>&lt;backup_dest&gt;/backup_swar</w:t>
      </w:r>
      <w:r>
        <w:rPr>
          <w:rStyle w:val="CodingLanguage"/>
        </w:rPr>
        <w:t>m_&lt;vmname&gt;_&lt;timestamp&gt;.vars.tgz</w:t>
      </w:r>
    </w:p>
    <w:p w14:paraId="3EADF528" w14:textId="77777777" w:rsidR="00C958BB" w:rsidRDefault="00C958BB" w:rsidP="00C958BB">
      <w:pPr>
        <w:pStyle w:val="BodyTextMetricLight10pt"/>
      </w:pP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that was backed up.</w:t>
      </w:r>
    </w:p>
    <w:p w14:paraId="32A2D147" w14:textId="77777777" w:rsidR="00C958BB" w:rsidRDefault="00C958BB" w:rsidP="00C958BB">
      <w:pPr>
        <w:pStyle w:val="BodyTextMetricLight10pt"/>
      </w:pPr>
      <w:r>
        <w:t xml:space="preserve">You can override the generated file name by defining the variable </w:t>
      </w:r>
      <w:r>
        <w:rPr>
          <w:rStyle w:val="BoldEmpha"/>
        </w:rPr>
        <w:t>backup_name</w:t>
      </w:r>
      <w:r>
        <w:t xml:space="preserve"> on the command line when running the playbook. In the example below: </w:t>
      </w:r>
    </w:p>
    <w:p w14:paraId="2B437127" w14:textId="77777777" w:rsidR="00C958BB" w:rsidRPr="00ED3BF0" w:rsidRDefault="00C958BB" w:rsidP="00C958BB">
      <w:pPr>
        <w:pStyle w:val="BodyTextMetricLight10pt"/>
        <w:rPr>
          <w:rStyle w:val="CodingLanguage"/>
        </w:rPr>
      </w:pPr>
      <w:r w:rsidRPr="00ED3BF0">
        <w:rPr>
          <w:rStyle w:val="CodingLanguage"/>
        </w:rPr>
        <w:t># ansible-playbook -i vm_hosts playbooks/backup_swarm.yml -e backup_name=my_swarm_backup</w:t>
      </w:r>
    </w:p>
    <w:p w14:paraId="5558AF45" w14:textId="77777777" w:rsidR="00C958BB" w:rsidRDefault="00C958BB" w:rsidP="00C958BB">
      <w:pPr>
        <w:pStyle w:val="BodyTextMetricLight10pt"/>
      </w:pPr>
      <w:r>
        <w:t xml:space="preserve">The generated files won't have </w:t>
      </w:r>
      <w:r>
        <w:rPr>
          <w:rStyle w:val="CodingLanguage"/>
        </w:rPr>
        <w:t>&lt;vmname&gt;</w:t>
      </w:r>
      <w:r>
        <w:t xml:space="preserve"> or </w:t>
      </w:r>
      <w:r>
        <w:rPr>
          <w:rStyle w:val="CodingLanguage"/>
        </w:rPr>
        <w:t>&lt;timestamp&gt;</w:t>
      </w:r>
      <w:r>
        <w:t xml:space="preserve"> appended:</w:t>
      </w:r>
    </w:p>
    <w:p w14:paraId="4648DC8F" w14:textId="77777777" w:rsidR="00C958BB" w:rsidRPr="00ED3BF0" w:rsidRDefault="00C958BB" w:rsidP="00C958BB">
      <w:pPr>
        <w:pStyle w:val="BodyTextMetricLight10pt"/>
        <w:rPr>
          <w:rStyle w:val="CodingLanguage"/>
        </w:rPr>
      </w:pPr>
      <w:r w:rsidRPr="00ED3BF0">
        <w:rPr>
          <w:rStyle w:val="CodingLanguage"/>
        </w:rPr>
        <w:t>&lt;backup_dest&gt;/my_swarm_backup.tgz</w:t>
      </w:r>
      <w:r w:rsidRPr="00ED3BF0">
        <w:rPr>
          <w:rStyle w:val="CodingLanguage"/>
        </w:rPr>
        <w:br/>
        <w:t>&lt;backup</w:t>
      </w:r>
      <w:r>
        <w:rPr>
          <w:rStyle w:val="CodingLanguage"/>
        </w:rPr>
        <w:t>_dest&gt;/my_swarm_backup.vars.tgz</w:t>
      </w:r>
    </w:p>
    <w:p w14:paraId="74422267" w14:textId="77777777" w:rsidR="00C958BB" w:rsidRDefault="00C958BB" w:rsidP="00C958BB">
      <w:pPr>
        <w:pStyle w:val="MISCNote-Ruleabove"/>
      </w:pPr>
      <w:r>
        <w:t>Warning</w:t>
      </w:r>
    </w:p>
    <w:p w14:paraId="282EBC0F" w14:textId="314FCD9F" w:rsidR="00C958BB" w:rsidRDefault="00C958BB" w:rsidP="00C958BB">
      <w:pPr>
        <w:pStyle w:val="MISCNote-Rulebelow"/>
      </w:pPr>
      <w:r>
        <w:rPr>
          <w:rStyle w:val="BoldEmpha"/>
        </w:rPr>
        <w:t>Online versus offline backups:</w:t>
      </w:r>
      <w:r>
        <w:t xml:space="preserve"> By default, the playbook performs online backups. You can take offline backups by setting the variable </w:t>
      </w:r>
      <w:r>
        <w:rPr>
          <w:rStyle w:val="CodingLanguage"/>
        </w:rPr>
        <w:t>swarm_backup_offline</w:t>
      </w:r>
      <w:r>
        <w:t xml:space="preserve"> to </w:t>
      </w:r>
      <w:r>
        <w:rPr>
          <w:rStyle w:val="CodingLanguage"/>
        </w:rPr>
        <w:t>"true"</w:t>
      </w:r>
      <w:r>
        <w:t>. The playbook will then stop the Docker daemon on the machine use</w:t>
      </w:r>
      <w:r w:rsidR="00BC7374">
        <w:t xml:space="preserve">d to take the backup (a manager or </w:t>
      </w:r>
      <w:r>
        <w:t xml:space="preserve">UCP node). Before it does so, the playbook will verify that enough managers are running in the cluster to maintain the quorum. If this is not the case, the playbook will exit with an error. For more information, see the Docker documentation at </w:t>
      </w:r>
      <w:hyperlink r:id="rId70" w:anchor="recover-from-disasterv">
        <w:r>
          <w:rPr>
            <w:rStyle w:val="Hyperlink"/>
          </w:rPr>
          <w:t>https://docs.docker.com/engine/swarm/admin_guide/#recover-from-disasterv</w:t>
        </w:r>
      </w:hyperlink>
    </w:p>
    <w:p w14:paraId="23F161FE" w14:textId="77777777" w:rsidR="00C958BB" w:rsidRDefault="00C958BB" w:rsidP="00C958BB">
      <w:pPr>
        <w:pStyle w:val="Heading4"/>
      </w:pPr>
      <w:bookmarkStart w:id="275" w:name="_Refd17e59498"/>
      <w:bookmarkStart w:id="276" w:name="_Tocd17e59498"/>
      <w:r>
        <w:t>Backing up the Universal Control Plane (UCP)</w:t>
      </w:r>
      <w:bookmarkEnd w:id="275"/>
      <w:bookmarkEnd w:id="276"/>
    </w:p>
    <w:p w14:paraId="7E491F3E" w14:textId="2A9DE236" w:rsidR="00C958BB" w:rsidRDefault="00C958BB" w:rsidP="00C958BB">
      <w:pPr>
        <w:pStyle w:val="BodyTextMetricLight10pt"/>
      </w:pPr>
      <w:r>
        <w:t>When you backup UCP, you save the data/metadata</w:t>
      </w:r>
      <w:r w:rsidR="00954580">
        <w:t xml:space="preserve"> outlined in </w:t>
      </w:r>
      <w:r w:rsidR="00954580" w:rsidRPr="00954580">
        <w:fldChar w:fldCharType="begin"/>
      </w:r>
      <w:r w:rsidR="00954580" w:rsidRPr="00954580">
        <w:instrText xml:space="preserve"> REF _Refd17e59506 \h </w:instrText>
      </w:r>
      <w:r w:rsidR="00954580">
        <w:instrText xml:space="preserve"> \* MERGEFORMAT </w:instrText>
      </w:r>
      <w:r w:rsidR="00954580" w:rsidRPr="00954580">
        <w:fldChar w:fldCharType="separate"/>
      </w:r>
      <w:r w:rsidR="001D26BE" w:rsidRPr="001D26BE">
        <w:t>Table</w:t>
      </w:r>
      <w:r w:rsidR="001D26BE" w:rsidRPr="001D26BE">
        <w:rPr>
          <w:rFonts w:ascii="Calibri" w:hAnsi="Calibri" w:cs="Calibri"/>
        </w:rPr>
        <w:t> </w:t>
      </w:r>
      <w:r w:rsidR="001D26BE">
        <w:t>22</w:t>
      </w:r>
      <w:r w:rsidR="00954580" w:rsidRPr="00954580">
        <w:fldChar w:fldCharType="end"/>
      </w:r>
      <w:r>
        <w:t xml:space="preserve">: </w:t>
      </w:r>
    </w:p>
    <w:p w14:paraId="564082C9" w14:textId="77777777" w:rsidR="00C958BB" w:rsidRDefault="00C958BB" w:rsidP="00C958BB">
      <w:pPr>
        <w:pStyle w:val="MISCTableCaptionHeader8pt"/>
      </w:pPr>
      <w:bookmarkStart w:id="277" w:name="_Refd17e59506"/>
      <w:bookmarkStart w:id="278" w:name="_Tocd17e59506"/>
      <w:r>
        <w:rPr>
          <w:rStyle w:val="MISCTableCaptionHeaderBold8pt"/>
          <w:noProof/>
        </w:rPr>
        <w:t>Table </w:t>
      </w:r>
      <w:bookmarkStart w:id="279" w:name="_Numd17e59506"/>
      <w:r>
        <w:fldChar w:fldCharType="begin"/>
      </w:r>
      <w:r>
        <w:instrText xml:space="preserve"> SEQ Table \* ARABIC </w:instrText>
      </w:r>
      <w:r>
        <w:fldChar w:fldCharType="separate"/>
      </w:r>
      <w:r w:rsidR="001D26BE">
        <w:rPr>
          <w:noProof/>
        </w:rPr>
        <w:t>22</w:t>
      </w:r>
      <w:r>
        <w:rPr>
          <w:rStyle w:val="MISCTableCaptionHeaderBold8pt"/>
          <w:noProof/>
        </w:rPr>
        <w:fldChar w:fldCharType="end"/>
      </w:r>
      <w:bookmarkEnd w:id="277"/>
      <w:bookmarkEnd w:id="278"/>
      <w:bookmarkEnd w:id="279"/>
      <w:r>
        <w:t>. UCP data backed up</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620"/>
        <w:gridCol w:w="7020"/>
      </w:tblGrid>
      <w:tr w:rsidR="00C958BB" w14:paraId="0937FC86" w14:textId="77777777" w:rsidTr="005671E5">
        <w:trPr>
          <w:cantSplit/>
        </w:trPr>
        <w:tc>
          <w:tcPr>
            <w:tcW w:w="1620" w:type="dxa"/>
            <w:tcBorders>
              <w:top w:val="nil"/>
              <w:bottom w:val="single" w:sz="36" w:space="0" w:color="00B388"/>
            </w:tcBorders>
          </w:tcPr>
          <w:p w14:paraId="03E63D34" w14:textId="77777777" w:rsidR="00C958BB" w:rsidRDefault="00C958BB" w:rsidP="005671E5">
            <w:pPr>
              <w:pStyle w:val="TableSubhead8pt"/>
            </w:pPr>
            <w:r>
              <w:t>Data</w:t>
            </w:r>
          </w:p>
        </w:tc>
        <w:tc>
          <w:tcPr>
            <w:tcW w:w="7020" w:type="dxa"/>
            <w:tcBorders>
              <w:top w:val="nil"/>
              <w:bottom w:val="single" w:sz="36" w:space="0" w:color="00B388"/>
            </w:tcBorders>
          </w:tcPr>
          <w:p w14:paraId="32C6A1BF" w14:textId="77777777" w:rsidR="00C958BB" w:rsidRDefault="00C958BB" w:rsidP="005671E5">
            <w:pPr>
              <w:pStyle w:val="TableSubhead8pt"/>
            </w:pPr>
            <w:r>
              <w:t>Description</w:t>
            </w:r>
          </w:p>
        </w:tc>
      </w:tr>
      <w:tr w:rsidR="00C958BB" w14:paraId="7B7AABC3" w14:textId="77777777" w:rsidTr="005671E5">
        <w:trPr>
          <w:cantSplit/>
        </w:trPr>
        <w:tc>
          <w:tcPr>
            <w:tcW w:w="1620" w:type="dxa"/>
          </w:tcPr>
          <w:p w14:paraId="43DF55E1" w14:textId="77777777" w:rsidR="00C958BB" w:rsidRDefault="00C958BB" w:rsidP="005671E5">
            <w:pPr>
              <w:pStyle w:val="TableBody8pt"/>
            </w:pPr>
            <w:r>
              <w:t>Configurations</w:t>
            </w:r>
          </w:p>
        </w:tc>
        <w:tc>
          <w:tcPr>
            <w:tcW w:w="7020" w:type="dxa"/>
          </w:tcPr>
          <w:p w14:paraId="69EE713A" w14:textId="77777777" w:rsidR="00C958BB" w:rsidRDefault="00C958BB" w:rsidP="005671E5">
            <w:pPr>
              <w:pStyle w:val="TableBody8pt"/>
            </w:pPr>
            <w:r>
              <w:t xml:space="preserve">The UCP cluster configurations, as shown by </w:t>
            </w:r>
            <w:r>
              <w:rPr>
                <w:rStyle w:val="CodingLanguage"/>
              </w:rPr>
              <w:t>docker config ls</w:t>
            </w:r>
            <w:r>
              <w:t xml:space="preserve">, including Docker EE license and swarm and client CAs </w:t>
            </w:r>
          </w:p>
        </w:tc>
      </w:tr>
      <w:tr w:rsidR="00C958BB" w14:paraId="114D20C2" w14:textId="77777777" w:rsidTr="005671E5">
        <w:trPr>
          <w:cantSplit/>
        </w:trPr>
        <w:tc>
          <w:tcPr>
            <w:tcW w:w="1620" w:type="dxa"/>
          </w:tcPr>
          <w:p w14:paraId="2C1C550C" w14:textId="77777777" w:rsidR="00C958BB" w:rsidRDefault="00C958BB" w:rsidP="005671E5">
            <w:pPr>
              <w:pStyle w:val="TableBody8pt"/>
            </w:pPr>
            <w:r>
              <w:t>Access control</w:t>
            </w:r>
          </w:p>
        </w:tc>
        <w:tc>
          <w:tcPr>
            <w:tcW w:w="7020" w:type="dxa"/>
          </w:tcPr>
          <w:p w14:paraId="55F774EA" w14:textId="77777777" w:rsidR="00C958BB" w:rsidRDefault="00C958BB" w:rsidP="005671E5">
            <w:pPr>
              <w:pStyle w:val="TableBody8pt"/>
            </w:pPr>
            <w:r>
              <w:t>Permissions for team access to swarm resources, including collections, grants, and roles</w:t>
            </w:r>
          </w:p>
        </w:tc>
      </w:tr>
      <w:tr w:rsidR="00C958BB" w14:paraId="5D61EE4C" w14:textId="77777777" w:rsidTr="005671E5">
        <w:trPr>
          <w:cantSplit/>
        </w:trPr>
        <w:tc>
          <w:tcPr>
            <w:tcW w:w="1620" w:type="dxa"/>
          </w:tcPr>
          <w:p w14:paraId="56EE6D98" w14:textId="77777777" w:rsidR="00C958BB" w:rsidRDefault="00C958BB" w:rsidP="005671E5">
            <w:pPr>
              <w:pStyle w:val="TableBody8pt"/>
            </w:pPr>
            <w:r>
              <w:t>Certificates and keys</w:t>
            </w:r>
          </w:p>
        </w:tc>
        <w:tc>
          <w:tcPr>
            <w:tcW w:w="7020" w:type="dxa"/>
          </w:tcPr>
          <w:p w14:paraId="13EF4620" w14:textId="77777777" w:rsidR="00C958BB" w:rsidRDefault="00C958BB" w:rsidP="005671E5">
            <w:pPr>
              <w:pStyle w:val="TableBody8pt"/>
            </w:pPr>
            <w:r>
              <w:t>The certificates, public keys, and private keys that are used for authentication and mutual TLS communication</w:t>
            </w:r>
          </w:p>
        </w:tc>
      </w:tr>
      <w:tr w:rsidR="00C958BB" w14:paraId="0386305B" w14:textId="77777777" w:rsidTr="005671E5">
        <w:trPr>
          <w:cantSplit/>
        </w:trPr>
        <w:tc>
          <w:tcPr>
            <w:tcW w:w="1620" w:type="dxa"/>
          </w:tcPr>
          <w:p w14:paraId="10FFCE0D" w14:textId="77777777" w:rsidR="00C958BB" w:rsidRDefault="00C958BB" w:rsidP="005671E5">
            <w:pPr>
              <w:pStyle w:val="TableBody8pt"/>
            </w:pPr>
            <w:r>
              <w:t>Metrics data</w:t>
            </w:r>
          </w:p>
        </w:tc>
        <w:tc>
          <w:tcPr>
            <w:tcW w:w="7020" w:type="dxa"/>
          </w:tcPr>
          <w:p w14:paraId="4090868A" w14:textId="77777777" w:rsidR="00C958BB" w:rsidRDefault="00C958BB" w:rsidP="005671E5">
            <w:pPr>
              <w:pStyle w:val="TableBody8pt"/>
            </w:pPr>
            <w:r>
              <w:t>Monitoring data gathered by UCP</w:t>
            </w:r>
          </w:p>
        </w:tc>
      </w:tr>
      <w:tr w:rsidR="00C958BB" w14:paraId="72D65241" w14:textId="77777777" w:rsidTr="005671E5">
        <w:trPr>
          <w:cantSplit/>
        </w:trPr>
        <w:tc>
          <w:tcPr>
            <w:tcW w:w="1620" w:type="dxa"/>
          </w:tcPr>
          <w:p w14:paraId="4DF9CCD4" w14:textId="77777777" w:rsidR="00C958BB" w:rsidRDefault="00C958BB" w:rsidP="005671E5">
            <w:pPr>
              <w:pStyle w:val="TableBody8pt"/>
            </w:pPr>
            <w:r>
              <w:t>Organizations</w:t>
            </w:r>
          </w:p>
        </w:tc>
        <w:tc>
          <w:tcPr>
            <w:tcW w:w="7020" w:type="dxa"/>
          </w:tcPr>
          <w:p w14:paraId="0333BC95" w14:textId="77777777" w:rsidR="00C958BB" w:rsidRDefault="00C958BB" w:rsidP="005671E5">
            <w:pPr>
              <w:pStyle w:val="TableBody8pt"/>
            </w:pPr>
            <w:r>
              <w:t>Your users, teams, and orgs</w:t>
            </w:r>
          </w:p>
        </w:tc>
      </w:tr>
      <w:tr w:rsidR="00C958BB" w14:paraId="7A86AA24" w14:textId="77777777" w:rsidTr="005671E5">
        <w:trPr>
          <w:cantSplit/>
        </w:trPr>
        <w:tc>
          <w:tcPr>
            <w:tcW w:w="1620" w:type="dxa"/>
          </w:tcPr>
          <w:p w14:paraId="231E7550" w14:textId="77777777" w:rsidR="00C958BB" w:rsidRDefault="00C958BB" w:rsidP="005671E5">
            <w:pPr>
              <w:pStyle w:val="TableBody8pt"/>
            </w:pPr>
            <w:r>
              <w:t>Volumes</w:t>
            </w:r>
          </w:p>
        </w:tc>
        <w:tc>
          <w:tcPr>
            <w:tcW w:w="7020" w:type="dxa"/>
          </w:tcPr>
          <w:p w14:paraId="6287459E" w14:textId="77777777" w:rsidR="00C958BB" w:rsidRDefault="00C958BB" w:rsidP="005671E5">
            <w:pPr>
              <w:pStyle w:val="TableBody8pt"/>
            </w:pPr>
            <w:r>
              <w:t xml:space="preserve">All </w:t>
            </w:r>
            <w:hyperlink r:id="rId71" w:anchor="volumes-used-by-ucp">
              <w:r>
                <w:rPr>
                  <w:rStyle w:val="Hyperlink"/>
                </w:rPr>
                <w:t>UCP named volumes</w:t>
              </w:r>
            </w:hyperlink>
            <w:r>
              <w:t>, which include all UCP component certs and data</w:t>
            </w:r>
          </w:p>
        </w:tc>
      </w:tr>
    </w:tbl>
    <w:p w14:paraId="1B3A2EED" w14:textId="77777777" w:rsidR="00C958BB" w:rsidRDefault="00C958BB" w:rsidP="00C958BB">
      <w:pPr>
        <w:pStyle w:val="BodyTextMetricLight10pt"/>
      </w:pPr>
    </w:p>
    <w:p w14:paraId="2226F9B7" w14:textId="77777777" w:rsidR="00C958BB" w:rsidRDefault="00C958BB" w:rsidP="00C958BB">
      <w:pPr>
        <w:pStyle w:val="BodyTextMetricLight10pt"/>
      </w:pPr>
      <w:r>
        <w:lastRenderedPageBreak/>
        <w:t xml:space="preserve">To make a backup of UCP, use </w:t>
      </w:r>
      <w:r>
        <w:rPr>
          <w:rStyle w:val="CodingLanguage"/>
        </w:rPr>
        <w:t>playbook/backup_ucp.yml</w:t>
      </w:r>
      <w:r>
        <w:t xml:space="preserve"> as follows:</w:t>
      </w:r>
    </w:p>
    <w:p w14:paraId="4C469D1F" w14:textId="77777777" w:rsidR="00C958BB" w:rsidRPr="00ED3BF0" w:rsidRDefault="00C958BB" w:rsidP="00C958BB">
      <w:pPr>
        <w:pStyle w:val="BodyTextMetricLight10pt"/>
        <w:rPr>
          <w:rStyle w:val="CodingLanguage"/>
        </w:rPr>
      </w:pPr>
      <w:r w:rsidRPr="00ED3BF0">
        <w:rPr>
          <w:rStyle w:val="CodingLanguage"/>
        </w:rPr>
        <w:t># ansible-playbook -i vm_host playbooks/backup_ucp.yml</w:t>
      </w:r>
    </w:p>
    <w:p w14:paraId="4C069E94" w14:textId="77777777" w:rsidR="00C958BB" w:rsidRDefault="00C958BB" w:rsidP="00C958BB">
      <w:pPr>
        <w:pStyle w:val="BodyTextMetricLight10pt"/>
      </w:pPr>
      <w:r>
        <w:t xml:space="preserve">This playbook creates two archives in the folder specified by the variable </w:t>
      </w:r>
      <w:r>
        <w:rPr>
          <w:rStyle w:val="CodingLanguage"/>
        </w:rPr>
        <w:t>backup_dest</w:t>
      </w:r>
      <w:r>
        <w:t xml:space="preserve"> in </w:t>
      </w:r>
      <w:r>
        <w:rPr>
          <w:rStyle w:val="CodingLanguage"/>
        </w:rPr>
        <w:t>group_vars/backup</w:t>
      </w:r>
      <w:r>
        <w:t>. By default, the files are named using the following pattern:</w:t>
      </w:r>
    </w:p>
    <w:p w14:paraId="34FE7852" w14:textId="77777777" w:rsidR="00C958BB" w:rsidRPr="00ED3BF0" w:rsidRDefault="00C958BB" w:rsidP="00C958BB">
      <w:pPr>
        <w:pStyle w:val="BodyTextMetricLight10pt"/>
        <w:rPr>
          <w:rStyle w:val="CodingLanguage"/>
        </w:rPr>
      </w:pPr>
      <w:r w:rsidRPr="00ED3BF0">
        <w:rPr>
          <w:rStyle w:val="CodingLanguage"/>
        </w:rPr>
        <w:t>&lt;backup_dest&gt;/backup_ucp_&lt;ucpid&gt;_&lt;vmname&gt;_&lt;timestamp&gt;.tgz</w:t>
      </w:r>
      <w:r w:rsidRPr="00ED3BF0">
        <w:rPr>
          <w:rStyle w:val="CodingLanguage"/>
        </w:rPr>
        <w:br/>
        <w:t>&lt;backup_dest&gt;/backup_ucp_&lt;ucpid</w:t>
      </w:r>
      <w:r>
        <w:rPr>
          <w:rStyle w:val="CodingLanguage"/>
        </w:rPr>
        <w:t>&gt;_&lt;vmname&gt;_&lt;timestamp&gt;.vars.tgz</w:t>
      </w:r>
    </w:p>
    <w:p w14:paraId="215AB27D" w14:textId="77777777" w:rsidR="00C958BB" w:rsidRDefault="00C958BB" w:rsidP="00C958BB">
      <w:pPr>
        <w:pStyle w:val="BodyTextMetricLight10pt"/>
      </w:pPr>
      <w:r>
        <w:rPr>
          <w:rStyle w:val="CodingLanguage"/>
        </w:rPr>
        <w:t>&lt;ucpid&gt;</w:t>
      </w:r>
      <w:r>
        <w:t xml:space="preserve"> is the ID of the UCP instance,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which was backed up.</w:t>
      </w:r>
    </w:p>
    <w:p w14:paraId="2F7E30F0" w14:textId="77777777" w:rsidR="00C958BB" w:rsidRDefault="00C958BB" w:rsidP="00C958BB">
      <w:pPr>
        <w:pStyle w:val="BodyTextMetricLight10pt"/>
      </w:pPr>
      <w:r>
        <w:t xml:space="preserve">You can override the generated file name by defining the variable </w:t>
      </w:r>
      <w:r>
        <w:rPr>
          <w:rStyle w:val="BoldEmpha"/>
        </w:rPr>
        <w:t>backup_name</w:t>
      </w:r>
      <w:r>
        <w:t xml:space="preserve"> on the command line when running the playbook. In the example below: </w:t>
      </w:r>
    </w:p>
    <w:p w14:paraId="172844A0" w14:textId="77777777" w:rsidR="00C958BB" w:rsidRPr="00ED3BF0" w:rsidRDefault="00C958BB" w:rsidP="00C958BB">
      <w:pPr>
        <w:pStyle w:val="BodyTextMetricLight10pt"/>
        <w:rPr>
          <w:rStyle w:val="CodingLanguage"/>
        </w:rPr>
      </w:pPr>
      <w:r w:rsidRPr="00ED3BF0">
        <w:rPr>
          <w:rStyle w:val="CodingLanguage"/>
        </w:rPr>
        <w:t># ansible-playbook -i vm_hosts playbooks/backup_ucp.yml -e backup_name=my_ucp_backup</w:t>
      </w:r>
    </w:p>
    <w:p w14:paraId="7EDD7501" w14:textId="77777777" w:rsidR="00C958BB" w:rsidRDefault="00C958BB" w:rsidP="00C958BB">
      <w:pPr>
        <w:pStyle w:val="BodyTextMetricLight10pt"/>
      </w:pPr>
      <w:r>
        <w:t xml:space="preserve">The generated files won't have </w:t>
      </w:r>
      <w:r>
        <w:rPr>
          <w:rStyle w:val="CodingLanguage"/>
        </w:rPr>
        <w:t>&lt;vmname&gt;</w:t>
      </w:r>
      <w:r>
        <w:t xml:space="preserve"> or </w:t>
      </w:r>
      <w:r>
        <w:rPr>
          <w:rStyle w:val="CodingLanguage"/>
        </w:rPr>
        <w:t>&lt;timestamp&gt;</w:t>
      </w:r>
      <w:r>
        <w:t xml:space="preserve"> appended:</w:t>
      </w:r>
    </w:p>
    <w:p w14:paraId="10DEA120" w14:textId="77777777" w:rsidR="00C958BB" w:rsidRPr="00ED3BF0" w:rsidRDefault="00C958BB" w:rsidP="00C958BB">
      <w:pPr>
        <w:pStyle w:val="BodyTextMetricLight10pt"/>
        <w:rPr>
          <w:rStyle w:val="CodingLanguage"/>
        </w:rPr>
      </w:pPr>
      <w:r w:rsidRPr="00ED3BF0">
        <w:rPr>
          <w:rStyle w:val="CodingLanguage"/>
        </w:rPr>
        <w:t>&lt;backup_dest&gt;/my_ucp_backup.tgz</w:t>
      </w:r>
      <w:r w:rsidRPr="00ED3BF0">
        <w:rPr>
          <w:rStyle w:val="CodingLanguage"/>
        </w:rPr>
        <w:br/>
        <w:t>&lt;back</w:t>
      </w:r>
      <w:r>
        <w:rPr>
          <w:rStyle w:val="CodingLanguage"/>
        </w:rPr>
        <w:t>up_dest&gt;/my_ucp_backup.vars.tgz</w:t>
      </w:r>
    </w:p>
    <w:p w14:paraId="47D8028B" w14:textId="77777777" w:rsidR="00C958BB" w:rsidRDefault="00C958BB" w:rsidP="00C958BB">
      <w:pPr>
        <w:pStyle w:val="MISCNote-Ruleabove"/>
      </w:pPr>
      <w:r>
        <w:t>Warning</w:t>
      </w:r>
    </w:p>
    <w:p w14:paraId="44E677FF" w14:textId="77777777" w:rsidR="00C958BB" w:rsidRDefault="00C958BB" w:rsidP="00C958BB">
      <w:pPr>
        <w:pStyle w:val="MISCNote-Rulebelow"/>
      </w:pPr>
      <w:r>
        <w:t xml:space="preserve">To create a consistent backup, the backup command </w:t>
      </w:r>
      <w:r>
        <w:rPr>
          <w:rStyle w:val="BoldEmpha"/>
        </w:rPr>
        <w:t>temporarily stops the UCP containers running on the node where the backup is being performed</w:t>
      </w:r>
      <w:r>
        <w:t xml:space="preserve">. User resources, such as services, containers, and stacks are not affected by this operation and will continue to operate as expected. Any long-lasting </w:t>
      </w:r>
      <w:r>
        <w:rPr>
          <w:rStyle w:val="CodingLanguage"/>
        </w:rPr>
        <w:t>docker exec</w:t>
      </w:r>
      <w:r>
        <w:t xml:space="preserve">, </w:t>
      </w:r>
      <w:r>
        <w:rPr>
          <w:rStyle w:val="CodingLanguage"/>
        </w:rPr>
        <w:t>docker logs</w:t>
      </w:r>
      <w:r>
        <w:t xml:space="preserve">, </w:t>
      </w:r>
      <w:r>
        <w:rPr>
          <w:rStyle w:val="CodingLanguage"/>
        </w:rPr>
        <w:t>docker events</w:t>
      </w:r>
      <w:r>
        <w:t xml:space="preserve">, or </w:t>
      </w:r>
      <w:r>
        <w:rPr>
          <w:rStyle w:val="CodingLanguage"/>
        </w:rPr>
        <w:t>docker attach</w:t>
      </w:r>
      <w:r>
        <w:t xml:space="preserve"> operations on the affected manager node will be disconnected.</w:t>
      </w:r>
    </w:p>
    <w:p w14:paraId="589641E2" w14:textId="77777777" w:rsidR="00C958BB" w:rsidRDefault="00C958BB" w:rsidP="00C958BB">
      <w:pPr>
        <w:pStyle w:val="BodyTextMetricLight10pt"/>
      </w:pPr>
      <w:r>
        <w:t xml:space="preserve">For more information on UCP backup, see the Docker documentation at </w:t>
      </w:r>
      <w:hyperlink r:id="rId72">
        <w:r>
          <w:rPr>
            <w:rStyle w:val="Hyperlink"/>
          </w:rPr>
          <w:t>https://docs.docker.com/datacenter/ucp/2.2/guides/admin/backups-and-disaster-recovery/</w:t>
        </w:r>
      </w:hyperlink>
    </w:p>
    <w:p w14:paraId="176A698C" w14:textId="77777777" w:rsidR="00C958BB" w:rsidRDefault="00C958BB" w:rsidP="00C958BB">
      <w:pPr>
        <w:pStyle w:val="Heading4"/>
      </w:pPr>
      <w:bookmarkStart w:id="280" w:name="_Refd17e59688"/>
      <w:bookmarkStart w:id="281" w:name="_Tocd17e59688"/>
      <w:r>
        <w:t>Backing up the Docker Trusted Registry (DTR)</w:t>
      </w:r>
      <w:bookmarkEnd w:id="280"/>
      <w:bookmarkEnd w:id="281"/>
    </w:p>
    <w:p w14:paraId="685FEFA8" w14:textId="79137F81" w:rsidR="00C958BB" w:rsidRDefault="00C958BB" w:rsidP="00C958BB">
      <w:pPr>
        <w:pStyle w:val="BodyTextMetricLight10pt"/>
      </w:pPr>
      <w:r>
        <w:t>When you backup DTR, you save the data/metadata</w:t>
      </w:r>
      <w:r w:rsidR="00C00453">
        <w:t xml:space="preserve"> outlined in</w:t>
      </w:r>
      <w:r w:rsidR="00C00453" w:rsidRPr="00C00453">
        <w:t xml:space="preserve"> </w:t>
      </w:r>
      <w:r w:rsidR="00C00453" w:rsidRPr="00C00453">
        <w:fldChar w:fldCharType="begin"/>
      </w:r>
      <w:r w:rsidR="00C00453" w:rsidRPr="00C00453">
        <w:instrText xml:space="preserve"> REF _Refd17e59696 \h </w:instrText>
      </w:r>
      <w:r w:rsidR="00C00453">
        <w:instrText xml:space="preserve"> \* MERGEFORMAT </w:instrText>
      </w:r>
      <w:r w:rsidR="00C00453" w:rsidRPr="00C00453">
        <w:fldChar w:fldCharType="separate"/>
      </w:r>
      <w:r w:rsidR="001D26BE" w:rsidRPr="001D26BE">
        <w:t>Table</w:t>
      </w:r>
      <w:r w:rsidR="001D26BE" w:rsidRPr="001D26BE">
        <w:rPr>
          <w:rFonts w:ascii="Calibri" w:hAnsi="Calibri" w:cs="Calibri"/>
        </w:rPr>
        <w:t> </w:t>
      </w:r>
      <w:r w:rsidR="001D26BE">
        <w:t>23</w:t>
      </w:r>
      <w:r w:rsidR="00C00453" w:rsidRPr="00C00453">
        <w:fldChar w:fldCharType="end"/>
      </w:r>
      <w:r>
        <w:t xml:space="preserve">: </w:t>
      </w:r>
    </w:p>
    <w:p w14:paraId="4379EB07" w14:textId="77DA1D5E" w:rsidR="00C958BB" w:rsidRDefault="00C958BB" w:rsidP="00C958BB">
      <w:pPr>
        <w:pStyle w:val="MISCTableCaptionHeader8pt"/>
      </w:pPr>
      <w:bookmarkStart w:id="282" w:name="_Refd17e59696"/>
      <w:bookmarkStart w:id="283" w:name="_Tocd17e59696"/>
      <w:r>
        <w:rPr>
          <w:rStyle w:val="MISCTableCaptionHeaderBold8pt"/>
          <w:noProof/>
        </w:rPr>
        <w:t>Table </w:t>
      </w:r>
      <w:bookmarkStart w:id="284" w:name="_Numd17e59696"/>
      <w:r>
        <w:fldChar w:fldCharType="begin"/>
      </w:r>
      <w:r>
        <w:instrText xml:space="preserve"> SEQ Table \* ARABIC </w:instrText>
      </w:r>
      <w:r>
        <w:fldChar w:fldCharType="separate"/>
      </w:r>
      <w:r w:rsidR="001D26BE">
        <w:rPr>
          <w:noProof/>
        </w:rPr>
        <w:t>23</w:t>
      </w:r>
      <w:r>
        <w:rPr>
          <w:rStyle w:val="MISCTableCaptionHeaderBold8pt"/>
          <w:noProof/>
        </w:rPr>
        <w:fldChar w:fldCharType="end"/>
      </w:r>
      <w:bookmarkEnd w:id="282"/>
      <w:bookmarkEnd w:id="283"/>
      <w:bookmarkEnd w:id="284"/>
      <w:r w:rsidR="00C00453">
        <w:t>. DTR</w:t>
      </w:r>
      <w:r>
        <w:t xml:space="preserve"> data backed up</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1440"/>
        <w:gridCol w:w="4320"/>
      </w:tblGrid>
      <w:tr w:rsidR="00C958BB" w14:paraId="3EB88E42" w14:textId="77777777" w:rsidTr="005671E5">
        <w:trPr>
          <w:cantSplit/>
        </w:trPr>
        <w:tc>
          <w:tcPr>
            <w:tcW w:w="2880" w:type="dxa"/>
            <w:tcBorders>
              <w:top w:val="nil"/>
              <w:bottom w:val="single" w:sz="36" w:space="0" w:color="00B388"/>
            </w:tcBorders>
          </w:tcPr>
          <w:p w14:paraId="373A5412" w14:textId="77777777" w:rsidR="00C958BB" w:rsidRDefault="00C958BB" w:rsidP="005671E5">
            <w:pPr>
              <w:pStyle w:val="TableSubhead8pt"/>
            </w:pPr>
            <w:r>
              <w:t>Data</w:t>
            </w:r>
          </w:p>
        </w:tc>
        <w:tc>
          <w:tcPr>
            <w:tcW w:w="1440" w:type="dxa"/>
            <w:tcBorders>
              <w:top w:val="nil"/>
              <w:bottom w:val="single" w:sz="36" w:space="0" w:color="00B388"/>
            </w:tcBorders>
          </w:tcPr>
          <w:p w14:paraId="53B7F8ED" w14:textId="77777777" w:rsidR="00C958BB" w:rsidRDefault="00C958BB" w:rsidP="005671E5">
            <w:pPr>
              <w:pStyle w:val="TableSubhead8pt"/>
            </w:pPr>
            <w:r>
              <w:t>Backed up?</w:t>
            </w:r>
          </w:p>
        </w:tc>
        <w:tc>
          <w:tcPr>
            <w:tcW w:w="4320" w:type="dxa"/>
            <w:tcBorders>
              <w:top w:val="nil"/>
              <w:bottom w:val="single" w:sz="36" w:space="0" w:color="00B388"/>
            </w:tcBorders>
          </w:tcPr>
          <w:p w14:paraId="53D57363" w14:textId="77777777" w:rsidR="00C958BB" w:rsidRDefault="00C958BB" w:rsidP="005671E5">
            <w:pPr>
              <w:pStyle w:val="TableSubhead8pt"/>
            </w:pPr>
            <w:r>
              <w:t>Description</w:t>
            </w:r>
          </w:p>
        </w:tc>
      </w:tr>
      <w:tr w:rsidR="00C958BB" w14:paraId="38218160" w14:textId="77777777" w:rsidTr="005671E5">
        <w:trPr>
          <w:cantSplit/>
        </w:trPr>
        <w:tc>
          <w:tcPr>
            <w:tcW w:w="2880" w:type="dxa"/>
          </w:tcPr>
          <w:p w14:paraId="49364607" w14:textId="77777777" w:rsidR="00C958BB" w:rsidRDefault="00C958BB" w:rsidP="005671E5">
            <w:pPr>
              <w:pStyle w:val="TableBody8pt"/>
            </w:pPr>
            <w:r>
              <w:t>Configurations</w:t>
            </w:r>
          </w:p>
        </w:tc>
        <w:tc>
          <w:tcPr>
            <w:tcW w:w="1440" w:type="dxa"/>
          </w:tcPr>
          <w:p w14:paraId="42296265" w14:textId="77777777" w:rsidR="00C958BB" w:rsidRDefault="00C958BB" w:rsidP="005671E5">
            <w:pPr>
              <w:pStyle w:val="TableBody8pt"/>
            </w:pPr>
            <w:r>
              <w:t>yes</w:t>
            </w:r>
          </w:p>
        </w:tc>
        <w:tc>
          <w:tcPr>
            <w:tcW w:w="4320" w:type="dxa"/>
          </w:tcPr>
          <w:p w14:paraId="48B08D17" w14:textId="77777777" w:rsidR="00C958BB" w:rsidRDefault="00C958BB" w:rsidP="005671E5">
            <w:pPr>
              <w:pStyle w:val="TableBody8pt"/>
            </w:pPr>
            <w:r>
              <w:t>DTR settings</w:t>
            </w:r>
          </w:p>
        </w:tc>
      </w:tr>
      <w:tr w:rsidR="00C958BB" w14:paraId="0D840272" w14:textId="77777777" w:rsidTr="005671E5">
        <w:trPr>
          <w:cantSplit/>
        </w:trPr>
        <w:tc>
          <w:tcPr>
            <w:tcW w:w="2880" w:type="dxa"/>
          </w:tcPr>
          <w:p w14:paraId="786D076E" w14:textId="77777777" w:rsidR="00C958BB" w:rsidRDefault="00C958BB" w:rsidP="005671E5">
            <w:pPr>
              <w:pStyle w:val="TableBody8pt"/>
            </w:pPr>
            <w:r>
              <w:t>Repository metadata</w:t>
            </w:r>
          </w:p>
        </w:tc>
        <w:tc>
          <w:tcPr>
            <w:tcW w:w="1440" w:type="dxa"/>
          </w:tcPr>
          <w:p w14:paraId="09C2F2B6" w14:textId="77777777" w:rsidR="00C958BB" w:rsidRDefault="00C958BB" w:rsidP="005671E5">
            <w:pPr>
              <w:pStyle w:val="TableBody8pt"/>
            </w:pPr>
            <w:r>
              <w:t>yes</w:t>
            </w:r>
          </w:p>
        </w:tc>
        <w:tc>
          <w:tcPr>
            <w:tcW w:w="4320" w:type="dxa"/>
          </w:tcPr>
          <w:p w14:paraId="16E5EB63" w14:textId="77777777" w:rsidR="00C958BB" w:rsidRDefault="00C958BB" w:rsidP="005671E5">
            <w:pPr>
              <w:pStyle w:val="TableBody8pt"/>
            </w:pPr>
            <w:r>
              <w:t>Metadata like image architecture and size</w:t>
            </w:r>
          </w:p>
        </w:tc>
      </w:tr>
      <w:tr w:rsidR="00C958BB" w14:paraId="162E7712" w14:textId="77777777" w:rsidTr="005671E5">
        <w:trPr>
          <w:cantSplit/>
        </w:trPr>
        <w:tc>
          <w:tcPr>
            <w:tcW w:w="2880" w:type="dxa"/>
          </w:tcPr>
          <w:p w14:paraId="1C5E7BD9" w14:textId="77777777" w:rsidR="00C958BB" w:rsidRDefault="00C958BB" w:rsidP="005671E5">
            <w:pPr>
              <w:pStyle w:val="TableBody8pt"/>
            </w:pPr>
            <w:r>
              <w:t>Access control to repos and images</w:t>
            </w:r>
          </w:p>
        </w:tc>
        <w:tc>
          <w:tcPr>
            <w:tcW w:w="1440" w:type="dxa"/>
          </w:tcPr>
          <w:p w14:paraId="6FC202A7" w14:textId="77777777" w:rsidR="00C958BB" w:rsidRDefault="00C958BB" w:rsidP="005671E5">
            <w:pPr>
              <w:pStyle w:val="TableBody8pt"/>
            </w:pPr>
            <w:r>
              <w:t>yes</w:t>
            </w:r>
          </w:p>
        </w:tc>
        <w:tc>
          <w:tcPr>
            <w:tcW w:w="4320" w:type="dxa"/>
          </w:tcPr>
          <w:p w14:paraId="00ECC42C" w14:textId="77777777" w:rsidR="00C958BB" w:rsidRDefault="00C958BB" w:rsidP="005671E5">
            <w:pPr>
              <w:pStyle w:val="TableBody8pt"/>
            </w:pPr>
            <w:r>
              <w:t>Data about who has access to which images</w:t>
            </w:r>
          </w:p>
        </w:tc>
      </w:tr>
      <w:tr w:rsidR="00C958BB" w14:paraId="642D1CE2" w14:textId="77777777" w:rsidTr="005671E5">
        <w:trPr>
          <w:cantSplit/>
        </w:trPr>
        <w:tc>
          <w:tcPr>
            <w:tcW w:w="2880" w:type="dxa"/>
          </w:tcPr>
          <w:p w14:paraId="0F9AB207" w14:textId="77777777" w:rsidR="00C958BB" w:rsidRDefault="00C958BB" w:rsidP="005671E5">
            <w:pPr>
              <w:pStyle w:val="TableBody8pt"/>
            </w:pPr>
            <w:r>
              <w:t>Notary data</w:t>
            </w:r>
          </w:p>
        </w:tc>
        <w:tc>
          <w:tcPr>
            <w:tcW w:w="1440" w:type="dxa"/>
          </w:tcPr>
          <w:p w14:paraId="3CAC7645" w14:textId="77777777" w:rsidR="00C958BB" w:rsidRDefault="00C958BB" w:rsidP="005671E5">
            <w:pPr>
              <w:pStyle w:val="TableBody8pt"/>
            </w:pPr>
            <w:r>
              <w:t>yes</w:t>
            </w:r>
          </w:p>
        </w:tc>
        <w:tc>
          <w:tcPr>
            <w:tcW w:w="4320" w:type="dxa"/>
          </w:tcPr>
          <w:p w14:paraId="3F420E58" w14:textId="77777777" w:rsidR="00C958BB" w:rsidRDefault="00C958BB" w:rsidP="005671E5">
            <w:pPr>
              <w:pStyle w:val="TableBody8pt"/>
            </w:pPr>
            <w:r>
              <w:t>Signatures and digests for images that are signed</w:t>
            </w:r>
          </w:p>
        </w:tc>
      </w:tr>
      <w:tr w:rsidR="00C958BB" w14:paraId="57D6C04D" w14:textId="77777777" w:rsidTr="005671E5">
        <w:trPr>
          <w:cantSplit/>
        </w:trPr>
        <w:tc>
          <w:tcPr>
            <w:tcW w:w="2880" w:type="dxa"/>
          </w:tcPr>
          <w:p w14:paraId="31B9FEEA" w14:textId="77777777" w:rsidR="00C958BB" w:rsidRDefault="00C958BB" w:rsidP="005671E5">
            <w:pPr>
              <w:pStyle w:val="TableBody8pt"/>
            </w:pPr>
            <w:r>
              <w:t>Scan results</w:t>
            </w:r>
          </w:p>
        </w:tc>
        <w:tc>
          <w:tcPr>
            <w:tcW w:w="1440" w:type="dxa"/>
          </w:tcPr>
          <w:p w14:paraId="477537AA" w14:textId="77777777" w:rsidR="00C958BB" w:rsidRDefault="00C958BB" w:rsidP="005671E5">
            <w:pPr>
              <w:pStyle w:val="TableBody8pt"/>
            </w:pPr>
            <w:r>
              <w:t>yes</w:t>
            </w:r>
          </w:p>
        </w:tc>
        <w:tc>
          <w:tcPr>
            <w:tcW w:w="4320" w:type="dxa"/>
          </w:tcPr>
          <w:p w14:paraId="76E55ABB" w14:textId="77777777" w:rsidR="00C958BB" w:rsidRDefault="00C958BB" w:rsidP="005671E5">
            <w:pPr>
              <w:pStyle w:val="TableBody8pt"/>
            </w:pPr>
            <w:r>
              <w:t>Information about vulnerabilities in your images</w:t>
            </w:r>
          </w:p>
        </w:tc>
      </w:tr>
      <w:tr w:rsidR="00C958BB" w14:paraId="6B126B7E" w14:textId="77777777" w:rsidTr="005671E5">
        <w:trPr>
          <w:cantSplit/>
        </w:trPr>
        <w:tc>
          <w:tcPr>
            <w:tcW w:w="2880" w:type="dxa"/>
          </w:tcPr>
          <w:p w14:paraId="649C3A4A" w14:textId="77777777" w:rsidR="00C958BB" w:rsidRDefault="00C958BB" w:rsidP="005671E5">
            <w:pPr>
              <w:pStyle w:val="TableBody8pt"/>
            </w:pPr>
            <w:r>
              <w:t>Certificates and keys</w:t>
            </w:r>
          </w:p>
        </w:tc>
        <w:tc>
          <w:tcPr>
            <w:tcW w:w="1440" w:type="dxa"/>
          </w:tcPr>
          <w:p w14:paraId="58750D6F" w14:textId="77777777" w:rsidR="00C958BB" w:rsidRDefault="00C958BB" w:rsidP="005671E5">
            <w:pPr>
              <w:pStyle w:val="TableBody8pt"/>
            </w:pPr>
            <w:r>
              <w:t>yes</w:t>
            </w:r>
          </w:p>
        </w:tc>
        <w:tc>
          <w:tcPr>
            <w:tcW w:w="4320" w:type="dxa"/>
          </w:tcPr>
          <w:p w14:paraId="1D915263" w14:textId="77777777" w:rsidR="00C958BB" w:rsidRDefault="00C958BB" w:rsidP="005671E5">
            <w:pPr>
              <w:pStyle w:val="TableBody8pt"/>
            </w:pPr>
            <w:r>
              <w:t>TLS certificates and keys used by DTR</w:t>
            </w:r>
          </w:p>
        </w:tc>
      </w:tr>
      <w:tr w:rsidR="00C958BB" w14:paraId="66715C4A" w14:textId="77777777" w:rsidTr="005671E5">
        <w:trPr>
          <w:cantSplit/>
        </w:trPr>
        <w:tc>
          <w:tcPr>
            <w:tcW w:w="2880" w:type="dxa"/>
          </w:tcPr>
          <w:p w14:paraId="3CB29E36" w14:textId="77777777" w:rsidR="00C958BB" w:rsidRDefault="00C958BB" w:rsidP="005671E5">
            <w:pPr>
              <w:pStyle w:val="TableBody8pt"/>
            </w:pPr>
            <w:r>
              <w:t>Image content</w:t>
            </w:r>
          </w:p>
        </w:tc>
        <w:tc>
          <w:tcPr>
            <w:tcW w:w="1440" w:type="dxa"/>
          </w:tcPr>
          <w:p w14:paraId="2B6C4493" w14:textId="77777777" w:rsidR="00C958BB" w:rsidRDefault="00C958BB" w:rsidP="005671E5">
            <w:pPr>
              <w:pStyle w:val="TableBody8pt"/>
            </w:pPr>
            <w:r>
              <w:t>no</w:t>
            </w:r>
          </w:p>
        </w:tc>
        <w:tc>
          <w:tcPr>
            <w:tcW w:w="4320" w:type="dxa"/>
          </w:tcPr>
          <w:p w14:paraId="738F95C3" w14:textId="77777777" w:rsidR="00C958BB" w:rsidRDefault="00C958BB" w:rsidP="005671E5">
            <w:pPr>
              <w:pStyle w:val="TableBody8pt"/>
            </w:pPr>
            <w:r>
              <w:t>Needs to be backed up separately, depends on DTR configuration</w:t>
            </w:r>
          </w:p>
        </w:tc>
      </w:tr>
      <w:tr w:rsidR="00C958BB" w14:paraId="771ECBF3" w14:textId="77777777" w:rsidTr="005671E5">
        <w:trPr>
          <w:cantSplit/>
        </w:trPr>
        <w:tc>
          <w:tcPr>
            <w:tcW w:w="2880" w:type="dxa"/>
          </w:tcPr>
          <w:p w14:paraId="25EE65DD" w14:textId="77777777" w:rsidR="00C958BB" w:rsidRDefault="00C958BB" w:rsidP="005671E5">
            <w:pPr>
              <w:pStyle w:val="TableBody8pt"/>
            </w:pPr>
            <w:r>
              <w:t>Users, orgs, teams</w:t>
            </w:r>
          </w:p>
        </w:tc>
        <w:tc>
          <w:tcPr>
            <w:tcW w:w="1440" w:type="dxa"/>
          </w:tcPr>
          <w:p w14:paraId="45C6A71A" w14:textId="77777777" w:rsidR="00C958BB" w:rsidRDefault="00C958BB" w:rsidP="005671E5">
            <w:pPr>
              <w:pStyle w:val="TableBody8pt"/>
            </w:pPr>
            <w:r>
              <w:t>no</w:t>
            </w:r>
          </w:p>
        </w:tc>
        <w:tc>
          <w:tcPr>
            <w:tcW w:w="4320" w:type="dxa"/>
          </w:tcPr>
          <w:p w14:paraId="710565C9" w14:textId="77777777" w:rsidR="00C958BB" w:rsidRDefault="00C958BB" w:rsidP="005671E5">
            <w:pPr>
              <w:pStyle w:val="TableBody8pt"/>
            </w:pPr>
            <w:r>
              <w:t>Create a UCP backup to backup this data</w:t>
            </w:r>
          </w:p>
        </w:tc>
      </w:tr>
      <w:tr w:rsidR="00C958BB" w14:paraId="3CF5325E" w14:textId="77777777" w:rsidTr="005671E5">
        <w:trPr>
          <w:cantSplit/>
        </w:trPr>
        <w:tc>
          <w:tcPr>
            <w:tcW w:w="2880" w:type="dxa"/>
          </w:tcPr>
          <w:p w14:paraId="738313E6" w14:textId="77777777" w:rsidR="00C958BB" w:rsidRDefault="00C958BB" w:rsidP="005671E5">
            <w:pPr>
              <w:pStyle w:val="TableBody8pt"/>
            </w:pPr>
            <w:r>
              <w:t>Vulnerability database</w:t>
            </w:r>
          </w:p>
        </w:tc>
        <w:tc>
          <w:tcPr>
            <w:tcW w:w="1440" w:type="dxa"/>
          </w:tcPr>
          <w:p w14:paraId="069F4AAE" w14:textId="77777777" w:rsidR="00C958BB" w:rsidRDefault="00C958BB" w:rsidP="005671E5">
            <w:pPr>
              <w:pStyle w:val="TableBody8pt"/>
            </w:pPr>
            <w:r>
              <w:t>no</w:t>
            </w:r>
          </w:p>
        </w:tc>
        <w:tc>
          <w:tcPr>
            <w:tcW w:w="4320" w:type="dxa"/>
          </w:tcPr>
          <w:p w14:paraId="2800ACE2" w14:textId="77777777" w:rsidR="00C958BB" w:rsidRDefault="00C958BB" w:rsidP="005671E5">
            <w:pPr>
              <w:pStyle w:val="TableBody8pt"/>
            </w:pPr>
            <w:r>
              <w:t>Can be re-downloaded after a restore</w:t>
            </w:r>
          </w:p>
        </w:tc>
      </w:tr>
    </w:tbl>
    <w:p w14:paraId="259A18F1" w14:textId="77777777" w:rsidR="00C958BB" w:rsidRDefault="00C958BB" w:rsidP="00C958BB">
      <w:pPr>
        <w:pStyle w:val="BodyTextMetricLight10pt"/>
      </w:pPr>
    </w:p>
    <w:p w14:paraId="23BB9265" w14:textId="77777777" w:rsidR="00C958BB" w:rsidRDefault="00C958BB" w:rsidP="00C958BB">
      <w:pPr>
        <w:pStyle w:val="BodyTextMetricLight10pt"/>
      </w:pPr>
      <w:r>
        <w:t xml:space="preserve">To make a backup of DTR metadata, use </w:t>
      </w:r>
      <w:r>
        <w:rPr>
          <w:rStyle w:val="CodingLanguage"/>
        </w:rPr>
        <w:t>playbook/backup_dtr_metadata.yml</w:t>
      </w:r>
    </w:p>
    <w:p w14:paraId="6DEBF30C" w14:textId="77777777" w:rsidR="00C958BB" w:rsidRPr="00E86C86" w:rsidRDefault="00C958BB" w:rsidP="00C958BB">
      <w:pPr>
        <w:pStyle w:val="BodyTextMetricLight10pt"/>
        <w:rPr>
          <w:rStyle w:val="CodingLanguage"/>
        </w:rPr>
      </w:pPr>
      <w:r w:rsidRPr="00E86C86">
        <w:rPr>
          <w:rStyle w:val="CodingLanguage"/>
        </w:rPr>
        <w:t># ansible-playbook -i vm_host playbooks/backup_dtr_metadata.yml</w:t>
      </w:r>
    </w:p>
    <w:p w14:paraId="0FD802B5" w14:textId="77777777" w:rsidR="00C958BB" w:rsidRDefault="00C958BB" w:rsidP="00C958BB">
      <w:pPr>
        <w:pStyle w:val="BodyTextMetricLight10pt"/>
      </w:pPr>
      <w:r>
        <w:lastRenderedPageBreak/>
        <w:t xml:space="preserve">This playbook creates two archives in the folder specified by the variable </w:t>
      </w:r>
      <w:r>
        <w:rPr>
          <w:rStyle w:val="CodingLanguage"/>
        </w:rPr>
        <w:t>backup_dest</w:t>
      </w:r>
      <w:r>
        <w:t xml:space="preserve"> in </w:t>
      </w:r>
      <w:r>
        <w:rPr>
          <w:rStyle w:val="CodingLanguage"/>
        </w:rPr>
        <w:t>group_vars/backup</w:t>
      </w:r>
      <w:r>
        <w:t>. By default, the file is named using the following pattern:</w:t>
      </w:r>
    </w:p>
    <w:p w14:paraId="6CEC8A3B" w14:textId="77777777" w:rsidR="00C958BB" w:rsidRPr="00E86C86" w:rsidRDefault="00C958BB" w:rsidP="00C958BB">
      <w:pPr>
        <w:pStyle w:val="BodyTextMetricLight10pt"/>
        <w:rPr>
          <w:rStyle w:val="CodingLanguage"/>
        </w:rPr>
      </w:pPr>
      <w:r w:rsidRPr="00E86C86">
        <w:rPr>
          <w:rStyle w:val="CodingLanguage"/>
        </w:rPr>
        <w:t>&lt;backup_dest&gt;/backup_dtr_meta_&lt;replica_id&gt;_&lt;vmname&gt;_&lt;timestamp&gt;.tgz</w:t>
      </w:r>
      <w:r w:rsidRPr="00E86C86">
        <w:rPr>
          <w:rStyle w:val="CodingLanguage"/>
        </w:rPr>
        <w:br/>
        <w:t>&lt;backup_dest&gt;/backup_dtr_meta_&lt;replica_id</w:t>
      </w:r>
      <w:r>
        <w:rPr>
          <w:rStyle w:val="CodingLanguage"/>
        </w:rPr>
        <w:t>&gt;_&lt;vmname&gt;_&lt;timestamp&gt;.vars.tgz</w:t>
      </w:r>
    </w:p>
    <w:p w14:paraId="497FE747" w14:textId="77777777" w:rsidR="00C958BB" w:rsidRDefault="00C958BB" w:rsidP="00C958BB">
      <w:pPr>
        <w:pStyle w:val="BodyTextMetricLight10pt"/>
      </w:pPr>
      <w:r>
        <w:rPr>
          <w:rStyle w:val="CodingLanguage"/>
        </w:rPr>
        <w:t>&lt;replica_id&gt;</w:t>
      </w:r>
      <w:r>
        <w:t xml:space="preserve"> is the ID of the DTR replica that was backed up,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that was backed up.</w:t>
      </w:r>
    </w:p>
    <w:p w14:paraId="4AD873B9" w14:textId="77777777" w:rsidR="00C958BB" w:rsidRDefault="00C958BB" w:rsidP="00C958BB">
      <w:pPr>
        <w:pStyle w:val="BodyTextMetricLight10pt"/>
      </w:pPr>
      <w:r>
        <w:t xml:space="preserve">You can override the generated file name by defining the variable </w:t>
      </w:r>
      <w:r>
        <w:rPr>
          <w:rStyle w:val="BoldEmpha"/>
        </w:rPr>
        <w:t>backup_name</w:t>
      </w:r>
      <w:r>
        <w:t xml:space="preserve"> on the command line when running the playbook. In the example below: </w:t>
      </w:r>
    </w:p>
    <w:p w14:paraId="6CDC4D61" w14:textId="77777777" w:rsidR="00C958BB" w:rsidRPr="00971AD5" w:rsidRDefault="00C958BB" w:rsidP="00C958BB">
      <w:pPr>
        <w:pStyle w:val="BodyTextMetricLight10pt"/>
        <w:rPr>
          <w:rStyle w:val="CodingLanguage"/>
        </w:rPr>
      </w:pPr>
      <w:r w:rsidRPr="00971AD5">
        <w:rPr>
          <w:rStyle w:val="CodingLanguage"/>
        </w:rPr>
        <w:t># ansible-playbook -i vm_hosts playbooks/backup_dtr_metadata.yml -e backup_name=my_dtr_metadata_backup</w:t>
      </w:r>
    </w:p>
    <w:p w14:paraId="5A9185E3" w14:textId="77777777" w:rsidR="00C958BB" w:rsidRDefault="00C958BB" w:rsidP="00C958BB">
      <w:pPr>
        <w:pStyle w:val="BodyTextMetricLight10pt"/>
      </w:pPr>
      <w:r>
        <w:t xml:space="preserve">The generated files won't have </w:t>
      </w:r>
      <w:r>
        <w:rPr>
          <w:rStyle w:val="CodingLanguage"/>
        </w:rPr>
        <w:t>&lt;vmname&gt;</w:t>
      </w:r>
      <w:r>
        <w:t xml:space="preserve"> or </w:t>
      </w:r>
      <w:r>
        <w:rPr>
          <w:rStyle w:val="CodingLanguage"/>
        </w:rPr>
        <w:t>&lt;timestamp&gt;</w:t>
      </w:r>
      <w:r>
        <w:t xml:space="preserve"> appended:</w:t>
      </w:r>
    </w:p>
    <w:p w14:paraId="1BCA34DA" w14:textId="77777777" w:rsidR="00C958BB" w:rsidRPr="00841AC3" w:rsidRDefault="00C958BB" w:rsidP="00C958BB">
      <w:pPr>
        <w:pStyle w:val="BodyTextMetricLight10pt"/>
        <w:rPr>
          <w:rStyle w:val="CodingLanguage"/>
        </w:rPr>
      </w:pPr>
      <w:r w:rsidRPr="00841AC3">
        <w:rPr>
          <w:rStyle w:val="CodingLanguage"/>
        </w:rPr>
        <w:t>&lt;backup_dest&gt;/my_dtr_metadata_backup.tgz</w:t>
      </w:r>
      <w:r w:rsidRPr="00841AC3">
        <w:rPr>
          <w:rStyle w:val="CodingLanguage"/>
        </w:rPr>
        <w:br/>
        <w:t>&lt;backup_dest&gt;/m</w:t>
      </w:r>
      <w:r>
        <w:rPr>
          <w:rStyle w:val="CodingLanguage"/>
        </w:rPr>
        <w:t>y_dtr_metadata_backup.vars.tgz</w:t>
      </w:r>
    </w:p>
    <w:p w14:paraId="375A4B70" w14:textId="77777777" w:rsidR="00C958BB" w:rsidRDefault="00C958BB" w:rsidP="00C958BB">
      <w:pPr>
        <w:pStyle w:val="BodyTextMetricLight10pt"/>
      </w:pPr>
      <w:r>
        <w:t xml:space="preserve">For more information on DTR backups, see the Docker documentation at </w:t>
      </w:r>
      <w:r>
        <w:rPr>
          <w:u w:val="single"/>
        </w:rPr>
        <w:t>https://docs.docker.com/datacenter/dtr/2.4/guides/admin/backups-and-disaster-recovery/</w:t>
      </w:r>
    </w:p>
    <w:p w14:paraId="1E0CE307" w14:textId="77777777" w:rsidR="00C958BB" w:rsidRDefault="00C958BB" w:rsidP="00C958BB">
      <w:pPr>
        <w:pStyle w:val="Heading4"/>
      </w:pPr>
      <w:bookmarkStart w:id="285" w:name="_Refd17e59928"/>
      <w:bookmarkStart w:id="286" w:name="_Tocd17e59928"/>
      <w:r>
        <w:t>Backing up DTR data (images)</w:t>
      </w:r>
      <w:bookmarkEnd w:id="285"/>
      <w:bookmarkEnd w:id="286"/>
    </w:p>
    <w:p w14:paraId="6F6E4720" w14:textId="77777777" w:rsidR="00C958BB" w:rsidRDefault="00C958BB" w:rsidP="00C958BB">
      <w:pPr>
        <w:pStyle w:val="BodyTextMetricLight10pt"/>
      </w:pPr>
      <w:r>
        <w:t xml:space="preserve">To make a backup of the images that are inventoried in DTR and stored on the NFS server, use </w:t>
      </w:r>
      <w:r>
        <w:rPr>
          <w:rStyle w:val="CodingLanguage"/>
        </w:rPr>
        <w:t>playbooks/backup_dtr_images.yml</w:t>
      </w:r>
      <w:r>
        <w:t xml:space="preserve"> </w:t>
      </w:r>
    </w:p>
    <w:p w14:paraId="74AB90AE" w14:textId="77777777" w:rsidR="00C958BB" w:rsidRPr="00841AC3" w:rsidRDefault="00C958BB" w:rsidP="00C958BB">
      <w:pPr>
        <w:pStyle w:val="BodyTextMetricLight10pt"/>
        <w:rPr>
          <w:rStyle w:val="CodingLanguage"/>
        </w:rPr>
      </w:pPr>
      <w:r w:rsidRPr="00841AC3">
        <w:rPr>
          <w:rStyle w:val="CodingLanguage"/>
        </w:rPr>
        <w:t># ansible-playbook -i vm_host playbooks/backup_dtr_images.yml</w:t>
      </w:r>
    </w:p>
    <w:p w14:paraId="74DA5F5D" w14:textId="357981FC" w:rsidR="00C958BB" w:rsidRDefault="00C958BB" w:rsidP="00C958BB">
      <w:pPr>
        <w:pStyle w:val="BodyTextMetricLight10pt"/>
      </w:pPr>
      <w:r>
        <w:t xml:space="preserve">This playbook creates two archives in the folder specified by the variable </w:t>
      </w:r>
      <w:r>
        <w:rPr>
          <w:rStyle w:val="CodingLanguage"/>
        </w:rPr>
        <w:t>backup_dest</w:t>
      </w:r>
      <w:r>
        <w:t xml:space="preserve"> in </w:t>
      </w:r>
      <w:r>
        <w:rPr>
          <w:rStyle w:val="CodingLanguage"/>
        </w:rPr>
        <w:t>group_vars/backup</w:t>
      </w:r>
      <w:r w:rsidR="00E778A9">
        <w:t>. By default, the files are</w:t>
      </w:r>
      <w:r>
        <w:t xml:space="preserve"> named using the following pattern:</w:t>
      </w:r>
    </w:p>
    <w:p w14:paraId="7889723C" w14:textId="77777777" w:rsidR="00C958BB" w:rsidRPr="00841AC3" w:rsidRDefault="00C958BB" w:rsidP="00C958BB">
      <w:pPr>
        <w:pStyle w:val="BodyTextMetricLight10pt"/>
        <w:rPr>
          <w:rStyle w:val="CodingLanguage"/>
        </w:rPr>
      </w:pPr>
      <w:r w:rsidRPr="00841AC3">
        <w:rPr>
          <w:rStyle w:val="CodingLanguage"/>
        </w:rPr>
        <w:t>&lt;backup_dest&gt;/backup_dtr_data_&lt;replica_id&gt;_&lt;vmname&gt;_&lt;timestamp&gt;.tgz</w:t>
      </w:r>
      <w:r w:rsidRPr="00841AC3">
        <w:rPr>
          <w:rStyle w:val="CodingLanguage"/>
        </w:rPr>
        <w:br/>
        <w:t>&lt;backup_dest&gt;/backup_dtr_data_&lt;replica_id</w:t>
      </w:r>
      <w:r>
        <w:rPr>
          <w:rStyle w:val="CodingLanguage"/>
        </w:rPr>
        <w:t>&gt;_&lt;vmname&gt;_&lt;timestamp&gt;.vars.tgz</w:t>
      </w:r>
    </w:p>
    <w:p w14:paraId="4BF066F3" w14:textId="77777777" w:rsidR="00C958BB" w:rsidRDefault="00C958BB" w:rsidP="00C958BB">
      <w:pPr>
        <w:pStyle w:val="BodyTextMetricLight10pt"/>
      </w:pPr>
      <w:r>
        <w:rPr>
          <w:rStyle w:val="CodingLanguage"/>
        </w:rPr>
        <w:t>&lt;replica_id&gt;</w:t>
      </w:r>
      <w:r>
        <w:t xml:space="preserve"> is the ID of the DTR replica that was backed up,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w:t>
      </w:r>
    </w:p>
    <w:p w14:paraId="60AA5B8E" w14:textId="117C6EA0" w:rsidR="00C958BB" w:rsidRDefault="00C958BB" w:rsidP="00C958BB">
      <w:pPr>
        <w:pStyle w:val="BodyTextMetricLight10pt"/>
      </w:pPr>
      <w:r>
        <w:t>You can override the generated file name</w:t>
      </w:r>
      <w:r w:rsidR="00E778A9">
        <w:t>s</w:t>
      </w:r>
      <w:r>
        <w:t xml:space="preserve"> by defining the variable </w:t>
      </w:r>
      <w:r>
        <w:rPr>
          <w:rStyle w:val="BoldEmpha"/>
        </w:rPr>
        <w:t>backup_name</w:t>
      </w:r>
      <w:r>
        <w:t xml:space="preserve"> on the command line when running the playbook, as shown in the example below: </w:t>
      </w:r>
    </w:p>
    <w:p w14:paraId="02874A47" w14:textId="77777777" w:rsidR="00C958BB" w:rsidRPr="00841AC3" w:rsidRDefault="00C958BB" w:rsidP="00C958BB">
      <w:pPr>
        <w:pStyle w:val="BodyTextMetricLight10pt"/>
        <w:rPr>
          <w:rStyle w:val="CodingLanguage"/>
        </w:rPr>
      </w:pPr>
      <w:r w:rsidRPr="00841AC3">
        <w:rPr>
          <w:rStyle w:val="CodingLanguage"/>
        </w:rPr>
        <w:t># ansible-playbook -i vm_hosts playbooks/backup_dtr_images.yml -e backup_name=my_dtr_data_backup</w:t>
      </w:r>
    </w:p>
    <w:p w14:paraId="1B394AA8" w14:textId="613025BC" w:rsidR="00C958BB" w:rsidRDefault="00C958BB" w:rsidP="00C958BB">
      <w:pPr>
        <w:pStyle w:val="BodyTextMetricLight10pt"/>
      </w:pPr>
      <w:r>
        <w:t>The generated file</w:t>
      </w:r>
      <w:r w:rsidR="008A7164">
        <w:t>s</w:t>
      </w:r>
      <w:r>
        <w:t xml:space="preserve"> won't have </w:t>
      </w:r>
      <w:r>
        <w:rPr>
          <w:rStyle w:val="CodingLanguage"/>
        </w:rPr>
        <w:t>&lt;vmname&gt;</w:t>
      </w:r>
      <w:r>
        <w:t xml:space="preserve"> or </w:t>
      </w:r>
      <w:r>
        <w:rPr>
          <w:rStyle w:val="CodingLanguage"/>
        </w:rPr>
        <w:t>&lt;timestamp&gt;</w:t>
      </w:r>
      <w:r>
        <w:t xml:space="preserve"> appended:</w:t>
      </w:r>
    </w:p>
    <w:p w14:paraId="7FF1BFBC" w14:textId="77777777" w:rsidR="00C958BB" w:rsidRPr="00ED3F8F" w:rsidRDefault="00C958BB" w:rsidP="00C958BB">
      <w:pPr>
        <w:pStyle w:val="BodyTextMetricLight10pt"/>
        <w:rPr>
          <w:rStyle w:val="CodingLanguage"/>
        </w:rPr>
      </w:pPr>
      <w:r w:rsidRPr="00ED3F8F">
        <w:rPr>
          <w:rStyle w:val="CodingLanguage"/>
        </w:rPr>
        <w:t>&lt;backup_dest&gt;/my_dtr_data_backup.tgz</w:t>
      </w:r>
      <w:r w:rsidRPr="00ED3F8F">
        <w:rPr>
          <w:rStyle w:val="CodingLanguage"/>
        </w:rPr>
        <w:br/>
        <w:t>&lt;backup_de</w:t>
      </w:r>
      <w:r>
        <w:rPr>
          <w:rStyle w:val="CodingLanguage"/>
        </w:rPr>
        <w:t>st&gt;/my_dtr_data_backup.vars.tgz</w:t>
      </w:r>
    </w:p>
    <w:p w14:paraId="785582AF" w14:textId="77777777" w:rsidR="00C958BB" w:rsidRDefault="00C958BB" w:rsidP="00C958BB">
      <w:pPr>
        <w:pStyle w:val="BodyTextMetricLight10pt"/>
      </w:pPr>
      <w:r>
        <w:t xml:space="preserve">For more information on DTR backups, see the Docker documentation at </w:t>
      </w:r>
      <w:hyperlink r:id="rId73">
        <w:r>
          <w:rPr>
            <w:rStyle w:val="Hyperlink"/>
          </w:rPr>
          <w:t>https://docs.docker.com/datacenter/dtr/2.4/guides/admin/backups-and-disaster-recovery/</w:t>
        </w:r>
      </w:hyperlink>
    </w:p>
    <w:p w14:paraId="0383694A" w14:textId="77777777" w:rsidR="00C958BB" w:rsidRDefault="00C958BB" w:rsidP="00C958BB">
      <w:pPr>
        <w:pStyle w:val="Heading4"/>
      </w:pPr>
      <w:bookmarkStart w:id="287" w:name="_Refd17e59991"/>
      <w:bookmarkStart w:id="288" w:name="_Tocd17e59991"/>
      <w:r>
        <w:t>Backing up other metadata, including passwords</w:t>
      </w:r>
      <w:bookmarkEnd w:id="287"/>
      <w:bookmarkEnd w:id="288"/>
    </w:p>
    <w:p w14:paraId="636AFD25" w14:textId="77777777" w:rsidR="00C958BB" w:rsidRDefault="00C958BB" w:rsidP="00C958BB">
      <w:pPr>
        <w:pStyle w:val="BodyTextMetricLight10pt"/>
      </w:pPr>
      <w:r>
        <w:t xml:space="preserve">The backup playbooks do not backup the sensitive data in your </w:t>
      </w:r>
      <w:r>
        <w:rPr>
          <w:rStyle w:val="CodingLanguage"/>
        </w:rPr>
        <w:t>group_vars/vault</w:t>
      </w:r>
      <w:r>
        <w:t xml:space="preserve"> file. The information stored in the </w:t>
      </w:r>
      <w:r>
        <w:rPr>
          <w:rStyle w:val="CodingLanguage"/>
        </w:rPr>
        <w:t>.vars.tgz</w:t>
      </w:r>
      <w:r>
        <w:t xml:space="preserve"> files includes backups of the following files:</w:t>
      </w:r>
    </w:p>
    <w:p w14:paraId="1A7E564D" w14:textId="77777777" w:rsidR="00C958BB" w:rsidRDefault="00C958BB" w:rsidP="00C958BB">
      <w:pPr>
        <w:pStyle w:val="BulletLevel1"/>
        <w:numPr>
          <w:ilvl w:val="0"/>
          <w:numId w:val="1"/>
        </w:numPr>
        <w:ind w:left="187" w:hanging="187"/>
      </w:pPr>
      <w:r>
        <w:rPr>
          <w:rStyle w:val="BoldEmpha"/>
        </w:rPr>
        <w:t>vm_hosts</w:t>
      </w:r>
      <w:r>
        <w:t xml:space="preserve">, a copy of the </w:t>
      </w:r>
      <w:r>
        <w:rPr>
          <w:rStyle w:val="CodingLanguage"/>
        </w:rPr>
        <w:t>vm_hosts</w:t>
      </w:r>
      <w:r>
        <w:t xml:space="preserve"> file at the time the backup was taken</w:t>
      </w:r>
    </w:p>
    <w:p w14:paraId="7BC183FD" w14:textId="77777777" w:rsidR="00C958BB" w:rsidRDefault="00C958BB" w:rsidP="00C958BB">
      <w:pPr>
        <w:pStyle w:val="BulletLevel1"/>
        <w:numPr>
          <w:ilvl w:val="0"/>
          <w:numId w:val="1"/>
        </w:numPr>
        <w:ind w:left="187" w:hanging="187"/>
      </w:pPr>
      <w:r>
        <w:rPr>
          <w:rStyle w:val="BoldEmpha"/>
        </w:rPr>
        <w:t>vars</w:t>
      </w:r>
      <w:r>
        <w:t xml:space="preserve">, a copy of your </w:t>
      </w:r>
      <w:r>
        <w:rPr>
          <w:rStyle w:val="CodingLanguage"/>
        </w:rPr>
        <w:t>group_vars/vars</w:t>
      </w:r>
      <w:r>
        <w:t xml:space="preserve"> file at the time the backup was taken</w:t>
      </w:r>
    </w:p>
    <w:p w14:paraId="49F16DB5" w14:textId="77777777" w:rsidR="00C958BB" w:rsidRDefault="00C958BB" w:rsidP="00C958BB">
      <w:pPr>
        <w:pStyle w:val="BulletLevel1LastBeforeBodycopy"/>
        <w:numPr>
          <w:ilvl w:val="0"/>
          <w:numId w:val="1"/>
        </w:numPr>
        <w:ind w:left="187" w:hanging="187"/>
      </w:pPr>
      <w:r>
        <w:rPr>
          <w:rStyle w:val="BoldEmpha"/>
        </w:rPr>
        <w:t>meta.yml</w:t>
      </w:r>
      <w:r>
        <w:t>, a generated file containing information pertaining to the backup</w:t>
      </w:r>
    </w:p>
    <w:p w14:paraId="4E0A88B4" w14:textId="77777777" w:rsidR="00C958BB" w:rsidRDefault="00C958BB" w:rsidP="00C958BB">
      <w:pPr>
        <w:pStyle w:val="BodyTextMetricLight10pt"/>
      </w:pPr>
      <w:r>
        <w:t xml:space="preserve">The </w:t>
      </w:r>
      <w:r>
        <w:rPr>
          <w:rStyle w:val="BoldEmpha"/>
        </w:rPr>
        <w:t>meta.yml</w:t>
      </w:r>
      <w:r>
        <w:t xml:space="preserve"> file contains the following information:</w:t>
      </w:r>
    </w:p>
    <w:p w14:paraId="052B33F7" w14:textId="77777777" w:rsidR="00C958BB" w:rsidRPr="00ED3F8F" w:rsidRDefault="00C958BB" w:rsidP="00C958BB">
      <w:pPr>
        <w:pStyle w:val="BodyTextMetricLight10pt"/>
        <w:rPr>
          <w:rStyle w:val="CodingLanguage"/>
        </w:rPr>
      </w:pPr>
      <w:r w:rsidRPr="00ED3F8F">
        <w:rPr>
          <w:rStyle w:val="CodingLanguage"/>
        </w:rPr>
        <w:lastRenderedPageBreak/>
        <w:t>backup_node="&lt;node that took the backup&gt;"</w:t>
      </w:r>
      <w:r w:rsidRPr="00ED3F8F">
        <w:rPr>
          <w:rStyle w:val="CodingLanguage"/>
        </w:rPr>
        <w:br/>
        <w:t>replica_id="&lt;ID of DTR replica if DTR backup&gt;"</w:t>
      </w:r>
      <w:r w:rsidRPr="00ED3F8F">
        <w:rPr>
          <w:rStyle w:val="CodingLanguage"/>
        </w:rPr>
        <w:br/>
        <w:t>backup_source=""</w:t>
      </w:r>
      <w:r w:rsidRPr="00ED3F8F">
        <w:rPr>
          <w:rStyle w:val="CodingLanguage"/>
        </w:rPr>
        <w:br/>
        <w:t>ucp_version="&lt;UCP version if UCP backup&gt;"</w:t>
      </w:r>
      <w:r w:rsidRPr="00ED3F8F">
        <w:rPr>
          <w:rStyle w:val="CodingLanguage"/>
        </w:rPr>
        <w:br/>
        <w:t>dtr_version="&lt;DTR version of DTR backup&gt;"</w:t>
      </w:r>
    </w:p>
    <w:p w14:paraId="657544A6" w14:textId="77777777" w:rsidR="00C958BB" w:rsidRDefault="00C958BB" w:rsidP="00C958BB">
      <w:pPr>
        <w:pStyle w:val="Heading4"/>
      </w:pPr>
      <w:bookmarkStart w:id="289" w:name="_Refd17e60043"/>
      <w:bookmarkStart w:id="290" w:name="_Tocd17e60043"/>
      <w:r>
        <w:t>Backup Utility</w:t>
      </w:r>
      <w:bookmarkEnd w:id="289"/>
      <w:bookmarkEnd w:id="290"/>
    </w:p>
    <w:p w14:paraId="5ED77DCD" w14:textId="1C73FC11" w:rsidR="00C958BB" w:rsidRDefault="00C958BB" w:rsidP="00C958BB">
      <w:pPr>
        <w:pStyle w:val="BodyTextMetricLight10pt"/>
      </w:pPr>
      <w:r>
        <w:t xml:space="preserve">The script </w:t>
      </w:r>
      <w:r>
        <w:rPr>
          <w:rStyle w:val="CodingLanguage"/>
        </w:rPr>
        <w:t>backup.sh</w:t>
      </w:r>
      <w:r>
        <w:t xml:space="preserve"> can be used to take a backup of the swarm, UCP</w:t>
      </w:r>
      <w:r w:rsidR="00BD6D60">
        <w:t>,</w:t>
      </w:r>
      <w:r>
        <w:t xml:space="preserve"> DTR </w:t>
      </w:r>
      <w:r w:rsidR="00BD6D60">
        <w:t xml:space="preserve">metadata </w:t>
      </w:r>
      <w:r>
        <w:t xml:space="preserve">and the DTR images in one go. You can pass this script an argument (tag) that will be used to prefix the backup filenames, thereby overriding the default naming. </w:t>
      </w:r>
      <w:r w:rsidR="00456CDB" w:rsidRPr="00456CDB">
        <w:fldChar w:fldCharType="begin"/>
      </w:r>
      <w:r w:rsidR="00456CDB" w:rsidRPr="00456CDB">
        <w:instrText xml:space="preserve"> REF _Refd17e60057 \h </w:instrText>
      </w:r>
      <w:r w:rsidR="00456CDB">
        <w:instrText xml:space="preserve"> \* MERGEFORMAT </w:instrText>
      </w:r>
      <w:r w:rsidR="00456CDB" w:rsidRPr="00456CDB">
        <w:fldChar w:fldCharType="separate"/>
      </w:r>
      <w:r w:rsidR="001D26BE" w:rsidRPr="001D26BE">
        <w:t>Table</w:t>
      </w:r>
      <w:r w:rsidR="001D26BE" w:rsidRPr="001D26BE">
        <w:rPr>
          <w:rFonts w:ascii="Calibri" w:hAnsi="Calibri" w:cs="Calibri"/>
        </w:rPr>
        <w:t> </w:t>
      </w:r>
      <w:r w:rsidR="001D26BE">
        <w:t>24</w:t>
      </w:r>
      <w:r w:rsidR="00456CDB" w:rsidRPr="00456CDB">
        <w:fldChar w:fldCharType="end"/>
      </w:r>
      <w:r w:rsidR="00456CDB">
        <w:t xml:space="preserve"> </w:t>
      </w:r>
      <w:r>
        <w:t xml:space="preserve">shows the file names produced by </w:t>
      </w:r>
      <w:r>
        <w:rPr>
          <w:rStyle w:val="CodingLanguage"/>
        </w:rPr>
        <w:t>backup.sh</w:t>
      </w:r>
      <w:r>
        <w:t xml:space="preserve"> based on the argument passed in the command line. </w:t>
      </w:r>
    </w:p>
    <w:p w14:paraId="0C021816" w14:textId="77777777" w:rsidR="00C958BB" w:rsidRDefault="00C958BB" w:rsidP="00C958BB">
      <w:pPr>
        <w:pStyle w:val="MISCTableCaptionHeader8pt"/>
      </w:pPr>
      <w:bookmarkStart w:id="291" w:name="_Refd17e60057"/>
      <w:bookmarkStart w:id="292" w:name="_Tocd17e60057"/>
      <w:r>
        <w:rPr>
          <w:rStyle w:val="MISCTableCaptionHeaderBold8pt"/>
          <w:noProof/>
        </w:rPr>
        <w:t>Table </w:t>
      </w:r>
      <w:bookmarkStart w:id="293" w:name="_Numd17e60057"/>
      <w:r>
        <w:fldChar w:fldCharType="begin"/>
      </w:r>
      <w:r>
        <w:instrText xml:space="preserve"> SEQ Table \* ARABIC </w:instrText>
      </w:r>
      <w:r>
        <w:fldChar w:fldCharType="separate"/>
      </w:r>
      <w:r w:rsidR="001D26BE">
        <w:rPr>
          <w:noProof/>
        </w:rPr>
        <w:t>24</w:t>
      </w:r>
      <w:r>
        <w:rPr>
          <w:rStyle w:val="MISCTableCaptionHeaderBold8pt"/>
          <w:noProof/>
        </w:rPr>
        <w:fldChar w:fldCharType="end"/>
      </w:r>
      <w:bookmarkEnd w:id="291"/>
      <w:bookmarkEnd w:id="292"/>
      <w:bookmarkEnd w:id="293"/>
      <w:r>
        <w:t>. Backup utility</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00"/>
        <w:gridCol w:w="3690"/>
        <w:gridCol w:w="4050"/>
      </w:tblGrid>
      <w:tr w:rsidR="00C958BB" w14:paraId="3D52B8B5" w14:textId="77777777" w:rsidTr="005671E5">
        <w:trPr>
          <w:cantSplit/>
        </w:trPr>
        <w:tc>
          <w:tcPr>
            <w:tcW w:w="900" w:type="dxa"/>
            <w:tcBorders>
              <w:top w:val="nil"/>
              <w:bottom w:val="single" w:sz="36" w:space="0" w:color="00B388"/>
            </w:tcBorders>
          </w:tcPr>
          <w:p w14:paraId="4762CC13" w14:textId="77777777" w:rsidR="00C958BB" w:rsidRDefault="00C958BB" w:rsidP="005671E5">
            <w:pPr>
              <w:pStyle w:val="TableSubhead8pt"/>
            </w:pPr>
            <w:r>
              <w:t>Example</w:t>
            </w:r>
          </w:p>
        </w:tc>
        <w:tc>
          <w:tcPr>
            <w:tcW w:w="3690" w:type="dxa"/>
            <w:tcBorders>
              <w:top w:val="nil"/>
              <w:bottom w:val="single" w:sz="36" w:space="0" w:color="00B388"/>
            </w:tcBorders>
          </w:tcPr>
          <w:p w14:paraId="343BC4B4" w14:textId="77777777" w:rsidR="00C958BB" w:rsidRDefault="00C958BB" w:rsidP="005671E5">
            <w:pPr>
              <w:pStyle w:val="TableSubhead8pt"/>
            </w:pPr>
            <w:r>
              <w:t>Command line</w:t>
            </w:r>
          </w:p>
        </w:tc>
        <w:tc>
          <w:tcPr>
            <w:tcW w:w="4050" w:type="dxa"/>
            <w:tcBorders>
              <w:top w:val="nil"/>
              <w:bottom w:val="single" w:sz="36" w:space="0" w:color="00B388"/>
            </w:tcBorders>
          </w:tcPr>
          <w:p w14:paraId="73F5F206" w14:textId="77777777" w:rsidR="00C958BB" w:rsidRDefault="00C958BB" w:rsidP="005671E5">
            <w:pPr>
              <w:pStyle w:val="TableSubhead8pt"/>
            </w:pPr>
            <w:r>
              <w:t>Generated filenames</w:t>
            </w:r>
          </w:p>
        </w:tc>
      </w:tr>
      <w:tr w:rsidR="00C958BB" w14:paraId="44CA544E" w14:textId="77777777" w:rsidTr="005671E5">
        <w:trPr>
          <w:cantSplit/>
        </w:trPr>
        <w:tc>
          <w:tcPr>
            <w:tcW w:w="900" w:type="dxa"/>
          </w:tcPr>
          <w:p w14:paraId="2984BA38" w14:textId="77777777" w:rsidR="00C958BB" w:rsidRDefault="00C958BB" w:rsidP="005671E5">
            <w:pPr>
              <w:pStyle w:val="TableBody8pt"/>
            </w:pPr>
            <w:r>
              <w:t>Default</w:t>
            </w:r>
          </w:p>
        </w:tc>
        <w:tc>
          <w:tcPr>
            <w:tcW w:w="3690" w:type="dxa"/>
          </w:tcPr>
          <w:p w14:paraId="63E8AE3D" w14:textId="77777777" w:rsidR="00C958BB" w:rsidRDefault="00C958BB" w:rsidP="005671E5">
            <w:pPr>
              <w:pStyle w:val="TableBody8pt"/>
            </w:pPr>
            <w:r>
              <w:rPr>
                <w:rStyle w:val="CodingLanguage"/>
              </w:rPr>
              <w:t>./backup.sh</w:t>
            </w:r>
          </w:p>
        </w:tc>
        <w:tc>
          <w:tcPr>
            <w:tcW w:w="4050" w:type="dxa"/>
          </w:tcPr>
          <w:p w14:paraId="70714754" w14:textId="77777777" w:rsidR="00C958BB" w:rsidRDefault="00C958BB" w:rsidP="005671E5">
            <w:pPr>
              <w:pStyle w:val="TableBody8pt"/>
            </w:pPr>
            <w:r>
              <w:t xml:space="preserve">backup_swarm_&lt;vmname&gt;_&lt;timestamp&gt;.tgz, backup_ucp_&lt;ucpid&gt;_&lt;vmname&gt;_&lt;timestamp&gt;.tgz, backup_dtr_meta_&lt;replica_id&gt;_&lt;vmname&gt;_&lt;timestamp&gt;.tgz, backup_dtr_data_&lt;replica_id&gt;_&lt;vmname&gt;_&lt;timestamp&gt;.tgz and the corresponding </w:t>
            </w:r>
            <w:r>
              <w:rPr>
                <w:rStyle w:val="CodingLanguage"/>
              </w:rPr>
              <w:t>.vars.tgz</w:t>
            </w:r>
            <w:r>
              <w:t xml:space="preserve"> files</w:t>
            </w:r>
          </w:p>
        </w:tc>
      </w:tr>
      <w:tr w:rsidR="00C958BB" w14:paraId="676886DD" w14:textId="77777777" w:rsidTr="005671E5">
        <w:trPr>
          <w:cantSplit/>
        </w:trPr>
        <w:tc>
          <w:tcPr>
            <w:tcW w:w="900" w:type="dxa"/>
          </w:tcPr>
          <w:p w14:paraId="211118AB" w14:textId="77777777" w:rsidR="00C958BB" w:rsidRDefault="00C958BB" w:rsidP="005671E5">
            <w:pPr>
              <w:pStyle w:val="TableBody8pt"/>
            </w:pPr>
            <w:r>
              <w:t>Custom</w:t>
            </w:r>
          </w:p>
        </w:tc>
        <w:tc>
          <w:tcPr>
            <w:tcW w:w="3690" w:type="dxa"/>
          </w:tcPr>
          <w:p w14:paraId="27EC13EA" w14:textId="77777777" w:rsidR="00C958BB" w:rsidRDefault="00C958BB" w:rsidP="005671E5">
            <w:pPr>
              <w:pStyle w:val="TableBody8pt"/>
            </w:pPr>
            <w:r>
              <w:rPr>
                <w:rStyle w:val="CodingLanguage"/>
              </w:rPr>
              <w:t>./backup.sh my_backup</w:t>
            </w:r>
          </w:p>
        </w:tc>
        <w:tc>
          <w:tcPr>
            <w:tcW w:w="4050" w:type="dxa"/>
          </w:tcPr>
          <w:p w14:paraId="26C4CFE7" w14:textId="77777777" w:rsidR="00C958BB" w:rsidRDefault="00C958BB" w:rsidP="005671E5">
            <w:pPr>
              <w:pStyle w:val="TableBody8pt"/>
            </w:pPr>
            <w:r>
              <w:t xml:space="preserve">my_backup_swarm.tgz, my_backup_ucp.tgz, my_backup_dtr_meta.tgz, my_backup_dtr_data.tgz, and the corresponding </w:t>
            </w:r>
            <w:r>
              <w:rPr>
                <w:rStyle w:val="CodingLanguage"/>
              </w:rPr>
              <w:t>.vars.tgz</w:t>
            </w:r>
            <w:r>
              <w:t xml:space="preserve"> files</w:t>
            </w:r>
          </w:p>
        </w:tc>
      </w:tr>
      <w:tr w:rsidR="00C958BB" w14:paraId="2BC8CB55" w14:textId="77777777" w:rsidTr="005671E5">
        <w:trPr>
          <w:cantSplit/>
        </w:trPr>
        <w:tc>
          <w:tcPr>
            <w:tcW w:w="900" w:type="dxa"/>
          </w:tcPr>
          <w:p w14:paraId="300AC419" w14:textId="77777777" w:rsidR="00C958BB" w:rsidRDefault="00C958BB" w:rsidP="005671E5">
            <w:pPr>
              <w:pStyle w:val="TableBody8pt"/>
            </w:pPr>
            <w:r>
              <w:t>Date</w:t>
            </w:r>
          </w:p>
        </w:tc>
        <w:tc>
          <w:tcPr>
            <w:tcW w:w="3690" w:type="dxa"/>
          </w:tcPr>
          <w:p w14:paraId="2811B791" w14:textId="77777777" w:rsidR="00C958BB" w:rsidRDefault="00C958BB" w:rsidP="005671E5">
            <w:pPr>
              <w:pStyle w:val="TableBody8pt"/>
            </w:pPr>
            <w:r>
              <w:rPr>
                <w:rStyle w:val="CodingLanguage"/>
              </w:rPr>
              <w:t>./backup.sh $(date '+%Y_%m_%d_%H%M%S')</w:t>
            </w:r>
          </w:p>
        </w:tc>
        <w:tc>
          <w:tcPr>
            <w:tcW w:w="4050" w:type="dxa"/>
          </w:tcPr>
          <w:p w14:paraId="4ABC1044" w14:textId="77777777" w:rsidR="00C958BB" w:rsidRDefault="00C958BB" w:rsidP="005671E5">
            <w:pPr>
              <w:pStyle w:val="TableBody8pt"/>
            </w:pPr>
            <w:r>
              <w:t xml:space="preserve">&lt;date&gt;_swarm.tgz, &lt;date&gt;_ucp.tgz, &lt;date&gt;_dtr_meta.tgz, &lt;date&gt;_dtr_data.tgz, and the corresponding </w:t>
            </w:r>
            <w:r>
              <w:rPr>
                <w:rStyle w:val="CodingLanguage"/>
              </w:rPr>
              <w:t>.vars.tgz</w:t>
            </w:r>
            <w:r>
              <w:t xml:space="preserve"> files</w:t>
            </w:r>
          </w:p>
        </w:tc>
      </w:tr>
    </w:tbl>
    <w:p w14:paraId="512D526C" w14:textId="77777777" w:rsidR="00C958BB" w:rsidRDefault="00C958BB" w:rsidP="00C958BB">
      <w:pPr>
        <w:pStyle w:val="BodyTextMetricLight10pt"/>
      </w:pPr>
    </w:p>
    <w:p w14:paraId="52BFCB35" w14:textId="71375943" w:rsidR="00C958BB" w:rsidRDefault="00C958BB" w:rsidP="00C958BB">
      <w:pPr>
        <w:pStyle w:val="BodyTextMetricLight10pt"/>
      </w:pPr>
      <w:r>
        <w:t xml:space="preserve">In addition, the </w:t>
      </w:r>
      <w:r>
        <w:rPr>
          <w:rStyle w:val="CodingLanguage"/>
        </w:rPr>
        <w:t>backup.sh</w:t>
      </w:r>
      <w:r>
        <w:t xml:space="preserve"> script accepts an optional switch that will let you specify the location of the password file that will be passed to the </w:t>
      </w:r>
      <w:r>
        <w:rPr>
          <w:rStyle w:val="CodingLanguage"/>
        </w:rPr>
        <w:t>ansible-playbook</w:t>
      </w:r>
      <w:r>
        <w:t xml:space="preserve"> commands in the script. This is required if you </w:t>
      </w:r>
      <w:r w:rsidR="00450EBC">
        <w:t xml:space="preserve">have </w:t>
      </w:r>
      <w:r>
        <w:t xml:space="preserve">encrypted the </w:t>
      </w:r>
      <w:r>
        <w:rPr>
          <w:rStyle w:val="CodingLanguage"/>
        </w:rPr>
        <w:t>group_vars/vault</w:t>
      </w:r>
      <w:r>
        <w:t xml:space="preserve"> file. The general syntax for this script is as follows: </w:t>
      </w:r>
    </w:p>
    <w:p w14:paraId="22E37F28" w14:textId="77777777" w:rsidR="00C958BB" w:rsidRPr="00ED3F8F" w:rsidRDefault="00C958BB" w:rsidP="00C958BB">
      <w:pPr>
        <w:pStyle w:val="BodyTextMetricLight10pt"/>
        <w:rPr>
          <w:rStyle w:val="CodingLanguage"/>
        </w:rPr>
      </w:pPr>
      <w:r w:rsidRPr="00ED3F8F">
        <w:rPr>
          <w:rStyle w:val="CodingLanguage"/>
        </w:rPr>
        <w:t>./backup.sh [ -v &lt;Vault Password File&gt; ] [ tag ]</w:t>
      </w:r>
    </w:p>
    <w:p w14:paraId="0C91DF47" w14:textId="77777777" w:rsidR="00C958BB" w:rsidRDefault="00C958BB" w:rsidP="00C958BB">
      <w:pPr>
        <w:pStyle w:val="Heading4"/>
      </w:pPr>
      <w:bookmarkStart w:id="294" w:name="_Refd17e60168"/>
      <w:bookmarkStart w:id="295" w:name="_Tocd17e60168"/>
      <w:r>
        <w:t>Related playbooks</w:t>
      </w:r>
      <w:bookmarkEnd w:id="294"/>
      <w:bookmarkEnd w:id="295"/>
    </w:p>
    <w:p w14:paraId="532F4DAE" w14:textId="77777777" w:rsidR="00C958BB" w:rsidRDefault="00C958BB" w:rsidP="00C958BB">
      <w:pPr>
        <w:pStyle w:val="BulletLevel1"/>
        <w:numPr>
          <w:ilvl w:val="0"/>
          <w:numId w:val="1"/>
        </w:numPr>
        <w:ind w:left="187" w:hanging="187"/>
      </w:pPr>
      <w:r>
        <w:rPr>
          <w:rStyle w:val="CodingLanguage"/>
        </w:rPr>
        <w:t>playbooks/backup_swarm.yml</w:t>
      </w:r>
      <w:r>
        <w:t xml:space="preserve"> is used to back up the swarm data</w:t>
      </w:r>
    </w:p>
    <w:p w14:paraId="58C3F077" w14:textId="77777777" w:rsidR="00C958BB" w:rsidRDefault="00C958BB" w:rsidP="00C958BB">
      <w:pPr>
        <w:pStyle w:val="BulletLevel1"/>
        <w:numPr>
          <w:ilvl w:val="0"/>
          <w:numId w:val="1"/>
        </w:numPr>
        <w:ind w:left="187" w:hanging="187"/>
      </w:pPr>
      <w:r>
        <w:rPr>
          <w:rStyle w:val="CodingLanguage"/>
        </w:rPr>
        <w:t>playbooks/backup_ucp.yml</w:t>
      </w:r>
      <w:r>
        <w:t xml:space="preserve"> is used to back up UCP</w:t>
      </w:r>
    </w:p>
    <w:p w14:paraId="6FECE06A" w14:textId="77777777" w:rsidR="00C958BB" w:rsidRDefault="00C958BB" w:rsidP="00C958BB">
      <w:pPr>
        <w:pStyle w:val="BulletLevel1"/>
        <w:numPr>
          <w:ilvl w:val="0"/>
          <w:numId w:val="1"/>
        </w:numPr>
        <w:ind w:left="187" w:hanging="187"/>
      </w:pPr>
      <w:r>
        <w:rPr>
          <w:rStyle w:val="CodingLanguage"/>
        </w:rPr>
        <w:t>playbooks/backup_dtr_meta.yml</w:t>
      </w:r>
      <w:r>
        <w:t xml:space="preserve"> is used to back up DTR metadata</w:t>
      </w:r>
    </w:p>
    <w:p w14:paraId="6D6A44E1" w14:textId="77777777" w:rsidR="00C958BB" w:rsidRDefault="00C958BB" w:rsidP="00C958BB">
      <w:pPr>
        <w:pStyle w:val="BulletLevel1LastBeforeBodycopy"/>
        <w:numPr>
          <w:ilvl w:val="0"/>
          <w:numId w:val="1"/>
        </w:numPr>
        <w:ind w:left="187" w:hanging="187"/>
      </w:pPr>
      <w:r>
        <w:rPr>
          <w:rStyle w:val="CodingLanguage"/>
        </w:rPr>
        <w:t>playbooks/backup_dtr_images.yml</w:t>
      </w:r>
      <w:r>
        <w:t xml:space="preserve"> is used to back up DTR images</w:t>
      </w:r>
    </w:p>
    <w:p w14:paraId="51B7E0A4" w14:textId="77777777" w:rsidR="00E025A0" w:rsidRDefault="00E025A0" w:rsidP="00E025A0">
      <w:pPr>
        <w:pStyle w:val="Heading3"/>
      </w:pPr>
      <w:bookmarkStart w:id="296" w:name="_Refd17e60206"/>
      <w:bookmarkStart w:id="297" w:name="_Tocd17e60206"/>
      <w:r>
        <w:t>Restoring your cluster after a disaster</w:t>
      </w:r>
      <w:bookmarkEnd w:id="296"/>
      <w:bookmarkEnd w:id="297"/>
    </w:p>
    <w:p w14:paraId="1631D9A2" w14:textId="77777777" w:rsidR="00E025A0" w:rsidRDefault="00E025A0" w:rsidP="00E025A0">
      <w:pPr>
        <w:pStyle w:val="BodyTextMetricLight10pt"/>
      </w:pPr>
      <w:r>
        <w:t>The playbooks address a disaster recovery scenario where you have lost your entire cluster and all the VMs. Other scenarios and how to handle them are described in the Docker documentation including the following scenarios:</w:t>
      </w:r>
    </w:p>
    <w:p w14:paraId="1176DE77" w14:textId="77777777" w:rsidR="00E025A0" w:rsidRDefault="00E025A0" w:rsidP="00E025A0">
      <w:pPr>
        <w:pStyle w:val="BulletLevel1"/>
        <w:numPr>
          <w:ilvl w:val="0"/>
          <w:numId w:val="1"/>
        </w:numPr>
        <w:ind w:left="187" w:hanging="187"/>
      </w:pPr>
      <w:r>
        <w:t>You have lost one UCP instance but your cluster still has the quorum. The easiest way is to recreate the missing UCP instance from scratch.</w:t>
      </w:r>
    </w:p>
    <w:p w14:paraId="18414111" w14:textId="77777777" w:rsidR="00E025A0" w:rsidRDefault="00E025A0" w:rsidP="00E025A0">
      <w:pPr>
        <w:pStyle w:val="BulletLevel1"/>
        <w:numPr>
          <w:ilvl w:val="0"/>
          <w:numId w:val="1"/>
        </w:numPr>
        <w:ind w:left="187" w:hanging="187"/>
      </w:pPr>
      <w:r>
        <w:t>You have lost the quorum in your UCP cluster but there is still one UCP instance running.</w:t>
      </w:r>
    </w:p>
    <w:p w14:paraId="1A69E7BE" w14:textId="77777777" w:rsidR="00E025A0" w:rsidRDefault="00E025A0" w:rsidP="00E025A0">
      <w:pPr>
        <w:pStyle w:val="BulletLevel1"/>
        <w:numPr>
          <w:ilvl w:val="0"/>
          <w:numId w:val="1"/>
        </w:numPr>
        <w:ind w:left="187" w:hanging="187"/>
      </w:pPr>
      <w:r>
        <w:t>You have lost one instance of DTR but still have a quorum of replicas. The easiest way is to recreate the missing DTR instance from scratch.</w:t>
      </w:r>
    </w:p>
    <w:p w14:paraId="6BEC3132" w14:textId="77777777" w:rsidR="00E025A0" w:rsidRDefault="00E025A0" w:rsidP="00E025A0">
      <w:pPr>
        <w:pStyle w:val="BulletLevel1LastBeforeBodycopy"/>
        <w:numPr>
          <w:ilvl w:val="0"/>
          <w:numId w:val="1"/>
        </w:numPr>
        <w:ind w:left="187" w:hanging="187"/>
      </w:pPr>
      <w:r>
        <w:t>You have lost the quorum of your DTR cluster but still have one DTR instance running.</w:t>
      </w:r>
    </w:p>
    <w:p w14:paraId="5F284ED0" w14:textId="77777777" w:rsidR="00E025A0" w:rsidRDefault="00E025A0" w:rsidP="00E025A0">
      <w:pPr>
        <w:pStyle w:val="Heading4"/>
      </w:pPr>
      <w:bookmarkStart w:id="298" w:name="_Before_you_restore"/>
      <w:bookmarkStart w:id="299" w:name="_Refd17e60249"/>
      <w:bookmarkStart w:id="300" w:name="_Tocd17e60249"/>
      <w:bookmarkEnd w:id="298"/>
      <w:r>
        <w:t>Before you restore</w:t>
      </w:r>
      <w:bookmarkEnd w:id="299"/>
      <w:bookmarkEnd w:id="300"/>
    </w:p>
    <w:p w14:paraId="286460F3" w14:textId="77777777" w:rsidR="00E025A0" w:rsidRDefault="00E025A0" w:rsidP="00E025A0">
      <w:pPr>
        <w:pStyle w:val="BodyTextMetricLight10pt"/>
      </w:pPr>
      <w:r>
        <w:rPr>
          <w:rStyle w:val="BoldEmpha"/>
        </w:rPr>
        <w:t>Step 1.</w:t>
      </w:r>
      <w:r>
        <w:t xml:space="preserve"> Retrieve the backup files using your chosen backup solution and save them to a folder on your Ansible server. If you have used timestamps in the naming of your backup files, you can use them to determine the chronological order. If you used the </w:t>
      </w:r>
      <w:r>
        <w:rPr>
          <w:rStyle w:val="CodingLanguage"/>
        </w:rPr>
        <w:t>backup.sh</w:t>
      </w:r>
      <w:r>
        <w:t xml:space="preserve"> script specifying a date prefix, you can use that to identify the matching set of backup files. You should choose the files in the following reverse chronological order, from the most recent to the oldest file. Make sure you restore both the </w:t>
      </w:r>
      <w:r w:rsidRPr="00E025A0">
        <w:rPr>
          <w:rStyle w:val="CodingLanguage"/>
        </w:rPr>
        <w:t>*.tgz</w:t>
      </w:r>
      <w:r>
        <w:t xml:space="preserve"> and the </w:t>
      </w:r>
      <w:r w:rsidRPr="00E025A0">
        <w:rPr>
          <w:rStyle w:val="CodingLanguage"/>
        </w:rPr>
        <w:t>*.vars.tgz</w:t>
      </w:r>
      <w:r>
        <w:t xml:space="preserve"> files.</w:t>
      </w:r>
    </w:p>
    <w:p w14:paraId="2DE80685" w14:textId="77777777" w:rsidR="00E025A0" w:rsidRDefault="00E025A0" w:rsidP="00661335">
      <w:pPr>
        <w:pStyle w:val="NumberedList-Level1"/>
        <w:numPr>
          <w:ilvl w:val="0"/>
          <w:numId w:val="25"/>
        </w:numPr>
      </w:pPr>
      <w:r>
        <w:t>DTR images backup</w:t>
      </w:r>
    </w:p>
    <w:p w14:paraId="394EF7A8" w14:textId="77777777" w:rsidR="00E025A0" w:rsidRDefault="00E025A0" w:rsidP="00E025A0">
      <w:pPr>
        <w:pStyle w:val="NumberedList-Level1"/>
      </w:pPr>
      <w:r>
        <w:lastRenderedPageBreak/>
        <w:t>DTR metadata backup</w:t>
      </w:r>
    </w:p>
    <w:p w14:paraId="257FAB9E" w14:textId="77777777" w:rsidR="00E025A0" w:rsidRDefault="00E025A0" w:rsidP="00E025A0">
      <w:pPr>
        <w:pStyle w:val="NumberedList-Level1"/>
      </w:pPr>
      <w:r>
        <w:t>UCP backup</w:t>
      </w:r>
    </w:p>
    <w:p w14:paraId="2DE7A018" w14:textId="77777777" w:rsidR="00E025A0" w:rsidRDefault="00E025A0" w:rsidP="00E025A0">
      <w:pPr>
        <w:pStyle w:val="NumberedList-Level1LastBeforeBodycopy"/>
      </w:pPr>
      <w:r>
        <w:t>Swarm backup</w:t>
      </w:r>
    </w:p>
    <w:p w14:paraId="29F58E70" w14:textId="77777777" w:rsidR="00E025A0" w:rsidRDefault="00E025A0" w:rsidP="00E025A0">
      <w:pPr>
        <w:pStyle w:val="BodyTextMetricLight10pt"/>
      </w:pPr>
      <w:r>
        <w:t xml:space="preserve">In this example, we will assume a set of backup files stored in </w:t>
      </w:r>
      <w:r>
        <w:rPr>
          <w:rStyle w:val="CodingLanguage"/>
        </w:rPr>
        <w:t>/root/restore</w:t>
      </w:r>
      <w:r>
        <w:t xml:space="preserve"> that were created specifying a date prefix. These will have names like </w:t>
      </w:r>
      <w:r>
        <w:rPr>
          <w:rStyle w:val="CodingLanguage"/>
        </w:rPr>
        <w:t>2018_04_17_151734_swarm.tgz</w:t>
      </w:r>
      <w:r>
        <w:t xml:space="preserve">, </w:t>
      </w:r>
      <w:r>
        <w:rPr>
          <w:rStyle w:val="CodingLanguage"/>
        </w:rPr>
        <w:t>2018_04_17_151734_ucp.tgz</w:t>
      </w:r>
      <w:r>
        <w:t xml:space="preserve">, etc and the corresponding </w:t>
      </w:r>
      <w:r>
        <w:rPr>
          <w:rStyle w:val="CodingLanguage"/>
        </w:rPr>
        <w:t>.vars.tgz</w:t>
      </w:r>
      <w:r>
        <w:t xml:space="preserve"> files.</w:t>
      </w:r>
    </w:p>
    <w:p w14:paraId="4C6630BC" w14:textId="77777777" w:rsidR="00E025A0" w:rsidRDefault="00E025A0" w:rsidP="00E025A0">
      <w:pPr>
        <w:pStyle w:val="BodyTextMetricLight10pt"/>
      </w:pPr>
      <w:r>
        <w:rPr>
          <w:rStyle w:val="BoldEmpha"/>
        </w:rPr>
        <w:t>Step 2:</w:t>
      </w:r>
      <w:r>
        <w:t xml:space="preserve"> Retrieve the DTR replica ID, the DTR version and the UCP version</w:t>
      </w:r>
    </w:p>
    <w:p w14:paraId="0768722B" w14:textId="77777777" w:rsidR="00E025A0" w:rsidRDefault="00E025A0" w:rsidP="00E025A0">
      <w:pPr>
        <w:pStyle w:val="BodyTextMetricLight10pt"/>
      </w:pPr>
      <w:r>
        <w:t xml:space="preserve">To retrieve the ID of the replica that was backed up, as well as the version of DTR, you need to extract the data from the </w:t>
      </w:r>
      <w:r>
        <w:rPr>
          <w:rStyle w:val="CodingLanguage"/>
        </w:rPr>
        <w:t>.vars.tgz</w:t>
      </w:r>
      <w:r>
        <w:t xml:space="preserve"> file associated with the archive of the DTR metadata. You can retrieve this as follows: </w:t>
      </w:r>
    </w:p>
    <w:p w14:paraId="4CF0953E" w14:textId="77777777" w:rsidR="00E025A0" w:rsidRPr="002E1C1E" w:rsidRDefault="00E025A0" w:rsidP="00E025A0">
      <w:pPr>
        <w:pStyle w:val="BodyTextMetricLight10pt"/>
        <w:rPr>
          <w:rStyle w:val="CodingLanguage"/>
        </w:rPr>
      </w:pPr>
      <w:r w:rsidRPr="002E1C1E">
        <w:rPr>
          <w:rStyle w:val="CodingLanguage"/>
        </w:rPr>
        <w:t>[root@hpe2-ansible ops]# tar -Oxf /root/restore/2018_04_17_151734_dtr_meta.vars.tgz meta.yml</w:t>
      </w:r>
      <w:r w:rsidRPr="002E1C1E">
        <w:rPr>
          <w:rStyle w:val="CodingLanguage"/>
        </w:rPr>
        <w:br/>
        <w:t>backup_node="hpe-dtr01"</w:t>
      </w:r>
      <w:r w:rsidRPr="002E1C1E">
        <w:rPr>
          <w:rStyle w:val="CodingLanguage"/>
        </w:rPr>
        <w:br/>
        <w:t>replica_id="ad5204e8a4d0"</w:t>
      </w:r>
      <w:r w:rsidRPr="002E1C1E">
        <w:rPr>
          <w:rStyle w:val="CodingLanguage"/>
        </w:rPr>
        <w:br/>
        <w:t>backup_source=""</w:t>
      </w:r>
      <w:r w:rsidRPr="002E1C1E">
        <w:rPr>
          <w:rStyle w:val="CodingLanguage"/>
        </w:rPr>
        <w:br/>
        <w:t>ucp_version=""</w:t>
      </w:r>
      <w:r w:rsidRPr="002E1C1E">
        <w:rPr>
          <w:rStyle w:val="CodingLanguage"/>
        </w:rPr>
        <w:br/>
        <w:t>dtr_version="2.4.3"</w:t>
      </w:r>
      <w:r w:rsidRPr="002E1C1E">
        <w:rPr>
          <w:rStyle w:val="CodingLanguage"/>
        </w:rPr>
        <w:br/>
      </w:r>
    </w:p>
    <w:p w14:paraId="449A3926" w14:textId="77777777" w:rsidR="00E025A0" w:rsidRPr="002E1C1E" w:rsidRDefault="00E025A0" w:rsidP="00E025A0">
      <w:pPr>
        <w:pStyle w:val="BodyTextMetricLight10pt"/>
        <w:rPr>
          <w:rStyle w:val="CodingLanguage"/>
        </w:rPr>
      </w:pPr>
      <w:r w:rsidRPr="002E1C1E">
        <w:rPr>
          <w:rStyle w:val="CodingLanguage"/>
        </w:rPr>
        <w:t>[root@hpe2-ansible ops]# tar -Oxf /root/restore/2018_04_17_151734_ucp.vars.tgz meta.yml</w:t>
      </w:r>
      <w:r w:rsidRPr="002E1C1E">
        <w:rPr>
          <w:rStyle w:val="CodingLanguage"/>
        </w:rPr>
        <w:br/>
        <w:t>backup_node="hpe-ucp01"</w:t>
      </w:r>
      <w:r w:rsidRPr="002E1C1E">
        <w:rPr>
          <w:rStyle w:val="CodingLanguage"/>
        </w:rPr>
        <w:br/>
        <w:t>replica_id=""</w:t>
      </w:r>
      <w:r w:rsidRPr="002E1C1E">
        <w:rPr>
          <w:rStyle w:val="CodingLanguage"/>
        </w:rPr>
        <w:br/>
        <w:t>backup_source=""</w:t>
      </w:r>
      <w:r w:rsidRPr="002E1C1E">
        <w:rPr>
          <w:rStyle w:val="CodingLanguage"/>
        </w:rPr>
        <w:br/>
        <w:t>ucp_version="2.2.7"</w:t>
      </w:r>
      <w:r w:rsidRPr="002E1C1E">
        <w:rPr>
          <w:rStyle w:val="CodingLanguage"/>
        </w:rPr>
        <w:br/>
        <w:t>dtr_version=""</w:t>
      </w:r>
    </w:p>
    <w:p w14:paraId="6B8F4789" w14:textId="77777777" w:rsidR="00E025A0" w:rsidRDefault="00E025A0" w:rsidP="00E025A0">
      <w:pPr>
        <w:pStyle w:val="BodyTextMetricLight10pt"/>
      </w:pPr>
      <w:r>
        <w:t>Take note of the replica ID (</w:t>
      </w:r>
      <w:r w:rsidRPr="00966C74">
        <w:rPr>
          <w:rStyle w:val="CodingLanguage"/>
        </w:rPr>
        <w:t>ad5204e8a4d0</w:t>
      </w:r>
      <w:r>
        <w:t>), the version of DTR (</w:t>
      </w:r>
      <w:r w:rsidRPr="00966C74">
        <w:rPr>
          <w:rStyle w:val="CodingLanguage"/>
        </w:rPr>
        <w:t>2.4.3</w:t>
      </w:r>
      <w:r>
        <w:t>) and the version of UCP (</w:t>
      </w:r>
      <w:r w:rsidRPr="00966C74">
        <w:rPr>
          <w:rStyle w:val="CodingLanguage"/>
        </w:rPr>
        <w:t>2.2.7</w:t>
      </w:r>
      <w:r>
        <w:t>).</w:t>
      </w:r>
    </w:p>
    <w:p w14:paraId="72B83FB6" w14:textId="77777777" w:rsidR="00E025A0" w:rsidRDefault="00E025A0" w:rsidP="00E025A0">
      <w:pPr>
        <w:pStyle w:val="BodyTextMetricLight10pt"/>
      </w:pPr>
      <w:r>
        <w:rPr>
          <w:rStyle w:val="BoldEmpha"/>
        </w:rPr>
        <w:t>Step 3:</w:t>
      </w:r>
      <w:r>
        <w:t xml:space="preserve"> Populate the </w:t>
      </w:r>
      <w:r>
        <w:rPr>
          <w:rStyle w:val="CodingLanguage"/>
        </w:rPr>
        <w:t>group_vars/backups</w:t>
      </w:r>
      <w:r>
        <w:t xml:space="preserve"> file</w:t>
      </w:r>
    </w:p>
    <w:p w14:paraId="21712D85" w14:textId="77777777" w:rsidR="00E025A0" w:rsidRPr="002E1C1E" w:rsidRDefault="00E025A0" w:rsidP="00E025A0">
      <w:pPr>
        <w:pStyle w:val="BodyTextMetricLight10pt"/>
        <w:rPr>
          <w:rStyle w:val="CodingLanguage"/>
        </w:rPr>
      </w:pPr>
      <w:r w:rsidRPr="002E1C1E">
        <w:rPr>
          <w:rStyle w:val="CodingLanguage"/>
        </w:rPr>
        <w:t>backup_swarm: "/root/restore/2018_04_17_151734_swarm.tgz"</w:t>
      </w:r>
      <w:r w:rsidRPr="002E1C1E">
        <w:rPr>
          <w:rStyle w:val="CodingLanguage"/>
        </w:rPr>
        <w:br/>
        <w:t>backup_ucp: "/root/restore/2018_04_17_151734_ucp.tgz"</w:t>
      </w:r>
      <w:r w:rsidRPr="002E1C1E">
        <w:rPr>
          <w:rStyle w:val="CodingLanguage"/>
        </w:rPr>
        <w:br/>
        <w:t>backup_dtr_meta: "/root/restore/2018_04_17_151734_dtr_meta.tgz"</w:t>
      </w:r>
      <w:r w:rsidRPr="002E1C1E">
        <w:rPr>
          <w:rStyle w:val="CodingLanguage"/>
        </w:rPr>
        <w:br/>
        <w:t>backup_dtr_data: "/root/restore/2018_04_17_151734_dtr_data.tgz"</w:t>
      </w:r>
      <w:r w:rsidRPr="002E1C1E">
        <w:rPr>
          <w:rStyle w:val="CodingLanguage"/>
        </w:rPr>
        <w:br/>
        <w:t>backup_dtr_id: "ad5204e8a4d0"</w:t>
      </w:r>
      <w:r w:rsidRPr="002E1C1E">
        <w:rPr>
          <w:rStyle w:val="CodingLanguage"/>
        </w:rPr>
        <w:br/>
        <w:t>backup_dest: "/root/backups"</w:t>
      </w:r>
      <w:r w:rsidRPr="002E1C1E">
        <w:rPr>
          <w:rStyle w:val="CodingLanguage"/>
        </w:rPr>
        <w:br/>
        <w:t>backup_server: &lt;IP of your ansible box&gt;</w:t>
      </w:r>
    </w:p>
    <w:p w14:paraId="0DEBF94C" w14:textId="77777777" w:rsidR="00E025A0" w:rsidRDefault="00E025A0" w:rsidP="00E025A0">
      <w:pPr>
        <w:pStyle w:val="BodyTextMetricLight10pt"/>
      </w:pPr>
      <w:r>
        <w:t xml:space="preserve">You should populate your </w:t>
      </w:r>
      <w:r>
        <w:rPr>
          <w:rStyle w:val="CodingLanguage"/>
        </w:rPr>
        <w:t>group_vars/backups</w:t>
      </w:r>
      <w:r>
        <w:t xml:space="preserve"> file as above, with the </w:t>
      </w:r>
      <w:r>
        <w:rPr>
          <w:rStyle w:val="CodingLanguage"/>
        </w:rPr>
        <w:t>backup_dtr_id</w:t>
      </w:r>
      <w:r>
        <w:t xml:space="preserve"> variable containing the value you retrieved in the preceding step as </w:t>
      </w:r>
      <w:r>
        <w:rPr>
          <w:rStyle w:val="CodingLanguage"/>
        </w:rPr>
        <w:t>replica_id="</w:t>
      </w:r>
      <w:r>
        <w:rPr>
          <w:rStyle w:val="BoldEmpha"/>
        </w:rPr>
        <w:t>ad5204e8a4d0</w:t>
      </w:r>
      <w:r>
        <w:rPr>
          <w:rStyle w:val="CodingLanguage"/>
        </w:rPr>
        <w:t>"</w:t>
      </w:r>
      <w:r>
        <w:t>.</w:t>
      </w:r>
    </w:p>
    <w:p w14:paraId="30C79201" w14:textId="77777777" w:rsidR="00E025A0" w:rsidRDefault="00E025A0" w:rsidP="00E025A0">
      <w:pPr>
        <w:pStyle w:val="BodyTextMetricLight10pt"/>
      </w:pPr>
      <w:r>
        <w:rPr>
          <w:rStyle w:val="BoldEmpha"/>
        </w:rPr>
        <w:t>Step 4:</w:t>
      </w:r>
      <w:r>
        <w:t xml:space="preserve"> Verify that your </w:t>
      </w:r>
      <w:r>
        <w:rPr>
          <w:rStyle w:val="CodingLanguage"/>
        </w:rPr>
        <w:t>group_vars/vars</w:t>
      </w:r>
      <w:r>
        <w:t xml:space="preserve"> file specifies the correct versions of DTR and UCP.</w:t>
      </w:r>
    </w:p>
    <w:p w14:paraId="73390F72" w14:textId="77777777" w:rsidR="00E025A0" w:rsidRDefault="00E025A0" w:rsidP="00E025A0">
      <w:pPr>
        <w:pStyle w:val="BodyTextMetricLight10pt"/>
      </w:pPr>
      <w:r>
        <w:t xml:space="preserve">The playbooks use the versions of UCP and DTR as specified in your </w:t>
      </w:r>
      <w:r>
        <w:rPr>
          <w:rStyle w:val="CodingLanguage"/>
        </w:rPr>
        <w:t>group_vars/vars</w:t>
      </w:r>
      <w:r>
        <w:t xml:space="preserve"> file to restore your backups. You must ensure that the versions specified in your current </w:t>
      </w:r>
      <w:r>
        <w:rPr>
          <w:rStyle w:val="CodingLanguage"/>
        </w:rPr>
        <w:t>group_vars/vars</w:t>
      </w:r>
      <w:r>
        <w:t xml:space="preserve"> file correspond to the versions in the backups as determined above. </w:t>
      </w:r>
    </w:p>
    <w:p w14:paraId="6F127582" w14:textId="77777777" w:rsidR="00E025A0" w:rsidRPr="002E1C1E" w:rsidRDefault="00E025A0" w:rsidP="00E025A0">
      <w:pPr>
        <w:pStyle w:val="BodyTextMetricLight10pt"/>
        <w:rPr>
          <w:rStyle w:val="CodingLanguage"/>
        </w:rPr>
      </w:pPr>
      <w:r w:rsidRPr="002E1C1E">
        <w:rPr>
          <w:rStyle w:val="CodingLanguage"/>
        </w:rPr>
        <w:t>[root@hpe2-ansible ops]# cat group_vars/vars | grep d</w:t>
      </w:r>
      <w:r>
        <w:rPr>
          <w:rStyle w:val="CodingLanguage"/>
        </w:rPr>
        <w:t>tr_version</w:t>
      </w:r>
      <w:r>
        <w:rPr>
          <w:rStyle w:val="CodingLanguage"/>
        </w:rPr>
        <w:br/>
        <w:t>dtr_version: '2.4.3'</w:t>
      </w:r>
    </w:p>
    <w:p w14:paraId="3232E80D" w14:textId="77777777" w:rsidR="00E025A0" w:rsidRPr="002E1C1E" w:rsidRDefault="00E025A0" w:rsidP="00E025A0">
      <w:pPr>
        <w:pStyle w:val="BodyTextMetricLight10pt"/>
        <w:rPr>
          <w:rStyle w:val="CodingLanguage"/>
        </w:rPr>
      </w:pPr>
      <w:r>
        <w:br/>
      </w:r>
      <w:r w:rsidRPr="002E1C1E">
        <w:rPr>
          <w:rStyle w:val="CodingLanguage"/>
        </w:rPr>
        <w:t>[root@hpe2-ansible ops]# cat group_vars/vars | grep u</w:t>
      </w:r>
      <w:r>
        <w:rPr>
          <w:rStyle w:val="CodingLanguage"/>
        </w:rPr>
        <w:t>cp_version</w:t>
      </w:r>
      <w:r>
        <w:rPr>
          <w:rStyle w:val="CodingLanguage"/>
        </w:rPr>
        <w:br/>
        <w:t>ucp_version: '2.2.7'</w:t>
      </w:r>
    </w:p>
    <w:p w14:paraId="65FCFCE2" w14:textId="77777777" w:rsidR="00E025A0" w:rsidRDefault="00E025A0" w:rsidP="00E025A0">
      <w:pPr>
        <w:pStyle w:val="BodyTextMetricLight10pt"/>
      </w:pPr>
      <w:r>
        <w:rPr>
          <w:rStyle w:val="BoldEmpha"/>
        </w:rPr>
        <w:t>Step 5:</w:t>
      </w:r>
      <w:r>
        <w:t xml:space="preserve"> Restore UCP admin credentials if required</w:t>
      </w:r>
    </w:p>
    <w:p w14:paraId="357E52DA" w14:textId="77777777" w:rsidR="00E025A0" w:rsidRDefault="00E025A0" w:rsidP="00E025A0">
      <w:pPr>
        <w:pStyle w:val="BodyTextMetricLight10pt"/>
      </w:pPr>
      <w:r>
        <w:lastRenderedPageBreak/>
        <w:t xml:space="preserve">You must ensure that the UCP admin credentials in your current </w:t>
      </w:r>
      <w:r>
        <w:rPr>
          <w:rStyle w:val="CodingLanguage"/>
        </w:rPr>
        <w:t>group_vars/vars</w:t>
      </w:r>
      <w:r>
        <w:t xml:space="preserve"> file are those that were in effect when you generated the backup files. If they have changed since then, you must restore the original credentials for the duration of the restore procedure.</w:t>
      </w:r>
    </w:p>
    <w:p w14:paraId="4A3D4C7D" w14:textId="77777777" w:rsidR="00E025A0" w:rsidRDefault="00E025A0" w:rsidP="00E025A0">
      <w:pPr>
        <w:pStyle w:val="BodyTextMetricLight10pt"/>
      </w:pPr>
      <w:r>
        <w:rPr>
          <w:rStyle w:val="BoldEmpha"/>
        </w:rPr>
        <w:t>Step 6:</w:t>
      </w:r>
      <w:r>
        <w:t xml:space="preserve"> Restore your inventory (</w:t>
      </w:r>
      <w:r>
        <w:rPr>
          <w:rStyle w:val="CodingLanguage"/>
        </w:rPr>
        <w:t>vm_hosts</w:t>
      </w:r>
      <w:r>
        <w:t>)</w:t>
      </w:r>
    </w:p>
    <w:p w14:paraId="2CAC2257" w14:textId="77777777" w:rsidR="00E025A0" w:rsidRDefault="00E025A0" w:rsidP="00E025A0">
      <w:pPr>
        <w:pStyle w:val="BodyTextMetricLight10pt"/>
      </w:pPr>
      <w:r>
        <w:t xml:space="preserve">Your inventory must reflect the environment that was present when the backup files were created. You can find a copy of the inventory as it was when the backup was taken in the </w:t>
      </w:r>
      <w:r>
        <w:rPr>
          <w:rStyle w:val="CodingLanguage"/>
        </w:rPr>
        <w:t>*.vars.tgz</w:t>
      </w:r>
      <w:r>
        <w:t xml:space="preserve"> files. </w:t>
      </w:r>
    </w:p>
    <w:p w14:paraId="62AE2FA8" w14:textId="77777777" w:rsidR="00E025A0" w:rsidRDefault="00E025A0" w:rsidP="00E025A0">
      <w:pPr>
        <w:pStyle w:val="Heading4"/>
      </w:pPr>
      <w:bookmarkStart w:id="301" w:name="_Refd17e60386"/>
      <w:bookmarkStart w:id="302" w:name="_Tocd17e60386"/>
      <w:r>
        <w:t>Restore UCP and DTR</w:t>
      </w:r>
      <w:bookmarkEnd w:id="301"/>
      <w:bookmarkEnd w:id="302"/>
    </w:p>
    <w:p w14:paraId="4F6727E2" w14:textId="77777777" w:rsidR="00E025A0" w:rsidRDefault="00E025A0" w:rsidP="00E025A0">
      <w:pPr>
        <w:pStyle w:val="MISCNote-Ruleabove"/>
      </w:pPr>
      <w:r>
        <w:t>Warning</w:t>
      </w:r>
    </w:p>
    <w:p w14:paraId="4371D980" w14:textId="77777777" w:rsidR="00E025A0" w:rsidRDefault="00E025A0" w:rsidP="00E025A0">
      <w:pPr>
        <w:pStyle w:val="MISCNote-Rulebelow"/>
      </w:pPr>
      <w:r>
        <w:t xml:space="preserve">This procedure is aimed at restoring a cluster after a disaster. It assumes you have lost all the VMs in your cluster and want to redeploy using data that you backed up earlier. The solution follows Docker best practice, which means the swarm artifacts are not restored. You will need to restore your Docker volumes and your applications (stacks and services) when this procedure is complete. </w:t>
      </w:r>
    </w:p>
    <w:p w14:paraId="01B1D986" w14:textId="1A438582" w:rsidR="00E025A0" w:rsidRDefault="00E025A0" w:rsidP="00661335">
      <w:pPr>
        <w:pStyle w:val="NumberedList-Level1"/>
        <w:numPr>
          <w:ilvl w:val="0"/>
          <w:numId w:val="26"/>
        </w:numPr>
      </w:pPr>
      <w:r>
        <w:t>Ensure that you have completed all the preliminary steps as outlined in the section</w:t>
      </w:r>
      <w:r w:rsidR="006064CA">
        <w:t xml:space="preserve"> </w:t>
      </w:r>
      <w:hyperlink w:anchor="_Before_you_restore" w:history="1">
        <w:r w:rsidR="006064CA" w:rsidRPr="006064CA">
          <w:rPr>
            <w:rStyle w:val="Hyperlink"/>
          </w:rPr>
          <w:t>Before you restore</w:t>
        </w:r>
      </w:hyperlink>
      <w:r>
        <w:t>.</w:t>
      </w:r>
    </w:p>
    <w:p w14:paraId="1EF28AE0" w14:textId="77777777" w:rsidR="00E025A0" w:rsidRDefault="00E025A0" w:rsidP="00E025A0">
      <w:pPr>
        <w:pStyle w:val="NumberedList-Level1"/>
      </w:pPr>
      <w:r>
        <w:t xml:space="preserve">Run the restore playbook </w:t>
      </w:r>
    </w:p>
    <w:p w14:paraId="59C678C2" w14:textId="77777777" w:rsidR="00E025A0" w:rsidRPr="00BB4923" w:rsidRDefault="00E025A0" w:rsidP="00E025A0">
      <w:pPr>
        <w:pStyle w:val="NumberedList-Level1-2ndparagraph"/>
        <w:rPr>
          <w:rStyle w:val="CodingLanguage"/>
        </w:rPr>
      </w:pPr>
      <w:r w:rsidRPr="00BB4923">
        <w:rPr>
          <w:rStyle w:val="CodingLanguage"/>
        </w:rPr>
        <w:t>ansible-playbook -i vm_hosts restore.yml</w:t>
      </w:r>
    </w:p>
    <w:p w14:paraId="2E13A2F6" w14:textId="77777777" w:rsidR="00E025A0" w:rsidRDefault="00E025A0" w:rsidP="00E025A0">
      <w:pPr>
        <w:pStyle w:val="NumberedList-Level1LastBeforeBodycopy"/>
      </w:pPr>
      <w:r>
        <w:t xml:space="preserve">If you are using the image scanning functionality in DTR, you will need to re-download the vulnerability database. For more information, see the Docker documentation </w:t>
      </w:r>
      <w:hyperlink r:id="rId74" w:anchor="get-the-security-scanning-license">
        <w:r>
          <w:rPr>
            <w:rStyle w:val="Hyperlink"/>
          </w:rPr>
          <w:t>here</w:t>
        </w:r>
      </w:hyperlink>
      <w:r>
        <w:t>.</w:t>
      </w:r>
    </w:p>
    <w:p w14:paraId="425F9434" w14:textId="77777777" w:rsidR="00E025A0" w:rsidRDefault="00E025A0" w:rsidP="00E025A0">
      <w:pPr>
        <w:pStyle w:val="BodyTextMetricLight10pt"/>
      </w:pPr>
      <w:r>
        <w:t>You are now ready to restore your Docker volumes and your applications.</w:t>
      </w:r>
    </w:p>
    <w:p w14:paraId="67C56AC0" w14:textId="77777777" w:rsidR="00E025A0" w:rsidRDefault="00E025A0" w:rsidP="00E025A0">
      <w:pPr>
        <w:pStyle w:val="Heading4"/>
      </w:pPr>
      <w:bookmarkStart w:id="303" w:name="_Refd17e60426"/>
      <w:bookmarkStart w:id="304" w:name="_Tocd17e60426"/>
      <w:r>
        <w:t>Restore DTR metadata and DTR images</w:t>
      </w:r>
      <w:bookmarkEnd w:id="303"/>
      <w:bookmarkEnd w:id="304"/>
    </w:p>
    <w:p w14:paraId="1B9D3C1E" w14:textId="77777777" w:rsidR="00E025A0" w:rsidRDefault="00E025A0" w:rsidP="00E025A0">
      <w:pPr>
        <w:pStyle w:val="MISCNote-Ruleabove"/>
      </w:pPr>
      <w:r>
        <w:t>Note</w:t>
      </w:r>
    </w:p>
    <w:p w14:paraId="7A1801BE" w14:textId="77777777" w:rsidR="00E025A0" w:rsidRDefault="00E025A0" w:rsidP="00E025A0">
      <w:pPr>
        <w:pStyle w:val="MISCNote-Rulebelow"/>
      </w:pPr>
      <w:r>
        <w:t>This procedure restores DTR metadata and images and assumes you have lost all the DTR VMs in your cluster. It will redeploy using the DTR data that you backed up earlier and will also restore the images if the folder exported by the NFS VM is empty.</w:t>
      </w:r>
    </w:p>
    <w:p w14:paraId="0607D4BB" w14:textId="24F8D263" w:rsidR="00E025A0" w:rsidRDefault="00E025A0" w:rsidP="00661335">
      <w:pPr>
        <w:pStyle w:val="NumberedList-Level1"/>
        <w:numPr>
          <w:ilvl w:val="0"/>
          <w:numId w:val="27"/>
        </w:numPr>
      </w:pPr>
      <w:r>
        <w:t>Ensure that you have completed all the preliminary steps as outlin</w:t>
      </w:r>
      <w:r w:rsidR="006064CA">
        <w:t xml:space="preserve">ed in the section </w:t>
      </w:r>
      <w:hyperlink w:anchor="_Before_you_restore" w:history="1">
        <w:r w:rsidR="006064CA" w:rsidRPr="006064CA">
          <w:rPr>
            <w:rStyle w:val="Hyperlink"/>
          </w:rPr>
          <w:t>Before you restore</w:t>
        </w:r>
      </w:hyperlink>
      <w:r>
        <w:t xml:space="preserve">. In this scenario, you need the archives for the DTR metadata and the DTR images. </w:t>
      </w:r>
    </w:p>
    <w:p w14:paraId="7578C367" w14:textId="77777777" w:rsidR="00E025A0" w:rsidRDefault="00E025A0" w:rsidP="00E025A0">
      <w:pPr>
        <w:pStyle w:val="NumberedList-Level1"/>
      </w:pPr>
      <w:r>
        <w:t>Ensure that all the DTR VMs listed in your inventory are destroyed, using the vSphere Web Client to delete them if required. If you want to restore the DTR images you should also delete the NFS VM.</w:t>
      </w:r>
    </w:p>
    <w:p w14:paraId="34ED2C79" w14:textId="77777777" w:rsidR="00E025A0" w:rsidRDefault="00E025A0" w:rsidP="00E025A0">
      <w:pPr>
        <w:pStyle w:val="NumberedList-Level1"/>
      </w:pPr>
      <w:r>
        <w:t xml:space="preserve">Remove the DTR nodes from the swarm by running the </w:t>
      </w:r>
      <w:r>
        <w:rPr>
          <w:rStyle w:val="CodingLanguage"/>
        </w:rPr>
        <w:t>docker node rm &lt;DTR node&gt;</w:t>
      </w:r>
      <w:r>
        <w:t xml:space="preserve"> command on a UCP node for each DTR node in your cluster. The following example shows the sequence of commands to use to remove the DTR nodes: </w:t>
      </w:r>
    </w:p>
    <w:p w14:paraId="09CFE0B9" w14:textId="77777777" w:rsidR="00E025A0" w:rsidRDefault="00E025A0" w:rsidP="00E025A0">
      <w:pPr>
        <w:pStyle w:val="BodyTextMetricLight10pt"/>
        <w:ind w:left="259"/>
      </w:pPr>
      <w:r w:rsidRPr="00DC2620">
        <w:rPr>
          <w:rStyle w:val="CodingLanguage"/>
        </w:rPr>
        <w:t>[root@hpe2-ansible ops]# docker node ls</w:t>
      </w:r>
      <w:r>
        <w:br/>
      </w:r>
      <w:r w:rsidRPr="00DC2620">
        <w:rPr>
          <w:rStyle w:val="CodingLanguage"/>
        </w:rPr>
        <w:t xml:space="preserve">ID       HOSTNAME                     STATUS              AVAILABILITY         </w:t>
      </w:r>
      <w:r w:rsidRPr="00DC2620">
        <w:rPr>
          <w:rStyle w:val="CodingLanguage"/>
        </w:rPr>
        <w:br/>
        <w:t xml:space="preserve">aiz… *   hpe-ucp02.cloudra.local      Ready               Active </w:t>
      </w:r>
      <w:r w:rsidRPr="00DC2620">
        <w:rPr>
          <w:rStyle w:val="CodingLanguage"/>
        </w:rPr>
        <w:br/>
        <w:t>gvf…     hpe-dtr01.cloudra.local      Down                Active</w:t>
      </w:r>
      <w:r w:rsidRPr="00DC2620">
        <w:rPr>
          <w:rStyle w:val="CodingLanguage"/>
        </w:rPr>
        <w:br/>
        <w:t xml:space="preserve">ir4…     hpe-ucp03.cloudra.local      Ready               Active   </w:t>
      </w:r>
      <w:r w:rsidRPr="00DC2620">
        <w:rPr>
          <w:rStyle w:val="CodingLanguage"/>
        </w:rPr>
        <w:br/>
        <w:t>mwf…    </w:t>
      </w:r>
      <w:r>
        <w:rPr>
          <w:rStyle w:val="CodingLanguage"/>
        </w:rPr>
        <w:t xml:space="preserve"> </w:t>
      </w:r>
      <w:r w:rsidRPr="00DC2620">
        <w:rPr>
          <w:rStyle w:val="CodingLanguage"/>
        </w:rPr>
        <w:t>hpe-dtr02.cloudra.local      Down                Active</w:t>
      </w:r>
      <w:r w:rsidRPr="00DC2620">
        <w:rPr>
          <w:rStyle w:val="CodingLanguage"/>
        </w:rPr>
        <w:br/>
        <w:t xml:space="preserve">oqy…     hpe-ucp01.cloudra.local      Ready               Active  </w:t>
      </w:r>
      <w:r w:rsidRPr="00DC2620">
        <w:rPr>
          <w:rStyle w:val="CodingLanguage"/>
        </w:rPr>
        <w:br/>
        <w:t>xqe…     hpe-worker01.cloudra.local   Ready               Active</w:t>
      </w:r>
      <w:r w:rsidRPr="00DC2620">
        <w:rPr>
          <w:rStyle w:val="CodingLanguage"/>
        </w:rPr>
        <w:br/>
        <w:t>zdu…     hpe-dtr03.cloudra.local      Down                Active</w:t>
      </w:r>
      <w:r>
        <w:br/>
      </w:r>
    </w:p>
    <w:p w14:paraId="06ECC69E" w14:textId="77777777" w:rsidR="00E025A0" w:rsidRPr="00DC2620" w:rsidRDefault="00E025A0" w:rsidP="00E025A0">
      <w:pPr>
        <w:pStyle w:val="BodyTextMetricLight10pt"/>
        <w:ind w:left="259"/>
        <w:rPr>
          <w:rStyle w:val="CodingLanguage"/>
        </w:rPr>
      </w:pPr>
      <w:r w:rsidRPr="00DC2620">
        <w:rPr>
          <w:rStyle w:val="CodingLanguage"/>
        </w:rPr>
        <w:t>[root@hpe2-ansible ops]# docker node rm hpe-dtr01.cloudra.local</w:t>
      </w:r>
      <w:r w:rsidRPr="00DC2620">
        <w:rPr>
          <w:rStyle w:val="CodingLanguage"/>
        </w:rPr>
        <w:br/>
        <w:t>hpe-dtr01.cloudra.local</w:t>
      </w:r>
      <w:r w:rsidRPr="00DC2620">
        <w:rPr>
          <w:rStyle w:val="CodingLanguage"/>
        </w:rPr>
        <w:br/>
        <w:t>[root@hpe2-ansible ops]# docker node rm hpe-dtr02.cloudra.local</w:t>
      </w:r>
      <w:r w:rsidRPr="00DC2620">
        <w:rPr>
          <w:rStyle w:val="CodingLanguage"/>
        </w:rPr>
        <w:br/>
      </w:r>
      <w:r w:rsidRPr="00DC2620">
        <w:rPr>
          <w:rStyle w:val="CodingLanguage"/>
        </w:rPr>
        <w:lastRenderedPageBreak/>
        <w:t>hpe-dtr02.cloudra.local</w:t>
      </w:r>
      <w:r w:rsidRPr="00DC2620">
        <w:rPr>
          <w:rStyle w:val="CodingLanguage"/>
        </w:rPr>
        <w:br/>
        <w:t>[root@hpe2-ansible ops]# docker node rm hpe-dtr03.cloudra.local</w:t>
      </w:r>
      <w:r w:rsidRPr="00DC2620">
        <w:rPr>
          <w:rStyle w:val="CodingLanguage"/>
        </w:rPr>
        <w:br/>
        <w:t>hpe-dtr03.cloudra.local</w:t>
      </w:r>
    </w:p>
    <w:p w14:paraId="448C51B9" w14:textId="77777777" w:rsidR="00E025A0" w:rsidRDefault="00E025A0" w:rsidP="00E025A0"/>
    <w:p w14:paraId="5627F422" w14:textId="77777777" w:rsidR="00E025A0" w:rsidRPr="00DC2620" w:rsidRDefault="00E025A0" w:rsidP="00E025A0">
      <w:pPr>
        <w:pStyle w:val="BodyTextMetricLight10pt"/>
        <w:ind w:left="259"/>
        <w:rPr>
          <w:rStyle w:val="CodingLanguage"/>
        </w:rPr>
      </w:pPr>
      <w:r w:rsidRPr="00DC2620">
        <w:rPr>
          <w:rStyle w:val="CodingLanguage"/>
        </w:rPr>
        <w:t>[root@hpe2-ansible ops]# docker node ls</w:t>
      </w:r>
      <w:r w:rsidRPr="00DC2620">
        <w:rPr>
          <w:rStyle w:val="CodingLanguage"/>
        </w:rPr>
        <w:br/>
        <w:t>ID       HOSTNAME                     STATUS              AVAILABILITY </w:t>
      </w:r>
      <w:r w:rsidRPr="00DC2620">
        <w:rPr>
          <w:rStyle w:val="CodingLanguage"/>
        </w:rPr>
        <w:br/>
        <w:t xml:space="preserve">aiz…     hpe-ucp02.cloudra.local      Ready               Active      </w:t>
      </w:r>
      <w:r w:rsidRPr="00DC2620">
        <w:rPr>
          <w:rStyle w:val="CodingLanguage"/>
        </w:rPr>
        <w:br/>
        <w:t xml:space="preserve">ir4…     hpe-ucp03.cloudra.local      Ready               Active    </w:t>
      </w:r>
      <w:r w:rsidRPr="00DC2620">
        <w:rPr>
          <w:rStyle w:val="CodingLanguage"/>
        </w:rPr>
        <w:br/>
        <w:t xml:space="preserve">oqy… *   hpe-ucp01.cloudra.local      Ready               Active </w:t>
      </w:r>
      <w:r w:rsidRPr="00DC2620">
        <w:rPr>
          <w:rStyle w:val="CodingLanguage"/>
        </w:rPr>
        <w:br/>
        <w:t>xqe…     hpe-worker01.cloudra.local   Ready               Active</w:t>
      </w:r>
      <w:r w:rsidRPr="00DC2620">
        <w:rPr>
          <w:rStyle w:val="CodingLanguage"/>
        </w:rPr>
        <w:br/>
      </w:r>
    </w:p>
    <w:p w14:paraId="55CD9298" w14:textId="77777777" w:rsidR="00E025A0" w:rsidRDefault="00E025A0" w:rsidP="00E025A0">
      <w:pPr>
        <w:pStyle w:val="NumberedList-Level1"/>
      </w:pPr>
      <w:r>
        <w:t xml:space="preserve">Run the restore script: </w:t>
      </w:r>
    </w:p>
    <w:p w14:paraId="4A7DADAE" w14:textId="77777777" w:rsidR="00E025A0" w:rsidRPr="00DC2620" w:rsidRDefault="00E025A0" w:rsidP="00E025A0">
      <w:pPr>
        <w:pStyle w:val="BodyTextMetricLight10pt"/>
        <w:ind w:left="259"/>
        <w:rPr>
          <w:rStyle w:val="CodingLanguage"/>
        </w:rPr>
      </w:pPr>
      <w:r w:rsidRPr="00DC2620">
        <w:rPr>
          <w:rStyle w:val="CodingLanguage"/>
        </w:rPr>
        <w:t>./restore_dtr.sh</w:t>
      </w:r>
    </w:p>
    <w:p w14:paraId="527CCB98" w14:textId="77777777" w:rsidR="00E025A0" w:rsidRDefault="00E025A0" w:rsidP="00E025A0">
      <w:pPr>
        <w:pStyle w:val="NumberedList-Level1LastBeforeBodycopy"/>
      </w:pPr>
      <w:r>
        <w:t xml:space="preserve">If you are using the image scanning functionality in DTR, you will need to re-download the vulnerability database. For more information, see the Docker documentation </w:t>
      </w:r>
      <w:hyperlink r:id="rId75" w:anchor="get-the-security-scanning-license">
        <w:r>
          <w:rPr>
            <w:rStyle w:val="Hyperlink"/>
          </w:rPr>
          <w:t>here</w:t>
        </w:r>
      </w:hyperlink>
      <w:r>
        <w:t>.</w:t>
      </w:r>
    </w:p>
    <w:p w14:paraId="189B68D4" w14:textId="77777777" w:rsidR="00E025A0" w:rsidRDefault="00E025A0" w:rsidP="00E025A0">
      <w:pPr>
        <w:pStyle w:val="Heading4"/>
      </w:pPr>
      <w:bookmarkStart w:id="305" w:name="_Refd17e60482"/>
      <w:bookmarkStart w:id="306" w:name="_Tocd17e60482"/>
      <w:r>
        <w:t>Related playbooks</w:t>
      </w:r>
      <w:bookmarkEnd w:id="305"/>
      <w:bookmarkEnd w:id="306"/>
    </w:p>
    <w:p w14:paraId="1D1141FE" w14:textId="77777777" w:rsidR="00E025A0" w:rsidRDefault="00E025A0" w:rsidP="00E025A0">
      <w:pPr>
        <w:pStyle w:val="BulletLevel1"/>
        <w:numPr>
          <w:ilvl w:val="0"/>
          <w:numId w:val="1"/>
        </w:numPr>
        <w:ind w:left="187" w:hanging="187"/>
      </w:pPr>
      <w:r>
        <w:rPr>
          <w:rStyle w:val="CodingLanguage"/>
        </w:rPr>
        <w:t>playbooks/restore_swarm.yml</w:t>
      </w:r>
      <w:r>
        <w:t xml:space="preserve"> is used to restore the swarm data</w:t>
      </w:r>
    </w:p>
    <w:p w14:paraId="3A1D70DC" w14:textId="77777777" w:rsidR="00E025A0" w:rsidRDefault="00E025A0" w:rsidP="00E025A0">
      <w:pPr>
        <w:pStyle w:val="BulletLevel1"/>
        <w:numPr>
          <w:ilvl w:val="0"/>
          <w:numId w:val="1"/>
        </w:numPr>
        <w:ind w:left="187" w:hanging="187"/>
      </w:pPr>
      <w:r>
        <w:rPr>
          <w:rStyle w:val="CodingLanguage"/>
        </w:rPr>
        <w:t>playbooks/restore_dtr_meta.yml</w:t>
      </w:r>
      <w:r>
        <w:t xml:space="preserve"> is used to restore DTR metadata</w:t>
      </w:r>
    </w:p>
    <w:p w14:paraId="167F7B9F" w14:textId="77777777" w:rsidR="00E025A0" w:rsidRDefault="00E025A0" w:rsidP="00E025A0">
      <w:pPr>
        <w:pStyle w:val="BulletLevel1LastBeforeBodycopy"/>
        <w:numPr>
          <w:ilvl w:val="0"/>
          <w:numId w:val="1"/>
        </w:numPr>
        <w:ind w:left="187" w:hanging="187"/>
      </w:pPr>
      <w:r>
        <w:rPr>
          <w:rStyle w:val="CodingLanguage"/>
        </w:rPr>
        <w:t>playbooks/restore_dtr_images.yml</w:t>
      </w:r>
      <w:r>
        <w:t xml:space="preserve"> is used to restore DTR images</w:t>
      </w:r>
    </w:p>
    <w:p w14:paraId="33B6321E" w14:textId="77777777" w:rsidR="00E025A0" w:rsidRDefault="00E025A0" w:rsidP="00E025A0">
      <w:pPr>
        <w:pStyle w:val="Heading2"/>
      </w:pPr>
      <w:bookmarkStart w:id="307" w:name="_Backup_and_restore"/>
      <w:bookmarkStart w:id="308" w:name="_Refd17e60514"/>
      <w:bookmarkStart w:id="309" w:name="_Tocd17e60514"/>
      <w:bookmarkStart w:id="310" w:name="_Toc514150058"/>
      <w:bookmarkEnd w:id="307"/>
      <w:r>
        <w:t>Backup and restore Docker persistent volumes</w:t>
      </w:r>
      <w:bookmarkEnd w:id="308"/>
      <w:bookmarkEnd w:id="309"/>
      <w:bookmarkEnd w:id="310"/>
    </w:p>
    <w:p w14:paraId="6FAD7AF1" w14:textId="77777777" w:rsidR="00E025A0" w:rsidRPr="00E137C9" w:rsidRDefault="00E025A0" w:rsidP="00E025A0">
      <w:pPr>
        <w:pStyle w:val="BodyTextMetricLight10pt"/>
      </w:pPr>
      <w:r>
        <w:t>There are a number of prerequisites that must be fulfilled before you backup and restore your Docker persistent volumes.</w:t>
      </w:r>
    </w:p>
    <w:p w14:paraId="6D526BC8" w14:textId="77777777" w:rsidR="00E025A0" w:rsidRDefault="00E025A0" w:rsidP="00E025A0">
      <w:pPr>
        <w:pStyle w:val="BulletLevel1"/>
        <w:numPr>
          <w:ilvl w:val="0"/>
          <w:numId w:val="1"/>
        </w:numPr>
        <w:ind w:left="187" w:hanging="187"/>
      </w:pPr>
      <w:r>
        <w:t xml:space="preserve">VSphere clusters should have access to a datastore specifically for backups. This is a separate Virtual Volume created on the HPE 3PAR StoreServ and presented to all the hosts in the vSphere cluster. </w:t>
      </w:r>
    </w:p>
    <w:p w14:paraId="0DFDB7CB" w14:textId="39AEB07A" w:rsidR="00E025A0" w:rsidRDefault="00E025A0" w:rsidP="00E025A0">
      <w:pPr>
        <w:pStyle w:val="BulletLevel1LastBeforeBodycopy"/>
        <w:numPr>
          <w:ilvl w:val="0"/>
          <w:numId w:val="1"/>
        </w:numPr>
        <w:ind w:left="187" w:hanging="187"/>
      </w:pPr>
      <w:r>
        <w:t>Backup software must be available. HPE Recovery Manager Central and HPE StoreServ is recomm</w:t>
      </w:r>
      <w:r w:rsidR="00966C74">
        <w:t xml:space="preserve">ended but other customer backup and </w:t>
      </w:r>
      <w:r>
        <w:t xml:space="preserve">restore solutions are acceptable. </w:t>
      </w:r>
    </w:p>
    <w:p w14:paraId="59809C05" w14:textId="77777777" w:rsidR="00E025A0" w:rsidRDefault="00E025A0" w:rsidP="00E025A0">
      <w:pPr>
        <w:pStyle w:val="BodyTextMetricLight10pt"/>
      </w:pPr>
      <w:r>
        <w:t>A number of restrictions also apply:</w:t>
      </w:r>
    </w:p>
    <w:p w14:paraId="35EE4B47" w14:textId="77777777" w:rsidR="00E025A0" w:rsidRDefault="00E025A0" w:rsidP="00E025A0">
      <w:pPr>
        <w:pStyle w:val="BulletLevel1"/>
        <w:numPr>
          <w:ilvl w:val="0"/>
          <w:numId w:val="1"/>
        </w:numPr>
        <w:ind w:left="187" w:hanging="187"/>
      </w:pPr>
      <w:r>
        <w:t>Volumes may not be in use when a volume is cloned. Any container that has the volume attached must be paused prior to creating the clone. The container can be resumed once the clone is complete.</w:t>
      </w:r>
    </w:p>
    <w:p w14:paraId="11CAA602" w14:textId="23D6B00A" w:rsidR="00E025A0" w:rsidRDefault="00D85CBF" w:rsidP="00E025A0">
      <w:pPr>
        <w:pStyle w:val="BulletLevel1LastBeforeBodycopy"/>
        <w:numPr>
          <w:ilvl w:val="0"/>
          <w:numId w:val="1"/>
        </w:numPr>
        <w:ind w:left="187" w:hanging="187"/>
      </w:pPr>
      <w:r>
        <w:t>When D</w:t>
      </w:r>
      <w:r w:rsidR="00E025A0">
        <w:t>ocker volumes need to be restored from backup, the backup datastore needs to be detached from all vSphere cluster servers prior to restoration.</w:t>
      </w:r>
    </w:p>
    <w:p w14:paraId="264F4B95" w14:textId="77777777" w:rsidR="00E025A0" w:rsidRDefault="00E025A0" w:rsidP="00E025A0">
      <w:pPr>
        <w:pStyle w:val="Heading3"/>
      </w:pPr>
      <w:bookmarkStart w:id="311" w:name="_Refd17e60547"/>
      <w:bookmarkStart w:id="312" w:name="_Tocd17e60547"/>
      <w:r>
        <w:t>Persistent storage backup solution</w:t>
      </w:r>
      <w:bookmarkEnd w:id="311"/>
      <w:bookmarkEnd w:id="312"/>
    </w:p>
    <w:p w14:paraId="4B135717" w14:textId="77777777" w:rsidR="00E025A0" w:rsidRDefault="00E025A0" w:rsidP="00E025A0">
      <w:pPr>
        <w:pStyle w:val="Heading4"/>
      </w:pPr>
      <w:r>
        <w:t>Creating the volume</w:t>
      </w:r>
    </w:p>
    <w:p w14:paraId="4000DD87" w14:textId="77777777" w:rsidR="00E025A0" w:rsidRDefault="00E025A0" w:rsidP="00E025A0">
      <w:pPr>
        <w:pStyle w:val="BodyTextMetricLight10pt"/>
      </w:pPr>
      <w:r>
        <w:t>Docker persistent volumes can be created from a worker node using the following command:</w:t>
      </w:r>
    </w:p>
    <w:p w14:paraId="7C3F6B84" w14:textId="77777777" w:rsidR="00E025A0" w:rsidRPr="00E137C9" w:rsidRDefault="00E025A0" w:rsidP="00E025A0">
      <w:pPr>
        <w:pStyle w:val="BodyTextMetricLight10pt"/>
        <w:rPr>
          <w:rStyle w:val="CodingLanguage"/>
        </w:rPr>
      </w:pPr>
      <w:r w:rsidRPr="00E137C9">
        <w:rPr>
          <w:rStyle w:val="CodingLanguage"/>
        </w:rPr>
        <w:t>docker volume create --driver=vsphere --name=MyVolume@MyDatastore -o size=10gb </w:t>
      </w:r>
    </w:p>
    <w:p w14:paraId="280CA13D" w14:textId="77777777" w:rsidR="00E025A0" w:rsidRDefault="00E025A0" w:rsidP="00E025A0">
      <w:pPr>
        <w:pStyle w:val="Heading4"/>
      </w:pPr>
      <w:r>
        <w:t>Cloning the volume</w:t>
      </w:r>
    </w:p>
    <w:p w14:paraId="0792656C" w14:textId="77777777" w:rsidR="00E025A0" w:rsidRDefault="00E025A0" w:rsidP="00E025A0">
      <w:pPr>
        <w:pStyle w:val="MISCNote-Ruleabove"/>
      </w:pPr>
      <w:r>
        <w:t>Note</w:t>
      </w:r>
    </w:p>
    <w:p w14:paraId="1649A5EC" w14:textId="77777777" w:rsidR="00E025A0" w:rsidRDefault="00E025A0" w:rsidP="00E025A0">
      <w:pPr>
        <w:pStyle w:val="MISCNote-Rulebelow"/>
      </w:pPr>
      <w:r>
        <w:t>Prior to creating a clone of a volume, any containers accessing the volume should be paused or stopped.</w:t>
      </w:r>
    </w:p>
    <w:p w14:paraId="226EFF5D" w14:textId="77777777" w:rsidR="00E025A0" w:rsidRDefault="00E025A0" w:rsidP="00E025A0">
      <w:pPr>
        <w:pStyle w:val="BodyTextMetricLight10pt"/>
      </w:pPr>
      <w:r>
        <w:t>Docker volumes can be cloned to a new datastore:</w:t>
      </w:r>
    </w:p>
    <w:p w14:paraId="17476835" w14:textId="77777777" w:rsidR="00E025A0" w:rsidRPr="00E137C9" w:rsidRDefault="00E025A0" w:rsidP="00E025A0">
      <w:pPr>
        <w:pStyle w:val="BodyTextLastMetricLight10pt"/>
        <w:rPr>
          <w:rStyle w:val="CodingLanguage"/>
        </w:rPr>
      </w:pPr>
      <w:r w:rsidRPr="00E137C9">
        <w:rPr>
          <w:rStyle w:val="CodingLanguage"/>
        </w:rPr>
        <w:lastRenderedPageBreak/>
        <w:t>docker volume create --driver=vsphere --name=CloneVolumme@DockerBackup -o clone-from=MyVolume@MyDatastore -o access=read-only </w:t>
      </w:r>
    </w:p>
    <w:p w14:paraId="29756F6E" w14:textId="77777777" w:rsidR="00E025A0" w:rsidRDefault="00E025A0" w:rsidP="00E025A0">
      <w:pPr>
        <w:pStyle w:val="Heading3"/>
      </w:pPr>
      <w:r>
        <w:t>Snapshot and Backup 3PAR Virtual Volumes with HPE Recovery Manager Central and HPE StoreOnce</w:t>
      </w:r>
    </w:p>
    <w:p w14:paraId="19408EF4" w14:textId="08E3E040" w:rsidR="00E025A0" w:rsidRDefault="00E025A0" w:rsidP="00E025A0">
      <w:pPr>
        <w:pStyle w:val="BodyTextMetricLight10pt"/>
      </w:pPr>
      <w:r>
        <w:t>HPE Recovery Manager Central (RMC) software integrates HPE 3PAR StoreServ All-Flash arrays with HPE StoreOnce Systems to leverage the performance of snapshots with the protection of backups. RMC uses a direct backup model to orchestrate data protection between the array and the backup system without a backup application. When the first full backup is complete, each subsequent backup is incremental, making it significantly faster than traditional backup methods, particularly for higher volumes of data. Backups to HPE StoreOnce are block-level copies of volumes, de-duplicated to save space. Because RMC snapshots are self-contained, fully independent volumes, they can be restored to any 3PAR array in the event of a disaster.</w:t>
      </w:r>
      <w:r w:rsidR="00CC70BB">
        <w:t xml:space="preserve"> See </w:t>
      </w:r>
      <w:r w:rsidR="00CC70BB" w:rsidRPr="00CC70BB">
        <w:fldChar w:fldCharType="begin"/>
      </w:r>
      <w:r w:rsidR="00CC70BB" w:rsidRPr="00CC70BB">
        <w:instrText xml:space="preserve"> REF _Ref513536572 \h </w:instrText>
      </w:r>
      <w:r w:rsidR="00CC70BB">
        <w:instrText xml:space="preserve"> \* MERGEFORMAT </w:instrText>
      </w:r>
      <w:r w:rsidR="00CC70BB" w:rsidRPr="00CC70BB">
        <w:fldChar w:fldCharType="separate"/>
      </w:r>
      <w:r w:rsidR="001D26BE" w:rsidRPr="001D26BE">
        <w:t>Figure 11</w:t>
      </w:r>
      <w:r w:rsidR="00CC70BB" w:rsidRPr="00CC70BB">
        <w:fldChar w:fldCharType="end"/>
      </w:r>
      <w:r w:rsidR="00CC70BB">
        <w:t xml:space="preserve"> for an overview of the architecture.</w:t>
      </w:r>
    </w:p>
    <w:p w14:paraId="5CB8DEC3" w14:textId="77777777" w:rsidR="00E025A0" w:rsidRDefault="00E025A0" w:rsidP="00E025A0">
      <w:pPr>
        <w:pStyle w:val="BodyTextMetricLight10pt"/>
      </w:pPr>
      <w:r>
        <w:t>HPE Recovery Manager Central enables you to replicate data from the source storage system (HPE 3PAR StoreServ) to the destination storage system (HPE StoreOnce). The replication is based on point-in-time snapshots.</w:t>
      </w:r>
    </w:p>
    <w:p w14:paraId="3B46BA8D" w14:textId="77777777" w:rsidR="00E025A0" w:rsidRDefault="00E025A0" w:rsidP="00E025A0">
      <w:pPr>
        <w:pStyle w:val="BodyTextMetricLight10pt"/>
      </w:pPr>
      <w:r>
        <w:t>HPE Recovery Manager Central is installed as a VM on VMware vSphere ESXi. It can be installed on the HPE Synergy platform on a separate (from the Docker Solution) vSphere cluster or external to the Synergy environment as long as the external server has connectivity to the HPE 3PAR StoreServ and HPE StoreOnce. HPE RMC can be installed directly on an ESXi host or can be deployed to a VMware vCenter managed environment. For this solution, the standalone "RMC only" is installed. If HPE RMC is installed in the HPE Synergy environment, iSCSI connection to the HPE 3PAR StoreServ is required.</w:t>
      </w:r>
    </w:p>
    <w:p w14:paraId="236F99A7" w14:textId="77777777" w:rsidR="00E025A0" w:rsidRDefault="00E025A0" w:rsidP="00E025A0">
      <w:pPr>
        <w:pStyle w:val="FigureAfterspace"/>
      </w:pPr>
      <w:r w:rsidRPr="00E137C9">
        <w:rPr>
          <w:noProof/>
        </w:rPr>
        <w:drawing>
          <wp:inline distT="0" distB="0" distL="0" distR="0" wp14:anchorId="5B69B0DC" wp14:editId="00B2CE47">
            <wp:extent cx="4147663" cy="2655612"/>
            <wp:effectExtent l="19050" t="19050" r="24765"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mc-storeonce.png"/>
                    <pic:cNvPicPr/>
                  </pic:nvPicPr>
                  <pic:blipFill>
                    <a:blip r:embed="rId76">
                      <a:extLst>
                        <a:ext uri="{28A0092B-C50C-407E-A947-70E740481C1C}">
                          <a14:useLocalDpi xmlns:a14="http://schemas.microsoft.com/office/drawing/2010/main" val="0"/>
                        </a:ext>
                      </a:extLst>
                    </a:blip>
                    <a:stretch>
                      <a:fillRect/>
                    </a:stretch>
                  </pic:blipFill>
                  <pic:spPr>
                    <a:xfrm>
                      <a:off x="0" y="0"/>
                      <a:ext cx="6804971" cy="4356999"/>
                    </a:xfrm>
                    <a:prstGeom prst="rect">
                      <a:avLst/>
                    </a:prstGeom>
                    <a:ln>
                      <a:solidFill>
                        <a:schemeClr val="accent1"/>
                      </a:solidFill>
                    </a:ln>
                  </pic:spPr>
                </pic:pic>
              </a:graphicData>
            </a:graphic>
          </wp:inline>
        </w:drawing>
      </w:r>
      <w:r>
        <w:t xml:space="preserve"> </w:t>
      </w:r>
    </w:p>
    <w:p w14:paraId="0B665AC3" w14:textId="56544428" w:rsidR="00E025A0" w:rsidRDefault="00CC70BB" w:rsidP="00CC70BB">
      <w:pPr>
        <w:pStyle w:val="MISCFigureCaptionHeader8pt"/>
      </w:pPr>
      <w:bookmarkStart w:id="313" w:name="_Ref513536572"/>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1D26BE">
        <w:rPr>
          <w:rStyle w:val="MISCFigureCaptionHeaderBold8pt"/>
          <w:noProof/>
        </w:rPr>
        <w:t>11</w:t>
      </w:r>
      <w:r w:rsidRPr="00CC70BB">
        <w:rPr>
          <w:rStyle w:val="MISCFigureCaptionHeaderBold8pt"/>
        </w:rPr>
        <w:fldChar w:fldCharType="end"/>
      </w:r>
      <w:bookmarkEnd w:id="313"/>
      <w:r w:rsidRPr="00CC70BB">
        <w:rPr>
          <w:rStyle w:val="MISCFigureCaptionHeaderBold8pt"/>
        </w:rPr>
        <w:t>.</w:t>
      </w:r>
      <w:r>
        <w:t xml:space="preserve"> HPE Recovery Manger Central and StoreOnce</w:t>
      </w:r>
    </w:p>
    <w:p w14:paraId="70B49C11" w14:textId="77777777" w:rsidR="00E025A0" w:rsidRDefault="00E025A0" w:rsidP="00E025A0">
      <w:pPr>
        <w:pStyle w:val="BulletLevel1"/>
        <w:numPr>
          <w:ilvl w:val="0"/>
          <w:numId w:val="1"/>
        </w:numPr>
        <w:ind w:left="187" w:hanging="187"/>
      </w:pPr>
      <w:r>
        <w:t xml:space="preserve">The connectivity between HPE 3PAR StoreServ and HPE RMC for data traffic is over iSCSI. </w:t>
      </w:r>
    </w:p>
    <w:p w14:paraId="5BD41EFA" w14:textId="77777777" w:rsidR="00E025A0" w:rsidRDefault="00E025A0" w:rsidP="00E025A0">
      <w:pPr>
        <w:pStyle w:val="BulletLevel1"/>
        <w:numPr>
          <w:ilvl w:val="0"/>
          <w:numId w:val="1"/>
        </w:numPr>
        <w:ind w:left="187" w:hanging="187"/>
      </w:pPr>
      <w:r>
        <w:t>The connectivity between HPE StoreOnce and HPE RMC is over CoEthernet (Catalyst OverEthernet)</w:t>
      </w:r>
    </w:p>
    <w:p w14:paraId="73B53EC0" w14:textId="77777777" w:rsidR="00E025A0" w:rsidRDefault="00E025A0" w:rsidP="00E025A0">
      <w:pPr>
        <w:pStyle w:val="BulletLevel1LastBeforeBodycopy"/>
        <w:numPr>
          <w:ilvl w:val="0"/>
          <w:numId w:val="1"/>
        </w:numPr>
        <w:ind w:left="187" w:hanging="187"/>
      </w:pPr>
      <w:r>
        <w:t xml:space="preserve">The connectivity between HPE RMC, HPE 3PAR StoreServ, and HPE StoreOnce for management traffic is over IP. </w:t>
      </w:r>
    </w:p>
    <w:p w14:paraId="291E9F30" w14:textId="34153BB2" w:rsidR="00CC70BB" w:rsidRDefault="00CC70BB" w:rsidP="00CC70BB">
      <w:pPr>
        <w:pStyle w:val="BodyTextMetricLight10pt"/>
      </w:pPr>
      <w:r w:rsidRPr="00CC70BB">
        <w:fldChar w:fldCharType="begin"/>
      </w:r>
      <w:r w:rsidRPr="00CC70BB">
        <w:instrText xml:space="preserve"> REF _Ref513536729 \h </w:instrText>
      </w:r>
      <w:r>
        <w:instrText xml:space="preserve"> \* MERGEFORMAT </w:instrText>
      </w:r>
      <w:r w:rsidRPr="00CC70BB">
        <w:fldChar w:fldCharType="separate"/>
      </w:r>
      <w:r w:rsidR="001D26BE" w:rsidRPr="001D26BE">
        <w:t>Figure 12</w:t>
      </w:r>
      <w:r w:rsidRPr="00CC70BB">
        <w:fldChar w:fldCharType="end"/>
      </w:r>
      <w:r>
        <w:t xml:space="preserve"> illustrates  the connectivity between various components.</w:t>
      </w:r>
    </w:p>
    <w:p w14:paraId="0B35351A" w14:textId="77777777" w:rsidR="00E025A0" w:rsidRDefault="00E025A0" w:rsidP="00E025A0">
      <w:pPr>
        <w:pStyle w:val="FigureAfterspace"/>
      </w:pPr>
      <w:r>
        <w:rPr>
          <w:noProof/>
        </w:rPr>
        <w:lastRenderedPageBreak/>
        <w:drawing>
          <wp:inline distT="0" distB="0" distL="0" distR="0" wp14:anchorId="66A031EA" wp14:editId="2AA7B9B9">
            <wp:extent cx="4076641" cy="2229485"/>
            <wp:effectExtent l="19050" t="19050" r="19685"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3par-storeonce-networking.png"/>
                    <pic:cNvPicPr/>
                  </pic:nvPicPr>
                  <pic:blipFill>
                    <a:blip r:embed="rId77">
                      <a:extLst>
                        <a:ext uri="{28A0092B-C50C-407E-A947-70E740481C1C}">
                          <a14:useLocalDpi xmlns:a14="http://schemas.microsoft.com/office/drawing/2010/main" val="0"/>
                        </a:ext>
                      </a:extLst>
                    </a:blip>
                    <a:stretch>
                      <a:fillRect/>
                    </a:stretch>
                  </pic:blipFill>
                  <pic:spPr>
                    <a:xfrm>
                      <a:off x="0" y="0"/>
                      <a:ext cx="5636694" cy="3082667"/>
                    </a:xfrm>
                    <a:prstGeom prst="rect">
                      <a:avLst/>
                    </a:prstGeom>
                    <a:ln>
                      <a:solidFill>
                        <a:schemeClr val="accent1"/>
                      </a:solidFill>
                    </a:ln>
                  </pic:spPr>
                </pic:pic>
              </a:graphicData>
            </a:graphic>
          </wp:inline>
        </w:drawing>
      </w:r>
      <w:r>
        <w:t xml:space="preserve"> </w:t>
      </w:r>
    </w:p>
    <w:p w14:paraId="1342E8E9" w14:textId="7B0A17B7" w:rsidR="00E025A0" w:rsidRPr="00CC70BB" w:rsidRDefault="00CC70BB" w:rsidP="00CC70BB">
      <w:pPr>
        <w:pStyle w:val="MISCFigureCaptionHeader8pt"/>
      </w:pPr>
      <w:bookmarkStart w:id="314" w:name="_Ref513536729"/>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1D26BE">
        <w:rPr>
          <w:rStyle w:val="MISCFigureCaptionHeaderBold8pt"/>
          <w:noProof/>
        </w:rPr>
        <w:t>12</w:t>
      </w:r>
      <w:r w:rsidRPr="00CC70BB">
        <w:rPr>
          <w:rStyle w:val="MISCFigureCaptionHeaderBold8pt"/>
        </w:rPr>
        <w:fldChar w:fldCharType="end"/>
      </w:r>
      <w:bookmarkEnd w:id="314"/>
      <w:r w:rsidRPr="00CC70BB">
        <w:rPr>
          <w:rStyle w:val="MISCFigureCaptionHeaderBold8pt"/>
        </w:rPr>
        <w:t>.</w:t>
      </w:r>
      <w:r w:rsidRPr="00CC70BB">
        <w:t xml:space="preserve"> Connectivity</w:t>
      </w:r>
      <w:r w:rsidR="00E025A0" w:rsidRPr="00CC70BB">
        <w:rPr>
          <w:rStyle w:val="MISCFigureCaptionHeaderBold8pt"/>
          <w:rFonts w:ascii="MetricHPE Light" w:hAnsi="MetricHPE Light" w:cs="Times New Roman"/>
          <w:bCs w:val="0"/>
        </w:rPr>
        <w:t xml:space="preserve"> </w:t>
      </w:r>
    </w:p>
    <w:p w14:paraId="2699D7AE" w14:textId="77777777" w:rsidR="000612F3" w:rsidRDefault="00E025A0" w:rsidP="00E025A0">
      <w:pPr>
        <w:pStyle w:val="BodyTextMetricLight10pt"/>
      </w:pPr>
      <w:r>
        <w:t xml:space="preserve">Refer to </w:t>
      </w:r>
      <w:hyperlink r:id="rId78">
        <w:r>
          <w:rPr>
            <w:rStyle w:val="Hyperlink"/>
          </w:rPr>
          <w:t>HPE RMC User guide</w:t>
        </w:r>
      </w:hyperlink>
      <w:r>
        <w:t xml:space="preserve"> for detailed instructions on setup and configuration of RMC and StoreOnce. When RMC is installed, it can be configured with the Backup Appliance Persona. The Backup persona allows the RMC to manage snapshots and Express Protect Backups. During installation, RMC configuration should specify Data Protection of RMC Core. The initial configuration of backups can be set up using the Protection Wizard. The Protection Wizard assists with creation of a Recovery Set. </w:t>
      </w:r>
    </w:p>
    <w:p w14:paraId="08EDEA8B" w14:textId="76F3E79A" w:rsidR="00E025A0" w:rsidRDefault="00E025A0" w:rsidP="00E025A0">
      <w:pPr>
        <w:pStyle w:val="BodyTextMetricLight10pt"/>
      </w:pPr>
      <w:r>
        <w:t xml:space="preserve">Create a Recovery Set </w:t>
      </w:r>
      <w:r w:rsidR="00CC70BB">
        <w:t xml:space="preserve">as shown in </w:t>
      </w:r>
      <w:r w:rsidR="00CC70BB" w:rsidRPr="00CC70BB">
        <w:fldChar w:fldCharType="begin"/>
      </w:r>
      <w:r w:rsidR="00CC70BB" w:rsidRPr="00CC70BB">
        <w:instrText xml:space="preserve"> REF _Ref513536803 \h </w:instrText>
      </w:r>
      <w:r w:rsidR="00CC70BB">
        <w:instrText xml:space="preserve"> \* MERGEFORMAT </w:instrText>
      </w:r>
      <w:r w:rsidR="00CC70BB" w:rsidRPr="00CC70BB">
        <w:fldChar w:fldCharType="separate"/>
      </w:r>
      <w:r w:rsidR="001D26BE" w:rsidRPr="001D26BE">
        <w:t>Figure 13</w:t>
      </w:r>
      <w:r w:rsidR="00CC70BB" w:rsidRPr="00CC70BB">
        <w:fldChar w:fldCharType="end"/>
      </w:r>
      <w:r w:rsidR="00CC70BB">
        <w:t xml:space="preserve"> </w:t>
      </w:r>
      <w:r>
        <w:t xml:space="preserve">and select to protect your </w:t>
      </w:r>
      <w:r w:rsidRPr="00E025A0">
        <w:rPr>
          <w:rStyle w:val="CodingLanguage"/>
        </w:rPr>
        <w:t>DockerBackup</w:t>
      </w:r>
      <w:r>
        <w:t xml:space="preserve"> volume. Once you have created your Recovery Set, the next step is to create Protection Jobs. The Auto Protection Job simplifies the initial configuration of policies. The Auto Protection Job will automatically configure the storage, define default backup policies and protection policies and will schedule snapshots or express protect jobs with the created policies.</w:t>
      </w:r>
    </w:p>
    <w:p w14:paraId="2A4B9D4E" w14:textId="77777777" w:rsidR="00E025A0" w:rsidRDefault="00E025A0" w:rsidP="00E025A0">
      <w:pPr>
        <w:pStyle w:val="FigureAfterspace"/>
      </w:pPr>
      <w:r>
        <w:rPr>
          <w:noProof/>
        </w:rPr>
        <w:drawing>
          <wp:inline distT="0" distB="0" distL="0" distR="0" wp14:anchorId="7F8CB9BB" wp14:editId="54BE3EBB">
            <wp:extent cx="4722173" cy="1894205"/>
            <wp:effectExtent l="19050" t="19050" r="215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ecovery-set-overview.png"/>
                    <pic:cNvPicPr/>
                  </pic:nvPicPr>
                  <pic:blipFill>
                    <a:blip r:embed="rId79">
                      <a:extLst>
                        <a:ext uri="{28A0092B-C50C-407E-A947-70E740481C1C}">
                          <a14:useLocalDpi xmlns:a14="http://schemas.microsoft.com/office/drawing/2010/main" val="0"/>
                        </a:ext>
                      </a:extLst>
                    </a:blip>
                    <a:stretch>
                      <a:fillRect/>
                    </a:stretch>
                  </pic:blipFill>
                  <pic:spPr>
                    <a:xfrm>
                      <a:off x="0" y="0"/>
                      <a:ext cx="9154870" cy="3672292"/>
                    </a:xfrm>
                    <a:prstGeom prst="rect">
                      <a:avLst/>
                    </a:prstGeom>
                    <a:ln>
                      <a:solidFill>
                        <a:schemeClr val="accent1"/>
                      </a:solidFill>
                    </a:ln>
                  </pic:spPr>
                </pic:pic>
              </a:graphicData>
            </a:graphic>
          </wp:inline>
        </w:drawing>
      </w:r>
      <w:r>
        <w:t xml:space="preserve"> </w:t>
      </w:r>
    </w:p>
    <w:p w14:paraId="31DE85C4" w14:textId="13B2FBC8" w:rsidR="00E025A0" w:rsidRDefault="00CC70BB" w:rsidP="00CC70BB">
      <w:pPr>
        <w:pStyle w:val="MISCFigureCaptionHeader8pt"/>
      </w:pPr>
      <w:bookmarkStart w:id="315" w:name="_Ref513536803"/>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1D26BE">
        <w:rPr>
          <w:rStyle w:val="MISCFigureCaptionHeaderBold8pt"/>
          <w:noProof/>
        </w:rPr>
        <w:t>13</w:t>
      </w:r>
      <w:r w:rsidRPr="00CC70BB">
        <w:rPr>
          <w:rStyle w:val="MISCFigureCaptionHeaderBold8pt"/>
        </w:rPr>
        <w:fldChar w:fldCharType="end"/>
      </w:r>
      <w:bookmarkEnd w:id="315"/>
      <w:r w:rsidRPr="00CC70BB">
        <w:rPr>
          <w:rStyle w:val="MISCFigureCaptionHeaderBold8pt"/>
        </w:rPr>
        <w:t>.</w:t>
      </w:r>
      <w:r>
        <w:t xml:space="preserve"> Recovery Set Overview</w:t>
      </w:r>
    </w:p>
    <w:p w14:paraId="40BE6E2B" w14:textId="06090465" w:rsidR="00E025A0" w:rsidRDefault="00E025A0" w:rsidP="00E025A0">
      <w:pPr>
        <w:pStyle w:val="BodyTextMetricLight10pt"/>
      </w:pPr>
      <w:r>
        <w:t>RMC uses the Express Protect feature</w:t>
      </w:r>
      <w:r w:rsidR="00CC70BB">
        <w:t>, as shown in</w:t>
      </w:r>
      <w:r w:rsidR="00CC70BB" w:rsidRPr="00CC70BB">
        <w:t xml:space="preserve"> </w:t>
      </w:r>
      <w:r w:rsidR="00CC70BB" w:rsidRPr="00CC70BB">
        <w:fldChar w:fldCharType="begin"/>
      </w:r>
      <w:r w:rsidR="00CC70BB" w:rsidRPr="00CC70BB">
        <w:instrText xml:space="preserve"> REF _Ref513536893 \h </w:instrText>
      </w:r>
      <w:r w:rsidR="00CC70BB">
        <w:instrText xml:space="preserve"> \* MERGEFORMAT </w:instrText>
      </w:r>
      <w:r w:rsidR="00CC70BB" w:rsidRPr="00CC70BB">
        <w:fldChar w:fldCharType="separate"/>
      </w:r>
      <w:r w:rsidR="001D26BE" w:rsidRPr="001D26BE">
        <w:t>Figure 14</w:t>
      </w:r>
      <w:r w:rsidR="00CC70BB" w:rsidRPr="00CC70BB">
        <w:fldChar w:fldCharType="end"/>
      </w:r>
      <w:r w:rsidR="000612F3">
        <w:t>,</w:t>
      </w:r>
      <w:r>
        <w:t xml:space="preserve"> to enable the backup of the snapshot data from the 3PAR array to the StoreOnce system for deduplication and long-term retention. </w:t>
      </w:r>
    </w:p>
    <w:p w14:paraId="649549C6" w14:textId="77777777" w:rsidR="00E025A0" w:rsidRDefault="00E025A0" w:rsidP="00E025A0">
      <w:pPr>
        <w:pStyle w:val="BodyTextMetricLight10pt"/>
      </w:pPr>
      <w:r>
        <w:rPr>
          <w:noProof/>
        </w:rPr>
        <w:lastRenderedPageBreak/>
        <w:drawing>
          <wp:inline distT="0" distB="0" distL="0" distR="0" wp14:anchorId="21797942" wp14:editId="4C2D8CFA">
            <wp:extent cx="4686300" cy="2000356"/>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express-protect.png"/>
                    <pic:cNvPicPr/>
                  </pic:nvPicPr>
                  <pic:blipFill>
                    <a:blip r:embed="rId80">
                      <a:extLst>
                        <a:ext uri="{28A0092B-C50C-407E-A947-70E740481C1C}">
                          <a14:useLocalDpi xmlns:a14="http://schemas.microsoft.com/office/drawing/2010/main" val="0"/>
                        </a:ext>
                      </a:extLst>
                    </a:blip>
                    <a:stretch>
                      <a:fillRect/>
                    </a:stretch>
                  </pic:blipFill>
                  <pic:spPr>
                    <a:xfrm>
                      <a:off x="0" y="0"/>
                      <a:ext cx="7916563" cy="3379200"/>
                    </a:xfrm>
                    <a:prstGeom prst="rect">
                      <a:avLst/>
                    </a:prstGeom>
                    <a:ln>
                      <a:solidFill>
                        <a:schemeClr val="accent1"/>
                      </a:solidFill>
                    </a:ln>
                  </pic:spPr>
                </pic:pic>
              </a:graphicData>
            </a:graphic>
          </wp:inline>
        </w:drawing>
      </w:r>
      <w:r>
        <w:t xml:space="preserve"> </w:t>
      </w:r>
    </w:p>
    <w:p w14:paraId="4E3C2F2F" w14:textId="4DA34C66" w:rsidR="00E025A0" w:rsidRDefault="00CC70BB" w:rsidP="00CC70BB">
      <w:pPr>
        <w:pStyle w:val="MISCFigureCaptionHeader8pt"/>
      </w:pPr>
      <w:bookmarkStart w:id="316" w:name="_Ref513536893"/>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1D26BE">
        <w:rPr>
          <w:rStyle w:val="MISCFigureCaptionHeaderBold8pt"/>
          <w:noProof/>
        </w:rPr>
        <w:t>14</w:t>
      </w:r>
      <w:r w:rsidRPr="00CC70BB">
        <w:rPr>
          <w:rStyle w:val="MISCFigureCaptionHeaderBold8pt"/>
        </w:rPr>
        <w:fldChar w:fldCharType="end"/>
      </w:r>
      <w:bookmarkEnd w:id="316"/>
      <w:r w:rsidRPr="00CC70BB">
        <w:rPr>
          <w:rStyle w:val="MISCFigureCaptionHeaderBold8pt"/>
        </w:rPr>
        <w:t xml:space="preserve">. </w:t>
      </w:r>
      <w:r>
        <w:t>Express Protect</w:t>
      </w:r>
    </w:p>
    <w:p w14:paraId="75EAFA62" w14:textId="77777777" w:rsidR="00E025A0" w:rsidRDefault="00E025A0" w:rsidP="00E025A0">
      <w:pPr>
        <w:pStyle w:val="BodyTextMetricLight10pt"/>
      </w:pPr>
      <w:r>
        <w:t>The Express Restore feature restores either snapshots or base volumes.</w:t>
      </w:r>
    </w:p>
    <w:p w14:paraId="52947969" w14:textId="77777777" w:rsidR="00E025A0" w:rsidRDefault="00E025A0" w:rsidP="00E025A0">
      <w:pPr>
        <w:pStyle w:val="BodyTextMetricLight10pt"/>
      </w:pPr>
      <w:r>
        <w:t xml:space="preserve">RMC leverages 3PAR StoreServ SnapDiff technology to create an application-consistent snapshot. Only changed blocks are sent to the StoreOnce system, which minimizes network traffic and saves disk space on the backup system. </w:t>
      </w:r>
    </w:p>
    <w:p w14:paraId="25029C12" w14:textId="77777777" w:rsidR="00E025A0" w:rsidRDefault="00E025A0" w:rsidP="00E025A0">
      <w:pPr>
        <w:pStyle w:val="Heading3"/>
      </w:pPr>
      <w:r>
        <w:t>Restoring the volume</w:t>
      </w:r>
    </w:p>
    <w:p w14:paraId="702A19BB" w14:textId="6DFD21AC" w:rsidR="00E025A0" w:rsidRDefault="00705928" w:rsidP="00E025A0">
      <w:pPr>
        <w:pStyle w:val="BodyTextMetricLight10pt"/>
      </w:pPr>
      <w:r>
        <w:t>If a D</w:t>
      </w:r>
      <w:r w:rsidR="00E025A0">
        <w:t>ocker persistent storage volume needs to be restored from backup, the 3PAR volume can be restored either from a snapshot saved on the 3PAR or from a backup on StoreOnce. Stop an</w:t>
      </w:r>
      <w:r w:rsidR="006A1991">
        <w:t>y applications using the D</w:t>
      </w:r>
      <w:r w:rsidR="00E025A0">
        <w:t>ocker volume. Use the vSphere Web UI to unmount the datastore from the vSphere cluster. Use RMC to detach the 3PAR virtual volumes prior to restoring the backup. The volume can be restored from a Recovery Set restore point</w:t>
      </w:r>
      <w:r w:rsidR="00144C20">
        <w:t xml:space="preserve"> as shown in </w:t>
      </w:r>
      <w:r w:rsidR="00144C20" w:rsidRPr="00144C20">
        <w:fldChar w:fldCharType="begin"/>
      </w:r>
      <w:r w:rsidR="00144C20" w:rsidRPr="00144C20">
        <w:instrText xml:space="preserve"> REF _Ref513537304 \h </w:instrText>
      </w:r>
      <w:r w:rsidR="00144C20">
        <w:instrText xml:space="preserve"> \* MERGEFORMAT </w:instrText>
      </w:r>
      <w:r w:rsidR="00144C20" w:rsidRPr="00144C20">
        <w:fldChar w:fldCharType="separate"/>
      </w:r>
      <w:r w:rsidR="001D26BE" w:rsidRPr="001D26BE">
        <w:t>Figure 15</w:t>
      </w:r>
      <w:r w:rsidR="00144C20" w:rsidRPr="00144C20">
        <w:fldChar w:fldCharType="end"/>
      </w:r>
      <w:r w:rsidR="00E025A0">
        <w:t>. The Express Protect restore point will restore the volume from the StoreOnce system. A Snapshot Set restore point will restore a 3PAR StoreServ snapshot.</w:t>
      </w:r>
    </w:p>
    <w:p w14:paraId="1A2A07CF" w14:textId="77777777" w:rsidR="00E025A0" w:rsidRDefault="00E025A0" w:rsidP="00E025A0">
      <w:pPr>
        <w:pStyle w:val="BodyTextMetricLight10pt"/>
      </w:pPr>
      <w:r>
        <w:rPr>
          <w:noProof/>
        </w:rPr>
        <w:drawing>
          <wp:inline distT="0" distB="0" distL="0" distR="0" wp14:anchorId="0A862EE9" wp14:editId="58C25D2F">
            <wp:extent cx="4584035" cy="1314539"/>
            <wp:effectExtent l="19050" t="19050" r="2667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estore-points.png"/>
                    <pic:cNvPicPr/>
                  </pic:nvPicPr>
                  <pic:blipFill>
                    <a:blip r:embed="rId81">
                      <a:extLst>
                        <a:ext uri="{28A0092B-C50C-407E-A947-70E740481C1C}">
                          <a14:useLocalDpi xmlns:a14="http://schemas.microsoft.com/office/drawing/2010/main" val="0"/>
                        </a:ext>
                      </a:extLst>
                    </a:blip>
                    <a:stretch>
                      <a:fillRect/>
                    </a:stretch>
                  </pic:blipFill>
                  <pic:spPr>
                    <a:xfrm>
                      <a:off x="0" y="0"/>
                      <a:ext cx="8801385" cy="2523926"/>
                    </a:xfrm>
                    <a:prstGeom prst="rect">
                      <a:avLst/>
                    </a:prstGeom>
                    <a:ln>
                      <a:solidFill>
                        <a:schemeClr val="accent1"/>
                      </a:solidFill>
                    </a:ln>
                  </pic:spPr>
                </pic:pic>
              </a:graphicData>
            </a:graphic>
          </wp:inline>
        </w:drawing>
      </w:r>
      <w:r>
        <w:t xml:space="preserve"> </w:t>
      </w:r>
    </w:p>
    <w:p w14:paraId="597A40D4" w14:textId="182E0ED7" w:rsidR="00E025A0" w:rsidRDefault="00144C20" w:rsidP="00144C20">
      <w:pPr>
        <w:pStyle w:val="MISCFigureCaptionHeader8pt"/>
      </w:pPr>
      <w:bookmarkStart w:id="317" w:name="_Ref513537304"/>
      <w:r w:rsidRPr="00144C20">
        <w:rPr>
          <w:rStyle w:val="MISCFigureCaptionHeaderBold8pt"/>
        </w:rPr>
        <w:t xml:space="preserve">Figure </w:t>
      </w:r>
      <w:r w:rsidRPr="00144C20">
        <w:rPr>
          <w:rStyle w:val="MISCFigureCaptionHeaderBold8pt"/>
        </w:rPr>
        <w:fldChar w:fldCharType="begin"/>
      </w:r>
      <w:r w:rsidRPr="00144C20">
        <w:rPr>
          <w:rStyle w:val="MISCFigureCaptionHeaderBold8pt"/>
        </w:rPr>
        <w:instrText xml:space="preserve"> SEQ Figure \* ARABIC </w:instrText>
      </w:r>
      <w:r w:rsidRPr="00144C20">
        <w:rPr>
          <w:rStyle w:val="MISCFigureCaptionHeaderBold8pt"/>
        </w:rPr>
        <w:fldChar w:fldCharType="separate"/>
      </w:r>
      <w:r w:rsidR="001D26BE">
        <w:rPr>
          <w:rStyle w:val="MISCFigureCaptionHeaderBold8pt"/>
          <w:noProof/>
        </w:rPr>
        <w:t>15</w:t>
      </w:r>
      <w:r w:rsidRPr="00144C20">
        <w:rPr>
          <w:rStyle w:val="MISCFigureCaptionHeaderBold8pt"/>
        </w:rPr>
        <w:fldChar w:fldCharType="end"/>
      </w:r>
      <w:bookmarkEnd w:id="317"/>
      <w:r w:rsidRPr="00144C20">
        <w:rPr>
          <w:rStyle w:val="MISCFigureCaptionHeaderBold8pt"/>
        </w:rPr>
        <w:t>.</w:t>
      </w:r>
      <w:r>
        <w:t xml:space="preserve"> Restore points</w:t>
      </w:r>
    </w:p>
    <w:p w14:paraId="4215DA6F" w14:textId="77777777" w:rsidR="00E025A0" w:rsidRDefault="00E025A0" w:rsidP="00E025A0">
      <w:pPr>
        <w:pStyle w:val="BodyTextMetricLight10pt"/>
      </w:pPr>
      <w:r>
        <w:t>Once the 3PAR virtual volume is restored, the volume must be reattached to the vSphere cluster from RMC. After the volume is reattached, the datastore must be mounted. Applications can then access the restored docker volume.</w:t>
      </w:r>
    </w:p>
    <w:p w14:paraId="6F9C7BD0" w14:textId="77777777" w:rsidR="00DD4E9C" w:rsidRDefault="00DD4E9C" w:rsidP="00DD4E9C">
      <w:pPr>
        <w:pStyle w:val="Heading2"/>
      </w:pPr>
      <w:bookmarkStart w:id="318" w:name="_Refd17e60654"/>
      <w:bookmarkStart w:id="319" w:name="_Tocd17e60654"/>
      <w:bookmarkStart w:id="320" w:name="_Toc514150059"/>
      <w:r>
        <w:t>Integrate UCP and DTR backup with HPE RMC and HPE StoreOnce</w:t>
      </w:r>
      <w:bookmarkEnd w:id="318"/>
      <w:bookmarkEnd w:id="319"/>
      <w:bookmarkEnd w:id="320"/>
    </w:p>
    <w:p w14:paraId="6146D90A" w14:textId="77777777" w:rsidR="00DD4E9C" w:rsidRDefault="00DD4E9C" w:rsidP="00DD4E9C">
      <w:pPr>
        <w:pStyle w:val="BodyTextMetricLight10pt"/>
      </w:pPr>
      <w:r>
        <w:t>You can take advantage of HPE Recovery Manager Central and HPE StoreOnce to provide scheduled snapshots and backup protection for the data generated by the backup procedure for Docker UCP and DTR.</w:t>
      </w:r>
    </w:p>
    <w:p w14:paraId="760145D9" w14:textId="77777777" w:rsidR="00DD4E9C" w:rsidRDefault="00DD4E9C" w:rsidP="00DD4E9C">
      <w:pPr>
        <w:pStyle w:val="BodyTextMetricLight10pt"/>
      </w:pPr>
      <w:r>
        <w:t>Create a datastore from the Backup virtual volume you created and present it to all hosts in the vSphere cluster. This backup datastore is used for storing copies of Docker persistent volumes as well as backups of DTR and UCP.</w:t>
      </w:r>
    </w:p>
    <w:p w14:paraId="29E18148" w14:textId="77777777" w:rsidR="00DD4E9C" w:rsidRDefault="00DD4E9C" w:rsidP="00DD4E9C">
      <w:pPr>
        <w:pStyle w:val="BodyTextMetricLight10pt"/>
      </w:pPr>
      <w:r>
        <w:t xml:space="preserve">The Ansible server is used to create backup and restore files for DTR and UCP on the local hard drive. The backup files should be copied to the </w:t>
      </w:r>
      <w:r>
        <w:rPr>
          <w:rStyle w:val="CodingLanguage"/>
        </w:rPr>
        <w:t>DockerBackup</w:t>
      </w:r>
      <w:r>
        <w:t xml:space="preserve"> datastore which can be automatically configured for snapshots and offsite backup.</w:t>
      </w:r>
    </w:p>
    <w:p w14:paraId="4B296CEA" w14:textId="7547A700" w:rsidR="00DD4E9C" w:rsidRDefault="00DD4E9C" w:rsidP="00DD4E9C">
      <w:pPr>
        <w:pStyle w:val="BodyTextMetricLight10pt"/>
      </w:pPr>
      <w:r>
        <w:t>Edit the Ansible server configuration from vCenter. Add a new hard disk and specify the location as the Docker Backup datastore</w:t>
      </w:r>
      <w:r w:rsidRPr="00DD4E9C">
        <w:t xml:space="preserve"> </w:t>
      </w:r>
      <w:r>
        <w:t xml:space="preserve">as shown in </w:t>
      </w:r>
      <w:r w:rsidRPr="00DD4E9C">
        <w:fldChar w:fldCharType="begin"/>
      </w:r>
      <w:r w:rsidRPr="00DD4E9C">
        <w:instrText xml:space="preserve"> REF _Ref513537632 \h </w:instrText>
      </w:r>
      <w:r>
        <w:instrText xml:space="preserve"> \* MERGEFORMAT </w:instrText>
      </w:r>
      <w:r w:rsidRPr="00DD4E9C">
        <w:fldChar w:fldCharType="separate"/>
      </w:r>
      <w:r w:rsidR="001D26BE" w:rsidRPr="001D26BE">
        <w:t>Figure 16</w:t>
      </w:r>
      <w:r w:rsidRPr="00DD4E9C">
        <w:fldChar w:fldCharType="end"/>
      </w:r>
      <w:r w:rsidRPr="00B528DA">
        <w:t>.</w:t>
      </w:r>
    </w:p>
    <w:p w14:paraId="0F442AF9" w14:textId="77777777" w:rsidR="00DD4E9C" w:rsidRDefault="00DD4E9C" w:rsidP="00DD4E9C">
      <w:pPr>
        <w:pStyle w:val="FigureAfterspace"/>
      </w:pPr>
      <w:r>
        <w:rPr>
          <w:noProof/>
        </w:rPr>
        <w:lastRenderedPageBreak/>
        <w:drawing>
          <wp:inline distT="0" distB="0" distL="0" distR="0" wp14:anchorId="172C1989" wp14:editId="11DC5737">
            <wp:extent cx="3608101" cy="3555483"/>
            <wp:effectExtent l="19050" t="19050" r="11430"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add-new-disk.png"/>
                    <pic:cNvPicPr/>
                  </pic:nvPicPr>
                  <pic:blipFill>
                    <a:blip r:embed="rId82">
                      <a:extLst>
                        <a:ext uri="{28A0092B-C50C-407E-A947-70E740481C1C}">
                          <a14:useLocalDpi xmlns:a14="http://schemas.microsoft.com/office/drawing/2010/main" val="0"/>
                        </a:ext>
                      </a:extLst>
                    </a:blip>
                    <a:stretch>
                      <a:fillRect/>
                    </a:stretch>
                  </pic:blipFill>
                  <pic:spPr>
                    <a:xfrm>
                      <a:off x="0" y="0"/>
                      <a:ext cx="3619953" cy="3567162"/>
                    </a:xfrm>
                    <a:prstGeom prst="rect">
                      <a:avLst/>
                    </a:prstGeom>
                    <a:ln>
                      <a:solidFill>
                        <a:schemeClr val="accent1"/>
                      </a:solidFill>
                    </a:ln>
                  </pic:spPr>
                </pic:pic>
              </a:graphicData>
            </a:graphic>
          </wp:inline>
        </w:drawing>
      </w:r>
      <w:r>
        <w:t xml:space="preserve"> </w:t>
      </w:r>
    </w:p>
    <w:p w14:paraId="45313D64" w14:textId="2230EDA8" w:rsidR="00DD4E9C" w:rsidRDefault="00DD4E9C" w:rsidP="00DD4E9C">
      <w:pPr>
        <w:pStyle w:val="MISCFigureCaptionHeader8pt"/>
      </w:pPr>
      <w:bookmarkStart w:id="321" w:name="_Ref513537632"/>
      <w:r w:rsidRPr="00DD4E9C">
        <w:rPr>
          <w:rStyle w:val="MISCFigureCaptionHeaderBold8pt"/>
        </w:rPr>
        <w:t xml:space="preserve">Figure </w:t>
      </w:r>
      <w:r w:rsidRPr="00DD4E9C">
        <w:rPr>
          <w:rStyle w:val="MISCFigureCaptionHeaderBold8pt"/>
        </w:rPr>
        <w:fldChar w:fldCharType="begin"/>
      </w:r>
      <w:r w:rsidRPr="00DD4E9C">
        <w:rPr>
          <w:rStyle w:val="MISCFigureCaptionHeaderBold8pt"/>
        </w:rPr>
        <w:instrText xml:space="preserve"> SEQ Figure \* ARABIC </w:instrText>
      </w:r>
      <w:r w:rsidRPr="00DD4E9C">
        <w:rPr>
          <w:rStyle w:val="MISCFigureCaptionHeaderBold8pt"/>
        </w:rPr>
        <w:fldChar w:fldCharType="separate"/>
      </w:r>
      <w:r w:rsidR="001D26BE">
        <w:rPr>
          <w:rStyle w:val="MISCFigureCaptionHeaderBold8pt"/>
          <w:noProof/>
        </w:rPr>
        <w:t>16</w:t>
      </w:r>
      <w:r w:rsidRPr="00DD4E9C">
        <w:rPr>
          <w:rStyle w:val="MISCFigureCaptionHeaderBold8pt"/>
        </w:rPr>
        <w:fldChar w:fldCharType="end"/>
      </w:r>
      <w:bookmarkEnd w:id="321"/>
      <w:r w:rsidRPr="00DD4E9C">
        <w:rPr>
          <w:rStyle w:val="MISCFigureCaptionHeaderBold8pt"/>
        </w:rPr>
        <w:t>.</w:t>
      </w:r>
      <w:r>
        <w:t xml:space="preserve"> Add new hard disk</w:t>
      </w:r>
    </w:p>
    <w:p w14:paraId="0D0D023E" w14:textId="77777777" w:rsidR="00DD4E9C" w:rsidRDefault="00DD4E9C" w:rsidP="00DD4E9C">
      <w:pPr>
        <w:pStyle w:val="BodyTextMetricLight10pt"/>
      </w:pPr>
      <w:r>
        <w:t>After the hard disk is added, it is visible from the Linux operating system. From the Ansible server:</w:t>
      </w:r>
    </w:p>
    <w:p w14:paraId="471BC0FE" w14:textId="77777777" w:rsidR="00DD4E9C" w:rsidRPr="00B528DA" w:rsidRDefault="00DD4E9C" w:rsidP="00DD4E9C">
      <w:pPr>
        <w:pStyle w:val="BodyTextMetricLight10pt"/>
        <w:rPr>
          <w:rStyle w:val="CodingLanguage"/>
        </w:rPr>
      </w:pPr>
      <w:r w:rsidRPr="00B528DA">
        <w:rPr>
          <w:rStyle w:val="CodingLanguage"/>
        </w:rPr>
        <w:t># ls /dev/sd*</w:t>
      </w:r>
    </w:p>
    <w:p w14:paraId="0EC79A28" w14:textId="77777777" w:rsidR="00DD4E9C" w:rsidRDefault="00DD4E9C" w:rsidP="00DD4E9C">
      <w:pPr>
        <w:pStyle w:val="BodyTextMetricLight10pt"/>
      </w:pPr>
      <w:r>
        <w:t xml:space="preserve">The newly added storage should appear as </w:t>
      </w:r>
      <w:r>
        <w:rPr>
          <w:rStyle w:val="CodingLanguage"/>
        </w:rPr>
        <w:t>/dev/sdb</w:t>
      </w:r>
      <w:r>
        <w:t>. Now, make a filesystem, ignoring any warnings:</w:t>
      </w:r>
    </w:p>
    <w:p w14:paraId="1A71A7C2" w14:textId="77777777" w:rsidR="00DD4E9C" w:rsidRPr="00B528DA" w:rsidRDefault="00DD4E9C" w:rsidP="00DD4E9C">
      <w:pPr>
        <w:pStyle w:val="BodyTextMetricLight10pt"/>
        <w:rPr>
          <w:rStyle w:val="CodingLanguage"/>
        </w:rPr>
      </w:pPr>
      <w:r w:rsidRPr="00B528DA">
        <w:rPr>
          <w:rStyle w:val="CodingLanguage"/>
        </w:rPr>
        <w:t># mkfs -t ext4 /dev/sdb </w:t>
      </w:r>
    </w:p>
    <w:p w14:paraId="153D6BEF" w14:textId="77777777" w:rsidR="00DD4E9C" w:rsidRDefault="00DD4E9C" w:rsidP="00DD4E9C">
      <w:pPr>
        <w:pStyle w:val="BodyTextMetricLight10pt"/>
      </w:pPr>
      <w:r>
        <w:t>Create a mount point for the new disk:</w:t>
      </w:r>
    </w:p>
    <w:p w14:paraId="70627AFA" w14:textId="77777777" w:rsidR="00DD4E9C" w:rsidRPr="00B528DA" w:rsidRDefault="00DD4E9C" w:rsidP="00DD4E9C">
      <w:pPr>
        <w:pStyle w:val="BodyTextMetricLight10pt"/>
        <w:rPr>
          <w:rStyle w:val="CodingLanguage"/>
        </w:rPr>
      </w:pPr>
      <w:r w:rsidRPr="00B528DA">
        <w:rPr>
          <w:rStyle w:val="CodingLanguage"/>
        </w:rPr>
        <w:t># mkdir /dockerbackup</w:t>
      </w:r>
    </w:p>
    <w:p w14:paraId="0D14A9C8" w14:textId="77777777" w:rsidR="00DD4E9C" w:rsidRDefault="00DD4E9C" w:rsidP="00DD4E9C">
      <w:pPr>
        <w:pStyle w:val="BodyTextMetricLight10pt"/>
      </w:pPr>
      <w:r>
        <w:t xml:space="preserve">Edit the </w:t>
      </w:r>
      <w:r>
        <w:rPr>
          <w:rStyle w:val="CodingLanguage"/>
        </w:rPr>
        <w:t>/etc/fstab</w:t>
      </w:r>
      <w:r>
        <w:t xml:space="preserve"> file and add the following line:</w:t>
      </w:r>
    </w:p>
    <w:p w14:paraId="6CC212EE" w14:textId="77777777" w:rsidR="00DD4E9C" w:rsidRPr="00B528DA" w:rsidRDefault="00DD4E9C" w:rsidP="00DD4E9C">
      <w:pPr>
        <w:pStyle w:val="BodyTextMetricLight10pt"/>
        <w:rPr>
          <w:rStyle w:val="CodingLanguage"/>
        </w:rPr>
      </w:pPr>
      <w:r w:rsidRPr="00B528DA">
        <w:rPr>
          <w:rStyle w:val="CodingLanguage"/>
        </w:rPr>
        <w:t>/dev/sdb /dockerbackup ext4 defaults 0  0</w:t>
      </w:r>
    </w:p>
    <w:p w14:paraId="6C5D13EB" w14:textId="77777777" w:rsidR="00DD4E9C" w:rsidRDefault="00DD4E9C" w:rsidP="00DD4E9C">
      <w:pPr>
        <w:pStyle w:val="BodyTextMetricLight10pt"/>
      </w:pPr>
      <w:r>
        <w:t>After saving the change, mount the new volume using:</w:t>
      </w:r>
    </w:p>
    <w:p w14:paraId="49D20818" w14:textId="77777777" w:rsidR="00DD4E9C" w:rsidRPr="00B528DA" w:rsidRDefault="00DD4E9C" w:rsidP="00DD4E9C">
      <w:pPr>
        <w:pStyle w:val="BodyTextMetricLight10pt"/>
        <w:rPr>
          <w:rStyle w:val="CodingLanguage"/>
        </w:rPr>
      </w:pPr>
      <w:r w:rsidRPr="00B528DA">
        <w:rPr>
          <w:rStyle w:val="CodingLanguage"/>
        </w:rPr>
        <w:t>#mount -a</w:t>
      </w:r>
    </w:p>
    <w:p w14:paraId="198D65F3" w14:textId="77777777" w:rsidR="00DD4E9C" w:rsidRDefault="00DD4E9C" w:rsidP="00DD4E9C">
      <w:pPr>
        <w:pStyle w:val="BodyTextMetricLight10pt"/>
      </w:pPr>
      <w:r>
        <w:t xml:space="preserve">Each time you backup Docker UCP and DTR using the </w:t>
      </w:r>
      <w:r>
        <w:rPr>
          <w:rStyle w:val="CodingLanguage"/>
        </w:rPr>
        <w:t>backup.sh</w:t>
      </w:r>
      <w:r>
        <w:t xml:space="preserve"> script, you should copy the generated files from the </w:t>
      </w:r>
      <w:r>
        <w:rPr>
          <w:rStyle w:val="CodingLanguage"/>
        </w:rPr>
        <w:t>/root/backup</w:t>
      </w:r>
      <w:r>
        <w:t xml:space="preserve"> folder to </w:t>
      </w:r>
      <w:r>
        <w:rPr>
          <w:rStyle w:val="CodingLanguage"/>
        </w:rPr>
        <w:t>/dockerbackup</w:t>
      </w:r>
      <w:r>
        <w:t>. You may wish to add a command to the backup script to automate this process.</w:t>
      </w:r>
    </w:p>
    <w:p w14:paraId="608CDDF6" w14:textId="371BB0C0" w:rsidR="00DD4E9C" w:rsidRDefault="00DD4E9C" w:rsidP="008E50D9">
      <w:pPr>
        <w:pStyle w:val="BodyTextLastMetricLight10pt"/>
      </w:pPr>
      <w:r>
        <w:t xml:space="preserve">The virtual volume used to host the </w:t>
      </w:r>
      <w:r>
        <w:rPr>
          <w:rStyle w:val="CodingLanguage"/>
        </w:rPr>
        <w:t>DockerBackup</w:t>
      </w:r>
      <w:r>
        <w:t xml:space="preserve"> datastore can be scheduled for snapshot and backup protection with HPE Recovery Manager Central and HPE StoreOnce as described in the section</w:t>
      </w:r>
      <w:r w:rsidR="00CF4676">
        <w:t xml:space="preserve"> </w:t>
      </w:r>
      <w:hyperlink w:anchor="_Backup_and_restore" w:history="1">
        <w:r w:rsidR="00CF4676" w:rsidRPr="00CF4676">
          <w:rPr>
            <w:rStyle w:val="Hyperlink"/>
          </w:rPr>
          <w:t>Backup and restore Docker persistent volumes</w:t>
        </w:r>
      </w:hyperlink>
      <w:r>
        <w:t xml:space="preserve">. Data backed up to HPE StoreOnce can be restored to the HPE 3PAR StoreServ and attached to the Ansible host for recovery. </w:t>
      </w:r>
    </w:p>
    <w:p w14:paraId="55679A43" w14:textId="69DCE8A3" w:rsidR="00D60CF4" w:rsidRDefault="008E50D9" w:rsidP="008E50D9">
      <w:pPr>
        <w:pStyle w:val="Heading1"/>
      </w:pPr>
      <w:bookmarkStart w:id="322" w:name="_Toc514150060"/>
      <w:r>
        <w:lastRenderedPageBreak/>
        <w:t>Summary</w:t>
      </w:r>
      <w:bookmarkEnd w:id="322"/>
    </w:p>
    <w:p w14:paraId="6BA76F9B" w14:textId="0DCFC366" w:rsidR="00851EDD" w:rsidRDefault="00851EDD" w:rsidP="00851EDD">
      <w:pPr>
        <w:pStyle w:val="BodyTextLastMetricLight10pt"/>
        <w:rPr>
          <w:b/>
        </w:rPr>
      </w:pPr>
      <w:r w:rsidRPr="00851EDD">
        <w:t xml:space="preserve">This document has described how to architect and deploy a Docker CaaS platform on HPE Synergy and HPE 3PAR storage, using Ansible playbooks to quickly install and deploy a production ready container environment. This deployment includes a highly available container cluster with backup services and persistent data support. This solution is ideal for customers looking to run containers on VMs to take advantage of the resource efficient usage of virtual machines for Docker containers, and having the ability to run legacy and new container applications side-by-side. Customers deploying Docker containers on </w:t>
      </w:r>
      <w:r w:rsidR="006A5E6B">
        <w:t xml:space="preserve">a </w:t>
      </w:r>
      <w:r w:rsidRPr="00851EDD">
        <w:t>large scale</w:t>
      </w:r>
      <w:r w:rsidR="006A5E6B">
        <w:t xml:space="preserve">, </w:t>
      </w:r>
      <w:r w:rsidRPr="00851EDD">
        <w:t>on Linux and Microsoft Windows</w:t>
      </w:r>
      <w:r w:rsidR="006A5E6B">
        <w:t>,</w:t>
      </w:r>
      <w:r w:rsidRPr="00851EDD">
        <w:t xml:space="preserve"> should consider </w:t>
      </w:r>
      <w:r w:rsidR="00E15D44">
        <w:t xml:space="preserve">HPE </w:t>
      </w:r>
      <w:r w:rsidRPr="00851EDD">
        <w:t xml:space="preserve">Synergy as the deployment infrastructure. </w:t>
      </w:r>
    </w:p>
    <w:p w14:paraId="72CECEA7" w14:textId="117173ED" w:rsidR="005671E5" w:rsidRPr="00C15ACC" w:rsidRDefault="005671E5" w:rsidP="005671E5">
      <w:pPr>
        <w:pStyle w:val="Heading1"/>
      </w:pPr>
      <w:bookmarkStart w:id="323" w:name="_Toc514150061"/>
      <w:r w:rsidRPr="00C15ACC">
        <w:t>Appendix A: Bill of materials</w:t>
      </w:r>
      <w:bookmarkEnd w:id="323"/>
      <w:r w:rsidRPr="00C15ACC">
        <w:t xml:space="preserve"> </w:t>
      </w:r>
    </w:p>
    <w:p w14:paraId="02DAC220" w14:textId="77777777" w:rsidR="005671E5" w:rsidRPr="00111F9B" w:rsidRDefault="005671E5" w:rsidP="005671E5">
      <w:pPr>
        <w:pStyle w:val="BodyTextMetricLight10pt"/>
        <w:spacing w:after="120"/>
      </w:pPr>
      <w:r>
        <w:t>The following BOMs contain electronic license to use (E-LTU) parts. Electronic software license delivery is now available in most countries. HPE recommends purchasing electronic products over physical products (when available) for faster delivery and for the convenience of not tracking and managing confidential paper licenses. For more information, please contact your reseller or an HPE representative.</w:t>
      </w:r>
    </w:p>
    <w:p w14:paraId="1D55F701" w14:textId="77777777" w:rsidR="005671E5" w:rsidRPr="00111F9B" w:rsidRDefault="005671E5" w:rsidP="005671E5">
      <w:pPr>
        <w:pStyle w:val="MISCNote-Ruleabove"/>
        <w:spacing w:after="120"/>
      </w:pPr>
      <w:r>
        <w:t>Note</w:t>
      </w:r>
    </w:p>
    <w:p w14:paraId="05F1AFBF" w14:textId="77777777" w:rsidR="005671E5" w:rsidRPr="00111F9B" w:rsidRDefault="005671E5" w:rsidP="005671E5">
      <w:pPr>
        <w:pStyle w:val="MISCNote-Rulebelow"/>
        <w:spacing w:after="240"/>
      </w:pPr>
      <w:r>
        <w:t xml:space="preserve">Part numbers are at time of publication and subject to change. The bill of materials does not include complete support options or other rack and power requirements. If you have questions regarding ordering, please consult with your HPE Reseller or HPE Sales Representative for more details. </w:t>
      </w:r>
      <w:hyperlink r:id="rId83">
        <w:r w:rsidRPr="5B01F6B7">
          <w:rPr>
            <w:u w:val="single"/>
          </w:rPr>
          <w:t>hpe.com/us/en/services/con</w:t>
        </w:r>
        <w:r w:rsidRPr="5B01F6B7">
          <w:rPr>
            <w:u w:val="single"/>
          </w:rPr>
          <w:t>s</w:t>
        </w:r>
        <w:r w:rsidRPr="5B01F6B7">
          <w:rPr>
            <w:u w:val="single"/>
          </w:rPr>
          <w:t>ulting.html</w:t>
        </w:r>
      </w:hyperlink>
      <w:r>
        <w:rPr>
          <w:u w:val="single"/>
        </w:rPr>
        <w:t>.</w:t>
      </w:r>
    </w:p>
    <w:p w14:paraId="5DD79982" w14:textId="27B30DF5" w:rsidR="005671E5" w:rsidRDefault="005671E5" w:rsidP="005671E5">
      <w:pPr>
        <w:pStyle w:val="MISCTableCaptionHeader8pt"/>
      </w:pPr>
      <w:r w:rsidRPr="005671E5">
        <w:rPr>
          <w:rStyle w:val="MISCTableCaptionHeaderBold8pt"/>
        </w:rPr>
        <w:t xml:space="preserve">Table </w:t>
      </w:r>
      <w:r w:rsidRPr="005671E5">
        <w:rPr>
          <w:rStyle w:val="MISCTableCaptionHeaderBold8pt"/>
        </w:rPr>
        <w:fldChar w:fldCharType="begin"/>
      </w:r>
      <w:r w:rsidRPr="005671E5">
        <w:rPr>
          <w:rStyle w:val="MISCTableCaptionHeaderBold8pt"/>
        </w:rPr>
        <w:instrText xml:space="preserve"> SEQ Table \* ARABIC </w:instrText>
      </w:r>
      <w:r w:rsidRPr="005671E5">
        <w:rPr>
          <w:rStyle w:val="MISCTableCaptionHeaderBold8pt"/>
        </w:rPr>
        <w:fldChar w:fldCharType="separate"/>
      </w:r>
      <w:r w:rsidR="001D26BE">
        <w:rPr>
          <w:rStyle w:val="MISCTableCaptionHeaderBold8pt"/>
          <w:noProof/>
        </w:rPr>
        <w:t>25</w:t>
      </w:r>
      <w:r w:rsidRPr="005671E5">
        <w:rPr>
          <w:rStyle w:val="MISCTableCaptionHeaderBold8pt"/>
        </w:rPr>
        <w:fldChar w:fldCharType="end"/>
      </w:r>
      <w:r w:rsidRPr="005671E5">
        <w:rPr>
          <w:rStyle w:val="MISCTableCaptionHeaderBold8pt"/>
        </w:rPr>
        <w:t>.</w:t>
      </w:r>
      <w:r>
        <w:t xml:space="preserve"> Bill of materials</w:t>
      </w:r>
    </w:p>
    <w:tbl>
      <w:tblPr>
        <w:tblStyle w:val="TableGrid1"/>
        <w:tblW w:w="9960" w:type="dxa"/>
        <w:tblInd w:w="0" w:type="dxa"/>
        <w:tblBorders>
          <w:top w:val="single" w:sz="2" w:space="0" w:color="auto"/>
          <w:left w:val="none" w:sz="0" w:space="0" w:color="auto"/>
          <w:bottom w:val="single" w:sz="2" w:space="0" w:color="auto"/>
          <w:right w:val="none" w:sz="0" w:space="0" w:color="auto"/>
          <w:insideH w:val="single" w:sz="2" w:space="0" w:color="auto"/>
          <w:insideV w:val="none" w:sz="0" w:space="0" w:color="auto"/>
        </w:tblBorders>
        <w:tblLayout w:type="fixed"/>
        <w:tblLook w:val="04A0" w:firstRow="1" w:lastRow="0" w:firstColumn="1" w:lastColumn="0" w:noHBand="0" w:noVBand="1"/>
      </w:tblPr>
      <w:tblGrid>
        <w:gridCol w:w="1076"/>
        <w:gridCol w:w="2521"/>
        <w:gridCol w:w="6363"/>
      </w:tblGrid>
      <w:tr w:rsidR="005671E5" w:rsidRPr="00111F9B" w14:paraId="34B350DC" w14:textId="77777777" w:rsidTr="005671E5">
        <w:trPr>
          <w:tblHeader/>
        </w:trPr>
        <w:tc>
          <w:tcPr>
            <w:tcW w:w="1076" w:type="dxa"/>
            <w:tcBorders>
              <w:top w:val="nil"/>
              <w:left w:val="nil"/>
              <w:bottom w:val="single" w:sz="36" w:space="0" w:color="00B388"/>
              <w:right w:val="nil"/>
            </w:tcBorders>
            <w:hideMark/>
          </w:tcPr>
          <w:p w14:paraId="63B0F233" w14:textId="77777777" w:rsidR="005671E5" w:rsidRPr="00111F9B" w:rsidRDefault="005671E5" w:rsidP="005671E5">
            <w:pPr>
              <w:spacing w:before="60" w:after="60"/>
              <w:rPr>
                <w:rFonts w:ascii="MetricHPE Semibold" w:eastAsia="MetricHPE Semibold" w:hAnsi="MetricHPE Semibold" w:cs="MetricHPE Semibold"/>
                <w:sz w:val="16"/>
                <w:szCs w:val="16"/>
              </w:rPr>
            </w:pPr>
            <w:r w:rsidRPr="5B01F6B7">
              <w:rPr>
                <w:rFonts w:ascii="MetricHPE Semibold" w:eastAsia="MetricHPE Semibold" w:hAnsi="MetricHPE Semibold" w:cs="MetricHPE Semibold"/>
                <w:sz w:val="16"/>
                <w:szCs w:val="16"/>
              </w:rPr>
              <w:t>Q</w:t>
            </w:r>
            <w:r>
              <w:rPr>
                <w:rFonts w:ascii="MetricHPE Semibold" w:eastAsia="MetricHPE Semibold" w:hAnsi="MetricHPE Semibold" w:cs="MetricHPE Semibold"/>
                <w:sz w:val="16"/>
                <w:szCs w:val="16"/>
              </w:rPr>
              <w:t>uantity</w:t>
            </w:r>
          </w:p>
        </w:tc>
        <w:tc>
          <w:tcPr>
            <w:tcW w:w="2521" w:type="dxa"/>
            <w:tcBorders>
              <w:top w:val="nil"/>
              <w:left w:val="nil"/>
              <w:bottom w:val="single" w:sz="36" w:space="0" w:color="00B388"/>
              <w:right w:val="nil"/>
            </w:tcBorders>
            <w:hideMark/>
          </w:tcPr>
          <w:p w14:paraId="16487495" w14:textId="77777777" w:rsidR="005671E5" w:rsidRPr="00111F9B" w:rsidRDefault="005671E5" w:rsidP="005671E5">
            <w:pPr>
              <w:spacing w:before="60" w:after="60"/>
              <w:rPr>
                <w:rFonts w:ascii="MetricHPE Semibold" w:eastAsia="MetricHPE Semibold" w:hAnsi="MetricHPE Semibold" w:cs="MetricHPE Semibold"/>
                <w:sz w:val="16"/>
                <w:szCs w:val="16"/>
              </w:rPr>
            </w:pPr>
            <w:r w:rsidRPr="5B01F6B7">
              <w:rPr>
                <w:rFonts w:ascii="MetricHPE Semibold" w:eastAsia="MetricHPE Semibold" w:hAnsi="MetricHPE Semibold" w:cs="MetricHPE Semibold"/>
                <w:sz w:val="16"/>
                <w:szCs w:val="16"/>
              </w:rPr>
              <w:t>Part number</w:t>
            </w:r>
          </w:p>
        </w:tc>
        <w:tc>
          <w:tcPr>
            <w:tcW w:w="6363" w:type="dxa"/>
            <w:tcBorders>
              <w:top w:val="nil"/>
              <w:left w:val="nil"/>
              <w:bottom w:val="single" w:sz="36" w:space="0" w:color="00B388"/>
              <w:right w:val="nil"/>
            </w:tcBorders>
            <w:hideMark/>
          </w:tcPr>
          <w:p w14:paraId="74AD3ABD" w14:textId="77777777" w:rsidR="005671E5" w:rsidRPr="00111F9B" w:rsidRDefault="005671E5" w:rsidP="005671E5">
            <w:pPr>
              <w:spacing w:before="60" w:after="60"/>
              <w:rPr>
                <w:rFonts w:ascii="MetricHPE Semibold" w:eastAsia="MetricHPE Semibold" w:hAnsi="MetricHPE Semibold" w:cs="MetricHPE Semibold"/>
                <w:sz w:val="16"/>
                <w:szCs w:val="16"/>
              </w:rPr>
            </w:pPr>
            <w:r w:rsidRPr="5B01F6B7">
              <w:rPr>
                <w:rFonts w:ascii="MetricHPE Semibold" w:eastAsia="MetricHPE Semibold" w:hAnsi="MetricHPE Semibold" w:cs="MetricHPE Semibold"/>
                <w:sz w:val="16"/>
                <w:szCs w:val="16"/>
              </w:rPr>
              <w:t>Description</w:t>
            </w:r>
          </w:p>
        </w:tc>
      </w:tr>
      <w:tr w:rsidR="005671E5" w:rsidRPr="00111F9B" w14:paraId="2CBDF29A" w14:textId="77777777" w:rsidTr="005671E5">
        <w:tc>
          <w:tcPr>
            <w:tcW w:w="1076" w:type="dxa"/>
            <w:tcBorders>
              <w:top w:val="single" w:sz="36" w:space="0" w:color="00B388"/>
              <w:left w:val="nil"/>
              <w:bottom w:val="single" w:sz="2" w:space="0" w:color="auto"/>
              <w:right w:val="nil"/>
            </w:tcBorders>
          </w:tcPr>
          <w:p w14:paraId="5E31C67C" w14:textId="77777777" w:rsidR="005671E5" w:rsidRPr="00111F9B" w:rsidRDefault="005671E5" w:rsidP="005671E5">
            <w:pPr>
              <w:spacing w:before="60" w:after="60"/>
              <w:rPr>
                <w:rFonts w:ascii="MetricHPE Semibold" w:hAnsi="MetricHPE Semibold"/>
                <w:sz w:val="16"/>
                <w:szCs w:val="20"/>
              </w:rPr>
            </w:pPr>
          </w:p>
        </w:tc>
        <w:tc>
          <w:tcPr>
            <w:tcW w:w="2521" w:type="dxa"/>
            <w:tcBorders>
              <w:top w:val="single" w:sz="36" w:space="0" w:color="00B388"/>
              <w:left w:val="nil"/>
              <w:bottom w:val="single" w:sz="2" w:space="0" w:color="auto"/>
              <w:right w:val="nil"/>
            </w:tcBorders>
          </w:tcPr>
          <w:p w14:paraId="36987696" w14:textId="77777777" w:rsidR="005671E5" w:rsidRPr="00111F9B" w:rsidRDefault="005671E5" w:rsidP="005671E5">
            <w:pPr>
              <w:spacing w:before="60" w:after="60"/>
              <w:rPr>
                <w:rFonts w:ascii="MetricHPE Semibold" w:hAnsi="MetricHPE Semibold"/>
                <w:sz w:val="16"/>
                <w:szCs w:val="20"/>
              </w:rPr>
            </w:pPr>
          </w:p>
        </w:tc>
        <w:tc>
          <w:tcPr>
            <w:tcW w:w="6363" w:type="dxa"/>
            <w:tcBorders>
              <w:top w:val="single" w:sz="36" w:space="0" w:color="00B388"/>
              <w:left w:val="nil"/>
              <w:bottom w:val="single" w:sz="2" w:space="0" w:color="auto"/>
              <w:right w:val="nil"/>
            </w:tcBorders>
            <w:hideMark/>
          </w:tcPr>
          <w:p w14:paraId="120A35C8" w14:textId="77777777" w:rsidR="005671E5" w:rsidRPr="00111F9B" w:rsidRDefault="005671E5" w:rsidP="005671E5">
            <w:pPr>
              <w:spacing w:before="60" w:after="60"/>
              <w:rPr>
                <w:rFonts w:ascii="MetricHPE Semibold" w:eastAsia="MetricHPE Semibold" w:hAnsi="MetricHPE Semibold" w:cs="MetricHPE Semibold"/>
                <w:sz w:val="16"/>
                <w:szCs w:val="16"/>
              </w:rPr>
            </w:pPr>
            <w:r w:rsidRPr="5B01F6B7">
              <w:rPr>
                <w:rFonts w:ascii="MetricHPE Semibold" w:eastAsia="MetricHPE Semibold" w:hAnsi="MetricHPE Semibold" w:cs="MetricHPE Semibold"/>
                <w:sz w:val="16"/>
                <w:szCs w:val="16"/>
              </w:rPr>
              <w:t>Rack and network infrastructure</w:t>
            </w:r>
          </w:p>
        </w:tc>
      </w:tr>
      <w:tr w:rsidR="005671E5" w:rsidRPr="00111F9B" w14:paraId="5AE8FF64" w14:textId="77777777" w:rsidTr="005671E5">
        <w:tc>
          <w:tcPr>
            <w:tcW w:w="1076" w:type="dxa"/>
            <w:tcBorders>
              <w:top w:val="single" w:sz="2" w:space="0" w:color="auto"/>
              <w:left w:val="nil"/>
              <w:bottom w:val="single" w:sz="2" w:space="0" w:color="auto"/>
              <w:right w:val="nil"/>
            </w:tcBorders>
          </w:tcPr>
          <w:p w14:paraId="0E10D996" w14:textId="77777777" w:rsidR="005671E5" w:rsidRPr="00111F9B" w:rsidRDefault="005671E5" w:rsidP="005671E5">
            <w:pPr>
              <w:pStyle w:val="TableBody8pt"/>
            </w:pPr>
            <w:r>
              <w:t>1</w:t>
            </w:r>
          </w:p>
        </w:tc>
        <w:tc>
          <w:tcPr>
            <w:tcW w:w="2521" w:type="dxa"/>
            <w:tcBorders>
              <w:top w:val="single" w:sz="2" w:space="0" w:color="auto"/>
              <w:left w:val="nil"/>
              <w:bottom w:val="single" w:sz="2" w:space="0" w:color="auto"/>
              <w:right w:val="nil"/>
            </w:tcBorders>
          </w:tcPr>
          <w:p w14:paraId="37780897" w14:textId="77777777" w:rsidR="005671E5" w:rsidRPr="00111F9B" w:rsidRDefault="005671E5" w:rsidP="005671E5">
            <w:pPr>
              <w:pStyle w:val="TableBody8pt"/>
            </w:pPr>
            <w:r>
              <w:t>BW908A</w:t>
            </w:r>
          </w:p>
        </w:tc>
        <w:tc>
          <w:tcPr>
            <w:tcW w:w="6363" w:type="dxa"/>
            <w:tcBorders>
              <w:top w:val="single" w:sz="2" w:space="0" w:color="auto"/>
              <w:left w:val="nil"/>
              <w:bottom w:val="single" w:sz="2" w:space="0" w:color="auto"/>
              <w:right w:val="nil"/>
            </w:tcBorders>
          </w:tcPr>
          <w:p w14:paraId="12EE4C12" w14:textId="77777777" w:rsidR="005671E5" w:rsidRPr="00111F9B" w:rsidRDefault="005671E5" w:rsidP="005671E5">
            <w:pPr>
              <w:pStyle w:val="TableBody8pt"/>
            </w:pPr>
            <w:r>
              <w:t>HPE 42U 600x1200mm Enterprise Shock Rack</w:t>
            </w:r>
          </w:p>
        </w:tc>
      </w:tr>
      <w:tr w:rsidR="005671E5" w:rsidRPr="00111F9B" w14:paraId="52E11E0C" w14:textId="77777777" w:rsidTr="005671E5">
        <w:tc>
          <w:tcPr>
            <w:tcW w:w="1076" w:type="dxa"/>
            <w:tcBorders>
              <w:top w:val="single" w:sz="2" w:space="0" w:color="auto"/>
              <w:left w:val="nil"/>
              <w:bottom w:val="single" w:sz="2" w:space="0" w:color="auto"/>
              <w:right w:val="nil"/>
            </w:tcBorders>
          </w:tcPr>
          <w:p w14:paraId="379A89A7" w14:textId="77777777" w:rsidR="005671E5" w:rsidRPr="00111F9B" w:rsidRDefault="005671E5" w:rsidP="005671E5">
            <w:pPr>
              <w:pStyle w:val="TableBody8pt"/>
            </w:pPr>
            <w:r>
              <w:t>4</w:t>
            </w:r>
          </w:p>
        </w:tc>
        <w:tc>
          <w:tcPr>
            <w:tcW w:w="2521" w:type="dxa"/>
            <w:tcBorders>
              <w:top w:val="single" w:sz="2" w:space="0" w:color="auto"/>
              <w:left w:val="nil"/>
              <w:bottom w:val="single" w:sz="2" w:space="0" w:color="auto"/>
              <w:right w:val="nil"/>
            </w:tcBorders>
          </w:tcPr>
          <w:p w14:paraId="3E9F9BD7" w14:textId="77777777" w:rsidR="005671E5" w:rsidRPr="00111F9B" w:rsidRDefault="005671E5" w:rsidP="005671E5">
            <w:pPr>
              <w:pStyle w:val="TableBody8pt"/>
            </w:pPr>
            <w:r w:rsidRPr="00AB0FFC">
              <w:t>AF522A</w:t>
            </w:r>
          </w:p>
        </w:tc>
        <w:tc>
          <w:tcPr>
            <w:tcW w:w="6363" w:type="dxa"/>
            <w:tcBorders>
              <w:top w:val="single" w:sz="2" w:space="0" w:color="auto"/>
              <w:left w:val="nil"/>
              <w:bottom w:val="single" w:sz="2" w:space="0" w:color="auto"/>
              <w:right w:val="nil"/>
            </w:tcBorders>
          </w:tcPr>
          <w:p w14:paraId="0C2A6E96" w14:textId="77777777" w:rsidR="005671E5" w:rsidRPr="00111F9B" w:rsidRDefault="005671E5" w:rsidP="005671E5">
            <w:pPr>
              <w:pStyle w:val="TableBody8pt"/>
            </w:pPr>
            <w:r w:rsidRPr="00AB0FFC">
              <w:t>HPE Intelligent 8.6kVA/L15-30P/NA/J PDU</w:t>
            </w:r>
          </w:p>
        </w:tc>
      </w:tr>
      <w:tr w:rsidR="005671E5" w:rsidRPr="00B0641F" w14:paraId="0EF8FE05" w14:textId="77777777" w:rsidTr="005671E5">
        <w:tc>
          <w:tcPr>
            <w:tcW w:w="1076" w:type="dxa"/>
            <w:tcBorders>
              <w:top w:val="single" w:sz="2" w:space="0" w:color="auto"/>
              <w:left w:val="nil"/>
              <w:bottom w:val="single" w:sz="2" w:space="0" w:color="auto"/>
              <w:right w:val="nil"/>
            </w:tcBorders>
          </w:tcPr>
          <w:p w14:paraId="214A9CFC" w14:textId="77777777" w:rsidR="005671E5" w:rsidRPr="00B0641F" w:rsidRDefault="005671E5" w:rsidP="005671E5">
            <w:pPr>
              <w:pStyle w:val="TableBody8pt"/>
            </w:pPr>
            <w:r w:rsidRPr="00B0641F">
              <w:t>1</w:t>
            </w:r>
          </w:p>
        </w:tc>
        <w:tc>
          <w:tcPr>
            <w:tcW w:w="2521" w:type="dxa"/>
            <w:tcBorders>
              <w:top w:val="single" w:sz="2" w:space="0" w:color="auto"/>
              <w:left w:val="nil"/>
              <w:bottom w:val="single" w:sz="2" w:space="0" w:color="auto"/>
              <w:right w:val="nil"/>
            </w:tcBorders>
          </w:tcPr>
          <w:p w14:paraId="4675353B" w14:textId="77777777" w:rsidR="005671E5" w:rsidRPr="00B0641F" w:rsidRDefault="005671E5" w:rsidP="005671E5">
            <w:pPr>
              <w:pStyle w:val="TableBody8pt"/>
            </w:pPr>
            <w:r w:rsidRPr="00B0641F">
              <w:t>HC790A</w:t>
            </w:r>
          </w:p>
        </w:tc>
        <w:tc>
          <w:tcPr>
            <w:tcW w:w="6363" w:type="dxa"/>
            <w:tcBorders>
              <w:top w:val="single" w:sz="2" w:space="0" w:color="auto"/>
              <w:left w:val="nil"/>
              <w:bottom w:val="single" w:sz="2" w:space="0" w:color="auto"/>
              <w:right w:val="nil"/>
            </w:tcBorders>
          </w:tcPr>
          <w:p w14:paraId="1987EF6E" w14:textId="77777777" w:rsidR="005671E5" w:rsidRPr="00B0641F" w:rsidRDefault="005671E5" w:rsidP="005671E5">
            <w:pPr>
              <w:pStyle w:val="TableBody8pt"/>
            </w:pPr>
            <w:r w:rsidRPr="00B0641F">
              <w:t>HPE Integration Center Routg Service FIO</w:t>
            </w:r>
          </w:p>
        </w:tc>
      </w:tr>
      <w:tr w:rsidR="005671E5" w:rsidRPr="00111F9B" w14:paraId="0888C4DD" w14:textId="77777777" w:rsidTr="005671E5">
        <w:tc>
          <w:tcPr>
            <w:tcW w:w="1076" w:type="dxa"/>
            <w:tcBorders>
              <w:top w:val="single" w:sz="2" w:space="0" w:color="auto"/>
              <w:left w:val="nil"/>
              <w:bottom w:val="single" w:sz="2" w:space="0" w:color="auto"/>
              <w:right w:val="nil"/>
            </w:tcBorders>
          </w:tcPr>
          <w:p w14:paraId="0135BBFE" w14:textId="77777777" w:rsidR="005671E5" w:rsidRPr="00111F9B" w:rsidRDefault="005671E5" w:rsidP="005671E5">
            <w:pPr>
              <w:pStyle w:val="TableBody8pt"/>
            </w:pPr>
            <w:r>
              <w:t>1</w:t>
            </w:r>
          </w:p>
        </w:tc>
        <w:tc>
          <w:tcPr>
            <w:tcW w:w="2521" w:type="dxa"/>
            <w:tcBorders>
              <w:top w:val="single" w:sz="2" w:space="0" w:color="auto"/>
              <w:left w:val="nil"/>
              <w:bottom w:val="single" w:sz="2" w:space="0" w:color="auto"/>
              <w:right w:val="nil"/>
            </w:tcBorders>
          </w:tcPr>
          <w:p w14:paraId="0579BF44" w14:textId="77777777" w:rsidR="005671E5" w:rsidRPr="00111F9B" w:rsidRDefault="005671E5" w:rsidP="005671E5">
            <w:pPr>
              <w:pStyle w:val="TableBody8pt"/>
            </w:pPr>
            <w:r w:rsidRPr="00131ECE">
              <w:t>BW932A</w:t>
            </w:r>
          </w:p>
        </w:tc>
        <w:tc>
          <w:tcPr>
            <w:tcW w:w="6363" w:type="dxa"/>
            <w:tcBorders>
              <w:top w:val="single" w:sz="2" w:space="0" w:color="auto"/>
              <w:left w:val="nil"/>
              <w:bottom w:val="single" w:sz="2" w:space="0" w:color="auto"/>
              <w:right w:val="nil"/>
            </w:tcBorders>
          </w:tcPr>
          <w:p w14:paraId="2AAB4BD4" w14:textId="77777777" w:rsidR="005671E5" w:rsidRPr="00111F9B" w:rsidRDefault="005671E5" w:rsidP="005671E5">
            <w:pPr>
              <w:pStyle w:val="TableBody8pt"/>
            </w:pPr>
            <w:r w:rsidRPr="00131ECE">
              <w:t>HPE 600mm Rack Stabilizer Kit</w:t>
            </w:r>
          </w:p>
        </w:tc>
      </w:tr>
      <w:tr w:rsidR="005671E5" w:rsidRPr="00111F9B" w14:paraId="4EA3B46F" w14:textId="77777777" w:rsidTr="005671E5">
        <w:tc>
          <w:tcPr>
            <w:tcW w:w="1076" w:type="dxa"/>
            <w:tcBorders>
              <w:top w:val="single" w:sz="2" w:space="0" w:color="auto"/>
              <w:left w:val="nil"/>
              <w:bottom w:val="single" w:sz="2" w:space="0" w:color="auto"/>
              <w:right w:val="nil"/>
            </w:tcBorders>
          </w:tcPr>
          <w:p w14:paraId="01F5195C" w14:textId="77777777" w:rsidR="005671E5" w:rsidRPr="00111F9B" w:rsidRDefault="005671E5" w:rsidP="005671E5">
            <w:pPr>
              <w:pStyle w:val="TableBody8pt"/>
            </w:pPr>
            <w:r>
              <w:t>1</w:t>
            </w:r>
          </w:p>
        </w:tc>
        <w:tc>
          <w:tcPr>
            <w:tcW w:w="2521" w:type="dxa"/>
            <w:tcBorders>
              <w:top w:val="single" w:sz="2" w:space="0" w:color="auto"/>
              <w:left w:val="nil"/>
              <w:bottom w:val="single" w:sz="2" w:space="0" w:color="auto"/>
              <w:right w:val="nil"/>
            </w:tcBorders>
          </w:tcPr>
          <w:p w14:paraId="32DA89B2" w14:textId="77777777" w:rsidR="005671E5" w:rsidRPr="00111F9B" w:rsidRDefault="005671E5" w:rsidP="005671E5">
            <w:pPr>
              <w:pStyle w:val="TableBody8pt"/>
            </w:pPr>
            <w:r>
              <w:t>BW909A</w:t>
            </w:r>
          </w:p>
        </w:tc>
        <w:tc>
          <w:tcPr>
            <w:tcW w:w="6363" w:type="dxa"/>
            <w:tcBorders>
              <w:top w:val="single" w:sz="2" w:space="0" w:color="auto"/>
              <w:left w:val="nil"/>
              <w:bottom w:val="single" w:sz="2" w:space="0" w:color="auto"/>
              <w:right w:val="nil"/>
            </w:tcBorders>
          </w:tcPr>
          <w:p w14:paraId="04E13465" w14:textId="77777777" w:rsidR="005671E5" w:rsidRPr="00111F9B" w:rsidRDefault="005671E5" w:rsidP="005671E5">
            <w:pPr>
              <w:pStyle w:val="TableBody8pt"/>
            </w:pPr>
            <w:r>
              <w:t>HPE 42U 1200mm Side Panel Kit</w:t>
            </w:r>
          </w:p>
        </w:tc>
      </w:tr>
      <w:tr w:rsidR="005671E5" w:rsidRPr="00111F9B" w14:paraId="64930821" w14:textId="77777777" w:rsidTr="005671E5">
        <w:tc>
          <w:tcPr>
            <w:tcW w:w="1076" w:type="dxa"/>
            <w:tcBorders>
              <w:top w:val="single" w:sz="2" w:space="0" w:color="auto"/>
              <w:left w:val="nil"/>
              <w:bottom w:val="single" w:sz="2" w:space="0" w:color="auto"/>
              <w:right w:val="nil"/>
            </w:tcBorders>
          </w:tcPr>
          <w:p w14:paraId="794DEF2F" w14:textId="77777777" w:rsidR="005671E5" w:rsidRPr="00111F9B" w:rsidRDefault="005671E5" w:rsidP="005671E5">
            <w:pPr>
              <w:pStyle w:val="TableBody8pt"/>
            </w:pPr>
            <w:r>
              <w:t>1</w:t>
            </w:r>
          </w:p>
        </w:tc>
        <w:tc>
          <w:tcPr>
            <w:tcW w:w="2521" w:type="dxa"/>
            <w:tcBorders>
              <w:top w:val="single" w:sz="2" w:space="0" w:color="auto"/>
              <w:left w:val="nil"/>
              <w:bottom w:val="single" w:sz="2" w:space="0" w:color="auto"/>
              <w:right w:val="nil"/>
            </w:tcBorders>
          </w:tcPr>
          <w:p w14:paraId="3DDDD2F6" w14:textId="77777777" w:rsidR="005671E5" w:rsidRPr="00111F9B" w:rsidRDefault="005671E5" w:rsidP="005671E5">
            <w:pPr>
              <w:pStyle w:val="TableBody8pt"/>
            </w:pPr>
            <w:r>
              <w:t>JG505A</w:t>
            </w:r>
          </w:p>
        </w:tc>
        <w:tc>
          <w:tcPr>
            <w:tcW w:w="6363" w:type="dxa"/>
            <w:tcBorders>
              <w:top w:val="single" w:sz="2" w:space="0" w:color="auto"/>
              <w:left w:val="nil"/>
              <w:bottom w:val="single" w:sz="2" w:space="0" w:color="auto"/>
              <w:right w:val="nil"/>
            </w:tcBorders>
          </w:tcPr>
          <w:p w14:paraId="01F30EFF" w14:textId="77777777" w:rsidR="005671E5" w:rsidRPr="00111F9B" w:rsidRDefault="005671E5" w:rsidP="005671E5">
            <w:pPr>
              <w:pStyle w:val="TableBody8pt"/>
            </w:pPr>
            <w:r>
              <w:t>HPE 59xx CTO Switch Solution</w:t>
            </w:r>
          </w:p>
        </w:tc>
      </w:tr>
      <w:tr w:rsidR="005671E5" w:rsidRPr="00111F9B" w14:paraId="2F30F229" w14:textId="77777777" w:rsidTr="005671E5">
        <w:tc>
          <w:tcPr>
            <w:tcW w:w="1076" w:type="dxa"/>
            <w:tcBorders>
              <w:top w:val="single" w:sz="2" w:space="0" w:color="auto"/>
              <w:left w:val="nil"/>
              <w:bottom w:val="single" w:sz="2" w:space="0" w:color="auto"/>
              <w:right w:val="nil"/>
            </w:tcBorders>
          </w:tcPr>
          <w:p w14:paraId="77ABBC5E" w14:textId="77777777" w:rsidR="005671E5" w:rsidRPr="00111F9B" w:rsidRDefault="005671E5" w:rsidP="005671E5">
            <w:pPr>
              <w:pStyle w:val="TableBody8pt"/>
            </w:pPr>
            <w:r>
              <w:t>2</w:t>
            </w:r>
          </w:p>
        </w:tc>
        <w:tc>
          <w:tcPr>
            <w:tcW w:w="2521" w:type="dxa"/>
            <w:tcBorders>
              <w:top w:val="single" w:sz="2" w:space="0" w:color="auto"/>
              <w:left w:val="nil"/>
              <w:bottom w:val="single" w:sz="2" w:space="0" w:color="auto"/>
              <w:right w:val="nil"/>
            </w:tcBorders>
          </w:tcPr>
          <w:p w14:paraId="126665F3" w14:textId="77777777" w:rsidR="005671E5" w:rsidRPr="00111F9B" w:rsidRDefault="005671E5" w:rsidP="005671E5">
            <w:pPr>
              <w:pStyle w:val="TableBody8pt"/>
            </w:pPr>
            <w:r>
              <w:t>JG510A</w:t>
            </w:r>
          </w:p>
        </w:tc>
        <w:tc>
          <w:tcPr>
            <w:tcW w:w="6363" w:type="dxa"/>
            <w:tcBorders>
              <w:top w:val="single" w:sz="2" w:space="0" w:color="auto"/>
              <w:left w:val="nil"/>
              <w:bottom w:val="single" w:sz="2" w:space="0" w:color="auto"/>
              <w:right w:val="nil"/>
            </w:tcBorders>
          </w:tcPr>
          <w:p w14:paraId="7D61E23B" w14:textId="77777777" w:rsidR="005671E5" w:rsidRPr="00111F9B" w:rsidRDefault="005671E5" w:rsidP="005671E5">
            <w:pPr>
              <w:pStyle w:val="TableBody8pt"/>
            </w:pPr>
            <w:r>
              <w:t>HPE 5900AF 48G 4XG 2QSFP+ Switch</w:t>
            </w:r>
          </w:p>
        </w:tc>
      </w:tr>
      <w:tr w:rsidR="005671E5" w:rsidRPr="00111F9B" w14:paraId="5B60ADC3" w14:textId="77777777" w:rsidTr="005671E5">
        <w:tc>
          <w:tcPr>
            <w:tcW w:w="1076" w:type="dxa"/>
            <w:tcBorders>
              <w:top w:val="single" w:sz="2" w:space="0" w:color="auto"/>
              <w:left w:val="nil"/>
              <w:bottom w:val="single" w:sz="2" w:space="0" w:color="auto"/>
              <w:right w:val="nil"/>
            </w:tcBorders>
          </w:tcPr>
          <w:p w14:paraId="03C6EB23" w14:textId="77777777" w:rsidR="005671E5" w:rsidRPr="00111F9B" w:rsidRDefault="005671E5" w:rsidP="005671E5">
            <w:pPr>
              <w:pStyle w:val="TableBody8pt"/>
            </w:pPr>
            <w:r>
              <w:t>4</w:t>
            </w:r>
          </w:p>
        </w:tc>
        <w:tc>
          <w:tcPr>
            <w:tcW w:w="2521" w:type="dxa"/>
            <w:tcBorders>
              <w:top w:val="single" w:sz="2" w:space="0" w:color="auto"/>
              <w:left w:val="nil"/>
              <w:bottom w:val="single" w:sz="2" w:space="0" w:color="auto"/>
              <w:right w:val="nil"/>
            </w:tcBorders>
          </w:tcPr>
          <w:p w14:paraId="013741D6" w14:textId="77777777" w:rsidR="005671E5" w:rsidRPr="00111F9B" w:rsidRDefault="005671E5" w:rsidP="005671E5">
            <w:pPr>
              <w:pStyle w:val="TableBody8pt"/>
            </w:pPr>
            <w:r>
              <w:t>JD096C</w:t>
            </w:r>
          </w:p>
        </w:tc>
        <w:tc>
          <w:tcPr>
            <w:tcW w:w="6363" w:type="dxa"/>
            <w:tcBorders>
              <w:top w:val="single" w:sz="2" w:space="0" w:color="auto"/>
              <w:left w:val="nil"/>
              <w:bottom w:val="single" w:sz="2" w:space="0" w:color="auto"/>
              <w:right w:val="nil"/>
            </w:tcBorders>
          </w:tcPr>
          <w:p w14:paraId="3FE550FC" w14:textId="77777777" w:rsidR="005671E5" w:rsidRPr="00111F9B" w:rsidRDefault="005671E5" w:rsidP="005671E5">
            <w:pPr>
              <w:pStyle w:val="TableBody8pt"/>
            </w:pPr>
            <w:r>
              <w:t>HPE X240 10G SFP+ SFP+ 1.2m DAC Cable</w:t>
            </w:r>
          </w:p>
        </w:tc>
      </w:tr>
      <w:tr w:rsidR="005671E5" w:rsidRPr="00111F9B" w14:paraId="5FA4D563" w14:textId="77777777" w:rsidTr="005671E5">
        <w:tc>
          <w:tcPr>
            <w:tcW w:w="1076" w:type="dxa"/>
            <w:tcBorders>
              <w:top w:val="single" w:sz="2" w:space="0" w:color="auto"/>
              <w:left w:val="nil"/>
              <w:bottom w:val="single" w:sz="2" w:space="0" w:color="auto"/>
              <w:right w:val="nil"/>
            </w:tcBorders>
          </w:tcPr>
          <w:p w14:paraId="26F6EB75" w14:textId="77777777" w:rsidR="005671E5" w:rsidRPr="00111F9B" w:rsidRDefault="005671E5" w:rsidP="005671E5">
            <w:pPr>
              <w:pStyle w:val="TableBody8pt"/>
            </w:pPr>
            <w:r>
              <w:t>2</w:t>
            </w:r>
          </w:p>
        </w:tc>
        <w:tc>
          <w:tcPr>
            <w:tcW w:w="2521" w:type="dxa"/>
            <w:tcBorders>
              <w:top w:val="single" w:sz="2" w:space="0" w:color="auto"/>
              <w:left w:val="nil"/>
              <w:bottom w:val="single" w:sz="2" w:space="0" w:color="auto"/>
              <w:right w:val="nil"/>
            </w:tcBorders>
          </w:tcPr>
          <w:p w14:paraId="69B3A445" w14:textId="77777777" w:rsidR="005671E5" w:rsidRPr="00111F9B" w:rsidRDefault="005671E5" w:rsidP="005671E5">
            <w:pPr>
              <w:pStyle w:val="TableBody8pt"/>
            </w:pPr>
            <w:r>
              <w:t>JC680A</w:t>
            </w:r>
          </w:p>
        </w:tc>
        <w:tc>
          <w:tcPr>
            <w:tcW w:w="6363" w:type="dxa"/>
            <w:tcBorders>
              <w:top w:val="single" w:sz="2" w:space="0" w:color="auto"/>
              <w:left w:val="nil"/>
              <w:bottom w:val="single" w:sz="2" w:space="0" w:color="auto"/>
              <w:right w:val="nil"/>
            </w:tcBorders>
          </w:tcPr>
          <w:p w14:paraId="2BB1D0D2" w14:textId="77777777" w:rsidR="005671E5" w:rsidRPr="00111F9B" w:rsidRDefault="005671E5" w:rsidP="005671E5">
            <w:pPr>
              <w:pStyle w:val="TableBody8pt"/>
            </w:pPr>
            <w:r>
              <w:t>HPE 58x0AF 650W AC Power Supply</w:t>
            </w:r>
          </w:p>
        </w:tc>
      </w:tr>
      <w:tr w:rsidR="005671E5" w:rsidRPr="00111F9B" w14:paraId="12BD2DEA" w14:textId="77777777" w:rsidTr="005671E5">
        <w:tc>
          <w:tcPr>
            <w:tcW w:w="1076" w:type="dxa"/>
            <w:tcBorders>
              <w:top w:val="single" w:sz="2" w:space="0" w:color="auto"/>
              <w:left w:val="nil"/>
              <w:bottom w:val="single" w:sz="2" w:space="0" w:color="auto"/>
              <w:right w:val="nil"/>
            </w:tcBorders>
          </w:tcPr>
          <w:p w14:paraId="519B33A5" w14:textId="77777777" w:rsidR="005671E5" w:rsidRPr="00111F9B" w:rsidRDefault="005671E5" w:rsidP="005671E5">
            <w:pPr>
              <w:pStyle w:val="TableBody8pt"/>
            </w:pPr>
            <w:r>
              <w:t>2</w:t>
            </w:r>
          </w:p>
        </w:tc>
        <w:tc>
          <w:tcPr>
            <w:tcW w:w="2521" w:type="dxa"/>
            <w:tcBorders>
              <w:top w:val="single" w:sz="2" w:space="0" w:color="auto"/>
              <w:left w:val="nil"/>
              <w:bottom w:val="single" w:sz="2" w:space="0" w:color="auto"/>
              <w:right w:val="nil"/>
            </w:tcBorders>
          </w:tcPr>
          <w:p w14:paraId="4A19245F" w14:textId="77777777" w:rsidR="005671E5" w:rsidRPr="00111F9B" w:rsidRDefault="005671E5" w:rsidP="005671E5">
            <w:pPr>
              <w:pStyle w:val="TableBody8pt"/>
            </w:pPr>
            <w:r>
              <w:t>JC682A</w:t>
            </w:r>
          </w:p>
        </w:tc>
        <w:tc>
          <w:tcPr>
            <w:tcW w:w="6363" w:type="dxa"/>
            <w:tcBorders>
              <w:top w:val="single" w:sz="2" w:space="0" w:color="auto"/>
              <w:left w:val="nil"/>
              <w:bottom w:val="single" w:sz="2" w:space="0" w:color="auto"/>
              <w:right w:val="nil"/>
            </w:tcBorders>
          </w:tcPr>
          <w:p w14:paraId="41952BC6" w14:textId="77777777" w:rsidR="005671E5" w:rsidRPr="00111F9B" w:rsidRDefault="005671E5" w:rsidP="005671E5">
            <w:pPr>
              <w:pStyle w:val="TableBody8pt"/>
            </w:pPr>
            <w:r>
              <w:t>HPE 58x0AF Bck(pwr) Frt(prt) Fan Tray</w:t>
            </w:r>
          </w:p>
        </w:tc>
      </w:tr>
      <w:tr w:rsidR="005671E5" w:rsidRPr="00111F9B" w14:paraId="2254196C" w14:textId="77777777" w:rsidTr="005671E5">
        <w:tc>
          <w:tcPr>
            <w:tcW w:w="1076" w:type="dxa"/>
            <w:tcBorders>
              <w:top w:val="single" w:sz="2" w:space="0" w:color="auto"/>
              <w:left w:val="nil"/>
              <w:bottom w:val="single" w:sz="2" w:space="0" w:color="auto"/>
              <w:right w:val="nil"/>
            </w:tcBorders>
          </w:tcPr>
          <w:p w14:paraId="7E971B75" w14:textId="77777777" w:rsidR="005671E5" w:rsidRPr="00111F9B" w:rsidRDefault="005671E5" w:rsidP="005671E5">
            <w:pPr>
              <w:keepNext/>
              <w:spacing w:before="60" w:after="60"/>
              <w:rPr>
                <w:rFonts w:ascii="MetricHPE Semibold" w:hAnsi="MetricHPE Semibold"/>
                <w:sz w:val="16"/>
                <w:szCs w:val="20"/>
              </w:rPr>
            </w:pPr>
          </w:p>
        </w:tc>
        <w:tc>
          <w:tcPr>
            <w:tcW w:w="2521" w:type="dxa"/>
            <w:tcBorders>
              <w:top w:val="single" w:sz="2" w:space="0" w:color="auto"/>
              <w:left w:val="nil"/>
              <w:bottom w:val="single" w:sz="2" w:space="0" w:color="auto"/>
              <w:right w:val="nil"/>
            </w:tcBorders>
          </w:tcPr>
          <w:p w14:paraId="06055337" w14:textId="77777777" w:rsidR="005671E5" w:rsidRPr="00111F9B" w:rsidRDefault="005671E5" w:rsidP="005671E5">
            <w:pPr>
              <w:keepNext/>
              <w:spacing w:before="60" w:after="60"/>
              <w:rPr>
                <w:rFonts w:ascii="MetricHPE Semibold" w:hAnsi="MetricHPE Semibold"/>
                <w:sz w:val="16"/>
                <w:szCs w:val="20"/>
              </w:rPr>
            </w:pPr>
          </w:p>
        </w:tc>
        <w:tc>
          <w:tcPr>
            <w:tcW w:w="6363" w:type="dxa"/>
            <w:tcBorders>
              <w:top w:val="single" w:sz="2" w:space="0" w:color="auto"/>
              <w:left w:val="nil"/>
              <w:bottom w:val="single" w:sz="2" w:space="0" w:color="auto"/>
              <w:right w:val="nil"/>
            </w:tcBorders>
            <w:hideMark/>
          </w:tcPr>
          <w:p w14:paraId="15561443" w14:textId="77777777" w:rsidR="005671E5" w:rsidRPr="00111F9B" w:rsidRDefault="005671E5" w:rsidP="005671E5">
            <w:pPr>
              <w:keepNext/>
              <w:tabs>
                <w:tab w:val="left" w:pos="6255"/>
              </w:tabs>
              <w:spacing w:before="60" w:after="60"/>
              <w:rPr>
                <w:rFonts w:ascii="MetricHPE Semibold" w:eastAsia="MetricHPE Semibold" w:hAnsi="MetricHPE Semibold" w:cs="MetricHPE Semibold"/>
                <w:sz w:val="16"/>
                <w:szCs w:val="16"/>
              </w:rPr>
            </w:pPr>
            <w:r>
              <w:rPr>
                <w:rFonts w:ascii="MetricHPE Semibold" w:eastAsia="MetricHPE Semibold" w:hAnsi="MetricHPE Semibold" w:cs="MetricHPE Semibold"/>
                <w:sz w:val="16"/>
                <w:szCs w:val="16"/>
              </w:rPr>
              <w:t>HPE Synergy 12000 3 Frame components</w:t>
            </w:r>
          </w:p>
        </w:tc>
      </w:tr>
      <w:tr w:rsidR="005671E5" w:rsidRPr="00111F9B" w14:paraId="562DE2A2" w14:textId="77777777" w:rsidTr="005671E5">
        <w:tc>
          <w:tcPr>
            <w:tcW w:w="1076" w:type="dxa"/>
            <w:tcBorders>
              <w:top w:val="single" w:sz="2" w:space="0" w:color="auto"/>
              <w:left w:val="nil"/>
              <w:bottom w:val="single" w:sz="2" w:space="0" w:color="auto"/>
              <w:right w:val="nil"/>
            </w:tcBorders>
          </w:tcPr>
          <w:p w14:paraId="0F5FF7DD" w14:textId="77777777" w:rsidR="005671E5" w:rsidRPr="00111F9B" w:rsidRDefault="005671E5" w:rsidP="005671E5">
            <w:pPr>
              <w:pStyle w:val="TableBody8pt"/>
              <w:keepNext/>
            </w:pPr>
            <w:r>
              <w:t>3</w:t>
            </w:r>
          </w:p>
        </w:tc>
        <w:tc>
          <w:tcPr>
            <w:tcW w:w="2521" w:type="dxa"/>
            <w:tcBorders>
              <w:top w:val="single" w:sz="2" w:space="0" w:color="auto"/>
              <w:left w:val="nil"/>
              <w:bottom w:val="single" w:sz="2" w:space="0" w:color="auto"/>
              <w:right w:val="nil"/>
            </w:tcBorders>
          </w:tcPr>
          <w:p w14:paraId="6FB49287" w14:textId="77777777" w:rsidR="005671E5" w:rsidRPr="00111F9B" w:rsidRDefault="005671E5" w:rsidP="005671E5">
            <w:pPr>
              <w:pStyle w:val="TableBody8pt"/>
              <w:keepNext/>
            </w:pPr>
            <w:r w:rsidRPr="0023286B">
              <w:t>797740-B21</w:t>
            </w:r>
          </w:p>
        </w:tc>
        <w:tc>
          <w:tcPr>
            <w:tcW w:w="6363" w:type="dxa"/>
            <w:tcBorders>
              <w:top w:val="single" w:sz="2" w:space="0" w:color="auto"/>
              <w:left w:val="nil"/>
              <w:bottom w:val="single" w:sz="2" w:space="0" w:color="auto"/>
              <w:right w:val="nil"/>
            </w:tcBorders>
          </w:tcPr>
          <w:p w14:paraId="7D663C8D" w14:textId="77777777" w:rsidR="005671E5" w:rsidRPr="00111F9B" w:rsidRDefault="005671E5" w:rsidP="005671E5">
            <w:pPr>
              <w:pStyle w:val="TableBody8pt"/>
              <w:keepNext/>
            </w:pPr>
            <w:r w:rsidRPr="0023286B">
              <w:t>HPE Synergy12000 CTO Frame 1xFLM 10x Fan</w:t>
            </w:r>
          </w:p>
        </w:tc>
      </w:tr>
      <w:tr w:rsidR="005671E5" w:rsidRPr="00111F9B" w14:paraId="5B4D2AC1" w14:textId="77777777" w:rsidTr="005671E5">
        <w:tc>
          <w:tcPr>
            <w:tcW w:w="1076" w:type="dxa"/>
            <w:tcBorders>
              <w:top w:val="single" w:sz="2" w:space="0" w:color="auto"/>
              <w:left w:val="nil"/>
              <w:bottom w:val="single" w:sz="2" w:space="0" w:color="auto"/>
              <w:right w:val="nil"/>
            </w:tcBorders>
          </w:tcPr>
          <w:p w14:paraId="395C52F8" w14:textId="77777777" w:rsidR="005671E5" w:rsidRPr="00111F9B" w:rsidRDefault="005671E5" w:rsidP="005671E5">
            <w:pPr>
              <w:pStyle w:val="TableBody8pt"/>
              <w:keepNext/>
            </w:pPr>
            <w:r>
              <w:t>3</w:t>
            </w:r>
          </w:p>
        </w:tc>
        <w:tc>
          <w:tcPr>
            <w:tcW w:w="2521" w:type="dxa"/>
            <w:tcBorders>
              <w:top w:val="single" w:sz="2" w:space="0" w:color="auto"/>
              <w:left w:val="nil"/>
              <w:bottom w:val="single" w:sz="2" w:space="0" w:color="auto"/>
              <w:right w:val="nil"/>
            </w:tcBorders>
          </w:tcPr>
          <w:p w14:paraId="25E7C013" w14:textId="77777777" w:rsidR="005671E5" w:rsidRPr="00111F9B" w:rsidRDefault="005671E5" w:rsidP="005671E5">
            <w:pPr>
              <w:pStyle w:val="TableBody8pt"/>
              <w:keepNext/>
            </w:pPr>
            <w:r w:rsidRPr="0023286B">
              <w:t>798096-B21</w:t>
            </w:r>
          </w:p>
        </w:tc>
        <w:tc>
          <w:tcPr>
            <w:tcW w:w="6363" w:type="dxa"/>
            <w:tcBorders>
              <w:top w:val="single" w:sz="2" w:space="0" w:color="auto"/>
              <w:left w:val="nil"/>
              <w:bottom w:val="single" w:sz="2" w:space="0" w:color="auto"/>
              <w:right w:val="nil"/>
            </w:tcBorders>
          </w:tcPr>
          <w:p w14:paraId="46C0536C" w14:textId="77777777" w:rsidR="005671E5" w:rsidRPr="00111F9B" w:rsidRDefault="005671E5" w:rsidP="005671E5">
            <w:pPr>
              <w:pStyle w:val="TableBody8pt"/>
              <w:keepNext/>
            </w:pPr>
            <w:r w:rsidRPr="0023286B">
              <w:t>HPE Synergy 12000F 6x 2650W AC Ti FIO PS</w:t>
            </w:r>
          </w:p>
        </w:tc>
      </w:tr>
      <w:tr w:rsidR="005671E5" w:rsidRPr="0023286B" w14:paraId="35F47803" w14:textId="77777777" w:rsidTr="005671E5">
        <w:tc>
          <w:tcPr>
            <w:tcW w:w="1076" w:type="dxa"/>
            <w:tcBorders>
              <w:top w:val="single" w:sz="2" w:space="0" w:color="auto"/>
              <w:left w:val="nil"/>
              <w:bottom w:val="single" w:sz="2" w:space="0" w:color="auto"/>
              <w:right w:val="nil"/>
            </w:tcBorders>
          </w:tcPr>
          <w:p w14:paraId="3A6E03C2" w14:textId="77777777" w:rsidR="005671E5" w:rsidRPr="0023286B" w:rsidRDefault="005671E5" w:rsidP="005671E5">
            <w:pPr>
              <w:pStyle w:val="TableBody8pt"/>
            </w:pPr>
            <w:r>
              <w:t>2</w:t>
            </w:r>
          </w:p>
        </w:tc>
        <w:tc>
          <w:tcPr>
            <w:tcW w:w="2521" w:type="dxa"/>
            <w:tcBorders>
              <w:top w:val="single" w:sz="2" w:space="0" w:color="auto"/>
              <w:left w:val="nil"/>
              <w:bottom w:val="single" w:sz="2" w:space="0" w:color="auto"/>
              <w:right w:val="nil"/>
            </w:tcBorders>
            <w:vAlign w:val="bottom"/>
          </w:tcPr>
          <w:p w14:paraId="2992F48E" w14:textId="77777777" w:rsidR="005671E5" w:rsidRPr="0023286B" w:rsidRDefault="005671E5" w:rsidP="005671E5">
            <w:pPr>
              <w:pStyle w:val="TableBody8pt"/>
            </w:pPr>
            <w:r w:rsidRPr="0023286B">
              <w:t>804353-B21</w:t>
            </w:r>
          </w:p>
        </w:tc>
        <w:tc>
          <w:tcPr>
            <w:tcW w:w="6363" w:type="dxa"/>
            <w:tcBorders>
              <w:top w:val="single" w:sz="2" w:space="0" w:color="auto"/>
              <w:left w:val="nil"/>
              <w:bottom w:val="single" w:sz="2" w:space="0" w:color="auto"/>
              <w:right w:val="nil"/>
            </w:tcBorders>
            <w:vAlign w:val="bottom"/>
          </w:tcPr>
          <w:p w14:paraId="05BCC594" w14:textId="77777777" w:rsidR="005671E5" w:rsidRPr="0023286B" w:rsidRDefault="005671E5" w:rsidP="005671E5">
            <w:pPr>
              <w:pStyle w:val="TableBody8pt"/>
            </w:pPr>
            <w:r w:rsidRPr="0023286B">
              <w:t>HPE Synergy Composer</w:t>
            </w:r>
          </w:p>
        </w:tc>
      </w:tr>
      <w:tr w:rsidR="005671E5" w:rsidRPr="0023286B" w14:paraId="3C030C78" w14:textId="77777777" w:rsidTr="005671E5">
        <w:tc>
          <w:tcPr>
            <w:tcW w:w="1076" w:type="dxa"/>
            <w:tcBorders>
              <w:top w:val="single" w:sz="2" w:space="0" w:color="auto"/>
              <w:left w:val="nil"/>
              <w:bottom w:val="single" w:sz="2" w:space="0" w:color="auto"/>
              <w:right w:val="nil"/>
            </w:tcBorders>
          </w:tcPr>
          <w:p w14:paraId="7EACDC3C" w14:textId="77777777" w:rsidR="005671E5" w:rsidRPr="0023286B" w:rsidRDefault="005671E5" w:rsidP="005671E5">
            <w:pPr>
              <w:pStyle w:val="TableBody8pt"/>
            </w:pPr>
            <w:r>
              <w:t>3</w:t>
            </w:r>
          </w:p>
        </w:tc>
        <w:tc>
          <w:tcPr>
            <w:tcW w:w="2521" w:type="dxa"/>
            <w:tcBorders>
              <w:top w:val="single" w:sz="2" w:space="0" w:color="auto"/>
              <w:left w:val="nil"/>
              <w:bottom w:val="single" w:sz="2" w:space="0" w:color="auto"/>
              <w:right w:val="nil"/>
            </w:tcBorders>
            <w:vAlign w:val="bottom"/>
          </w:tcPr>
          <w:p w14:paraId="4889DF22" w14:textId="77777777" w:rsidR="005671E5" w:rsidRPr="0023286B" w:rsidRDefault="005671E5" w:rsidP="005671E5">
            <w:pPr>
              <w:pStyle w:val="TableBody8pt"/>
            </w:pPr>
            <w:r w:rsidRPr="0023286B">
              <w:t>804942-B21</w:t>
            </w:r>
          </w:p>
        </w:tc>
        <w:tc>
          <w:tcPr>
            <w:tcW w:w="6363" w:type="dxa"/>
            <w:tcBorders>
              <w:top w:val="single" w:sz="2" w:space="0" w:color="auto"/>
              <w:left w:val="nil"/>
              <w:bottom w:val="single" w:sz="2" w:space="0" w:color="auto"/>
              <w:right w:val="nil"/>
            </w:tcBorders>
            <w:vAlign w:val="bottom"/>
          </w:tcPr>
          <w:p w14:paraId="6C420692" w14:textId="77777777" w:rsidR="005671E5" w:rsidRPr="0023286B" w:rsidRDefault="005671E5" w:rsidP="005671E5">
            <w:pPr>
              <w:pStyle w:val="TableBody8pt"/>
            </w:pPr>
            <w:r w:rsidRPr="0023286B">
              <w:t>HPE Synergy Frame Link Module</w:t>
            </w:r>
          </w:p>
        </w:tc>
      </w:tr>
      <w:tr w:rsidR="005671E5" w:rsidRPr="0023286B" w14:paraId="420F3211" w14:textId="77777777" w:rsidTr="005671E5">
        <w:tc>
          <w:tcPr>
            <w:tcW w:w="1076" w:type="dxa"/>
            <w:tcBorders>
              <w:top w:val="single" w:sz="2" w:space="0" w:color="auto"/>
              <w:left w:val="nil"/>
              <w:bottom w:val="single" w:sz="2" w:space="0" w:color="auto"/>
              <w:right w:val="nil"/>
            </w:tcBorders>
          </w:tcPr>
          <w:p w14:paraId="5C023421" w14:textId="77777777" w:rsidR="005671E5" w:rsidRPr="0023286B" w:rsidRDefault="005671E5" w:rsidP="005671E5">
            <w:pPr>
              <w:pStyle w:val="TableBody8pt"/>
            </w:pPr>
            <w:r>
              <w:t>1</w:t>
            </w:r>
          </w:p>
        </w:tc>
        <w:tc>
          <w:tcPr>
            <w:tcW w:w="2521" w:type="dxa"/>
            <w:tcBorders>
              <w:top w:val="single" w:sz="2" w:space="0" w:color="auto"/>
              <w:left w:val="nil"/>
              <w:bottom w:val="single" w:sz="2" w:space="0" w:color="auto"/>
              <w:right w:val="nil"/>
            </w:tcBorders>
            <w:vAlign w:val="bottom"/>
          </w:tcPr>
          <w:p w14:paraId="5B96BC57" w14:textId="77777777" w:rsidR="005671E5" w:rsidRPr="0023286B" w:rsidRDefault="005671E5" w:rsidP="005671E5">
            <w:pPr>
              <w:pStyle w:val="TableBody8pt"/>
            </w:pPr>
            <w:r w:rsidRPr="0023286B">
              <w:t>804938-B21</w:t>
            </w:r>
          </w:p>
        </w:tc>
        <w:tc>
          <w:tcPr>
            <w:tcW w:w="6363" w:type="dxa"/>
            <w:tcBorders>
              <w:top w:val="single" w:sz="2" w:space="0" w:color="auto"/>
              <w:left w:val="nil"/>
              <w:bottom w:val="single" w:sz="2" w:space="0" w:color="auto"/>
              <w:right w:val="nil"/>
            </w:tcBorders>
            <w:vAlign w:val="bottom"/>
          </w:tcPr>
          <w:p w14:paraId="40C43417" w14:textId="77777777" w:rsidR="005671E5" w:rsidRPr="0023286B" w:rsidRDefault="005671E5" w:rsidP="005671E5">
            <w:pPr>
              <w:pStyle w:val="TableBody8pt"/>
            </w:pPr>
            <w:r w:rsidRPr="0023286B">
              <w:t>HPE Synergy 12000 Frame Rack Rail Option</w:t>
            </w:r>
          </w:p>
        </w:tc>
      </w:tr>
      <w:tr w:rsidR="005671E5" w:rsidRPr="0023286B" w14:paraId="2013CDBF" w14:textId="77777777" w:rsidTr="005671E5">
        <w:tc>
          <w:tcPr>
            <w:tcW w:w="1076" w:type="dxa"/>
            <w:tcBorders>
              <w:top w:val="single" w:sz="2" w:space="0" w:color="auto"/>
              <w:left w:val="nil"/>
              <w:bottom w:val="single" w:sz="2" w:space="0" w:color="auto"/>
              <w:right w:val="nil"/>
            </w:tcBorders>
          </w:tcPr>
          <w:p w14:paraId="5C009C9A" w14:textId="77777777" w:rsidR="005671E5" w:rsidRPr="0023286B" w:rsidRDefault="005671E5" w:rsidP="005671E5">
            <w:pPr>
              <w:pStyle w:val="TableBody8pt"/>
            </w:pPr>
            <w:r>
              <w:t>1</w:t>
            </w:r>
          </w:p>
        </w:tc>
        <w:tc>
          <w:tcPr>
            <w:tcW w:w="2521" w:type="dxa"/>
            <w:tcBorders>
              <w:top w:val="single" w:sz="2" w:space="0" w:color="auto"/>
              <w:left w:val="nil"/>
              <w:bottom w:val="single" w:sz="2" w:space="0" w:color="auto"/>
              <w:right w:val="nil"/>
            </w:tcBorders>
            <w:vAlign w:val="bottom"/>
          </w:tcPr>
          <w:p w14:paraId="1E84A567" w14:textId="77777777" w:rsidR="005671E5" w:rsidRPr="0023286B" w:rsidRDefault="005671E5" w:rsidP="005671E5">
            <w:pPr>
              <w:pStyle w:val="TableBody8pt"/>
            </w:pPr>
            <w:r w:rsidRPr="0023286B">
              <w:t>804943-B21</w:t>
            </w:r>
          </w:p>
        </w:tc>
        <w:tc>
          <w:tcPr>
            <w:tcW w:w="6363" w:type="dxa"/>
            <w:tcBorders>
              <w:top w:val="single" w:sz="2" w:space="0" w:color="auto"/>
              <w:left w:val="nil"/>
              <w:bottom w:val="single" w:sz="2" w:space="0" w:color="auto"/>
              <w:right w:val="nil"/>
            </w:tcBorders>
            <w:vAlign w:val="bottom"/>
          </w:tcPr>
          <w:p w14:paraId="61CA11A5" w14:textId="77777777" w:rsidR="005671E5" w:rsidRPr="0023286B" w:rsidRDefault="005671E5" w:rsidP="005671E5">
            <w:pPr>
              <w:pStyle w:val="TableBody8pt"/>
            </w:pPr>
            <w:r w:rsidRPr="0023286B">
              <w:t>HPE Synergy 12000 Frame 4x Lift Handle</w:t>
            </w:r>
          </w:p>
        </w:tc>
      </w:tr>
      <w:tr w:rsidR="005671E5" w:rsidRPr="0023286B" w14:paraId="7AB6B4D0" w14:textId="77777777" w:rsidTr="005671E5">
        <w:tc>
          <w:tcPr>
            <w:tcW w:w="1076" w:type="dxa"/>
            <w:tcBorders>
              <w:top w:val="single" w:sz="2" w:space="0" w:color="auto"/>
              <w:left w:val="nil"/>
              <w:bottom w:val="single" w:sz="2" w:space="0" w:color="auto"/>
              <w:right w:val="nil"/>
            </w:tcBorders>
          </w:tcPr>
          <w:p w14:paraId="32C8D3F5" w14:textId="77777777" w:rsidR="005671E5" w:rsidRPr="0023286B" w:rsidRDefault="005671E5" w:rsidP="005671E5">
            <w:pPr>
              <w:pStyle w:val="TableBody8pt"/>
            </w:pPr>
            <w:r>
              <w:t>18</w:t>
            </w:r>
          </w:p>
        </w:tc>
        <w:tc>
          <w:tcPr>
            <w:tcW w:w="2521" w:type="dxa"/>
            <w:tcBorders>
              <w:top w:val="single" w:sz="2" w:space="0" w:color="auto"/>
              <w:left w:val="nil"/>
              <w:bottom w:val="single" w:sz="2" w:space="0" w:color="auto"/>
              <w:right w:val="nil"/>
            </w:tcBorders>
            <w:vAlign w:val="bottom"/>
          </w:tcPr>
          <w:p w14:paraId="5D7820FD" w14:textId="77777777" w:rsidR="005671E5" w:rsidRPr="0023286B" w:rsidRDefault="005671E5" w:rsidP="005671E5">
            <w:pPr>
              <w:pStyle w:val="TableBody8pt"/>
            </w:pPr>
            <w:r w:rsidRPr="0023286B">
              <w:t>TK738A</w:t>
            </w:r>
          </w:p>
        </w:tc>
        <w:tc>
          <w:tcPr>
            <w:tcW w:w="6363" w:type="dxa"/>
            <w:tcBorders>
              <w:top w:val="single" w:sz="2" w:space="0" w:color="auto"/>
              <w:left w:val="nil"/>
              <w:bottom w:val="single" w:sz="2" w:space="0" w:color="auto"/>
              <w:right w:val="nil"/>
            </w:tcBorders>
            <w:vAlign w:val="bottom"/>
          </w:tcPr>
          <w:p w14:paraId="64967295" w14:textId="77777777" w:rsidR="005671E5" w:rsidRPr="0023286B" w:rsidRDefault="005671E5" w:rsidP="005671E5">
            <w:pPr>
              <w:pStyle w:val="TableBody8pt"/>
            </w:pPr>
            <w:r w:rsidRPr="0023286B">
              <w:t>HP</w:t>
            </w:r>
            <w:r>
              <w:t>E</w:t>
            </w:r>
            <w:r w:rsidRPr="0023286B">
              <w:t xml:space="preserve"> 2.0m 250V 16A C19-C20 Sgl IPD Jpr Crd</w:t>
            </w:r>
          </w:p>
        </w:tc>
      </w:tr>
      <w:tr w:rsidR="005671E5" w:rsidRPr="0023286B" w14:paraId="67B5771E" w14:textId="77777777" w:rsidTr="005671E5">
        <w:tc>
          <w:tcPr>
            <w:tcW w:w="1076" w:type="dxa"/>
            <w:tcBorders>
              <w:top w:val="single" w:sz="2" w:space="0" w:color="auto"/>
              <w:left w:val="nil"/>
              <w:bottom w:val="single" w:sz="2" w:space="0" w:color="auto"/>
              <w:right w:val="nil"/>
            </w:tcBorders>
          </w:tcPr>
          <w:p w14:paraId="4E4384F9" w14:textId="77777777" w:rsidR="005671E5" w:rsidRPr="0023286B" w:rsidRDefault="005671E5" w:rsidP="005671E5">
            <w:pPr>
              <w:pStyle w:val="TableBody8pt"/>
            </w:pPr>
            <w:r>
              <w:t>2</w:t>
            </w:r>
          </w:p>
        </w:tc>
        <w:tc>
          <w:tcPr>
            <w:tcW w:w="2521" w:type="dxa"/>
            <w:tcBorders>
              <w:top w:val="single" w:sz="2" w:space="0" w:color="auto"/>
              <w:left w:val="nil"/>
              <w:bottom w:val="single" w:sz="2" w:space="0" w:color="auto"/>
              <w:right w:val="nil"/>
            </w:tcBorders>
            <w:vAlign w:val="bottom"/>
          </w:tcPr>
          <w:p w14:paraId="0F513693" w14:textId="77777777" w:rsidR="005671E5" w:rsidRPr="0023286B" w:rsidRDefault="005671E5" w:rsidP="005671E5">
            <w:pPr>
              <w:pStyle w:val="TableBody8pt"/>
            </w:pPr>
            <w:r w:rsidRPr="00102F93">
              <w:t>804937-B21</w:t>
            </w:r>
          </w:p>
        </w:tc>
        <w:tc>
          <w:tcPr>
            <w:tcW w:w="6363" w:type="dxa"/>
            <w:tcBorders>
              <w:top w:val="single" w:sz="2" w:space="0" w:color="auto"/>
              <w:left w:val="nil"/>
              <w:bottom w:val="single" w:sz="2" w:space="0" w:color="auto"/>
              <w:right w:val="nil"/>
            </w:tcBorders>
            <w:vAlign w:val="bottom"/>
          </w:tcPr>
          <w:p w14:paraId="39A77161" w14:textId="77777777" w:rsidR="005671E5" w:rsidRPr="0023286B" w:rsidRDefault="005671E5" w:rsidP="005671E5">
            <w:pPr>
              <w:pStyle w:val="TableBody8pt"/>
            </w:pPr>
            <w:r w:rsidRPr="00102F93">
              <w:t>HPE Synergy Image Streamer</w:t>
            </w:r>
          </w:p>
        </w:tc>
      </w:tr>
      <w:tr w:rsidR="005671E5" w:rsidRPr="00111F9B" w14:paraId="271BEFB7" w14:textId="77777777" w:rsidTr="005671E5">
        <w:tc>
          <w:tcPr>
            <w:tcW w:w="1076" w:type="dxa"/>
            <w:tcBorders>
              <w:top w:val="single" w:sz="2" w:space="0" w:color="auto"/>
              <w:left w:val="nil"/>
              <w:bottom w:val="single" w:sz="2" w:space="0" w:color="auto"/>
              <w:right w:val="nil"/>
            </w:tcBorders>
          </w:tcPr>
          <w:p w14:paraId="37A7B4C8" w14:textId="77777777" w:rsidR="005671E5" w:rsidRPr="00111F9B" w:rsidRDefault="005671E5" w:rsidP="005671E5">
            <w:pPr>
              <w:pStyle w:val="TableBody8pt"/>
            </w:pPr>
            <w:r>
              <w:t xml:space="preserve"> </w:t>
            </w:r>
          </w:p>
        </w:tc>
        <w:tc>
          <w:tcPr>
            <w:tcW w:w="2521" w:type="dxa"/>
            <w:tcBorders>
              <w:top w:val="single" w:sz="2" w:space="0" w:color="auto"/>
              <w:left w:val="nil"/>
              <w:bottom w:val="single" w:sz="2" w:space="0" w:color="auto"/>
              <w:right w:val="nil"/>
            </w:tcBorders>
          </w:tcPr>
          <w:p w14:paraId="37CF324D" w14:textId="77777777" w:rsidR="005671E5" w:rsidRPr="00111F9B" w:rsidRDefault="005671E5" w:rsidP="005671E5">
            <w:pPr>
              <w:pStyle w:val="TableBody8pt"/>
            </w:pPr>
            <w:r>
              <w:t xml:space="preserve"> </w:t>
            </w:r>
          </w:p>
        </w:tc>
        <w:tc>
          <w:tcPr>
            <w:tcW w:w="6363" w:type="dxa"/>
            <w:tcBorders>
              <w:top w:val="single" w:sz="2" w:space="0" w:color="auto"/>
              <w:left w:val="nil"/>
              <w:bottom w:val="single" w:sz="2" w:space="0" w:color="auto"/>
              <w:right w:val="nil"/>
            </w:tcBorders>
          </w:tcPr>
          <w:p w14:paraId="22C97F0E" w14:textId="77777777" w:rsidR="005671E5" w:rsidRPr="00300475" w:rsidRDefault="005671E5" w:rsidP="005671E5">
            <w:pPr>
              <w:pStyle w:val="TableBody8pt"/>
              <w:rPr>
                <w:highlight w:val="yellow"/>
              </w:rPr>
            </w:pPr>
            <w:r>
              <w:rPr>
                <w:rFonts w:ascii="MetricHPE Semibold" w:eastAsia="MetricHPE Semibold" w:hAnsi="MetricHPE Semibold" w:cs="MetricHPE Semibold"/>
                <w:szCs w:val="16"/>
              </w:rPr>
              <w:t xml:space="preserve">HPE </w:t>
            </w:r>
            <w:r w:rsidRPr="00D37D45">
              <w:rPr>
                <w:rFonts w:ascii="MetricHPE Semibold" w:eastAsia="MetricHPE Semibold" w:hAnsi="MetricHPE Semibold" w:cs="MetricHPE Semibold"/>
                <w:szCs w:val="16"/>
              </w:rPr>
              <w:t>Synergy 480 Gen10 compute components</w:t>
            </w:r>
          </w:p>
        </w:tc>
      </w:tr>
      <w:tr w:rsidR="005671E5" w:rsidRPr="00111F9B" w14:paraId="12CA61DF" w14:textId="77777777" w:rsidTr="005671E5">
        <w:tc>
          <w:tcPr>
            <w:tcW w:w="1076" w:type="dxa"/>
            <w:tcBorders>
              <w:top w:val="single" w:sz="2" w:space="0" w:color="auto"/>
              <w:left w:val="nil"/>
              <w:bottom w:val="single" w:sz="2" w:space="0" w:color="auto"/>
              <w:right w:val="nil"/>
            </w:tcBorders>
          </w:tcPr>
          <w:p w14:paraId="75C7F8B9" w14:textId="6F7324C4" w:rsidR="005671E5" w:rsidRPr="005671E5" w:rsidRDefault="005671E5" w:rsidP="005671E5">
            <w:pPr>
              <w:pStyle w:val="TableBody8pt"/>
            </w:pPr>
            <w:r>
              <w:t>15</w:t>
            </w:r>
          </w:p>
        </w:tc>
        <w:tc>
          <w:tcPr>
            <w:tcW w:w="2521" w:type="dxa"/>
            <w:tcBorders>
              <w:top w:val="single" w:sz="2" w:space="0" w:color="auto"/>
              <w:left w:val="nil"/>
              <w:bottom w:val="single" w:sz="2" w:space="0" w:color="auto"/>
              <w:right w:val="nil"/>
            </w:tcBorders>
            <w:vAlign w:val="bottom"/>
          </w:tcPr>
          <w:p w14:paraId="139DC8B8" w14:textId="77777777" w:rsidR="005671E5" w:rsidRPr="005671E5" w:rsidRDefault="005671E5" w:rsidP="005671E5">
            <w:pPr>
              <w:pStyle w:val="TableBody8pt"/>
            </w:pPr>
            <w:r w:rsidRPr="005671E5">
              <w:t>871942-B21</w:t>
            </w:r>
          </w:p>
        </w:tc>
        <w:tc>
          <w:tcPr>
            <w:tcW w:w="6363" w:type="dxa"/>
            <w:tcBorders>
              <w:top w:val="single" w:sz="2" w:space="0" w:color="auto"/>
              <w:left w:val="nil"/>
              <w:bottom w:val="single" w:sz="2" w:space="0" w:color="auto"/>
              <w:right w:val="nil"/>
            </w:tcBorders>
            <w:vAlign w:val="bottom"/>
          </w:tcPr>
          <w:p w14:paraId="272A09E5" w14:textId="2F5662C6" w:rsidR="005671E5" w:rsidRPr="005671E5" w:rsidRDefault="005671E5" w:rsidP="005671E5">
            <w:pPr>
              <w:pStyle w:val="TableBody8pt"/>
            </w:pPr>
            <w:r w:rsidRPr="005671E5">
              <w:t xml:space="preserve">HPE SY </w:t>
            </w:r>
            <w:r>
              <w:t>480 Gen10 CTO Premium Cmpt Mdl (64Gb</w:t>
            </w:r>
            <w:r w:rsidRPr="005671E5">
              <w:t xml:space="preserve"> Memory)</w:t>
            </w:r>
          </w:p>
        </w:tc>
      </w:tr>
      <w:tr w:rsidR="005671E5" w:rsidRPr="00111F9B" w14:paraId="4AEDFC7D" w14:textId="77777777" w:rsidTr="005671E5">
        <w:tc>
          <w:tcPr>
            <w:tcW w:w="1076" w:type="dxa"/>
            <w:tcBorders>
              <w:top w:val="single" w:sz="2" w:space="0" w:color="auto"/>
              <w:left w:val="nil"/>
              <w:bottom w:val="single" w:sz="2" w:space="0" w:color="auto"/>
              <w:right w:val="nil"/>
            </w:tcBorders>
          </w:tcPr>
          <w:p w14:paraId="79196D04" w14:textId="77777777" w:rsidR="005671E5" w:rsidRPr="00D37D45" w:rsidRDefault="005671E5" w:rsidP="005671E5">
            <w:pPr>
              <w:pStyle w:val="TableBody8pt"/>
            </w:pPr>
            <w:r w:rsidRPr="00D37D45">
              <w:t>30</w:t>
            </w:r>
          </w:p>
        </w:tc>
        <w:tc>
          <w:tcPr>
            <w:tcW w:w="2521" w:type="dxa"/>
            <w:tcBorders>
              <w:top w:val="single" w:sz="2" w:space="0" w:color="auto"/>
              <w:left w:val="nil"/>
              <w:bottom w:val="single" w:sz="2" w:space="0" w:color="auto"/>
              <w:right w:val="nil"/>
            </w:tcBorders>
            <w:vAlign w:val="bottom"/>
          </w:tcPr>
          <w:p w14:paraId="5F783DD1" w14:textId="77777777" w:rsidR="005671E5" w:rsidRPr="001F58DF" w:rsidRDefault="005671E5" w:rsidP="005671E5">
            <w:pPr>
              <w:pStyle w:val="TableBody8pt"/>
            </w:pPr>
            <w:r w:rsidRPr="0069733A">
              <w:t>873388-B21</w:t>
            </w:r>
          </w:p>
        </w:tc>
        <w:tc>
          <w:tcPr>
            <w:tcW w:w="6363" w:type="dxa"/>
            <w:tcBorders>
              <w:top w:val="single" w:sz="2" w:space="0" w:color="auto"/>
              <w:left w:val="nil"/>
              <w:bottom w:val="single" w:sz="2" w:space="0" w:color="auto"/>
              <w:right w:val="nil"/>
            </w:tcBorders>
            <w:vAlign w:val="bottom"/>
          </w:tcPr>
          <w:p w14:paraId="22E87570" w14:textId="77777777" w:rsidR="005671E5" w:rsidRPr="001F58DF" w:rsidRDefault="005671E5" w:rsidP="005671E5">
            <w:pPr>
              <w:pStyle w:val="TableBody8pt"/>
            </w:pPr>
            <w:r w:rsidRPr="0069733A">
              <w:t>HPE Synergy 480 Gen10 6130 Kit</w:t>
            </w:r>
          </w:p>
        </w:tc>
      </w:tr>
      <w:tr w:rsidR="005671E5" w:rsidRPr="00111F9B" w14:paraId="7C1451AA" w14:textId="77777777" w:rsidTr="005671E5">
        <w:tc>
          <w:tcPr>
            <w:tcW w:w="1076" w:type="dxa"/>
            <w:tcBorders>
              <w:top w:val="single" w:sz="2" w:space="0" w:color="auto"/>
              <w:left w:val="nil"/>
              <w:bottom w:val="single" w:sz="2" w:space="0" w:color="auto"/>
              <w:right w:val="nil"/>
            </w:tcBorders>
          </w:tcPr>
          <w:p w14:paraId="26FC2718" w14:textId="77777777" w:rsidR="005671E5" w:rsidRPr="00D37D45" w:rsidRDefault="005671E5" w:rsidP="005671E5">
            <w:pPr>
              <w:pStyle w:val="TableBody8pt"/>
            </w:pPr>
            <w:r w:rsidRPr="00D37D45">
              <w:t>30</w:t>
            </w:r>
          </w:p>
        </w:tc>
        <w:tc>
          <w:tcPr>
            <w:tcW w:w="2521" w:type="dxa"/>
            <w:tcBorders>
              <w:top w:val="single" w:sz="2" w:space="0" w:color="auto"/>
              <w:left w:val="nil"/>
              <w:bottom w:val="single" w:sz="2" w:space="0" w:color="auto"/>
              <w:right w:val="nil"/>
            </w:tcBorders>
            <w:vAlign w:val="bottom"/>
          </w:tcPr>
          <w:p w14:paraId="32749BD6" w14:textId="77777777" w:rsidR="005671E5" w:rsidRPr="001F58DF" w:rsidRDefault="005671E5" w:rsidP="005671E5">
            <w:pPr>
              <w:pStyle w:val="TableBody8pt"/>
            </w:pPr>
            <w:r w:rsidRPr="0069733A">
              <w:t>873388-L21</w:t>
            </w:r>
          </w:p>
        </w:tc>
        <w:tc>
          <w:tcPr>
            <w:tcW w:w="6363" w:type="dxa"/>
            <w:tcBorders>
              <w:top w:val="single" w:sz="2" w:space="0" w:color="auto"/>
              <w:left w:val="nil"/>
              <w:bottom w:val="single" w:sz="2" w:space="0" w:color="auto"/>
              <w:right w:val="nil"/>
            </w:tcBorders>
            <w:vAlign w:val="bottom"/>
          </w:tcPr>
          <w:p w14:paraId="3E8B2B99" w14:textId="77777777" w:rsidR="005671E5" w:rsidRPr="001F58DF" w:rsidRDefault="005671E5" w:rsidP="005671E5">
            <w:pPr>
              <w:pStyle w:val="TableBody8pt"/>
            </w:pPr>
            <w:r w:rsidRPr="0069733A">
              <w:t>HPE Synergy 480 Gen10 6130 Kit</w:t>
            </w:r>
          </w:p>
        </w:tc>
      </w:tr>
      <w:tr w:rsidR="005671E5" w:rsidRPr="00111F9B" w14:paraId="07EEC18D" w14:textId="77777777" w:rsidTr="005671E5">
        <w:tc>
          <w:tcPr>
            <w:tcW w:w="1076" w:type="dxa"/>
            <w:tcBorders>
              <w:top w:val="single" w:sz="2" w:space="0" w:color="auto"/>
              <w:left w:val="nil"/>
              <w:bottom w:val="single" w:sz="2" w:space="0" w:color="auto"/>
              <w:right w:val="nil"/>
            </w:tcBorders>
          </w:tcPr>
          <w:p w14:paraId="328DD2BB" w14:textId="77777777" w:rsidR="005671E5" w:rsidRPr="00D37D45" w:rsidRDefault="005671E5" w:rsidP="005671E5">
            <w:pPr>
              <w:pStyle w:val="TableBody8pt"/>
            </w:pPr>
            <w:r w:rsidRPr="00D37D45">
              <w:lastRenderedPageBreak/>
              <w:t>30</w:t>
            </w:r>
          </w:p>
        </w:tc>
        <w:tc>
          <w:tcPr>
            <w:tcW w:w="2521" w:type="dxa"/>
            <w:tcBorders>
              <w:top w:val="single" w:sz="2" w:space="0" w:color="auto"/>
              <w:left w:val="nil"/>
              <w:bottom w:val="single" w:sz="2" w:space="0" w:color="auto"/>
              <w:right w:val="nil"/>
            </w:tcBorders>
            <w:vAlign w:val="bottom"/>
          </w:tcPr>
          <w:p w14:paraId="05DA2009" w14:textId="77777777" w:rsidR="005671E5" w:rsidRPr="001F58DF" w:rsidRDefault="005671E5" w:rsidP="005671E5">
            <w:pPr>
              <w:pStyle w:val="TableBody8pt"/>
            </w:pPr>
            <w:r w:rsidRPr="0069733A">
              <w:t>815100-B21</w:t>
            </w:r>
          </w:p>
        </w:tc>
        <w:tc>
          <w:tcPr>
            <w:tcW w:w="6363" w:type="dxa"/>
            <w:tcBorders>
              <w:top w:val="single" w:sz="2" w:space="0" w:color="auto"/>
              <w:left w:val="nil"/>
              <w:bottom w:val="single" w:sz="2" w:space="0" w:color="auto"/>
              <w:right w:val="nil"/>
            </w:tcBorders>
            <w:vAlign w:val="bottom"/>
          </w:tcPr>
          <w:p w14:paraId="1C0BB36B" w14:textId="77777777" w:rsidR="005671E5" w:rsidRPr="001F58DF" w:rsidRDefault="005671E5" w:rsidP="005671E5">
            <w:pPr>
              <w:pStyle w:val="TableBody8pt"/>
            </w:pPr>
            <w:r w:rsidRPr="0069733A">
              <w:t>HP</w:t>
            </w:r>
            <w:r>
              <w:t>E</w:t>
            </w:r>
            <w:r w:rsidRPr="0069733A">
              <w:t xml:space="preserve"> 32GB QUAD PC4-2166P-R Kit</w:t>
            </w:r>
          </w:p>
        </w:tc>
      </w:tr>
      <w:tr w:rsidR="005671E5" w:rsidRPr="00111F9B" w14:paraId="7B694872" w14:textId="77777777" w:rsidTr="005671E5">
        <w:tc>
          <w:tcPr>
            <w:tcW w:w="1076" w:type="dxa"/>
            <w:tcBorders>
              <w:top w:val="single" w:sz="2" w:space="0" w:color="auto"/>
              <w:left w:val="nil"/>
              <w:bottom w:val="single" w:sz="2" w:space="0" w:color="auto"/>
              <w:right w:val="nil"/>
            </w:tcBorders>
          </w:tcPr>
          <w:p w14:paraId="6D84021B" w14:textId="77777777" w:rsidR="005671E5" w:rsidRPr="00D37D45" w:rsidRDefault="005671E5" w:rsidP="005671E5">
            <w:pPr>
              <w:pStyle w:val="TableBody8pt"/>
            </w:pPr>
            <w:r w:rsidRPr="00D37D45">
              <w:t>15</w:t>
            </w:r>
          </w:p>
        </w:tc>
        <w:tc>
          <w:tcPr>
            <w:tcW w:w="2521" w:type="dxa"/>
            <w:tcBorders>
              <w:top w:val="single" w:sz="2" w:space="0" w:color="auto"/>
              <w:left w:val="nil"/>
              <w:bottom w:val="single" w:sz="2" w:space="0" w:color="auto"/>
              <w:right w:val="nil"/>
            </w:tcBorders>
            <w:vAlign w:val="bottom"/>
          </w:tcPr>
          <w:p w14:paraId="7C51B560" w14:textId="77777777" w:rsidR="005671E5" w:rsidRPr="001F58DF" w:rsidRDefault="005671E5" w:rsidP="005671E5">
            <w:pPr>
              <w:pStyle w:val="TableBody8pt"/>
            </w:pPr>
            <w:r w:rsidRPr="0069733A">
              <w:t>871573-B21</w:t>
            </w:r>
          </w:p>
        </w:tc>
        <w:tc>
          <w:tcPr>
            <w:tcW w:w="6363" w:type="dxa"/>
            <w:tcBorders>
              <w:top w:val="single" w:sz="2" w:space="0" w:color="auto"/>
              <w:left w:val="nil"/>
              <w:bottom w:val="single" w:sz="2" w:space="0" w:color="auto"/>
              <w:right w:val="nil"/>
            </w:tcBorders>
            <w:vAlign w:val="bottom"/>
          </w:tcPr>
          <w:p w14:paraId="65A80F8C" w14:textId="77777777" w:rsidR="005671E5" w:rsidRPr="001F58DF" w:rsidRDefault="005671E5" w:rsidP="005671E5">
            <w:pPr>
              <w:pStyle w:val="TableBody8pt"/>
            </w:pPr>
            <w:r w:rsidRPr="0069733A">
              <w:t>HPE Smart Array P416ie-m</w:t>
            </w:r>
          </w:p>
        </w:tc>
      </w:tr>
      <w:tr w:rsidR="005671E5" w:rsidRPr="00111F9B" w14:paraId="17494687" w14:textId="77777777" w:rsidTr="005671E5">
        <w:tc>
          <w:tcPr>
            <w:tcW w:w="1076" w:type="dxa"/>
            <w:tcBorders>
              <w:top w:val="single" w:sz="2" w:space="0" w:color="auto"/>
              <w:left w:val="nil"/>
              <w:bottom w:val="single" w:sz="2" w:space="0" w:color="auto"/>
              <w:right w:val="nil"/>
            </w:tcBorders>
          </w:tcPr>
          <w:p w14:paraId="110D2E69" w14:textId="77777777" w:rsidR="005671E5" w:rsidRPr="00D37D45" w:rsidRDefault="005671E5" w:rsidP="005671E5">
            <w:pPr>
              <w:pStyle w:val="TableBody8pt"/>
            </w:pPr>
            <w:r w:rsidRPr="00D37D45">
              <w:t>15</w:t>
            </w:r>
          </w:p>
        </w:tc>
        <w:tc>
          <w:tcPr>
            <w:tcW w:w="2521" w:type="dxa"/>
            <w:tcBorders>
              <w:top w:val="single" w:sz="2" w:space="0" w:color="auto"/>
              <w:left w:val="nil"/>
              <w:bottom w:val="single" w:sz="2" w:space="0" w:color="auto"/>
              <w:right w:val="nil"/>
            </w:tcBorders>
            <w:vAlign w:val="bottom"/>
          </w:tcPr>
          <w:p w14:paraId="41BA2253" w14:textId="77777777" w:rsidR="005671E5" w:rsidRPr="001F58DF" w:rsidRDefault="005671E5" w:rsidP="005671E5">
            <w:pPr>
              <w:pStyle w:val="TableBody8pt"/>
            </w:pPr>
            <w:r w:rsidRPr="0069733A">
              <w:t>875242-B21</w:t>
            </w:r>
          </w:p>
        </w:tc>
        <w:tc>
          <w:tcPr>
            <w:tcW w:w="6363" w:type="dxa"/>
            <w:tcBorders>
              <w:top w:val="single" w:sz="2" w:space="0" w:color="auto"/>
              <w:left w:val="nil"/>
              <w:bottom w:val="single" w:sz="2" w:space="0" w:color="auto"/>
              <w:right w:val="nil"/>
            </w:tcBorders>
            <w:vAlign w:val="bottom"/>
          </w:tcPr>
          <w:p w14:paraId="1CC39C20" w14:textId="77777777" w:rsidR="005671E5" w:rsidRPr="001F58DF" w:rsidRDefault="005671E5" w:rsidP="005671E5">
            <w:pPr>
              <w:pStyle w:val="TableBody8pt"/>
            </w:pPr>
            <w:r w:rsidRPr="0069733A">
              <w:t>HPE Smart Array P416ie-m SAS Cable Kit</w:t>
            </w:r>
          </w:p>
        </w:tc>
      </w:tr>
      <w:tr w:rsidR="005671E5" w:rsidRPr="00111F9B" w14:paraId="6D9EBDEC" w14:textId="77777777" w:rsidTr="005671E5">
        <w:tc>
          <w:tcPr>
            <w:tcW w:w="1076" w:type="dxa"/>
            <w:tcBorders>
              <w:top w:val="single" w:sz="2" w:space="0" w:color="auto"/>
              <w:left w:val="nil"/>
              <w:bottom w:val="single" w:sz="2" w:space="0" w:color="auto"/>
              <w:right w:val="nil"/>
            </w:tcBorders>
          </w:tcPr>
          <w:p w14:paraId="712366C8" w14:textId="77777777" w:rsidR="005671E5" w:rsidRPr="00D37D45" w:rsidRDefault="005671E5" w:rsidP="005671E5">
            <w:pPr>
              <w:pStyle w:val="TableBody8pt"/>
            </w:pPr>
            <w:r w:rsidRPr="00D37D45">
              <w:t>15</w:t>
            </w:r>
          </w:p>
        </w:tc>
        <w:tc>
          <w:tcPr>
            <w:tcW w:w="2521" w:type="dxa"/>
            <w:tcBorders>
              <w:top w:val="single" w:sz="2" w:space="0" w:color="auto"/>
              <w:left w:val="nil"/>
              <w:bottom w:val="single" w:sz="2" w:space="0" w:color="auto"/>
              <w:right w:val="nil"/>
            </w:tcBorders>
            <w:vAlign w:val="bottom"/>
          </w:tcPr>
          <w:p w14:paraId="762AFA45" w14:textId="77777777" w:rsidR="005671E5" w:rsidRPr="001F58DF" w:rsidRDefault="005671E5" w:rsidP="005671E5">
            <w:pPr>
              <w:pStyle w:val="TableBody8pt"/>
            </w:pPr>
            <w:r w:rsidRPr="0069733A">
              <w:t>777430-B21</w:t>
            </w:r>
          </w:p>
        </w:tc>
        <w:tc>
          <w:tcPr>
            <w:tcW w:w="6363" w:type="dxa"/>
            <w:tcBorders>
              <w:top w:val="single" w:sz="2" w:space="0" w:color="auto"/>
              <w:left w:val="nil"/>
              <w:bottom w:val="single" w:sz="2" w:space="0" w:color="auto"/>
              <w:right w:val="nil"/>
            </w:tcBorders>
            <w:vAlign w:val="bottom"/>
          </w:tcPr>
          <w:p w14:paraId="69D00D65" w14:textId="77777777" w:rsidR="005671E5" w:rsidRPr="001F58DF" w:rsidRDefault="005671E5" w:rsidP="005671E5">
            <w:pPr>
              <w:pStyle w:val="TableBody8pt"/>
            </w:pPr>
            <w:r w:rsidRPr="0069733A">
              <w:t xml:space="preserve">HPE Synergy 3820C 10/20Gb </w:t>
            </w:r>
            <w:r>
              <w:t>CAN</w:t>
            </w:r>
          </w:p>
        </w:tc>
      </w:tr>
      <w:tr w:rsidR="005671E5" w:rsidRPr="00111F9B" w14:paraId="71DE27B5" w14:textId="77777777" w:rsidTr="005671E5">
        <w:tc>
          <w:tcPr>
            <w:tcW w:w="1076" w:type="dxa"/>
            <w:tcBorders>
              <w:top w:val="single" w:sz="2" w:space="0" w:color="auto"/>
              <w:left w:val="nil"/>
              <w:bottom w:val="single" w:sz="18" w:space="0" w:color="auto"/>
              <w:right w:val="nil"/>
            </w:tcBorders>
          </w:tcPr>
          <w:p w14:paraId="7DE8E597" w14:textId="77777777" w:rsidR="005671E5" w:rsidRPr="00D37D45" w:rsidRDefault="005671E5" w:rsidP="005671E5">
            <w:pPr>
              <w:pStyle w:val="TableBody8pt"/>
            </w:pPr>
            <w:r w:rsidRPr="00D37D45">
              <w:t>15</w:t>
            </w:r>
          </w:p>
        </w:tc>
        <w:tc>
          <w:tcPr>
            <w:tcW w:w="2521" w:type="dxa"/>
            <w:tcBorders>
              <w:top w:val="single" w:sz="2" w:space="0" w:color="auto"/>
              <w:left w:val="nil"/>
              <w:bottom w:val="single" w:sz="18" w:space="0" w:color="auto"/>
              <w:right w:val="nil"/>
            </w:tcBorders>
            <w:vAlign w:val="bottom"/>
          </w:tcPr>
          <w:p w14:paraId="6ABCD08F" w14:textId="77777777" w:rsidR="005671E5" w:rsidRPr="0069733A" w:rsidRDefault="005671E5" w:rsidP="005671E5">
            <w:pPr>
              <w:pStyle w:val="TableBody8pt"/>
            </w:pPr>
            <w:r w:rsidRPr="0069733A">
              <w:t>875242-B21</w:t>
            </w:r>
          </w:p>
        </w:tc>
        <w:tc>
          <w:tcPr>
            <w:tcW w:w="6363" w:type="dxa"/>
            <w:tcBorders>
              <w:top w:val="single" w:sz="2" w:space="0" w:color="auto"/>
              <w:left w:val="nil"/>
              <w:bottom w:val="single" w:sz="18" w:space="0" w:color="auto"/>
              <w:right w:val="nil"/>
            </w:tcBorders>
            <w:vAlign w:val="bottom"/>
          </w:tcPr>
          <w:p w14:paraId="6899DDC8" w14:textId="77777777" w:rsidR="005671E5" w:rsidRPr="001F58DF" w:rsidRDefault="005671E5" w:rsidP="005671E5">
            <w:pPr>
              <w:pStyle w:val="TableBody8pt"/>
            </w:pPr>
            <w:r w:rsidRPr="0069733A">
              <w:t>HPE 96W Smart Stor Battery 260mm Cbl Kit</w:t>
            </w:r>
          </w:p>
        </w:tc>
      </w:tr>
    </w:tbl>
    <w:p w14:paraId="72A633BA" w14:textId="77777777" w:rsidR="005671E5" w:rsidRDefault="005671E5" w:rsidP="005671E5">
      <w:pPr>
        <w:pStyle w:val="BodyTextLastMetricLight10pt"/>
      </w:pPr>
    </w:p>
    <w:p w14:paraId="4604FD9F" w14:textId="313707E8" w:rsidR="00FE7EE5" w:rsidRDefault="00FE7EE5" w:rsidP="00FE7EE5">
      <w:pPr>
        <w:pStyle w:val="MISCTableCaptionHeader8pt"/>
      </w:pPr>
      <w:r w:rsidRPr="00FE7EE5">
        <w:rPr>
          <w:rStyle w:val="MISCTableCaptionHeaderBold8pt"/>
        </w:rPr>
        <w:t xml:space="preserve">Table </w:t>
      </w:r>
      <w:r w:rsidRPr="00FE7EE5">
        <w:rPr>
          <w:rStyle w:val="MISCTableCaptionHeaderBold8pt"/>
        </w:rPr>
        <w:fldChar w:fldCharType="begin"/>
      </w:r>
      <w:r w:rsidRPr="00FE7EE5">
        <w:rPr>
          <w:rStyle w:val="MISCTableCaptionHeaderBold8pt"/>
        </w:rPr>
        <w:instrText xml:space="preserve"> SEQ Table \* ARABIC </w:instrText>
      </w:r>
      <w:r w:rsidRPr="00FE7EE5">
        <w:rPr>
          <w:rStyle w:val="MISCTableCaptionHeaderBold8pt"/>
        </w:rPr>
        <w:fldChar w:fldCharType="separate"/>
      </w:r>
      <w:r w:rsidR="001D26BE">
        <w:rPr>
          <w:rStyle w:val="MISCTableCaptionHeaderBold8pt"/>
          <w:noProof/>
        </w:rPr>
        <w:t>26</w:t>
      </w:r>
      <w:r w:rsidRPr="00FE7EE5">
        <w:rPr>
          <w:rStyle w:val="MISCTableCaptionHeaderBold8pt"/>
        </w:rPr>
        <w:fldChar w:fldCharType="end"/>
      </w:r>
      <w:r w:rsidRPr="00FE7EE5">
        <w:rPr>
          <w:rStyle w:val="MISCTableCaptionHeaderBold8pt"/>
        </w:rPr>
        <w:t>.</w:t>
      </w:r>
      <w:r>
        <w:t xml:space="preserve"> Bill of materials </w:t>
      </w:r>
      <w:r w:rsidR="00F132AA">
        <w:t xml:space="preserve">HPE Synergy </w:t>
      </w:r>
      <w:r>
        <w:t>continued</w:t>
      </w:r>
    </w:p>
    <w:tbl>
      <w:tblPr>
        <w:tblStyle w:val="TableGrid1"/>
        <w:tblW w:w="9960" w:type="dxa"/>
        <w:tblInd w:w="0" w:type="dxa"/>
        <w:tblBorders>
          <w:top w:val="single" w:sz="2" w:space="0" w:color="auto"/>
          <w:left w:val="none" w:sz="0" w:space="0" w:color="auto"/>
          <w:bottom w:val="single" w:sz="2" w:space="0" w:color="auto"/>
          <w:right w:val="none" w:sz="0" w:space="0" w:color="auto"/>
          <w:insideH w:val="single" w:sz="2" w:space="0" w:color="auto"/>
          <w:insideV w:val="none" w:sz="0" w:space="0" w:color="auto"/>
        </w:tblBorders>
        <w:tblLayout w:type="fixed"/>
        <w:tblLook w:val="04A0" w:firstRow="1" w:lastRow="0" w:firstColumn="1" w:lastColumn="0" w:noHBand="0" w:noVBand="1"/>
      </w:tblPr>
      <w:tblGrid>
        <w:gridCol w:w="1076"/>
        <w:gridCol w:w="2524"/>
        <w:gridCol w:w="6360"/>
      </w:tblGrid>
      <w:tr w:rsidR="00FE7EE5" w:rsidRPr="00111F9B" w14:paraId="58AC7FF1" w14:textId="77777777" w:rsidTr="00F1527D">
        <w:trPr>
          <w:tblHeader/>
        </w:trPr>
        <w:tc>
          <w:tcPr>
            <w:tcW w:w="1076" w:type="dxa"/>
            <w:tcBorders>
              <w:top w:val="nil"/>
              <w:left w:val="nil"/>
              <w:bottom w:val="single" w:sz="36" w:space="0" w:color="00B388"/>
              <w:right w:val="nil"/>
            </w:tcBorders>
            <w:hideMark/>
          </w:tcPr>
          <w:p w14:paraId="3148C592" w14:textId="77777777" w:rsidR="00FE7EE5" w:rsidRPr="00111F9B" w:rsidRDefault="00FE7EE5" w:rsidP="00F1527D">
            <w:pPr>
              <w:spacing w:before="60" w:after="60"/>
              <w:rPr>
                <w:rFonts w:ascii="MetricHPE Semibold" w:eastAsia="MetricHPE Semibold" w:hAnsi="MetricHPE Semibold" w:cs="MetricHPE Semibold"/>
                <w:sz w:val="16"/>
                <w:szCs w:val="16"/>
              </w:rPr>
            </w:pPr>
            <w:r w:rsidRPr="5B01F6B7">
              <w:rPr>
                <w:rFonts w:ascii="MetricHPE Semibold" w:eastAsia="MetricHPE Semibold" w:hAnsi="MetricHPE Semibold" w:cs="MetricHPE Semibold"/>
                <w:sz w:val="16"/>
                <w:szCs w:val="16"/>
              </w:rPr>
              <w:t>Q</w:t>
            </w:r>
            <w:r>
              <w:rPr>
                <w:rFonts w:ascii="MetricHPE Semibold" w:eastAsia="MetricHPE Semibold" w:hAnsi="MetricHPE Semibold" w:cs="MetricHPE Semibold"/>
                <w:sz w:val="16"/>
                <w:szCs w:val="16"/>
              </w:rPr>
              <w:t>uantity</w:t>
            </w:r>
          </w:p>
        </w:tc>
        <w:tc>
          <w:tcPr>
            <w:tcW w:w="2524" w:type="dxa"/>
            <w:tcBorders>
              <w:top w:val="nil"/>
              <w:left w:val="nil"/>
              <w:bottom w:val="single" w:sz="36" w:space="0" w:color="00B388"/>
              <w:right w:val="nil"/>
            </w:tcBorders>
            <w:hideMark/>
          </w:tcPr>
          <w:p w14:paraId="4FD032ED" w14:textId="77777777" w:rsidR="00FE7EE5" w:rsidRPr="00111F9B" w:rsidRDefault="00FE7EE5" w:rsidP="00F1527D">
            <w:pPr>
              <w:spacing w:before="60" w:after="60"/>
              <w:rPr>
                <w:rFonts w:ascii="MetricHPE Semibold" w:eastAsia="MetricHPE Semibold" w:hAnsi="MetricHPE Semibold" w:cs="MetricHPE Semibold"/>
                <w:sz w:val="16"/>
                <w:szCs w:val="16"/>
              </w:rPr>
            </w:pPr>
            <w:r w:rsidRPr="5B01F6B7">
              <w:rPr>
                <w:rFonts w:ascii="MetricHPE Semibold" w:eastAsia="MetricHPE Semibold" w:hAnsi="MetricHPE Semibold" w:cs="MetricHPE Semibold"/>
                <w:sz w:val="16"/>
                <w:szCs w:val="16"/>
              </w:rPr>
              <w:t>Part number</w:t>
            </w:r>
          </w:p>
        </w:tc>
        <w:tc>
          <w:tcPr>
            <w:tcW w:w="6360" w:type="dxa"/>
            <w:tcBorders>
              <w:top w:val="nil"/>
              <w:left w:val="nil"/>
              <w:bottom w:val="single" w:sz="36" w:space="0" w:color="00B388"/>
              <w:right w:val="nil"/>
            </w:tcBorders>
            <w:hideMark/>
          </w:tcPr>
          <w:p w14:paraId="013E937B" w14:textId="77777777" w:rsidR="00FE7EE5" w:rsidRPr="00111F9B" w:rsidRDefault="00FE7EE5" w:rsidP="00F1527D">
            <w:pPr>
              <w:spacing w:before="60" w:after="60"/>
              <w:rPr>
                <w:rFonts w:ascii="MetricHPE Semibold" w:eastAsia="MetricHPE Semibold" w:hAnsi="MetricHPE Semibold" w:cs="MetricHPE Semibold"/>
                <w:sz w:val="16"/>
                <w:szCs w:val="16"/>
              </w:rPr>
            </w:pPr>
            <w:r w:rsidRPr="5B01F6B7">
              <w:rPr>
                <w:rFonts w:ascii="MetricHPE Semibold" w:eastAsia="MetricHPE Semibold" w:hAnsi="MetricHPE Semibold" w:cs="MetricHPE Semibold"/>
                <w:sz w:val="16"/>
                <w:szCs w:val="16"/>
              </w:rPr>
              <w:t>Description</w:t>
            </w:r>
          </w:p>
        </w:tc>
      </w:tr>
      <w:tr w:rsidR="00FE7EE5" w:rsidRPr="00111F9B" w14:paraId="3AD07700" w14:textId="77777777" w:rsidTr="00F1527D">
        <w:tc>
          <w:tcPr>
            <w:tcW w:w="1076" w:type="dxa"/>
            <w:tcBorders>
              <w:top w:val="single" w:sz="2" w:space="0" w:color="auto"/>
              <w:left w:val="nil"/>
              <w:bottom w:val="single" w:sz="2" w:space="0" w:color="auto"/>
              <w:right w:val="nil"/>
            </w:tcBorders>
          </w:tcPr>
          <w:p w14:paraId="6CB52B79" w14:textId="77777777" w:rsidR="00FE7EE5" w:rsidRPr="00111F9B" w:rsidRDefault="00FE7EE5" w:rsidP="00F1527D">
            <w:pPr>
              <w:pStyle w:val="TableBody8pt"/>
            </w:pPr>
            <w:r>
              <w:t xml:space="preserve"> </w:t>
            </w:r>
          </w:p>
        </w:tc>
        <w:tc>
          <w:tcPr>
            <w:tcW w:w="2524" w:type="dxa"/>
            <w:tcBorders>
              <w:top w:val="single" w:sz="2" w:space="0" w:color="auto"/>
              <w:left w:val="nil"/>
              <w:bottom w:val="single" w:sz="2" w:space="0" w:color="auto"/>
              <w:right w:val="nil"/>
            </w:tcBorders>
          </w:tcPr>
          <w:p w14:paraId="7D51ADF9" w14:textId="77777777" w:rsidR="00FE7EE5" w:rsidRPr="00111F9B" w:rsidRDefault="00FE7EE5" w:rsidP="00F1527D">
            <w:pPr>
              <w:pStyle w:val="TableBody8pt"/>
            </w:pPr>
            <w:r>
              <w:t xml:space="preserve"> </w:t>
            </w:r>
          </w:p>
        </w:tc>
        <w:tc>
          <w:tcPr>
            <w:tcW w:w="6360" w:type="dxa"/>
            <w:tcBorders>
              <w:top w:val="single" w:sz="2" w:space="0" w:color="auto"/>
              <w:left w:val="nil"/>
              <w:bottom w:val="single" w:sz="2" w:space="0" w:color="auto"/>
              <w:right w:val="nil"/>
            </w:tcBorders>
          </w:tcPr>
          <w:p w14:paraId="418C34C0" w14:textId="77777777" w:rsidR="00FE7EE5" w:rsidRPr="00111F9B" w:rsidRDefault="00FE7EE5" w:rsidP="00F1527D">
            <w:pPr>
              <w:pStyle w:val="TableBody8pt"/>
            </w:pPr>
            <w:r>
              <w:rPr>
                <w:rFonts w:ascii="MetricHPE Semibold" w:eastAsia="MetricHPE Semibold" w:hAnsi="MetricHPE Semibold" w:cs="MetricHPE Semibold"/>
                <w:szCs w:val="16"/>
              </w:rPr>
              <w:t>HPE Synergy Fabric Components</w:t>
            </w:r>
          </w:p>
        </w:tc>
      </w:tr>
      <w:tr w:rsidR="00FE7EE5" w:rsidRPr="00111F9B" w14:paraId="165427FD" w14:textId="77777777" w:rsidTr="00F1527D">
        <w:tc>
          <w:tcPr>
            <w:tcW w:w="1076" w:type="dxa"/>
            <w:tcBorders>
              <w:top w:val="single" w:sz="2" w:space="0" w:color="auto"/>
              <w:left w:val="nil"/>
              <w:bottom w:val="single" w:sz="2" w:space="0" w:color="auto"/>
              <w:right w:val="nil"/>
            </w:tcBorders>
          </w:tcPr>
          <w:p w14:paraId="6A721F40" w14:textId="77777777" w:rsidR="00FE7EE5" w:rsidRPr="00111F9B" w:rsidRDefault="00FE7EE5" w:rsidP="00F1527D">
            <w:pPr>
              <w:pStyle w:val="TableBody8pt"/>
            </w:pPr>
            <w:r>
              <w:t>2</w:t>
            </w:r>
          </w:p>
        </w:tc>
        <w:tc>
          <w:tcPr>
            <w:tcW w:w="2524" w:type="dxa"/>
            <w:tcBorders>
              <w:top w:val="single" w:sz="2" w:space="0" w:color="auto"/>
              <w:left w:val="nil"/>
              <w:bottom w:val="single" w:sz="2" w:space="0" w:color="auto"/>
              <w:right w:val="nil"/>
            </w:tcBorders>
            <w:vAlign w:val="bottom"/>
          </w:tcPr>
          <w:p w14:paraId="3725DBCD" w14:textId="77777777" w:rsidR="00FE7EE5" w:rsidRPr="001F58DF" w:rsidRDefault="00FE7EE5" w:rsidP="00F1527D">
            <w:pPr>
              <w:pStyle w:val="TableBody8pt"/>
            </w:pPr>
            <w:r w:rsidRPr="001F58DF">
              <w:t>794502-B23</w:t>
            </w:r>
          </w:p>
        </w:tc>
        <w:tc>
          <w:tcPr>
            <w:tcW w:w="6360" w:type="dxa"/>
            <w:tcBorders>
              <w:top w:val="single" w:sz="2" w:space="0" w:color="auto"/>
              <w:left w:val="nil"/>
              <w:bottom w:val="single" w:sz="2" w:space="0" w:color="auto"/>
              <w:right w:val="nil"/>
            </w:tcBorders>
            <w:vAlign w:val="bottom"/>
          </w:tcPr>
          <w:p w14:paraId="426E237C" w14:textId="77777777" w:rsidR="00FE7EE5" w:rsidRPr="00AB32FD" w:rsidRDefault="00FE7EE5" w:rsidP="00F1527D">
            <w:pPr>
              <w:pStyle w:val="TableBody8pt"/>
              <w:rPr>
                <w:lang w:val="fr-FR"/>
              </w:rPr>
            </w:pPr>
            <w:r w:rsidRPr="00AB32FD">
              <w:rPr>
                <w:lang w:val="fr-FR"/>
              </w:rPr>
              <w:t>HPE VC SE 40Gb F8 Module</w:t>
            </w:r>
          </w:p>
        </w:tc>
      </w:tr>
      <w:tr w:rsidR="00FE7EE5" w:rsidRPr="00111F9B" w14:paraId="65BD205A" w14:textId="77777777" w:rsidTr="00F1527D">
        <w:tc>
          <w:tcPr>
            <w:tcW w:w="1076" w:type="dxa"/>
            <w:tcBorders>
              <w:top w:val="single" w:sz="2" w:space="0" w:color="auto"/>
              <w:left w:val="nil"/>
              <w:bottom w:val="single" w:sz="2" w:space="0" w:color="auto"/>
              <w:right w:val="nil"/>
            </w:tcBorders>
          </w:tcPr>
          <w:p w14:paraId="358EC384" w14:textId="77777777" w:rsidR="00FE7EE5" w:rsidRPr="00111F9B" w:rsidRDefault="00FE7EE5" w:rsidP="00F1527D">
            <w:pPr>
              <w:pStyle w:val="TableBody8pt"/>
            </w:pPr>
            <w:r>
              <w:t>4</w:t>
            </w:r>
          </w:p>
        </w:tc>
        <w:tc>
          <w:tcPr>
            <w:tcW w:w="2524" w:type="dxa"/>
            <w:tcBorders>
              <w:top w:val="single" w:sz="2" w:space="0" w:color="auto"/>
              <w:left w:val="nil"/>
              <w:bottom w:val="single" w:sz="2" w:space="0" w:color="auto"/>
              <w:right w:val="nil"/>
            </w:tcBorders>
            <w:vAlign w:val="bottom"/>
          </w:tcPr>
          <w:p w14:paraId="40EF780B" w14:textId="77777777" w:rsidR="00FE7EE5" w:rsidRPr="001F58DF" w:rsidRDefault="00FE7EE5" w:rsidP="00F1527D">
            <w:pPr>
              <w:pStyle w:val="TableBody8pt"/>
            </w:pPr>
            <w:r w:rsidRPr="001F58DF">
              <w:t>779218-B21</w:t>
            </w:r>
          </w:p>
        </w:tc>
        <w:tc>
          <w:tcPr>
            <w:tcW w:w="6360" w:type="dxa"/>
            <w:tcBorders>
              <w:top w:val="single" w:sz="2" w:space="0" w:color="auto"/>
              <w:left w:val="nil"/>
              <w:bottom w:val="single" w:sz="2" w:space="0" w:color="auto"/>
              <w:right w:val="nil"/>
            </w:tcBorders>
            <w:vAlign w:val="bottom"/>
          </w:tcPr>
          <w:p w14:paraId="3DDD16B6" w14:textId="77777777" w:rsidR="00FE7EE5" w:rsidRPr="001F58DF" w:rsidRDefault="00FE7EE5" w:rsidP="00F1527D">
            <w:pPr>
              <w:pStyle w:val="TableBody8pt"/>
            </w:pPr>
            <w:r w:rsidRPr="001F58DF">
              <w:t>HPE Synergy 20Gb Interconnect Link Mod</w:t>
            </w:r>
          </w:p>
        </w:tc>
      </w:tr>
      <w:tr w:rsidR="00FE7EE5" w:rsidRPr="00111F9B" w14:paraId="4C024286" w14:textId="77777777" w:rsidTr="00F1527D">
        <w:tc>
          <w:tcPr>
            <w:tcW w:w="1076" w:type="dxa"/>
            <w:tcBorders>
              <w:top w:val="single" w:sz="2" w:space="0" w:color="auto"/>
              <w:left w:val="nil"/>
              <w:bottom w:val="single" w:sz="2" w:space="0" w:color="auto"/>
              <w:right w:val="nil"/>
            </w:tcBorders>
          </w:tcPr>
          <w:p w14:paraId="238F0D8A" w14:textId="77777777" w:rsidR="00FE7EE5" w:rsidRPr="00111F9B" w:rsidRDefault="00FE7EE5" w:rsidP="00F1527D">
            <w:pPr>
              <w:pStyle w:val="TableBody8pt"/>
            </w:pPr>
            <w:r>
              <w:t>6</w:t>
            </w:r>
          </w:p>
        </w:tc>
        <w:tc>
          <w:tcPr>
            <w:tcW w:w="2524" w:type="dxa"/>
            <w:tcBorders>
              <w:top w:val="single" w:sz="2" w:space="0" w:color="auto"/>
              <w:left w:val="nil"/>
              <w:bottom w:val="single" w:sz="2" w:space="0" w:color="auto"/>
              <w:right w:val="nil"/>
            </w:tcBorders>
            <w:vAlign w:val="bottom"/>
          </w:tcPr>
          <w:p w14:paraId="42072FBD" w14:textId="77777777" w:rsidR="00FE7EE5" w:rsidRPr="001F58DF" w:rsidRDefault="00FE7EE5" w:rsidP="00F1527D">
            <w:pPr>
              <w:pStyle w:val="TableBody8pt"/>
            </w:pPr>
            <w:r w:rsidRPr="001F58DF">
              <w:t xml:space="preserve">755985-B21 </w:t>
            </w:r>
          </w:p>
        </w:tc>
        <w:tc>
          <w:tcPr>
            <w:tcW w:w="6360" w:type="dxa"/>
            <w:tcBorders>
              <w:top w:val="single" w:sz="2" w:space="0" w:color="auto"/>
              <w:left w:val="nil"/>
              <w:bottom w:val="single" w:sz="2" w:space="0" w:color="auto"/>
              <w:right w:val="nil"/>
            </w:tcBorders>
            <w:vAlign w:val="bottom"/>
          </w:tcPr>
          <w:p w14:paraId="28BF3FE0" w14:textId="77777777" w:rsidR="00FE7EE5" w:rsidRPr="001F58DF" w:rsidRDefault="00FE7EE5" w:rsidP="00F1527D">
            <w:pPr>
              <w:pStyle w:val="TableBody8pt"/>
            </w:pPr>
            <w:r w:rsidRPr="001F58DF">
              <w:t>HPE Synergy 12Gb SAS Connection Module</w:t>
            </w:r>
            <w:r>
              <w:t xml:space="preserve"> </w:t>
            </w:r>
          </w:p>
        </w:tc>
      </w:tr>
      <w:tr w:rsidR="00FE7EE5" w:rsidRPr="00111F9B" w14:paraId="1C0B0D0A" w14:textId="77777777" w:rsidTr="00F1527D">
        <w:tc>
          <w:tcPr>
            <w:tcW w:w="1076" w:type="dxa"/>
            <w:tcBorders>
              <w:top w:val="single" w:sz="2" w:space="0" w:color="auto"/>
              <w:left w:val="nil"/>
              <w:bottom w:val="single" w:sz="2" w:space="0" w:color="auto"/>
              <w:right w:val="nil"/>
            </w:tcBorders>
          </w:tcPr>
          <w:p w14:paraId="0DBEF9D5" w14:textId="77777777" w:rsidR="00FE7EE5" w:rsidRPr="00111F9B" w:rsidRDefault="00FE7EE5" w:rsidP="00F1527D">
            <w:pPr>
              <w:pStyle w:val="TableBody8pt"/>
            </w:pPr>
            <w:r>
              <w:t xml:space="preserve"> </w:t>
            </w:r>
          </w:p>
        </w:tc>
        <w:tc>
          <w:tcPr>
            <w:tcW w:w="2524" w:type="dxa"/>
            <w:tcBorders>
              <w:top w:val="single" w:sz="2" w:space="0" w:color="auto"/>
              <w:left w:val="nil"/>
              <w:bottom w:val="single" w:sz="2" w:space="0" w:color="auto"/>
              <w:right w:val="nil"/>
            </w:tcBorders>
          </w:tcPr>
          <w:p w14:paraId="72830A1C" w14:textId="77777777" w:rsidR="00FE7EE5" w:rsidRPr="00111F9B" w:rsidRDefault="00FE7EE5" w:rsidP="00F1527D">
            <w:pPr>
              <w:pStyle w:val="TableBody8pt"/>
            </w:pPr>
            <w:r>
              <w:t xml:space="preserve"> </w:t>
            </w:r>
          </w:p>
        </w:tc>
        <w:tc>
          <w:tcPr>
            <w:tcW w:w="6360" w:type="dxa"/>
            <w:tcBorders>
              <w:top w:val="single" w:sz="2" w:space="0" w:color="auto"/>
              <w:left w:val="nil"/>
              <w:bottom w:val="single" w:sz="2" w:space="0" w:color="auto"/>
              <w:right w:val="nil"/>
            </w:tcBorders>
          </w:tcPr>
          <w:p w14:paraId="2827DB0B" w14:textId="34F7A67F" w:rsidR="00FE7EE5" w:rsidRPr="00111F9B" w:rsidRDefault="00FE7EE5" w:rsidP="00F1527D">
            <w:pPr>
              <w:pStyle w:val="TableBody8pt"/>
            </w:pPr>
            <w:r>
              <w:rPr>
                <w:rFonts w:ascii="MetricHPE Semibold" w:eastAsia="MetricHPE Semibold" w:hAnsi="MetricHPE Semibold" w:cs="MetricHPE Semibold"/>
                <w:szCs w:val="16"/>
              </w:rPr>
              <w:t>HPE Synergy Composable Storage Components</w:t>
            </w:r>
            <w:r w:rsidR="008A3DC8">
              <w:rPr>
                <w:rFonts w:ascii="MetricHPE Semibold" w:eastAsia="MetricHPE Semibold" w:hAnsi="MetricHPE Semibold" w:cs="MetricHPE Semibold"/>
                <w:szCs w:val="16"/>
              </w:rPr>
              <w:t xml:space="preserve"> (not used in this solution)</w:t>
            </w:r>
          </w:p>
        </w:tc>
      </w:tr>
      <w:tr w:rsidR="00FE7EE5" w:rsidRPr="00111F9B" w14:paraId="7ECE61CC" w14:textId="77777777" w:rsidTr="00F1527D">
        <w:tc>
          <w:tcPr>
            <w:tcW w:w="1076" w:type="dxa"/>
            <w:tcBorders>
              <w:top w:val="single" w:sz="2" w:space="0" w:color="auto"/>
              <w:left w:val="nil"/>
              <w:bottom w:val="single" w:sz="2" w:space="0" w:color="auto"/>
              <w:right w:val="nil"/>
            </w:tcBorders>
          </w:tcPr>
          <w:p w14:paraId="62C08907" w14:textId="1BBB311A" w:rsidR="00FE7EE5" w:rsidRDefault="008A3DC8" w:rsidP="00F1527D">
            <w:pPr>
              <w:pStyle w:val="TableBody8pt"/>
            </w:pPr>
            <w:r>
              <w:t>3</w:t>
            </w:r>
          </w:p>
        </w:tc>
        <w:tc>
          <w:tcPr>
            <w:tcW w:w="2524" w:type="dxa"/>
            <w:tcBorders>
              <w:top w:val="single" w:sz="2" w:space="0" w:color="auto"/>
              <w:left w:val="nil"/>
              <w:bottom w:val="single" w:sz="2" w:space="0" w:color="auto"/>
              <w:right w:val="nil"/>
            </w:tcBorders>
            <w:vAlign w:val="bottom"/>
          </w:tcPr>
          <w:p w14:paraId="0F55C203" w14:textId="66F7E13D" w:rsidR="00FE7EE5" w:rsidRDefault="008A3DC8" w:rsidP="00F1527D">
            <w:pPr>
              <w:pStyle w:val="TableBody8pt"/>
            </w:pPr>
            <w:r w:rsidRPr="008A3DC8">
              <w:t>835386-B21</w:t>
            </w:r>
          </w:p>
        </w:tc>
        <w:tc>
          <w:tcPr>
            <w:tcW w:w="6360" w:type="dxa"/>
            <w:tcBorders>
              <w:top w:val="single" w:sz="2" w:space="0" w:color="auto"/>
              <w:left w:val="nil"/>
              <w:bottom w:val="single" w:sz="2" w:space="0" w:color="auto"/>
              <w:right w:val="nil"/>
            </w:tcBorders>
            <w:vAlign w:val="bottom"/>
          </w:tcPr>
          <w:p w14:paraId="6800B937" w14:textId="07637F32" w:rsidR="00FE7EE5" w:rsidRDefault="008A3DC8" w:rsidP="00F1527D">
            <w:pPr>
              <w:pStyle w:val="TableBody8pt"/>
            </w:pPr>
            <w:r w:rsidRPr="008A3DC8">
              <w:t>HPE Synergy D3940 CTO Storage Module</w:t>
            </w:r>
          </w:p>
        </w:tc>
      </w:tr>
      <w:tr w:rsidR="008A3DC8" w:rsidRPr="00111F9B" w14:paraId="3877A0AB" w14:textId="77777777" w:rsidTr="00F1527D">
        <w:tc>
          <w:tcPr>
            <w:tcW w:w="1076" w:type="dxa"/>
            <w:tcBorders>
              <w:top w:val="single" w:sz="2" w:space="0" w:color="auto"/>
              <w:left w:val="nil"/>
              <w:bottom w:val="single" w:sz="2" w:space="0" w:color="auto"/>
              <w:right w:val="nil"/>
            </w:tcBorders>
          </w:tcPr>
          <w:p w14:paraId="1278A813" w14:textId="7757798D" w:rsidR="008A3DC8" w:rsidRDefault="008A3DC8" w:rsidP="00F1527D">
            <w:pPr>
              <w:pStyle w:val="TableBody8pt"/>
            </w:pPr>
            <w:r>
              <w:t>3</w:t>
            </w:r>
          </w:p>
        </w:tc>
        <w:tc>
          <w:tcPr>
            <w:tcW w:w="2524" w:type="dxa"/>
            <w:tcBorders>
              <w:top w:val="single" w:sz="2" w:space="0" w:color="auto"/>
              <w:left w:val="nil"/>
              <w:bottom w:val="single" w:sz="2" w:space="0" w:color="auto"/>
              <w:right w:val="nil"/>
            </w:tcBorders>
            <w:vAlign w:val="bottom"/>
          </w:tcPr>
          <w:p w14:paraId="39D4A5C3" w14:textId="65EF3966" w:rsidR="008A3DC8" w:rsidRDefault="008A3DC8" w:rsidP="00F1527D">
            <w:pPr>
              <w:pStyle w:val="TableBody8pt"/>
            </w:pPr>
            <w:r w:rsidRPr="008A3DC8">
              <w:t>757323-B21</w:t>
            </w:r>
          </w:p>
        </w:tc>
        <w:tc>
          <w:tcPr>
            <w:tcW w:w="6360" w:type="dxa"/>
            <w:tcBorders>
              <w:top w:val="single" w:sz="2" w:space="0" w:color="auto"/>
              <w:left w:val="nil"/>
              <w:bottom w:val="single" w:sz="2" w:space="0" w:color="auto"/>
              <w:right w:val="nil"/>
            </w:tcBorders>
            <w:vAlign w:val="bottom"/>
          </w:tcPr>
          <w:p w14:paraId="2DE800E8" w14:textId="67363D2C" w:rsidR="008A3DC8" w:rsidRDefault="008A3DC8" w:rsidP="00F1527D">
            <w:pPr>
              <w:pStyle w:val="TableBody8pt"/>
            </w:pPr>
            <w:r w:rsidRPr="008A3DC8">
              <w:t>HPE Synergy D3940 IO Adapter</w:t>
            </w:r>
          </w:p>
        </w:tc>
      </w:tr>
      <w:tr w:rsidR="008A3DC8" w:rsidRPr="00111F9B" w14:paraId="7201EB37" w14:textId="77777777" w:rsidTr="00F1527D">
        <w:tc>
          <w:tcPr>
            <w:tcW w:w="1076" w:type="dxa"/>
            <w:tcBorders>
              <w:top w:val="single" w:sz="2" w:space="0" w:color="auto"/>
              <w:left w:val="nil"/>
              <w:bottom w:val="single" w:sz="2" w:space="0" w:color="auto"/>
              <w:right w:val="nil"/>
            </w:tcBorders>
          </w:tcPr>
          <w:p w14:paraId="0B4ED438" w14:textId="71DEFE85" w:rsidR="008A3DC8" w:rsidRDefault="008A3DC8" w:rsidP="00F1527D">
            <w:pPr>
              <w:pStyle w:val="TableBody8pt"/>
            </w:pPr>
            <w:r>
              <w:t>30</w:t>
            </w:r>
          </w:p>
        </w:tc>
        <w:tc>
          <w:tcPr>
            <w:tcW w:w="2524" w:type="dxa"/>
            <w:tcBorders>
              <w:top w:val="single" w:sz="2" w:space="0" w:color="auto"/>
              <w:left w:val="nil"/>
              <w:bottom w:val="single" w:sz="2" w:space="0" w:color="auto"/>
              <w:right w:val="nil"/>
            </w:tcBorders>
            <w:vAlign w:val="bottom"/>
          </w:tcPr>
          <w:p w14:paraId="6A302A94" w14:textId="707586FF" w:rsidR="008A3DC8" w:rsidRDefault="008A3DC8" w:rsidP="00F1527D">
            <w:pPr>
              <w:pStyle w:val="TableBody8pt"/>
            </w:pPr>
            <w:r w:rsidRPr="008A3DC8">
              <w:t>785067-B21</w:t>
            </w:r>
          </w:p>
        </w:tc>
        <w:tc>
          <w:tcPr>
            <w:tcW w:w="6360" w:type="dxa"/>
            <w:tcBorders>
              <w:top w:val="single" w:sz="2" w:space="0" w:color="auto"/>
              <w:left w:val="nil"/>
              <w:bottom w:val="single" w:sz="2" w:space="0" w:color="auto"/>
              <w:right w:val="nil"/>
            </w:tcBorders>
            <w:vAlign w:val="bottom"/>
          </w:tcPr>
          <w:p w14:paraId="54DE5F7C" w14:textId="5BB1F60E" w:rsidR="008A3DC8" w:rsidRDefault="008A3DC8" w:rsidP="00F1527D">
            <w:pPr>
              <w:pStyle w:val="TableBody8pt"/>
            </w:pPr>
            <w:r w:rsidRPr="008A3DC8">
              <w:t>HPE 300GB 12G SAS 10K 2.5in SC ENT HDD</w:t>
            </w:r>
          </w:p>
        </w:tc>
      </w:tr>
      <w:tr w:rsidR="008A3DC8" w:rsidRPr="00111F9B" w14:paraId="74866FC8" w14:textId="77777777" w:rsidTr="00F1527D">
        <w:tc>
          <w:tcPr>
            <w:tcW w:w="1076" w:type="dxa"/>
            <w:tcBorders>
              <w:top w:val="single" w:sz="2" w:space="0" w:color="auto"/>
              <w:left w:val="nil"/>
              <w:bottom w:val="single" w:sz="2" w:space="0" w:color="auto"/>
              <w:right w:val="nil"/>
            </w:tcBorders>
          </w:tcPr>
          <w:p w14:paraId="417583DE" w14:textId="77777777" w:rsidR="008A3DC8" w:rsidRDefault="008A3DC8" w:rsidP="00F1527D">
            <w:pPr>
              <w:pStyle w:val="TableBody8pt"/>
            </w:pPr>
          </w:p>
        </w:tc>
        <w:tc>
          <w:tcPr>
            <w:tcW w:w="2524" w:type="dxa"/>
            <w:tcBorders>
              <w:top w:val="single" w:sz="2" w:space="0" w:color="auto"/>
              <w:left w:val="nil"/>
              <w:bottom w:val="single" w:sz="2" w:space="0" w:color="auto"/>
              <w:right w:val="nil"/>
            </w:tcBorders>
            <w:vAlign w:val="bottom"/>
          </w:tcPr>
          <w:p w14:paraId="5450B4F6" w14:textId="77777777" w:rsidR="008A3DC8" w:rsidRDefault="008A3DC8" w:rsidP="00F1527D">
            <w:pPr>
              <w:pStyle w:val="TableBody8pt"/>
            </w:pPr>
          </w:p>
        </w:tc>
        <w:tc>
          <w:tcPr>
            <w:tcW w:w="6360" w:type="dxa"/>
            <w:tcBorders>
              <w:top w:val="single" w:sz="2" w:space="0" w:color="auto"/>
              <w:left w:val="nil"/>
              <w:bottom w:val="single" w:sz="2" w:space="0" w:color="auto"/>
              <w:right w:val="nil"/>
            </w:tcBorders>
            <w:vAlign w:val="bottom"/>
          </w:tcPr>
          <w:p w14:paraId="373B2EFD" w14:textId="77777777" w:rsidR="008A3DC8" w:rsidRDefault="008A3DC8" w:rsidP="00F1527D">
            <w:pPr>
              <w:pStyle w:val="TableBody8pt"/>
            </w:pPr>
          </w:p>
        </w:tc>
      </w:tr>
      <w:tr w:rsidR="00FE7EE5" w:rsidRPr="00111F9B" w14:paraId="7761E73D" w14:textId="77777777" w:rsidTr="00F1527D">
        <w:tc>
          <w:tcPr>
            <w:tcW w:w="1076" w:type="dxa"/>
            <w:tcBorders>
              <w:top w:val="single" w:sz="2" w:space="0" w:color="auto"/>
              <w:left w:val="nil"/>
              <w:bottom w:val="single" w:sz="2" w:space="0" w:color="auto"/>
              <w:right w:val="nil"/>
            </w:tcBorders>
          </w:tcPr>
          <w:p w14:paraId="4E8AC1C0" w14:textId="77777777" w:rsidR="00FE7EE5" w:rsidRPr="00B51823" w:rsidRDefault="00FE7EE5" w:rsidP="00F1527D">
            <w:pPr>
              <w:pStyle w:val="TableBody8pt"/>
            </w:pPr>
          </w:p>
        </w:tc>
        <w:tc>
          <w:tcPr>
            <w:tcW w:w="2524" w:type="dxa"/>
            <w:tcBorders>
              <w:top w:val="single" w:sz="2" w:space="0" w:color="auto"/>
              <w:left w:val="nil"/>
              <w:bottom w:val="single" w:sz="2" w:space="0" w:color="auto"/>
              <w:right w:val="nil"/>
            </w:tcBorders>
          </w:tcPr>
          <w:p w14:paraId="3C37B94B" w14:textId="77777777" w:rsidR="00FE7EE5" w:rsidRDefault="00FE7EE5" w:rsidP="00F1527D">
            <w:pPr>
              <w:pStyle w:val="TableBody8pt"/>
            </w:pPr>
          </w:p>
        </w:tc>
        <w:tc>
          <w:tcPr>
            <w:tcW w:w="6360" w:type="dxa"/>
            <w:tcBorders>
              <w:top w:val="single" w:sz="2" w:space="0" w:color="auto"/>
              <w:left w:val="nil"/>
              <w:bottom w:val="single" w:sz="2" w:space="0" w:color="auto"/>
              <w:right w:val="nil"/>
            </w:tcBorders>
          </w:tcPr>
          <w:p w14:paraId="40CC4438" w14:textId="77777777" w:rsidR="00FE7EE5" w:rsidRDefault="00FE7EE5" w:rsidP="00F1527D">
            <w:pPr>
              <w:pStyle w:val="TableBody8pt"/>
            </w:pPr>
            <w:r>
              <w:rPr>
                <w:rFonts w:ascii="MetricHPE Semibold" w:eastAsia="MetricHPE Semibold" w:hAnsi="MetricHPE Semibold" w:cs="MetricHPE Semibold"/>
                <w:szCs w:val="16"/>
              </w:rPr>
              <w:t>Cables and Transceivers</w:t>
            </w:r>
          </w:p>
        </w:tc>
      </w:tr>
      <w:tr w:rsidR="00FE7EE5" w:rsidRPr="00111F9B" w14:paraId="7D613332" w14:textId="77777777" w:rsidTr="00F1527D">
        <w:tc>
          <w:tcPr>
            <w:tcW w:w="1076" w:type="dxa"/>
            <w:tcBorders>
              <w:top w:val="single" w:sz="2" w:space="0" w:color="auto"/>
              <w:left w:val="nil"/>
              <w:bottom w:val="single" w:sz="2" w:space="0" w:color="auto"/>
              <w:right w:val="nil"/>
            </w:tcBorders>
          </w:tcPr>
          <w:p w14:paraId="01F119A2" w14:textId="77777777" w:rsidR="00FE7EE5" w:rsidRDefault="00FE7EE5" w:rsidP="00F1527D">
            <w:pPr>
              <w:pStyle w:val="TableBody8pt"/>
            </w:pPr>
            <w:r>
              <w:t>8</w:t>
            </w:r>
          </w:p>
        </w:tc>
        <w:tc>
          <w:tcPr>
            <w:tcW w:w="2524" w:type="dxa"/>
            <w:tcBorders>
              <w:top w:val="single" w:sz="2" w:space="0" w:color="auto"/>
              <w:left w:val="nil"/>
              <w:bottom w:val="single" w:sz="2" w:space="0" w:color="auto"/>
              <w:right w:val="nil"/>
            </w:tcBorders>
            <w:vAlign w:val="bottom"/>
          </w:tcPr>
          <w:p w14:paraId="197102BE" w14:textId="77777777" w:rsidR="00FE7EE5" w:rsidRPr="00102F93" w:rsidRDefault="00FE7EE5" w:rsidP="00F1527D">
            <w:pPr>
              <w:pStyle w:val="TableBody8pt"/>
            </w:pPr>
            <w:r w:rsidRPr="00102F93">
              <w:t>804101-B21</w:t>
            </w:r>
          </w:p>
        </w:tc>
        <w:tc>
          <w:tcPr>
            <w:tcW w:w="6360" w:type="dxa"/>
            <w:tcBorders>
              <w:top w:val="single" w:sz="2" w:space="0" w:color="auto"/>
              <w:left w:val="nil"/>
              <w:bottom w:val="single" w:sz="2" w:space="0" w:color="auto"/>
              <w:right w:val="nil"/>
            </w:tcBorders>
            <w:vAlign w:val="bottom"/>
          </w:tcPr>
          <w:p w14:paraId="1F82F0EB" w14:textId="77777777" w:rsidR="00FE7EE5" w:rsidRPr="00102F93" w:rsidRDefault="00FE7EE5" w:rsidP="00F1527D">
            <w:pPr>
              <w:pStyle w:val="TableBody8pt"/>
            </w:pPr>
            <w:r w:rsidRPr="00102F93">
              <w:t>HPE Synergy Interconnect Link 3m AOC</w:t>
            </w:r>
          </w:p>
        </w:tc>
      </w:tr>
      <w:tr w:rsidR="00FE7EE5" w:rsidRPr="00111F9B" w14:paraId="06805DAD" w14:textId="77777777" w:rsidTr="00F1527D">
        <w:tc>
          <w:tcPr>
            <w:tcW w:w="1076" w:type="dxa"/>
            <w:tcBorders>
              <w:top w:val="single" w:sz="2" w:space="0" w:color="auto"/>
              <w:left w:val="nil"/>
              <w:bottom w:val="single" w:sz="2" w:space="0" w:color="auto"/>
              <w:right w:val="nil"/>
            </w:tcBorders>
          </w:tcPr>
          <w:p w14:paraId="14F5FE7A" w14:textId="77777777" w:rsidR="00FE7EE5" w:rsidRDefault="00FE7EE5" w:rsidP="00F1527D">
            <w:pPr>
              <w:pStyle w:val="TableBody8pt"/>
            </w:pPr>
            <w:r>
              <w:t>2</w:t>
            </w:r>
          </w:p>
        </w:tc>
        <w:tc>
          <w:tcPr>
            <w:tcW w:w="2524" w:type="dxa"/>
            <w:tcBorders>
              <w:top w:val="single" w:sz="2" w:space="0" w:color="auto"/>
              <w:left w:val="nil"/>
              <w:bottom w:val="single" w:sz="2" w:space="0" w:color="auto"/>
              <w:right w:val="nil"/>
            </w:tcBorders>
            <w:vAlign w:val="bottom"/>
          </w:tcPr>
          <w:p w14:paraId="3C3044CB" w14:textId="77777777" w:rsidR="00FE7EE5" w:rsidRPr="00102F93" w:rsidRDefault="00FE7EE5" w:rsidP="00F1527D">
            <w:pPr>
              <w:pStyle w:val="TableBody8pt"/>
            </w:pPr>
            <w:r w:rsidRPr="00102F93">
              <w:t>720199-B21</w:t>
            </w:r>
          </w:p>
        </w:tc>
        <w:tc>
          <w:tcPr>
            <w:tcW w:w="6360" w:type="dxa"/>
            <w:tcBorders>
              <w:top w:val="single" w:sz="2" w:space="0" w:color="auto"/>
              <w:left w:val="nil"/>
              <w:bottom w:val="single" w:sz="2" w:space="0" w:color="auto"/>
              <w:right w:val="nil"/>
            </w:tcBorders>
            <w:vAlign w:val="bottom"/>
          </w:tcPr>
          <w:p w14:paraId="22CBFB9C" w14:textId="77777777" w:rsidR="00FE7EE5" w:rsidRPr="00102F93" w:rsidRDefault="00FE7EE5" w:rsidP="00F1527D">
            <w:pPr>
              <w:pStyle w:val="TableBody8pt"/>
            </w:pPr>
            <w:r w:rsidRPr="00102F93">
              <w:t>HP</w:t>
            </w:r>
            <w:r>
              <w:t>E</w:t>
            </w:r>
            <w:r w:rsidRPr="00102F93">
              <w:t xml:space="preserve"> BLc 40G QSFP+ QSFP+ 3m DAC Cable</w:t>
            </w:r>
          </w:p>
        </w:tc>
      </w:tr>
      <w:tr w:rsidR="00FE7EE5" w:rsidRPr="00111F9B" w14:paraId="3C393B7F" w14:textId="77777777" w:rsidTr="00F1527D">
        <w:tc>
          <w:tcPr>
            <w:tcW w:w="1076" w:type="dxa"/>
            <w:tcBorders>
              <w:top w:val="single" w:sz="2" w:space="0" w:color="auto"/>
              <w:left w:val="nil"/>
              <w:bottom w:val="single" w:sz="2" w:space="0" w:color="auto"/>
              <w:right w:val="nil"/>
            </w:tcBorders>
          </w:tcPr>
          <w:p w14:paraId="05966CB3" w14:textId="77777777" w:rsidR="00FE7EE5" w:rsidRDefault="00FE7EE5" w:rsidP="00F1527D">
            <w:pPr>
              <w:pStyle w:val="TableBody8pt"/>
            </w:pPr>
            <w:r>
              <w:t>8</w:t>
            </w:r>
          </w:p>
        </w:tc>
        <w:tc>
          <w:tcPr>
            <w:tcW w:w="2524" w:type="dxa"/>
            <w:tcBorders>
              <w:top w:val="single" w:sz="2" w:space="0" w:color="auto"/>
              <w:left w:val="nil"/>
              <w:bottom w:val="single" w:sz="2" w:space="0" w:color="auto"/>
              <w:right w:val="nil"/>
            </w:tcBorders>
            <w:vAlign w:val="bottom"/>
          </w:tcPr>
          <w:p w14:paraId="76D4C100" w14:textId="77777777" w:rsidR="00FE7EE5" w:rsidRPr="00102F93" w:rsidRDefault="00FE7EE5" w:rsidP="00F1527D">
            <w:pPr>
              <w:pStyle w:val="TableBody8pt"/>
            </w:pPr>
            <w:r w:rsidRPr="00102F93">
              <w:t>720193-B21</w:t>
            </w:r>
          </w:p>
        </w:tc>
        <w:tc>
          <w:tcPr>
            <w:tcW w:w="6360" w:type="dxa"/>
            <w:tcBorders>
              <w:top w:val="single" w:sz="2" w:space="0" w:color="auto"/>
              <w:left w:val="nil"/>
              <w:bottom w:val="single" w:sz="2" w:space="0" w:color="auto"/>
              <w:right w:val="nil"/>
            </w:tcBorders>
            <w:vAlign w:val="bottom"/>
          </w:tcPr>
          <w:p w14:paraId="5AFD231F" w14:textId="77777777" w:rsidR="00FE7EE5" w:rsidRPr="00102F93" w:rsidRDefault="00FE7EE5" w:rsidP="00F1527D">
            <w:pPr>
              <w:pStyle w:val="TableBody8pt"/>
            </w:pPr>
            <w:r w:rsidRPr="00102F93">
              <w:t>HP</w:t>
            </w:r>
            <w:r>
              <w:t>E</w:t>
            </w:r>
            <w:r w:rsidRPr="00102F93">
              <w:t xml:space="preserve"> BLc QSFP+ to SFP+ Adapter</w:t>
            </w:r>
          </w:p>
        </w:tc>
      </w:tr>
      <w:tr w:rsidR="00FE7EE5" w:rsidRPr="00111F9B" w14:paraId="6D4D625C" w14:textId="77777777" w:rsidTr="00F1527D">
        <w:tc>
          <w:tcPr>
            <w:tcW w:w="1076" w:type="dxa"/>
            <w:tcBorders>
              <w:top w:val="single" w:sz="2" w:space="0" w:color="auto"/>
              <w:left w:val="nil"/>
              <w:bottom w:val="single" w:sz="2" w:space="0" w:color="auto"/>
              <w:right w:val="nil"/>
            </w:tcBorders>
          </w:tcPr>
          <w:p w14:paraId="7AAC4BCD" w14:textId="77777777" w:rsidR="00FE7EE5" w:rsidRDefault="00FE7EE5" w:rsidP="00F1527D">
            <w:pPr>
              <w:pStyle w:val="TableBody8pt"/>
            </w:pPr>
            <w:r>
              <w:t>8</w:t>
            </w:r>
          </w:p>
        </w:tc>
        <w:tc>
          <w:tcPr>
            <w:tcW w:w="2524" w:type="dxa"/>
            <w:tcBorders>
              <w:top w:val="single" w:sz="2" w:space="0" w:color="auto"/>
              <w:left w:val="nil"/>
              <w:bottom w:val="single" w:sz="2" w:space="0" w:color="auto"/>
              <w:right w:val="nil"/>
            </w:tcBorders>
            <w:vAlign w:val="bottom"/>
          </w:tcPr>
          <w:p w14:paraId="3EE5016B" w14:textId="77777777" w:rsidR="00FE7EE5" w:rsidRPr="00102F93" w:rsidRDefault="00FE7EE5" w:rsidP="00F1527D">
            <w:pPr>
              <w:pStyle w:val="TableBody8pt"/>
            </w:pPr>
            <w:r w:rsidRPr="00102F93">
              <w:t>455883-B21</w:t>
            </w:r>
          </w:p>
        </w:tc>
        <w:tc>
          <w:tcPr>
            <w:tcW w:w="6360" w:type="dxa"/>
            <w:tcBorders>
              <w:top w:val="single" w:sz="2" w:space="0" w:color="auto"/>
              <w:left w:val="nil"/>
              <w:bottom w:val="single" w:sz="2" w:space="0" w:color="auto"/>
              <w:right w:val="nil"/>
            </w:tcBorders>
            <w:vAlign w:val="bottom"/>
          </w:tcPr>
          <w:p w14:paraId="727428C8" w14:textId="77777777" w:rsidR="00FE7EE5" w:rsidRPr="00102F93" w:rsidRDefault="00FE7EE5" w:rsidP="00F1527D">
            <w:pPr>
              <w:pStyle w:val="TableBody8pt"/>
            </w:pPr>
            <w:r w:rsidRPr="00102F93">
              <w:t>HP</w:t>
            </w:r>
            <w:r>
              <w:t>E</w:t>
            </w:r>
            <w:r w:rsidRPr="00102F93">
              <w:t xml:space="preserve"> BLc 10G SFP+ SR Transceiver</w:t>
            </w:r>
          </w:p>
        </w:tc>
      </w:tr>
      <w:tr w:rsidR="00FE7EE5" w:rsidRPr="00111F9B" w14:paraId="1983092B" w14:textId="77777777" w:rsidTr="00F1527D">
        <w:tc>
          <w:tcPr>
            <w:tcW w:w="1076" w:type="dxa"/>
            <w:tcBorders>
              <w:top w:val="single" w:sz="2" w:space="0" w:color="auto"/>
              <w:left w:val="nil"/>
              <w:bottom w:val="single" w:sz="2" w:space="0" w:color="auto"/>
              <w:right w:val="nil"/>
            </w:tcBorders>
          </w:tcPr>
          <w:p w14:paraId="4CC35E3B" w14:textId="77777777" w:rsidR="00FE7EE5" w:rsidRDefault="00FE7EE5" w:rsidP="00F1527D">
            <w:pPr>
              <w:pStyle w:val="TableBody8pt"/>
            </w:pPr>
            <w:r>
              <w:t>8</w:t>
            </w:r>
          </w:p>
        </w:tc>
        <w:tc>
          <w:tcPr>
            <w:tcW w:w="2524" w:type="dxa"/>
            <w:tcBorders>
              <w:top w:val="single" w:sz="2" w:space="0" w:color="auto"/>
              <w:left w:val="nil"/>
              <w:bottom w:val="single" w:sz="2" w:space="0" w:color="auto"/>
              <w:right w:val="nil"/>
            </w:tcBorders>
            <w:vAlign w:val="bottom"/>
          </w:tcPr>
          <w:p w14:paraId="7E02CC2E" w14:textId="77777777" w:rsidR="00FE7EE5" w:rsidRPr="00102F93" w:rsidRDefault="00FE7EE5" w:rsidP="00F1527D">
            <w:pPr>
              <w:pStyle w:val="TableBody8pt"/>
            </w:pPr>
            <w:r w:rsidRPr="00102F93">
              <w:t>AJ837A</w:t>
            </w:r>
          </w:p>
        </w:tc>
        <w:tc>
          <w:tcPr>
            <w:tcW w:w="6360" w:type="dxa"/>
            <w:tcBorders>
              <w:top w:val="single" w:sz="2" w:space="0" w:color="auto"/>
              <w:left w:val="nil"/>
              <w:bottom w:val="single" w:sz="2" w:space="0" w:color="auto"/>
              <w:right w:val="nil"/>
            </w:tcBorders>
            <w:vAlign w:val="bottom"/>
          </w:tcPr>
          <w:p w14:paraId="4C5FFD3E" w14:textId="77777777" w:rsidR="00FE7EE5" w:rsidRPr="00AB32FD" w:rsidRDefault="00FE7EE5" w:rsidP="00F1527D">
            <w:pPr>
              <w:pStyle w:val="TableBody8pt"/>
              <w:rPr>
                <w:lang w:val="fr-FR"/>
              </w:rPr>
            </w:pPr>
            <w:r w:rsidRPr="00AB32FD">
              <w:rPr>
                <w:lang w:val="fr-FR"/>
              </w:rPr>
              <w:t>HPE 15m Multi-mode OM3 LC/LC FC Cable</w:t>
            </w:r>
          </w:p>
        </w:tc>
      </w:tr>
      <w:tr w:rsidR="00FE7EE5" w:rsidRPr="00111F9B" w14:paraId="4DA385F6" w14:textId="77777777" w:rsidTr="00F1527D">
        <w:tc>
          <w:tcPr>
            <w:tcW w:w="1076" w:type="dxa"/>
            <w:tcBorders>
              <w:top w:val="single" w:sz="2" w:space="0" w:color="auto"/>
              <w:left w:val="nil"/>
              <w:bottom w:val="single" w:sz="2" w:space="0" w:color="auto"/>
              <w:right w:val="nil"/>
            </w:tcBorders>
          </w:tcPr>
          <w:p w14:paraId="530381B3" w14:textId="77777777" w:rsidR="00FE7EE5" w:rsidRDefault="00FE7EE5" w:rsidP="00F1527D">
            <w:pPr>
              <w:pStyle w:val="TableBody8pt"/>
            </w:pPr>
            <w:r>
              <w:t>9</w:t>
            </w:r>
          </w:p>
        </w:tc>
        <w:tc>
          <w:tcPr>
            <w:tcW w:w="2524" w:type="dxa"/>
            <w:tcBorders>
              <w:top w:val="single" w:sz="2" w:space="0" w:color="auto"/>
              <w:left w:val="nil"/>
              <w:bottom w:val="single" w:sz="2" w:space="0" w:color="auto"/>
              <w:right w:val="nil"/>
            </w:tcBorders>
            <w:vAlign w:val="bottom"/>
          </w:tcPr>
          <w:p w14:paraId="48938A04" w14:textId="77777777" w:rsidR="00FE7EE5" w:rsidRPr="00102F93" w:rsidRDefault="00FE7EE5" w:rsidP="00F1527D">
            <w:pPr>
              <w:pStyle w:val="TableBody8pt"/>
            </w:pPr>
            <w:r w:rsidRPr="00102F93">
              <w:t>861412-B21</w:t>
            </w:r>
          </w:p>
        </w:tc>
        <w:tc>
          <w:tcPr>
            <w:tcW w:w="6360" w:type="dxa"/>
            <w:tcBorders>
              <w:top w:val="single" w:sz="2" w:space="0" w:color="auto"/>
              <w:left w:val="nil"/>
              <w:bottom w:val="single" w:sz="2" w:space="0" w:color="auto"/>
              <w:right w:val="nil"/>
            </w:tcBorders>
            <w:vAlign w:val="bottom"/>
          </w:tcPr>
          <w:p w14:paraId="5F229B0F" w14:textId="77777777" w:rsidR="00FE7EE5" w:rsidRPr="00102F93" w:rsidRDefault="00FE7EE5" w:rsidP="00F1527D">
            <w:pPr>
              <w:pStyle w:val="TableBody8pt"/>
            </w:pPr>
            <w:r w:rsidRPr="00102F93">
              <w:t>HPE CAT6A 4ft Cbl</w:t>
            </w:r>
          </w:p>
        </w:tc>
      </w:tr>
      <w:tr w:rsidR="00FE7EE5" w:rsidRPr="00111F9B" w14:paraId="20BF5F3D" w14:textId="77777777" w:rsidTr="00F1527D">
        <w:tc>
          <w:tcPr>
            <w:tcW w:w="1076" w:type="dxa"/>
            <w:tcBorders>
              <w:top w:val="single" w:sz="2" w:space="0" w:color="auto"/>
              <w:left w:val="nil"/>
              <w:bottom w:val="single" w:sz="2" w:space="0" w:color="auto"/>
              <w:right w:val="nil"/>
            </w:tcBorders>
          </w:tcPr>
          <w:p w14:paraId="1556FD58" w14:textId="77777777" w:rsidR="00FE7EE5" w:rsidRDefault="00FE7EE5" w:rsidP="00F1527D">
            <w:pPr>
              <w:pStyle w:val="TableBody8pt"/>
            </w:pPr>
            <w:r>
              <w:t>2</w:t>
            </w:r>
          </w:p>
        </w:tc>
        <w:tc>
          <w:tcPr>
            <w:tcW w:w="2524" w:type="dxa"/>
            <w:tcBorders>
              <w:top w:val="single" w:sz="2" w:space="0" w:color="auto"/>
              <w:left w:val="nil"/>
              <w:bottom w:val="single" w:sz="2" w:space="0" w:color="auto"/>
              <w:right w:val="nil"/>
            </w:tcBorders>
            <w:vAlign w:val="bottom"/>
          </w:tcPr>
          <w:p w14:paraId="4541DDAE" w14:textId="77777777" w:rsidR="00FE7EE5" w:rsidRPr="00102F93" w:rsidRDefault="00FE7EE5" w:rsidP="00F1527D">
            <w:pPr>
              <w:pStyle w:val="TableBody8pt"/>
            </w:pPr>
            <w:r w:rsidRPr="00102F93">
              <w:t>838327-B21</w:t>
            </w:r>
          </w:p>
        </w:tc>
        <w:tc>
          <w:tcPr>
            <w:tcW w:w="6360" w:type="dxa"/>
            <w:tcBorders>
              <w:top w:val="single" w:sz="2" w:space="0" w:color="auto"/>
              <w:left w:val="nil"/>
              <w:bottom w:val="single" w:sz="2" w:space="0" w:color="auto"/>
              <w:right w:val="nil"/>
            </w:tcBorders>
            <w:vAlign w:val="bottom"/>
          </w:tcPr>
          <w:p w14:paraId="0AE22558" w14:textId="77777777" w:rsidR="00FE7EE5" w:rsidRPr="00102F93" w:rsidRDefault="00FE7EE5" w:rsidP="00F1527D">
            <w:pPr>
              <w:pStyle w:val="TableBody8pt"/>
            </w:pPr>
            <w:r w:rsidRPr="00102F93">
              <w:t>HPE Synergy Dual 10GBASE-T QSFP+ 30m RJ45 Transceiver</w:t>
            </w:r>
          </w:p>
        </w:tc>
      </w:tr>
      <w:tr w:rsidR="00FE7EE5" w:rsidRPr="00111F9B" w14:paraId="100F94A4" w14:textId="77777777" w:rsidTr="00F1527D">
        <w:tc>
          <w:tcPr>
            <w:tcW w:w="9960" w:type="dxa"/>
            <w:gridSpan w:val="3"/>
            <w:tcBorders>
              <w:top w:val="single" w:sz="18" w:space="0" w:color="auto"/>
              <w:left w:val="nil"/>
              <w:bottom w:val="nil"/>
              <w:right w:val="nil"/>
            </w:tcBorders>
          </w:tcPr>
          <w:p w14:paraId="68B55876" w14:textId="77777777" w:rsidR="00E11F3A" w:rsidRPr="00111F9B" w:rsidRDefault="00E11F3A" w:rsidP="00F1527D">
            <w:pPr>
              <w:pStyle w:val="BodyTextMetricLight10pt"/>
            </w:pPr>
          </w:p>
        </w:tc>
      </w:tr>
    </w:tbl>
    <w:p w14:paraId="58EC6B36" w14:textId="6CBA7B26" w:rsidR="00E11F3A" w:rsidRDefault="00E11F3A" w:rsidP="00F132AA">
      <w:pPr>
        <w:pStyle w:val="MISCTableCaptionHeader8pt"/>
      </w:pPr>
      <w:bookmarkStart w:id="324" w:name="_Refd17e60745"/>
      <w:bookmarkStart w:id="325" w:name="_Tocd17e60745"/>
      <w:r w:rsidRPr="00F132AA">
        <w:rPr>
          <w:rStyle w:val="MISCTableCaptionHeaderBold8pt"/>
        </w:rPr>
        <w:t xml:space="preserve">Table </w:t>
      </w:r>
      <w:r w:rsidRPr="00F132AA">
        <w:rPr>
          <w:rStyle w:val="MISCTableCaptionHeaderBold8pt"/>
        </w:rPr>
        <w:fldChar w:fldCharType="begin"/>
      </w:r>
      <w:r w:rsidRPr="00F132AA">
        <w:rPr>
          <w:rStyle w:val="MISCTableCaptionHeaderBold8pt"/>
        </w:rPr>
        <w:instrText xml:space="preserve"> SEQ Table \* ARABIC </w:instrText>
      </w:r>
      <w:r w:rsidRPr="00F132AA">
        <w:rPr>
          <w:rStyle w:val="MISCTableCaptionHeaderBold8pt"/>
        </w:rPr>
        <w:fldChar w:fldCharType="separate"/>
      </w:r>
      <w:r w:rsidR="001D26BE">
        <w:rPr>
          <w:rStyle w:val="MISCTableCaptionHeaderBold8pt"/>
          <w:noProof/>
        </w:rPr>
        <w:t>27</w:t>
      </w:r>
      <w:r w:rsidRPr="00F132AA">
        <w:rPr>
          <w:rStyle w:val="MISCTableCaptionHeaderBold8pt"/>
        </w:rPr>
        <w:fldChar w:fldCharType="end"/>
      </w:r>
      <w:r w:rsidR="00244D7E" w:rsidRPr="00F132AA">
        <w:rPr>
          <w:rStyle w:val="MISCTableCaptionHeaderBold8pt"/>
        </w:rPr>
        <w:t>.</w:t>
      </w:r>
      <w:r w:rsidR="00244D7E">
        <w:t xml:space="preserve"> Bi</w:t>
      </w:r>
      <w:r>
        <w:t>ll of materials HPE 3PAR</w:t>
      </w:r>
    </w:p>
    <w:tbl>
      <w:tblPr>
        <w:tblStyle w:val="TableGrid1"/>
        <w:tblW w:w="9960" w:type="dxa"/>
        <w:tblInd w:w="0" w:type="dxa"/>
        <w:tblBorders>
          <w:top w:val="single" w:sz="2" w:space="0" w:color="auto"/>
          <w:left w:val="none" w:sz="0" w:space="0" w:color="auto"/>
          <w:bottom w:val="single" w:sz="2" w:space="0" w:color="auto"/>
          <w:right w:val="none" w:sz="0" w:space="0" w:color="auto"/>
          <w:insideH w:val="single" w:sz="2" w:space="0" w:color="auto"/>
          <w:insideV w:val="none" w:sz="0" w:space="0" w:color="auto"/>
        </w:tblBorders>
        <w:tblLayout w:type="fixed"/>
        <w:tblLook w:val="04A0" w:firstRow="1" w:lastRow="0" w:firstColumn="1" w:lastColumn="0" w:noHBand="0" w:noVBand="1"/>
      </w:tblPr>
      <w:tblGrid>
        <w:gridCol w:w="1076"/>
        <w:gridCol w:w="2523"/>
        <w:gridCol w:w="6361"/>
      </w:tblGrid>
      <w:tr w:rsidR="00F132AA" w:rsidRPr="00111F9B" w14:paraId="0A7F91E1" w14:textId="77777777" w:rsidTr="00F132AA">
        <w:trPr>
          <w:tblHeader/>
        </w:trPr>
        <w:tc>
          <w:tcPr>
            <w:tcW w:w="1076" w:type="dxa"/>
            <w:tcBorders>
              <w:top w:val="nil"/>
              <w:left w:val="nil"/>
              <w:bottom w:val="single" w:sz="36" w:space="0" w:color="00B388"/>
              <w:right w:val="nil"/>
            </w:tcBorders>
            <w:hideMark/>
          </w:tcPr>
          <w:p w14:paraId="4F153B3C" w14:textId="77777777" w:rsidR="00F132AA" w:rsidRPr="00111F9B" w:rsidRDefault="00F132AA" w:rsidP="00931C98">
            <w:pPr>
              <w:spacing w:before="60" w:after="60"/>
              <w:rPr>
                <w:rFonts w:ascii="MetricHPE Semibold" w:eastAsia="MetricHPE Semibold" w:hAnsi="MetricHPE Semibold" w:cs="MetricHPE Semibold"/>
                <w:sz w:val="16"/>
                <w:szCs w:val="16"/>
              </w:rPr>
            </w:pPr>
            <w:r w:rsidRPr="5B01F6B7">
              <w:rPr>
                <w:rFonts w:ascii="MetricHPE Semibold" w:eastAsia="MetricHPE Semibold" w:hAnsi="MetricHPE Semibold" w:cs="MetricHPE Semibold"/>
                <w:sz w:val="16"/>
                <w:szCs w:val="16"/>
              </w:rPr>
              <w:t>Q</w:t>
            </w:r>
            <w:r>
              <w:rPr>
                <w:rFonts w:ascii="MetricHPE Semibold" w:eastAsia="MetricHPE Semibold" w:hAnsi="MetricHPE Semibold" w:cs="MetricHPE Semibold"/>
                <w:sz w:val="16"/>
                <w:szCs w:val="16"/>
              </w:rPr>
              <w:t>uantity</w:t>
            </w:r>
          </w:p>
        </w:tc>
        <w:tc>
          <w:tcPr>
            <w:tcW w:w="2523" w:type="dxa"/>
            <w:tcBorders>
              <w:top w:val="nil"/>
              <w:left w:val="nil"/>
              <w:bottom w:val="single" w:sz="36" w:space="0" w:color="00B388"/>
              <w:right w:val="nil"/>
            </w:tcBorders>
            <w:hideMark/>
          </w:tcPr>
          <w:p w14:paraId="7C8E413D" w14:textId="77777777" w:rsidR="00F132AA" w:rsidRPr="00111F9B" w:rsidRDefault="00F132AA" w:rsidP="00931C98">
            <w:pPr>
              <w:spacing w:before="60" w:after="60"/>
              <w:rPr>
                <w:rFonts w:ascii="MetricHPE Semibold" w:eastAsia="MetricHPE Semibold" w:hAnsi="MetricHPE Semibold" w:cs="MetricHPE Semibold"/>
                <w:sz w:val="16"/>
                <w:szCs w:val="16"/>
              </w:rPr>
            </w:pPr>
            <w:r w:rsidRPr="5B01F6B7">
              <w:rPr>
                <w:rFonts w:ascii="MetricHPE Semibold" w:eastAsia="MetricHPE Semibold" w:hAnsi="MetricHPE Semibold" w:cs="MetricHPE Semibold"/>
                <w:sz w:val="16"/>
                <w:szCs w:val="16"/>
              </w:rPr>
              <w:t>Part number</w:t>
            </w:r>
          </w:p>
        </w:tc>
        <w:tc>
          <w:tcPr>
            <w:tcW w:w="6361" w:type="dxa"/>
            <w:tcBorders>
              <w:top w:val="nil"/>
              <w:left w:val="nil"/>
              <w:bottom w:val="single" w:sz="36" w:space="0" w:color="00B388"/>
              <w:right w:val="nil"/>
            </w:tcBorders>
            <w:hideMark/>
          </w:tcPr>
          <w:p w14:paraId="7869B632" w14:textId="77777777" w:rsidR="00F132AA" w:rsidRPr="00111F9B" w:rsidRDefault="00F132AA" w:rsidP="00931C98">
            <w:pPr>
              <w:spacing w:before="60" w:after="60"/>
              <w:rPr>
                <w:rFonts w:ascii="MetricHPE Semibold" w:eastAsia="MetricHPE Semibold" w:hAnsi="MetricHPE Semibold" w:cs="MetricHPE Semibold"/>
                <w:sz w:val="16"/>
                <w:szCs w:val="16"/>
              </w:rPr>
            </w:pPr>
            <w:r w:rsidRPr="5B01F6B7">
              <w:rPr>
                <w:rFonts w:ascii="MetricHPE Semibold" w:eastAsia="MetricHPE Semibold" w:hAnsi="MetricHPE Semibold" w:cs="MetricHPE Semibold"/>
                <w:sz w:val="16"/>
                <w:szCs w:val="16"/>
              </w:rPr>
              <w:t>Description</w:t>
            </w:r>
          </w:p>
        </w:tc>
      </w:tr>
      <w:tr w:rsidR="00F132AA" w:rsidRPr="00111F9B" w14:paraId="7883520E" w14:textId="77777777" w:rsidTr="00F132AA">
        <w:tc>
          <w:tcPr>
            <w:tcW w:w="1076" w:type="dxa"/>
            <w:tcBorders>
              <w:top w:val="single" w:sz="2" w:space="0" w:color="auto"/>
              <w:left w:val="nil"/>
              <w:bottom w:val="single" w:sz="2" w:space="0" w:color="auto"/>
              <w:right w:val="nil"/>
            </w:tcBorders>
          </w:tcPr>
          <w:p w14:paraId="5B0C2600" w14:textId="77777777" w:rsidR="00F132AA" w:rsidRPr="00111F9B" w:rsidRDefault="00F132AA" w:rsidP="00931C98">
            <w:pPr>
              <w:pStyle w:val="TableBody8pt"/>
            </w:pPr>
            <w:r>
              <w:t xml:space="preserve"> </w:t>
            </w:r>
          </w:p>
        </w:tc>
        <w:tc>
          <w:tcPr>
            <w:tcW w:w="2523" w:type="dxa"/>
            <w:tcBorders>
              <w:top w:val="single" w:sz="2" w:space="0" w:color="auto"/>
              <w:left w:val="nil"/>
              <w:bottom w:val="single" w:sz="2" w:space="0" w:color="auto"/>
              <w:right w:val="nil"/>
            </w:tcBorders>
          </w:tcPr>
          <w:p w14:paraId="7C1AAFDA" w14:textId="77777777" w:rsidR="00F132AA" w:rsidRPr="00111F9B" w:rsidRDefault="00F132AA" w:rsidP="00931C98">
            <w:pPr>
              <w:pStyle w:val="TableBody8pt"/>
            </w:pPr>
            <w:r>
              <w:t xml:space="preserve"> </w:t>
            </w:r>
          </w:p>
        </w:tc>
        <w:tc>
          <w:tcPr>
            <w:tcW w:w="6361" w:type="dxa"/>
            <w:tcBorders>
              <w:top w:val="single" w:sz="2" w:space="0" w:color="auto"/>
              <w:left w:val="nil"/>
              <w:bottom w:val="single" w:sz="2" w:space="0" w:color="auto"/>
              <w:right w:val="nil"/>
            </w:tcBorders>
          </w:tcPr>
          <w:p w14:paraId="26D946F1" w14:textId="56A24C0C" w:rsidR="00F132AA" w:rsidRPr="00111F9B" w:rsidRDefault="00F132AA" w:rsidP="00931C98">
            <w:pPr>
              <w:pStyle w:val="TableBody8pt"/>
            </w:pPr>
            <w:r w:rsidRPr="00F132AA">
              <w:rPr>
                <w:rFonts w:ascii="MetricHPE Semibold" w:eastAsia="MetricHPE Semibold" w:hAnsi="MetricHPE Semibold" w:cs="MetricHPE Semibold"/>
                <w:szCs w:val="16"/>
              </w:rPr>
              <w:t>HPE 3PAR StoreServ 8200 with iSCSI adapters and accessories</w:t>
            </w:r>
          </w:p>
        </w:tc>
      </w:tr>
      <w:tr w:rsidR="00F132AA" w:rsidRPr="00BA4329" w14:paraId="4C6157E5" w14:textId="77777777" w:rsidTr="00F132AA">
        <w:tc>
          <w:tcPr>
            <w:tcW w:w="1076" w:type="dxa"/>
            <w:tcBorders>
              <w:top w:val="single" w:sz="2" w:space="0" w:color="auto"/>
              <w:left w:val="nil"/>
              <w:bottom w:val="single" w:sz="2" w:space="0" w:color="auto"/>
              <w:right w:val="nil"/>
            </w:tcBorders>
          </w:tcPr>
          <w:p w14:paraId="031EDD14" w14:textId="77777777" w:rsidR="00F132AA" w:rsidRPr="00BA4329" w:rsidRDefault="00F132AA" w:rsidP="00931C98">
            <w:pPr>
              <w:pStyle w:val="TableBody8pt"/>
            </w:pPr>
            <w:r w:rsidRPr="00BA4329">
              <w:t>1</w:t>
            </w:r>
          </w:p>
        </w:tc>
        <w:tc>
          <w:tcPr>
            <w:tcW w:w="2523" w:type="dxa"/>
            <w:tcBorders>
              <w:top w:val="single" w:sz="2" w:space="0" w:color="auto"/>
              <w:left w:val="nil"/>
              <w:bottom w:val="single" w:sz="2" w:space="0" w:color="auto"/>
              <w:right w:val="nil"/>
            </w:tcBorders>
          </w:tcPr>
          <w:p w14:paraId="5213F4FF" w14:textId="77777777" w:rsidR="00F132AA" w:rsidRPr="00BA4329" w:rsidRDefault="00F132AA" w:rsidP="00931C98">
            <w:pPr>
              <w:pStyle w:val="TableBody8pt"/>
            </w:pPr>
            <w:r w:rsidRPr="00BA4329">
              <w:t>K2Q36B</w:t>
            </w:r>
          </w:p>
        </w:tc>
        <w:tc>
          <w:tcPr>
            <w:tcW w:w="6361" w:type="dxa"/>
            <w:tcBorders>
              <w:top w:val="single" w:sz="2" w:space="0" w:color="auto"/>
              <w:left w:val="nil"/>
              <w:bottom w:val="single" w:sz="2" w:space="0" w:color="auto"/>
              <w:right w:val="nil"/>
            </w:tcBorders>
          </w:tcPr>
          <w:p w14:paraId="62AAC556" w14:textId="77777777" w:rsidR="00F132AA" w:rsidRPr="00BA4329" w:rsidRDefault="00F132AA" w:rsidP="00931C98">
            <w:pPr>
              <w:pStyle w:val="TableBody8pt"/>
            </w:pPr>
            <w:r w:rsidRPr="00BA4329">
              <w:t>HPE 3PAR 8200 2N+SW Storage Field Base</w:t>
            </w:r>
          </w:p>
        </w:tc>
      </w:tr>
      <w:tr w:rsidR="00F132AA" w:rsidRPr="00BA4329" w14:paraId="4B9DB62E" w14:textId="77777777" w:rsidTr="00F132AA">
        <w:tc>
          <w:tcPr>
            <w:tcW w:w="1076" w:type="dxa"/>
            <w:tcBorders>
              <w:top w:val="single" w:sz="2" w:space="0" w:color="auto"/>
              <w:left w:val="nil"/>
              <w:bottom w:val="single" w:sz="2" w:space="0" w:color="auto"/>
              <w:right w:val="nil"/>
            </w:tcBorders>
          </w:tcPr>
          <w:p w14:paraId="4D75DC5C" w14:textId="77777777" w:rsidR="00F132AA" w:rsidRPr="00BA4329" w:rsidRDefault="00F132AA" w:rsidP="00931C98">
            <w:pPr>
              <w:pStyle w:val="TableBody8pt"/>
            </w:pPr>
            <w:r w:rsidRPr="00BA4329">
              <w:t>2</w:t>
            </w:r>
          </w:p>
        </w:tc>
        <w:tc>
          <w:tcPr>
            <w:tcW w:w="2523" w:type="dxa"/>
            <w:tcBorders>
              <w:top w:val="single" w:sz="2" w:space="0" w:color="auto"/>
              <w:left w:val="nil"/>
              <w:bottom w:val="single" w:sz="2" w:space="0" w:color="auto"/>
              <w:right w:val="nil"/>
            </w:tcBorders>
          </w:tcPr>
          <w:p w14:paraId="3D938C0A" w14:textId="77777777" w:rsidR="00F132AA" w:rsidRPr="00BA4329" w:rsidRDefault="00F132AA" w:rsidP="00931C98">
            <w:pPr>
              <w:pStyle w:val="TableBody8pt"/>
            </w:pPr>
            <w:r w:rsidRPr="00BA4329">
              <w:t>H6Z10A</w:t>
            </w:r>
          </w:p>
        </w:tc>
        <w:tc>
          <w:tcPr>
            <w:tcW w:w="6361" w:type="dxa"/>
            <w:tcBorders>
              <w:top w:val="single" w:sz="2" w:space="0" w:color="auto"/>
              <w:left w:val="nil"/>
              <w:bottom w:val="single" w:sz="2" w:space="0" w:color="auto"/>
              <w:right w:val="nil"/>
            </w:tcBorders>
          </w:tcPr>
          <w:p w14:paraId="60703492" w14:textId="77777777" w:rsidR="00F132AA" w:rsidRPr="00BA4329" w:rsidRDefault="00F132AA" w:rsidP="00931C98">
            <w:pPr>
              <w:pStyle w:val="TableBody8pt"/>
            </w:pPr>
            <w:r w:rsidRPr="00BA4329">
              <w:t>HPE 3PAR 8000 2-pt 10Gb iSCSI/FCoE Adptr</w:t>
            </w:r>
          </w:p>
        </w:tc>
      </w:tr>
      <w:tr w:rsidR="00F132AA" w:rsidRPr="00BA4329" w14:paraId="38F52F39" w14:textId="77777777" w:rsidTr="00F132AA">
        <w:tc>
          <w:tcPr>
            <w:tcW w:w="1076" w:type="dxa"/>
            <w:tcBorders>
              <w:top w:val="single" w:sz="2" w:space="0" w:color="auto"/>
              <w:left w:val="nil"/>
              <w:bottom w:val="single" w:sz="2" w:space="0" w:color="auto"/>
              <w:right w:val="nil"/>
            </w:tcBorders>
          </w:tcPr>
          <w:p w14:paraId="7C62E730" w14:textId="77777777" w:rsidR="00F132AA" w:rsidRPr="00BA4329" w:rsidRDefault="00F132AA" w:rsidP="00931C98">
            <w:pPr>
              <w:pStyle w:val="TableBody8pt"/>
            </w:pPr>
            <w:r w:rsidRPr="00BA4329">
              <w:t>8</w:t>
            </w:r>
          </w:p>
        </w:tc>
        <w:tc>
          <w:tcPr>
            <w:tcW w:w="2523" w:type="dxa"/>
            <w:tcBorders>
              <w:top w:val="single" w:sz="2" w:space="0" w:color="auto"/>
              <w:left w:val="nil"/>
              <w:bottom w:val="single" w:sz="2" w:space="0" w:color="auto"/>
              <w:right w:val="nil"/>
            </w:tcBorders>
          </w:tcPr>
          <w:p w14:paraId="794C0C87" w14:textId="77777777" w:rsidR="00F132AA" w:rsidRPr="00BA4329" w:rsidRDefault="00F132AA" w:rsidP="00931C98">
            <w:pPr>
              <w:pStyle w:val="TableBody8pt"/>
            </w:pPr>
            <w:r w:rsidRPr="00BA4329">
              <w:t>K2P88B</w:t>
            </w:r>
          </w:p>
        </w:tc>
        <w:tc>
          <w:tcPr>
            <w:tcW w:w="6361" w:type="dxa"/>
            <w:tcBorders>
              <w:top w:val="single" w:sz="2" w:space="0" w:color="auto"/>
              <w:left w:val="nil"/>
              <w:bottom w:val="single" w:sz="2" w:space="0" w:color="auto"/>
              <w:right w:val="nil"/>
            </w:tcBorders>
          </w:tcPr>
          <w:p w14:paraId="75898D0D" w14:textId="77777777" w:rsidR="00F132AA" w:rsidRPr="00BA4329" w:rsidRDefault="00F132AA" w:rsidP="00931C98">
            <w:pPr>
              <w:pStyle w:val="TableBody8pt"/>
            </w:pPr>
            <w:r w:rsidRPr="00BA4329">
              <w:t>HPE 3PAR 8000 480GB+SW Non-AFC SFF SSD</w:t>
            </w:r>
          </w:p>
        </w:tc>
      </w:tr>
      <w:tr w:rsidR="00F132AA" w14:paraId="183ADAA1" w14:textId="77777777" w:rsidTr="00F132AA">
        <w:tc>
          <w:tcPr>
            <w:tcW w:w="1076" w:type="dxa"/>
            <w:tcBorders>
              <w:top w:val="single" w:sz="2" w:space="0" w:color="auto"/>
              <w:left w:val="nil"/>
              <w:bottom w:val="single" w:sz="2" w:space="0" w:color="auto"/>
              <w:right w:val="nil"/>
            </w:tcBorders>
          </w:tcPr>
          <w:p w14:paraId="31216F28" w14:textId="77777777" w:rsidR="00F132AA" w:rsidRDefault="00F132AA" w:rsidP="00931C98">
            <w:pPr>
              <w:pStyle w:val="TableBody8pt"/>
            </w:pPr>
            <w:r>
              <w:t>1</w:t>
            </w:r>
          </w:p>
        </w:tc>
        <w:tc>
          <w:tcPr>
            <w:tcW w:w="2523" w:type="dxa"/>
            <w:tcBorders>
              <w:top w:val="single" w:sz="2" w:space="0" w:color="auto"/>
              <w:left w:val="nil"/>
              <w:bottom w:val="single" w:sz="2" w:space="0" w:color="auto"/>
              <w:right w:val="nil"/>
            </w:tcBorders>
          </w:tcPr>
          <w:p w14:paraId="6AB21603" w14:textId="77777777" w:rsidR="00F132AA" w:rsidRPr="00111F9B" w:rsidRDefault="00F132AA" w:rsidP="00931C98">
            <w:pPr>
              <w:pStyle w:val="TableBody8pt"/>
            </w:pPr>
            <w:r>
              <w:t>HA114A1</w:t>
            </w:r>
          </w:p>
        </w:tc>
        <w:tc>
          <w:tcPr>
            <w:tcW w:w="6361" w:type="dxa"/>
            <w:tcBorders>
              <w:top w:val="single" w:sz="2" w:space="0" w:color="auto"/>
              <w:left w:val="nil"/>
              <w:bottom w:val="single" w:sz="2" w:space="0" w:color="auto"/>
              <w:right w:val="nil"/>
            </w:tcBorders>
          </w:tcPr>
          <w:p w14:paraId="4D03720A" w14:textId="77777777" w:rsidR="00F132AA" w:rsidRDefault="00F132AA" w:rsidP="00931C98">
            <w:pPr>
              <w:pStyle w:val="TableBody8pt"/>
            </w:pPr>
            <w:r>
              <w:t>HPE Installation and Startup Service</w:t>
            </w:r>
          </w:p>
        </w:tc>
      </w:tr>
      <w:tr w:rsidR="00F132AA" w:rsidRPr="00844688" w14:paraId="10B78881" w14:textId="77777777" w:rsidTr="00F132AA">
        <w:tc>
          <w:tcPr>
            <w:tcW w:w="1076" w:type="dxa"/>
            <w:tcBorders>
              <w:top w:val="single" w:sz="2" w:space="0" w:color="auto"/>
              <w:left w:val="nil"/>
              <w:bottom w:val="single" w:sz="2" w:space="0" w:color="auto"/>
              <w:right w:val="nil"/>
            </w:tcBorders>
          </w:tcPr>
          <w:p w14:paraId="24E202AB" w14:textId="77777777" w:rsidR="00F132AA" w:rsidRDefault="00F132AA" w:rsidP="00931C98">
            <w:pPr>
              <w:pStyle w:val="TableBody8pt"/>
            </w:pPr>
            <w:r>
              <w:t>1</w:t>
            </w:r>
          </w:p>
        </w:tc>
        <w:tc>
          <w:tcPr>
            <w:tcW w:w="2523" w:type="dxa"/>
            <w:tcBorders>
              <w:top w:val="single" w:sz="2" w:space="0" w:color="auto"/>
              <w:left w:val="nil"/>
              <w:bottom w:val="single" w:sz="2" w:space="0" w:color="auto"/>
              <w:right w:val="nil"/>
            </w:tcBorders>
          </w:tcPr>
          <w:p w14:paraId="0D8D2C19" w14:textId="77777777" w:rsidR="00F132AA" w:rsidRPr="00111F9B" w:rsidRDefault="00F132AA" w:rsidP="00931C98">
            <w:pPr>
              <w:pStyle w:val="TableBody8pt"/>
            </w:pPr>
            <w:r>
              <w:t>HA114A1    5XU</w:t>
            </w:r>
          </w:p>
        </w:tc>
        <w:tc>
          <w:tcPr>
            <w:tcW w:w="6361" w:type="dxa"/>
            <w:tcBorders>
              <w:top w:val="single" w:sz="2" w:space="0" w:color="auto"/>
              <w:left w:val="nil"/>
              <w:bottom w:val="single" w:sz="2" w:space="0" w:color="auto"/>
              <w:right w:val="nil"/>
            </w:tcBorders>
          </w:tcPr>
          <w:p w14:paraId="7BE1639D" w14:textId="77777777" w:rsidR="00F132AA" w:rsidRPr="00844688" w:rsidRDefault="00F132AA" w:rsidP="00931C98">
            <w:pPr>
              <w:pStyle w:val="TableBody8pt"/>
              <w:rPr>
                <w:lang w:val="fr-FR"/>
              </w:rPr>
            </w:pPr>
            <w:r w:rsidRPr="00844688">
              <w:rPr>
                <w:lang w:val="fr-FR"/>
              </w:rPr>
              <w:t>HPE Startup 3PAR 8200 2N Fld Int Bas SVC</w:t>
            </w:r>
          </w:p>
        </w:tc>
      </w:tr>
      <w:tr w:rsidR="00F132AA" w14:paraId="4425EACB" w14:textId="77777777" w:rsidTr="00F132AA">
        <w:tc>
          <w:tcPr>
            <w:tcW w:w="1076" w:type="dxa"/>
            <w:tcBorders>
              <w:top w:val="single" w:sz="2" w:space="0" w:color="auto"/>
              <w:left w:val="nil"/>
              <w:bottom w:val="single" w:sz="2" w:space="0" w:color="auto"/>
              <w:right w:val="nil"/>
            </w:tcBorders>
          </w:tcPr>
          <w:p w14:paraId="6BFC8A1D" w14:textId="77777777" w:rsidR="00F132AA" w:rsidRDefault="00F132AA" w:rsidP="00931C98">
            <w:pPr>
              <w:pStyle w:val="TableBody8pt"/>
            </w:pPr>
            <w:r>
              <w:t>1</w:t>
            </w:r>
          </w:p>
        </w:tc>
        <w:tc>
          <w:tcPr>
            <w:tcW w:w="2523" w:type="dxa"/>
            <w:tcBorders>
              <w:top w:val="single" w:sz="2" w:space="0" w:color="auto"/>
              <w:left w:val="nil"/>
              <w:bottom w:val="single" w:sz="2" w:space="0" w:color="auto"/>
              <w:right w:val="nil"/>
            </w:tcBorders>
          </w:tcPr>
          <w:p w14:paraId="524B5ECA" w14:textId="77777777" w:rsidR="00F132AA" w:rsidRPr="00111F9B" w:rsidRDefault="00F132AA" w:rsidP="00931C98">
            <w:pPr>
              <w:pStyle w:val="TableBody8pt"/>
            </w:pPr>
            <w:r>
              <w:t>K2R29A</w:t>
            </w:r>
          </w:p>
        </w:tc>
        <w:tc>
          <w:tcPr>
            <w:tcW w:w="6361" w:type="dxa"/>
            <w:tcBorders>
              <w:top w:val="single" w:sz="2" w:space="0" w:color="auto"/>
              <w:left w:val="nil"/>
              <w:bottom w:val="single" w:sz="2" w:space="0" w:color="auto"/>
              <w:right w:val="nil"/>
            </w:tcBorders>
          </w:tcPr>
          <w:p w14:paraId="308046B9" w14:textId="77777777" w:rsidR="00F132AA" w:rsidRDefault="00F132AA" w:rsidP="00931C98">
            <w:pPr>
              <w:pStyle w:val="TableBody8pt"/>
            </w:pPr>
            <w:r>
              <w:t>HPE 3PAR StoreServ RPS Service Processor</w:t>
            </w:r>
          </w:p>
        </w:tc>
      </w:tr>
      <w:tr w:rsidR="00F132AA" w14:paraId="24AD20FB" w14:textId="77777777" w:rsidTr="00F132AA">
        <w:tc>
          <w:tcPr>
            <w:tcW w:w="1076" w:type="dxa"/>
            <w:tcBorders>
              <w:top w:val="single" w:sz="2" w:space="0" w:color="auto"/>
              <w:left w:val="nil"/>
              <w:bottom w:val="single" w:sz="2" w:space="0" w:color="auto"/>
              <w:right w:val="nil"/>
            </w:tcBorders>
          </w:tcPr>
          <w:p w14:paraId="7DAD4170" w14:textId="77777777" w:rsidR="00F132AA" w:rsidRDefault="00F132AA" w:rsidP="00931C98">
            <w:pPr>
              <w:pStyle w:val="TableBody8pt"/>
            </w:pPr>
            <w:r>
              <w:t>1</w:t>
            </w:r>
          </w:p>
        </w:tc>
        <w:tc>
          <w:tcPr>
            <w:tcW w:w="2523" w:type="dxa"/>
            <w:tcBorders>
              <w:top w:val="single" w:sz="2" w:space="0" w:color="auto"/>
              <w:left w:val="nil"/>
              <w:bottom w:val="single" w:sz="2" w:space="0" w:color="auto"/>
              <w:right w:val="nil"/>
            </w:tcBorders>
          </w:tcPr>
          <w:p w14:paraId="7AB461C4" w14:textId="77777777" w:rsidR="00F132AA" w:rsidRPr="00111F9B" w:rsidRDefault="00F132AA" w:rsidP="00931C98">
            <w:pPr>
              <w:pStyle w:val="TableBody8pt"/>
            </w:pPr>
            <w:r>
              <w:t>H1K92A3</w:t>
            </w:r>
          </w:p>
        </w:tc>
        <w:tc>
          <w:tcPr>
            <w:tcW w:w="6361" w:type="dxa"/>
            <w:tcBorders>
              <w:top w:val="single" w:sz="2" w:space="0" w:color="auto"/>
              <w:left w:val="nil"/>
              <w:bottom w:val="single" w:sz="2" w:space="0" w:color="auto"/>
              <w:right w:val="nil"/>
            </w:tcBorders>
          </w:tcPr>
          <w:p w14:paraId="7517949C" w14:textId="77777777" w:rsidR="00F132AA" w:rsidRDefault="00F132AA" w:rsidP="00931C98">
            <w:pPr>
              <w:pStyle w:val="TableBody8pt"/>
            </w:pPr>
            <w:r>
              <w:t>HPE 3Y Proactive Care 24x7 Service</w:t>
            </w:r>
          </w:p>
        </w:tc>
      </w:tr>
      <w:tr w:rsidR="00F132AA" w:rsidRPr="00844688" w14:paraId="72261AA9" w14:textId="77777777" w:rsidTr="00F132AA">
        <w:tc>
          <w:tcPr>
            <w:tcW w:w="1076" w:type="dxa"/>
            <w:tcBorders>
              <w:top w:val="single" w:sz="2" w:space="0" w:color="auto"/>
              <w:left w:val="nil"/>
              <w:bottom w:val="single" w:sz="2" w:space="0" w:color="auto"/>
              <w:right w:val="nil"/>
            </w:tcBorders>
          </w:tcPr>
          <w:p w14:paraId="20D6FDD9" w14:textId="77777777" w:rsidR="00F132AA" w:rsidRDefault="00F132AA" w:rsidP="00931C98">
            <w:pPr>
              <w:pStyle w:val="TableBody8pt"/>
            </w:pPr>
            <w:r>
              <w:t>1</w:t>
            </w:r>
          </w:p>
        </w:tc>
        <w:tc>
          <w:tcPr>
            <w:tcW w:w="2523" w:type="dxa"/>
            <w:tcBorders>
              <w:top w:val="single" w:sz="2" w:space="0" w:color="auto"/>
              <w:left w:val="nil"/>
              <w:bottom w:val="single" w:sz="2" w:space="0" w:color="auto"/>
              <w:right w:val="nil"/>
            </w:tcBorders>
          </w:tcPr>
          <w:p w14:paraId="72D53E4D" w14:textId="77777777" w:rsidR="00F132AA" w:rsidRPr="00111F9B" w:rsidRDefault="00F132AA" w:rsidP="00931C98">
            <w:pPr>
              <w:pStyle w:val="TableBody8pt"/>
            </w:pPr>
            <w:r>
              <w:t>H1K92A3     W3G</w:t>
            </w:r>
          </w:p>
        </w:tc>
        <w:tc>
          <w:tcPr>
            <w:tcW w:w="6361" w:type="dxa"/>
            <w:tcBorders>
              <w:top w:val="single" w:sz="2" w:space="0" w:color="auto"/>
              <w:left w:val="nil"/>
              <w:bottom w:val="single" w:sz="2" w:space="0" w:color="auto"/>
              <w:right w:val="nil"/>
            </w:tcBorders>
          </w:tcPr>
          <w:p w14:paraId="79C41352" w14:textId="77777777" w:rsidR="00F132AA" w:rsidRPr="00844688" w:rsidRDefault="00F132AA" w:rsidP="00931C98">
            <w:pPr>
              <w:pStyle w:val="TableBody8pt"/>
              <w:rPr>
                <w:lang w:val="fr-FR"/>
              </w:rPr>
            </w:pPr>
            <w:r w:rsidRPr="00844688">
              <w:rPr>
                <w:lang w:val="fr-FR"/>
              </w:rPr>
              <w:t>HPE 3PAR 8200 2N+SW Storage Base Support</w:t>
            </w:r>
          </w:p>
        </w:tc>
      </w:tr>
      <w:tr w:rsidR="00F132AA" w:rsidRPr="00111F9B" w14:paraId="58508632" w14:textId="77777777" w:rsidTr="00F132AA">
        <w:tc>
          <w:tcPr>
            <w:tcW w:w="1076" w:type="dxa"/>
            <w:tcBorders>
              <w:top w:val="single" w:sz="2" w:space="0" w:color="auto"/>
              <w:left w:val="nil"/>
              <w:bottom w:val="single" w:sz="2" w:space="0" w:color="auto"/>
              <w:right w:val="nil"/>
            </w:tcBorders>
          </w:tcPr>
          <w:p w14:paraId="3AD9B88F" w14:textId="77777777" w:rsidR="00F132AA" w:rsidRPr="00111F9B" w:rsidRDefault="00F132AA" w:rsidP="00931C98">
            <w:pPr>
              <w:pStyle w:val="TableBody8pt"/>
            </w:pPr>
            <w:r>
              <w:t>8</w:t>
            </w:r>
          </w:p>
        </w:tc>
        <w:tc>
          <w:tcPr>
            <w:tcW w:w="2523" w:type="dxa"/>
            <w:tcBorders>
              <w:top w:val="single" w:sz="2" w:space="0" w:color="auto"/>
              <w:left w:val="nil"/>
              <w:bottom w:val="single" w:sz="2" w:space="0" w:color="auto"/>
              <w:right w:val="nil"/>
            </w:tcBorders>
          </w:tcPr>
          <w:p w14:paraId="4D8A26D5" w14:textId="77777777" w:rsidR="00F132AA" w:rsidRPr="00111F9B" w:rsidRDefault="00F132AA" w:rsidP="00931C98">
            <w:pPr>
              <w:pStyle w:val="TableBody8pt"/>
            </w:pPr>
            <w:r>
              <w:t>H1K92A3     X8G</w:t>
            </w:r>
          </w:p>
        </w:tc>
        <w:tc>
          <w:tcPr>
            <w:tcW w:w="6361" w:type="dxa"/>
            <w:tcBorders>
              <w:top w:val="single" w:sz="2" w:space="0" w:color="auto"/>
              <w:left w:val="nil"/>
              <w:bottom w:val="single" w:sz="2" w:space="0" w:color="auto"/>
              <w:right w:val="nil"/>
            </w:tcBorders>
          </w:tcPr>
          <w:p w14:paraId="48008DE6" w14:textId="77777777" w:rsidR="00F132AA" w:rsidRPr="00111F9B" w:rsidRDefault="00F132AA" w:rsidP="00931C98">
            <w:pPr>
              <w:pStyle w:val="TableBody8pt"/>
            </w:pPr>
            <w:r>
              <w:t>HPE 3PAR 8000 480GB+SW LFF SSD Supp</w:t>
            </w:r>
          </w:p>
        </w:tc>
      </w:tr>
      <w:tr w:rsidR="00F132AA" w14:paraId="25B4D17E" w14:textId="77777777" w:rsidTr="00F132AA">
        <w:tc>
          <w:tcPr>
            <w:tcW w:w="1076" w:type="dxa"/>
            <w:tcBorders>
              <w:top w:val="single" w:sz="2" w:space="0" w:color="auto"/>
              <w:left w:val="nil"/>
              <w:bottom w:val="single" w:sz="2" w:space="0" w:color="auto"/>
              <w:right w:val="nil"/>
            </w:tcBorders>
          </w:tcPr>
          <w:p w14:paraId="24391D9C" w14:textId="77777777" w:rsidR="00F132AA" w:rsidRDefault="00F132AA" w:rsidP="00931C98">
            <w:pPr>
              <w:pStyle w:val="TableBody8pt"/>
            </w:pPr>
            <w:r>
              <w:t>1</w:t>
            </w:r>
          </w:p>
        </w:tc>
        <w:tc>
          <w:tcPr>
            <w:tcW w:w="2523" w:type="dxa"/>
            <w:tcBorders>
              <w:top w:val="single" w:sz="2" w:space="0" w:color="auto"/>
              <w:left w:val="nil"/>
              <w:bottom w:val="single" w:sz="2" w:space="0" w:color="auto"/>
              <w:right w:val="nil"/>
            </w:tcBorders>
          </w:tcPr>
          <w:p w14:paraId="3E319D4C" w14:textId="77777777" w:rsidR="00F132AA" w:rsidRPr="00111F9B" w:rsidRDefault="00F132AA" w:rsidP="00931C98">
            <w:pPr>
              <w:pStyle w:val="TableBody8pt"/>
            </w:pPr>
            <w:r>
              <w:t>H1K92A3     YNW</w:t>
            </w:r>
          </w:p>
        </w:tc>
        <w:tc>
          <w:tcPr>
            <w:tcW w:w="6361" w:type="dxa"/>
            <w:tcBorders>
              <w:top w:val="single" w:sz="2" w:space="0" w:color="auto"/>
              <w:left w:val="nil"/>
              <w:bottom w:val="single" w:sz="2" w:space="0" w:color="auto"/>
              <w:right w:val="nil"/>
            </w:tcBorders>
          </w:tcPr>
          <w:p w14:paraId="106C4C39" w14:textId="77777777" w:rsidR="00F132AA" w:rsidRDefault="00F132AA" w:rsidP="00931C98">
            <w:pPr>
              <w:pStyle w:val="TableBody8pt"/>
            </w:pPr>
            <w:r>
              <w:t>HPE 3PAR StoreServ RPS Service Proc Supp</w:t>
            </w:r>
          </w:p>
        </w:tc>
      </w:tr>
      <w:tr w:rsidR="00F132AA" w:rsidRPr="00844688" w14:paraId="7141C143" w14:textId="77777777" w:rsidTr="00F132AA">
        <w:tc>
          <w:tcPr>
            <w:tcW w:w="1076" w:type="dxa"/>
            <w:tcBorders>
              <w:top w:val="single" w:sz="2" w:space="0" w:color="auto"/>
              <w:left w:val="nil"/>
              <w:bottom w:val="single" w:sz="2" w:space="0" w:color="auto"/>
              <w:right w:val="nil"/>
            </w:tcBorders>
          </w:tcPr>
          <w:p w14:paraId="24D59DC0" w14:textId="77777777" w:rsidR="00F132AA" w:rsidRDefault="00F132AA" w:rsidP="00931C98">
            <w:pPr>
              <w:pStyle w:val="TableBody8pt"/>
            </w:pPr>
            <w:r>
              <w:t>2</w:t>
            </w:r>
          </w:p>
        </w:tc>
        <w:tc>
          <w:tcPr>
            <w:tcW w:w="2523" w:type="dxa"/>
            <w:tcBorders>
              <w:top w:val="single" w:sz="2" w:space="0" w:color="auto"/>
              <w:left w:val="nil"/>
              <w:bottom w:val="single" w:sz="2" w:space="0" w:color="auto"/>
              <w:right w:val="nil"/>
            </w:tcBorders>
          </w:tcPr>
          <w:p w14:paraId="32119376" w14:textId="77777777" w:rsidR="00F132AA" w:rsidRPr="00111F9B" w:rsidRDefault="00F132AA" w:rsidP="00931C98">
            <w:pPr>
              <w:pStyle w:val="TableBody8pt"/>
            </w:pPr>
            <w:r>
              <w:t>H1K92A3     YTN</w:t>
            </w:r>
          </w:p>
        </w:tc>
        <w:tc>
          <w:tcPr>
            <w:tcW w:w="6361" w:type="dxa"/>
            <w:tcBorders>
              <w:top w:val="single" w:sz="2" w:space="0" w:color="auto"/>
              <w:left w:val="nil"/>
              <w:bottom w:val="single" w:sz="2" w:space="0" w:color="auto"/>
              <w:right w:val="nil"/>
            </w:tcBorders>
          </w:tcPr>
          <w:p w14:paraId="6752DEFF" w14:textId="77777777" w:rsidR="00F132AA" w:rsidRPr="00844688" w:rsidRDefault="00F132AA" w:rsidP="00931C98">
            <w:pPr>
              <w:pStyle w:val="TableBody8pt"/>
              <w:rPr>
                <w:lang w:val="fr-FR"/>
              </w:rPr>
            </w:pPr>
            <w:r w:rsidRPr="00844688">
              <w:rPr>
                <w:lang w:val="fr-FR"/>
              </w:rPr>
              <w:t>HPE 3PAR 8000 2-pt 10Gb FCoE Adptr Supp</w:t>
            </w:r>
          </w:p>
        </w:tc>
      </w:tr>
      <w:tr w:rsidR="00F132AA" w14:paraId="1AAB6E39" w14:textId="77777777" w:rsidTr="00F132AA">
        <w:tc>
          <w:tcPr>
            <w:tcW w:w="1076" w:type="dxa"/>
            <w:tcBorders>
              <w:top w:val="single" w:sz="2" w:space="0" w:color="auto"/>
              <w:left w:val="nil"/>
              <w:bottom w:val="single" w:sz="2" w:space="0" w:color="auto"/>
              <w:right w:val="nil"/>
            </w:tcBorders>
          </w:tcPr>
          <w:p w14:paraId="02A02560" w14:textId="77777777" w:rsidR="00F132AA" w:rsidRDefault="00F132AA" w:rsidP="00931C98">
            <w:pPr>
              <w:pStyle w:val="TableBody8pt"/>
            </w:pPr>
            <w:r>
              <w:t>1</w:t>
            </w:r>
          </w:p>
        </w:tc>
        <w:tc>
          <w:tcPr>
            <w:tcW w:w="2523" w:type="dxa"/>
            <w:tcBorders>
              <w:top w:val="single" w:sz="2" w:space="0" w:color="auto"/>
              <w:left w:val="nil"/>
              <w:bottom w:val="single" w:sz="2" w:space="0" w:color="auto"/>
              <w:right w:val="nil"/>
            </w:tcBorders>
          </w:tcPr>
          <w:p w14:paraId="54C67511" w14:textId="77777777" w:rsidR="00F132AA" w:rsidRPr="00111F9B" w:rsidRDefault="00F132AA" w:rsidP="00931C98">
            <w:pPr>
              <w:pStyle w:val="TableBody8pt"/>
            </w:pPr>
            <w:r>
              <w:t>L7F20AAE</w:t>
            </w:r>
          </w:p>
        </w:tc>
        <w:tc>
          <w:tcPr>
            <w:tcW w:w="6361" w:type="dxa"/>
            <w:tcBorders>
              <w:top w:val="single" w:sz="2" w:space="0" w:color="auto"/>
              <w:left w:val="nil"/>
              <w:bottom w:val="single" w:sz="2" w:space="0" w:color="auto"/>
              <w:right w:val="nil"/>
            </w:tcBorders>
          </w:tcPr>
          <w:p w14:paraId="5C85F8EC" w14:textId="77777777" w:rsidR="00F132AA" w:rsidRDefault="00F132AA" w:rsidP="00931C98">
            <w:pPr>
              <w:pStyle w:val="TableBody8pt"/>
            </w:pPr>
            <w:r>
              <w:t>HPE 3PAR All-in S-sys SW Current E-Media</w:t>
            </w:r>
          </w:p>
        </w:tc>
      </w:tr>
      <w:tr w:rsidR="00F132AA" w14:paraId="6E0C80A0" w14:textId="77777777" w:rsidTr="00F132AA">
        <w:tc>
          <w:tcPr>
            <w:tcW w:w="1076" w:type="dxa"/>
            <w:tcBorders>
              <w:top w:val="single" w:sz="2" w:space="0" w:color="auto"/>
              <w:left w:val="nil"/>
              <w:bottom w:val="single" w:sz="2" w:space="0" w:color="auto"/>
              <w:right w:val="nil"/>
            </w:tcBorders>
          </w:tcPr>
          <w:p w14:paraId="3DB0372E" w14:textId="77777777" w:rsidR="00F132AA" w:rsidRDefault="00F132AA" w:rsidP="00931C98">
            <w:pPr>
              <w:pStyle w:val="TableBody8pt"/>
            </w:pPr>
            <w:r>
              <w:lastRenderedPageBreak/>
              <w:t>1</w:t>
            </w:r>
          </w:p>
        </w:tc>
        <w:tc>
          <w:tcPr>
            <w:tcW w:w="2523" w:type="dxa"/>
            <w:tcBorders>
              <w:top w:val="single" w:sz="2" w:space="0" w:color="auto"/>
              <w:left w:val="nil"/>
              <w:bottom w:val="single" w:sz="2" w:space="0" w:color="auto"/>
              <w:right w:val="nil"/>
            </w:tcBorders>
          </w:tcPr>
          <w:p w14:paraId="2C41BB93" w14:textId="77777777" w:rsidR="00F132AA" w:rsidRPr="00111F9B" w:rsidRDefault="00F132AA" w:rsidP="00931C98">
            <w:pPr>
              <w:pStyle w:val="TableBody8pt"/>
            </w:pPr>
            <w:r>
              <w:t>L7F22AAE</w:t>
            </w:r>
          </w:p>
        </w:tc>
        <w:tc>
          <w:tcPr>
            <w:tcW w:w="6361" w:type="dxa"/>
            <w:tcBorders>
              <w:top w:val="single" w:sz="2" w:space="0" w:color="auto"/>
              <w:left w:val="nil"/>
              <w:bottom w:val="single" w:sz="2" w:space="0" w:color="auto"/>
              <w:right w:val="nil"/>
            </w:tcBorders>
          </w:tcPr>
          <w:p w14:paraId="70C5C466" w14:textId="77777777" w:rsidR="00F132AA" w:rsidRDefault="00F132AA" w:rsidP="00931C98">
            <w:pPr>
              <w:pStyle w:val="TableBody8pt"/>
            </w:pPr>
            <w:r>
              <w:t>HPE 3PAR All-in M-sys SW Current E-Media</w:t>
            </w:r>
          </w:p>
        </w:tc>
      </w:tr>
      <w:tr w:rsidR="00F132AA" w14:paraId="10BB44F3" w14:textId="77777777" w:rsidTr="00F132AA">
        <w:tc>
          <w:tcPr>
            <w:tcW w:w="1076" w:type="dxa"/>
            <w:tcBorders>
              <w:top w:val="single" w:sz="2" w:space="0" w:color="auto"/>
              <w:left w:val="nil"/>
              <w:bottom w:val="single" w:sz="2" w:space="0" w:color="auto"/>
              <w:right w:val="nil"/>
            </w:tcBorders>
          </w:tcPr>
          <w:p w14:paraId="70AF78D3" w14:textId="77777777" w:rsidR="00F132AA" w:rsidRDefault="00F132AA" w:rsidP="00931C98">
            <w:pPr>
              <w:pStyle w:val="TableBody8pt"/>
            </w:pPr>
            <w:r>
              <w:t>1</w:t>
            </w:r>
          </w:p>
        </w:tc>
        <w:tc>
          <w:tcPr>
            <w:tcW w:w="2523" w:type="dxa"/>
            <w:tcBorders>
              <w:top w:val="single" w:sz="2" w:space="0" w:color="auto"/>
              <w:left w:val="nil"/>
              <w:bottom w:val="single" w:sz="2" w:space="0" w:color="auto"/>
              <w:right w:val="nil"/>
            </w:tcBorders>
          </w:tcPr>
          <w:p w14:paraId="16BB3CDA" w14:textId="77777777" w:rsidR="00F132AA" w:rsidRPr="00111F9B" w:rsidRDefault="00F132AA" w:rsidP="00931C98">
            <w:pPr>
              <w:pStyle w:val="TableBody8pt"/>
            </w:pPr>
            <w:r>
              <w:t>C7535A</w:t>
            </w:r>
          </w:p>
        </w:tc>
        <w:tc>
          <w:tcPr>
            <w:tcW w:w="6361" w:type="dxa"/>
            <w:tcBorders>
              <w:top w:val="single" w:sz="2" w:space="0" w:color="auto"/>
              <w:left w:val="nil"/>
              <w:bottom w:val="single" w:sz="2" w:space="0" w:color="auto"/>
              <w:right w:val="nil"/>
            </w:tcBorders>
          </w:tcPr>
          <w:p w14:paraId="281A36F6" w14:textId="77777777" w:rsidR="00F132AA" w:rsidRDefault="00F132AA" w:rsidP="00931C98">
            <w:pPr>
              <w:pStyle w:val="TableBody8pt"/>
            </w:pPr>
            <w:r>
              <w:t>HPE RJ45 to RJ45 Cat5e Black M/M 7.6ft 1-pack Data Cable</w:t>
            </w:r>
          </w:p>
        </w:tc>
      </w:tr>
      <w:tr w:rsidR="00F132AA" w14:paraId="4356A2E5" w14:textId="77777777" w:rsidTr="00F132AA">
        <w:tc>
          <w:tcPr>
            <w:tcW w:w="1076" w:type="dxa"/>
            <w:tcBorders>
              <w:top w:val="single" w:sz="2" w:space="0" w:color="auto"/>
              <w:left w:val="nil"/>
              <w:bottom w:val="single" w:sz="2" w:space="0" w:color="auto"/>
              <w:right w:val="nil"/>
            </w:tcBorders>
          </w:tcPr>
          <w:p w14:paraId="7B50DFFC" w14:textId="77777777" w:rsidR="00F132AA" w:rsidRDefault="00F132AA" w:rsidP="00931C98">
            <w:pPr>
              <w:pStyle w:val="TableBody8pt"/>
            </w:pPr>
            <w:r>
              <w:t>8</w:t>
            </w:r>
          </w:p>
        </w:tc>
        <w:tc>
          <w:tcPr>
            <w:tcW w:w="2523" w:type="dxa"/>
            <w:tcBorders>
              <w:top w:val="single" w:sz="2" w:space="0" w:color="auto"/>
              <w:left w:val="nil"/>
              <w:bottom w:val="single" w:sz="2" w:space="0" w:color="auto"/>
              <w:right w:val="nil"/>
            </w:tcBorders>
          </w:tcPr>
          <w:p w14:paraId="68ADD236" w14:textId="77777777" w:rsidR="00F132AA" w:rsidRPr="00111F9B" w:rsidRDefault="00F132AA" w:rsidP="00931C98">
            <w:pPr>
              <w:pStyle w:val="TableBody8pt"/>
            </w:pPr>
            <w:r>
              <w:t>H0JD6A1</w:t>
            </w:r>
          </w:p>
        </w:tc>
        <w:tc>
          <w:tcPr>
            <w:tcW w:w="6361" w:type="dxa"/>
            <w:tcBorders>
              <w:top w:val="single" w:sz="2" w:space="0" w:color="auto"/>
              <w:left w:val="nil"/>
              <w:bottom w:val="single" w:sz="2" w:space="0" w:color="auto"/>
              <w:right w:val="nil"/>
            </w:tcBorders>
          </w:tcPr>
          <w:p w14:paraId="6F6651A2" w14:textId="77777777" w:rsidR="00F132AA" w:rsidRDefault="00F132AA" w:rsidP="00931C98">
            <w:pPr>
              <w:pStyle w:val="TableBody8pt"/>
            </w:pPr>
            <w:r>
              <w:t>HPE 3PAR SSD Extended Replacement SVC</w:t>
            </w:r>
          </w:p>
        </w:tc>
      </w:tr>
      <w:tr w:rsidR="00F132AA" w14:paraId="6E0CA8C6" w14:textId="77777777" w:rsidTr="00F132AA">
        <w:tc>
          <w:tcPr>
            <w:tcW w:w="1076" w:type="dxa"/>
            <w:tcBorders>
              <w:top w:val="single" w:sz="2" w:space="0" w:color="auto"/>
              <w:left w:val="nil"/>
              <w:bottom w:val="single" w:sz="2" w:space="0" w:color="auto"/>
              <w:right w:val="nil"/>
            </w:tcBorders>
          </w:tcPr>
          <w:p w14:paraId="6DB40C85" w14:textId="77777777" w:rsidR="00F132AA" w:rsidRDefault="00F132AA" w:rsidP="00931C98">
            <w:pPr>
              <w:pStyle w:val="TableBody8pt"/>
            </w:pPr>
            <w:r>
              <w:t>1</w:t>
            </w:r>
          </w:p>
        </w:tc>
        <w:tc>
          <w:tcPr>
            <w:tcW w:w="2523" w:type="dxa"/>
            <w:tcBorders>
              <w:top w:val="single" w:sz="2" w:space="0" w:color="auto"/>
              <w:left w:val="nil"/>
              <w:bottom w:val="single" w:sz="2" w:space="0" w:color="auto"/>
              <w:right w:val="nil"/>
            </w:tcBorders>
          </w:tcPr>
          <w:p w14:paraId="2F5148A6" w14:textId="77777777" w:rsidR="00F132AA" w:rsidRPr="00111F9B" w:rsidRDefault="00F132AA" w:rsidP="00931C98">
            <w:pPr>
              <w:pStyle w:val="TableBody8pt"/>
            </w:pPr>
            <w:r>
              <w:t>HA124A1</w:t>
            </w:r>
          </w:p>
        </w:tc>
        <w:tc>
          <w:tcPr>
            <w:tcW w:w="6361" w:type="dxa"/>
            <w:tcBorders>
              <w:top w:val="single" w:sz="2" w:space="0" w:color="auto"/>
              <w:left w:val="nil"/>
              <w:bottom w:val="single" w:sz="2" w:space="0" w:color="auto"/>
              <w:right w:val="nil"/>
            </w:tcBorders>
          </w:tcPr>
          <w:p w14:paraId="5C5CC55F" w14:textId="77777777" w:rsidR="00F132AA" w:rsidRDefault="00F132AA" w:rsidP="00931C98">
            <w:pPr>
              <w:pStyle w:val="TableBody8pt"/>
            </w:pPr>
            <w:r>
              <w:t>HPE Technical Installation Startup SVC</w:t>
            </w:r>
          </w:p>
        </w:tc>
      </w:tr>
      <w:tr w:rsidR="00F132AA" w:rsidRPr="00844688" w14:paraId="04776AF3" w14:textId="77777777" w:rsidTr="00F132AA">
        <w:tc>
          <w:tcPr>
            <w:tcW w:w="1076" w:type="dxa"/>
            <w:tcBorders>
              <w:top w:val="single" w:sz="2" w:space="0" w:color="auto"/>
              <w:left w:val="nil"/>
              <w:bottom w:val="single" w:sz="2" w:space="0" w:color="auto"/>
              <w:right w:val="nil"/>
            </w:tcBorders>
          </w:tcPr>
          <w:p w14:paraId="76B396E8" w14:textId="77777777" w:rsidR="00F132AA" w:rsidRPr="00111F9B" w:rsidRDefault="00F132AA" w:rsidP="00931C98">
            <w:pPr>
              <w:pStyle w:val="TableBody8pt"/>
            </w:pPr>
            <w:r>
              <w:t>1</w:t>
            </w:r>
          </w:p>
        </w:tc>
        <w:tc>
          <w:tcPr>
            <w:tcW w:w="2523" w:type="dxa"/>
            <w:tcBorders>
              <w:top w:val="single" w:sz="2" w:space="0" w:color="auto"/>
              <w:left w:val="nil"/>
              <w:bottom w:val="single" w:sz="2" w:space="0" w:color="auto"/>
              <w:right w:val="nil"/>
            </w:tcBorders>
          </w:tcPr>
          <w:p w14:paraId="62B14089" w14:textId="77777777" w:rsidR="00F132AA" w:rsidRPr="00111F9B" w:rsidRDefault="00F132AA" w:rsidP="00931C98">
            <w:pPr>
              <w:pStyle w:val="TableBody8pt"/>
            </w:pPr>
            <w:r>
              <w:t>HA124A1     5QW</w:t>
            </w:r>
          </w:p>
        </w:tc>
        <w:tc>
          <w:tcPr>
            <w:tcW w:w="6361" w:type="dxa"/>
            <w:tcBorders>
              <w:top w:val="single" w:sz="2" w:space="0" w:color="auto"/>
              <w:left w:val="nil"/>
              <w:bottom w:val="single" w:sz="2" w:space="0" w:color="auto"/>
              <w:right w:val="nil"/>
            </w:tcBorders>
          </w:tcPr>
          <w:p w14:paraId="4505A428" w14:textId="77777777" w:rsidR="00F132AA" w:rsidRPr="00844688" w:rsidRDefault="00F132AA" w:rsidP="00931C98">
            <w:pPr>
              <w:pStyle w:val="TableBody8pt"/>
              <w:rPr>
                <w:lang w:val="fr-FR"/>
              </w:rPr>
            </w:pPr>
            <w:r w:rsidRPr="00844688">
              <w:rPr>
                <w:lang w:val="fr-FR"/>
              </w:rPr>
              <w:t>HPE Startup 3PAR Vrt Cpy Lvl1 Tier 1 SVC</w:t>
            </w:r>
          </w:p>
        </w:tc>
      </w:tr>
      <w:tr w:rsidR="00F132AA" w:rsidRPr="00111F9B" w14:paraId="77E3C4FC" w14:textId="77777777" w:rsidTr="00F132AA">
        <w:tc>
          <w:tcPr>
            <w:tcW w:w="1076" w:type="dxa"/>
            <w:tcBorders>
              <w:top w:val="single" w:sz="2" w:space="0" w:color="auto"/>
              <w:left w:val="nil"/>
              <w:bottom w:val="single" w:sz="2" w:space="0" w:color="auto"/>
              <w:right w:val="nil"/>
            </w:tcBorders>
          </w:tcPr>
          <w:p w14:paraId="744EACA3" w14:textId="77777777" w:rsidR="00F132AA" w:rsidRPr="00111F9B" w:rsidRDefault="00F132AA" w:rsidP="00931C98">
            <w:pPr>
              <w:pStyle w:val="TableBody8pt"/>
            </w:pPr>
            <w:r>
              <w:t>1</w:t>
            </w:r>
          </w:p>
        </w:tc>
        <w:tc>
          <w:tcPr>
            <w:tcW w:w="2523" w:type="dxa"/>
            <w:tcBorders>
              <w:top w:val="single" w:sz="2" w:space="0" w:color="auto"/>
              <w:left w:val="nil"/>
              <w:bottom w:val="single" w:sz="2" w:space="0" w:color="auto"/>
              <w:right w:val="nil"/>
            </w:tcBorders>
          </w:tcPr>
          <w:p w14:paraId="0941EA8B" w14:textId="77777777" w:rsidR="00F132AA" w:rsidRPr="00111F9B" w:rsidRDefault="00F132AA" w:rsidP="00931C98">
            <w:pPr>
              <w:pStyle w:val="TableBody8pt"/>
            </w:pPr>
            <w:r>
              <w:t>HA124A1     56X</w:t>
            </w:r>
          </w:p>
        </w:tc>
        <w:tc>
          <w:tcPr>
            <w:tcW w:w="6361" w:type="dxa"/>
            <w:tcBorders>
              <w:top w:val="single" w:sz="2" w:space="0" w:color="auto"/>
              <w:left w:val="nil"/>
              <w:bottom w:val="single" w:sz="2" w:space="0" w:color="auto"/>
              <w:right w:val="nil"/>
            </w:tcBorders>
          </w:tcPr>
          <w:p w14:paraId="40CF9DC1" w14:textId="77777777" w:rsidR="00F132AA" w:rsidRPr="00111F9B" w:rsidRDefault="00F132AA" w:rsidP="00931C98">
            <w:pPr>
              <w:pStyle w:val="TableBody8pt"/>
            </w:pPr>
            <w:r>
              <w:t>HPE Startup 3PAR 8K Mlt Sys PM PP RC SVC</w:t>
            </w:r>
          </w:p>
        </w:tc>
      </w:tr>
      <w:tr w:rsidR="00F132AA" w:rsidRPr="00111F9B" w14:paraId="7A1EE9D4" w14:textId="77777777" w:rsidTr="00931C98">
        <w:tc>
          <w:tcPr>
            <w:tcW w:w="9960" w:type="dxa"/>
            <w:gridSpan w:val="3"/>
            <w:tcBorders>
              <w:top w:val="single" w:sz="18" w:space="0" w:color="auto"/>
              <w:left w:val="nil"/>
              <w:bottom w:val="nil"/>
              <w:right w:val="nil"/>
            </w:tcBorders>
          </w:tcPr>
          <w:p w14:paraId="69EA3B9F" w14:textId="77777777" w:rsidR="00F132AA" w:rsidRDefault="00F132AA" w:rsidP="00931C98">
            <w:pPr>
              <w:pStyle w:val="BodyTextMetricLight10pt"/>
            </w:pPr>
          </w:p>
          <w:p w14:paraId="237928CC" w14:textId="77777777" w:rsidR="00573D94" w:rsidRPr="00111F9B" w:rsidRDefault="00573D94" w:rsidP="00573D94">
            <w:pPr>
              <w:pStyle w:val="Heading2"/>
            </w:pPr>
          </w:p>
        </w:tc>
      </w:tr>
    </w:tbl>
    <w:p w14:paraId="521BBE29" w14:textId="0D5B1B84" w:rsidR="00573D94" w:rsidRDefault="00573D94" w:rsidP="00573D94">
      <w:pPr>
        <w:pStyle w:val="Heading2"/>
      </w:pPr>
      <w:bookmarkStart w:id="326" w:name="_Toc514150062"/>
      <w:r>
        <w:t>Software Licenses</w:t>
      </w:r>
      <w:bookmarkEnd w:id="326"/>
    </w:p>
    <w:p w14:paraId="7B3B4AA6" w14:textId="2CABCF3F" w:rsidR="00573D94" w:rsidRDefault="00573D94" w:rsidP="00573D94">
      <w:pPr>
        <w:pStyle w:val="BodyTextMetricLight10pt"/>
      </w:pPr>
      <w:r>
        <w:t>Licenses are required for the following software components:</w:t>
      </w:r>
    </w:p>
    <w:p w14:paraId="18E90F2F" w14:textId="33437559" w:rsidR="00573D94" w:rsidRDefault="00573D94" w:rsidP="00573D94">
      <w:pPr>
        <w:pStyle w:val="BulletLevel1"/>
      </w:pPr>
      <w:r>
        <w:t>VMware</w:t>
      </w:r>
    </w:p>
    <w:p w14:paraId="1B322B39" w14:textId="11674E28" w:rsidR="00507DB7" w:rsidRDefault="00507DB7" w:rsidP="00573D94">
      <w:pPr>
        <w:pStyle w:val="BulletLevel1"/>
      </w:pPr>
      <w:r>
        <w:t>Red Hat Linux</w:t>
      </w:r>
    </w:p>
    <w:p w14:paraId="3FF84A34" w14:textId="3DF9A39C" w:rsidR="00573D94" w:rsidRDefault="00573D94" w:rsidP="00507DB7">
      <w:pPr>
        <w:pStyle w:val="BulletLevel1"/>
      </w:pPr>
      <w:r>
        <w:t>Docker EE</w:t>
      </w:r>
    </w:p>
    <w:p w14:paraId="781B1601" w14:textId="19C31A01" w:rsidR="00507DB7" w:rsidRDefault="00507DB7" w:rsidP="00507DB7">
      <w:pPr>
        <w:pStyle w:val="BulletLevel1"/>
      </w:pPr>
      <w:r>
        <w:t xml:space="preserve">HPE </w:t>
      </w:r>
      <w:r w:rsidRPr="00573D94">
        <w:t xml:space="preserve">Recovery Manager Central and </w:t>
      </w:r>
      <w:r>
        <w:t xml:space="preserve">HPE </w:t>
      </w:r>
      <w:r w:rsidRPr="00573D94">
        <w:t>StoreOnce</w:t>
      </w:r>
      <w:r>
        <w:t xml:space="preserve"> </w:t>
      </w:r>
    </w:p>
    <w:p w14:paraId="4A74A642" w14:textId="7FEDC365" w:rsidR="00507DB7" w:rsidRDefault="00507DB7" w:rsidP="00507DB7">
      <w:pPr>
        <w:pStyle w:val="BulletLevel1"/>
      </w:pPr>
      <w:r>
        <w:t>Splunk (optional software)</w:t>
      </w:r>
    </w:p>
    <w:p w14:paraId="5F6E07E8" w14:textId="57CDC835" w:rsidR="00507DB7" w:rsidRPr="00573D94" w:rsidRDefault="00507DB7" w:rsidP="00507DB7">
      <w:pPr>
        <w:pStyle w:val="BulletLevel1LastBeforeMainhead"/>
      </w:pPr>
      <w:r>
        <w:t>Sysdig (optional software)</w:t>
      </w:r>
    </w:p>
    <w:p w14:paraId="1EB4DEC6" w14:textId="00D9EF42" w:rsidR="00FE7EE5" w:rsidRDefault="00FE7EE5" w:rsidP="00E11F3A">
      <w:pPr>
        <w:pStyle w:val="Heading1"/>
      </w:pPr>
      <w:bookmarkStart w:id="327" w:name="_Toc514150063"/>
      <w:r>
        <w:t>Appendix B: Using customer supplied certificates for UCP and DTR</w:t>
      </w:r>
      <w:bookmarkEnd w:id="324"/>
      <w:bookmarkEnd w:id="325"/>
      <w:bookmarkEnd w:id="327"/>
    </w:p>
    <w:p w14:paraId="1BD31239" w14:textId="0A13C7CD" w:rsidR="00FE7EE5" w:rsidRDefault="00FE7EE5" w:rsidP="00FE7EE5">
      <w:pPr>
        <w:pStyle w:val="BodyTextMetricLight10pt"/>
      </w:pPr>
      <w:r w:rsidRPr="00FE7EE5">
        <w:fldChar w:fldCharType="begin"/>
      </w:r>
      <w:r w:rsidRPr="00FE7EE5">
        <w:instrText xml:space="preserve"> REF _Ref513540468 \h </w:instrText>
      </w:r>
      <w:r>
        <w:instrText xml:space="preserve"> \* MERGEFORMAT </w:instrText>
      </w:r>
      <w:r w:rsidRPr="00FE7EE5">
        <w:fldChar w:fldCharType="separate"/>
      </w:r>
      <w:r w:rsidR="001D26BE" w:rsidRPr="001D26BE">
        <w:t>Table 28</w:t>
      </w:r>
      <w:r w:rsidRPr="00FE7EE5">
        <w:fldChar w:fldCharType="end"/>
      </w:r>
      <w:r w:rsidRPr="00FE7EE5">
        <w:t xml:space="preserve"> </w:t>
      </w:r>
      <w:r>
        <w:t xml:space="preserve">lists the variables used when configuring customer supplied certificates for UCP and DTR. </w:t>
      </w:r>
    </w:p>
    <w:p w14:paraId="0B6ECDD8" w14:textId="5885EC71" w:rsidR="00FE7EE5" w:rsidRDefault="00FE7EE5" w:rsidP="00FE7EE5">
      <w:pPr>
        <w:pStyle w:val="MISCTableCaptionHeader8pt"/>
      </w:pPr>
      <w:bookmarkStart w:id="328" w:name="_Ref513540468"/>
      <w:r w:rsidRPr="00FE7EE5">
        <w:rPr>
          <w:rStyle w:val="MISCTableCaptionHeaderBold8pt"/>
        </w:rPr>
        <w:t xml:space="preserve">Table </w:t>
      </w:r>
      <w:r w:rsidRPr="00FE7EE5">
        <w:rPr>
          <w:rStyle w:val="MISCTableCaptionHeaderBold8pt"/>
        </w:rPr>
        <w:fldChar w:fldCharType="begin"/>
      </w:r>
      <w:r w:rsidRPr="00FE7EE5">
        <w:rPr>
          <w:rStyle w:val="MISCTableCaptionHeaderBold8pt"/>
        </w:rPr>
        <w:instrText xml:space="preserve"> SEQ Table \* ARABIC </w:instrText>
      </w:r>
      <w:r w:rsidRPr="00FE7EE5">
        <w:rPr>
          <w:rStyle w:val="MISCTableCaptionHeaderBold8pt"/>
        </w:rPr>
        <w:fldChar w:fldCharType="separate"/>
      </w:r>
      <w:r w:rsidR="001D26BE">
        <w:rPr>
          <w:rStyle w:val="MISCTableCaptionHeaderBold8pt"/>
          <w:noProof/>
        </w:rPr>
        <w:t>28</w:t>
      </w:r>
      <w:r w:rsidRPr="00FE7EE5">
        <w:rPr>
          <w:rStyle w:val="MISCTableCaptionHeaderBold8pt"/>
        </w:rPr>
        <w:fldChar w:fldCharType="end"/>
      </w:r>
      <w:bookmarkEnd w:id="328"/>
      <w:r w:rsidRPr="00FE7EE5">
        <w:rPr>
          <w:rStyle w:val="MISCTableCaptionHeaderBold8pt"/>
        </w:rPr>
        <w:t>.</w:t>
      </w:r>
      <w:r>
        <w:t xml:space="preserve"> Customer certs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710"/>
        <w:gridCol w:w="1710"/>
        <w:gridCol w:w="5220"/>
      </w:tblGrid>
      <w:tr w:rsidR="00FE7EE5" w14:paraId="02202A65" w14:textId="77777777" w:rsidTr="00F1527D">
        <w:trPr>
          <w:cantSplit/>
        </w:trPr>
        <w:tc>
          <w:tcPr>
            <w:tcW w:w="1710" w:type="dxa"/>
            <w:tcBorders>
              <w:top w:val="nil"/>
              <w:bottom w:val="single" w:sz="36" w:space="0" w:color="00B388"/>
            </w:tcBorders>
          </w:tcPr>
          <w:p w14:paraId="34DB8AFC" w14:textId="77777777" w:rsidR="00FE7EE5" w:rsidRDefault="00FE7EE5" w:rsidP="00F1527D">
            <w:pPr>
              <w:pStyle w:val="TableSubhead8pt"/>
            </w:pPr>
            <w:r>
              <w:t>Variable</w:t>
            </w:r>
          </w:p>
        </w:tc>
        <w:tc>
          <w:tcPr>
            <w:tcW w:w="1710" w:type="dxa"/>
            <w:tcBorders>
              <w:top w:val="nil"/>
              <w:bottom w:val="single" w:sz="36" w:space="0" w:color="00B388"/>
            </w:tcBorders>
          </w:tcPr>
          <w:p w14:paraId="656FA785" w14:textId="77777777" w:rsidR="00FE7EE5" w:rsidRDefault="00FE7EE5" w:rsidP="00F1527D">
            <w:pPr>
              <w:pStyle w:val="TableSubhead8pt"/>
            </w:pPr>
            <w:r>
              <w:t>File</w:t>
            </w:r>
          </w:p>
        </w:tc>
        <w:tc>
          <w:tcPr>
            <w:tcW w:w="5220" w:type="dxa"/>
            <w:tcBorders>
              <w:top w:val="nil"/>
              <w:bottom w:val="single" w:sz="36" w:space="0" w:color="00B388"/>
            </w:tcBorders>
          </w:tcPr>
          <w:p w14:paraId="077A83D5" w14:textId="77777777" w:rsidR="00FE7EE5" w:rsidRDefault="00FE7EE5" w:rsidP="00F1527D">
            <w:pPr>
              <w:pStyle w:val="TableSubhead8pt"/>
            </w:pPr>
            <w:r>
              <w:t>Description</w:t>
            </w:r>
          </w:p>
        </w:tc>
      </w:tr>
      <w:tr w:rsidR="00FE7EE5" w14:paraId="72FD5083" w14:textId="77777777" w:rsidTr="00F1527D">
        <w:trPr>
          <w:cantSplit/>
        </w:trPr>
        <w:tc>
          <w:tcPr>
            <w:tcW w:w="1710" w:type="dxa"/>
          </w:tcPr>
          <w:p w14:paraId="27071805" w14:textId="77777777" w:rsidR="00FE7EE5" w:rsidRDefault="00FE7EE5" w:rsidP="00F1527D">
            <w:pPr>
              <w:pStyle w:val="TableBody8pt"/>
            </w:pPr>
            <w:r>
              <w:t>ucp_certs_dir</w:t>
            </w:r>
          </w:p>
        </w:tc>
        <w:tc>
          <w:tcPr>
            <w:tcW w:w="1710" w:type="dxa"/>
          </w:tcPr>
          <w:p w14:paraId="56313B8E" w14:textId="77777777" w:rsidR="00FE7EE5" w:rsidRDefault="00FE7EE5" w:rsidP="00F1527D">
            <w:pPr>
              <w:pStyle w:val="TableBody8pt"/>
            </w:pPr>
            <w:r>
              <w:t>group_vars/vars</w:t>
            </w:r>
          </w:p>
        </w:tc>
        <w:tc>
          <w:tcPr>
            <w:tcW w:w="5220" w:type="dxa"/>
          </w:tcPr>
          <w:p w14:paraId="39C688DC" w14:textId="77777777" w:rsidR="00FE7EE5" w:rsidRDefault="00FE7EE5" w:rsidP="00F1527D">
            <w:pPr>
              <w:pStyle w:val="TableBody8pt"/>
            </w:pPr>
            <w:r>
              <w:t xml:space="preserve">If </w:t>
            </w:r>
            <w:r>
              <w:rPr>
                <w:rStyle w:val="BoldEmpha"/>
              </w:rPr>
              <w:t>ucp_certs_dir</w:t>
            </w:r>
            <w:r>
              <w:t xml:space="preserve"> is not defined, UCP is installed with self-signed certificates and DTR is installed with the </w:t>
            </w:r>
            <w:r>
              <w:rPr>
                <w:rStyle w:val="CodingLanguage"/>
              </w:rPr>
              <w:t>--ucp-insecure-tls</w:t>
            </w:r>
            <w:r>
              <w:t xml:space="preserve"> switch</w:t>
            </w:r>
          </w:p>
          <w:p w14:paraId="107D2456" w14:textId="77777777" w:rsidR="00FE7EE5" w:rsidRDefault="00FE7EE5" w:rsidP="00F1527D">
            <w:pPr>
              <w:pStyle w:val="TableBody8pt"/>
            </w:pPr>
            <w:r>
              <w:t xml:space="preserve">If </w:t>
            </w:r>
            <w:r>
              <w:rPr>
                <w:rStyle w:val="BoldEmpha"/>
              </w:rPr>
              <w:t>ucp_certs_dir</w:t>
            </w:r>
            <w:r>
              <w:t xml:space="preserve"> is defined, this is a folder on the Ansible machine that must contain 3 files: </w:t>
            </w:r>
          </w:p>
          <w:p w14:paraId="2BE7A480" w14:textId="6AF9466F" w:rsidR="00FE7EE5" w:rsidRDefault="00FE7EE5" w:rsidP="00F1527D">
            <w:pPr>
              <w:pStyle w:val="TableBody8pt"/>
            </w:pPr>
            <w:r>
              <w:rPr>
                <w:rStyle w:val="CodingLanguage"/>
              </w:rPr>
              <w:t>ca.pem</w:t>
            </w:r>
            <w:r>
              <w:t>,</w:t>
            </w:r>
            <w:r w:rsidR="009B76D2">
              <w:t xml:space="preserve"> </w:t>
            </w:r>
            <w:r>
              <w:t>the root CA certificate in PEM format</w:t>
            </w:r>
          </w:p>
          <w:p w14:paraId="709E913F" w14:textId="18D019F7" w:rsidR="00FE7EE5" w:rsidRDefault="00FE7EE5" w:rsidP="00F1527D">
            <w:pPr>
              <w:pStyle w:val="TableBody8pt"/>
            </w:pPr>
            <w:r>
              <w:rPr>
                <w:rStyle w:val="CodingLanguage"/>
              </w:rPr>
              <w:t>cert.pem</w:t>
            </w:r>
            <w:r w:rsidR="009B76D2">
              <w:t xml:space="preserve">, </w:t>
            </w:r>
            <w:r>
              <w:t>the server certificate optionally followed by intermediate CAs</w:t>
            </w:r>
          </w:p>
          <w:p w14:paraId="0E371A6C" w14:textId="25293C45" w:rsidR="00FE7EE5" w:rsidRDefault="00FE7EE5" w:rsidP="00F1527D">
            <w:pPr>
              <w:pStyle w:val="TableBody8pt"/>
            </w:pPr>
            <w:r>
              <w:rPr>
                <w:rStyle w:val="CodingLanguage"/>
              </w:rPr>
              <w:t>key.pem</w:t>
            </w:r>
            <w:r w:rsidR="009B76D2">
              <w:t xml:space="preserve">, </w:t>
            </w:r>
            <w:r>
              <w:t xml:space="preserve">the private key that comes with the </w:t>
            </w:r>
            <w:r>
              <w:rPr>
                <w:rStyle w:val="CodingLanguage"/>
              </w:rPr>
              <w:t>cert.pem</w:t>
            </w:r>
            <w:r>
              <w:t xml:space="preserve"> certificates</w:t>
            </w:r>
          </w:p>
        </w:tc>
      </w:tr>
      <w:tr w:rsidR="00FE7EE5" w14:paraId="665A196C" w14:textId="77777777" w:rsidTr="00F1527D">
        <w:trPr>
          <w:cantSplit/>
        </w:trPr>
        <w:tc>
          <w:tcPr>
            <w:tcW w:w="1710" w:type="dxa"/>
          </w:tcPr>
          <w:p w14:paraId="7B06A307" w14:textId="77777777" w:rsidR="00FE7EE5" w:rsidRDefault="00FE7EE5" w:rsidP="00F1527D">
            <w:pPr>
              <w:pStyle w:val="TableBody8pt"/>
            </w:pPr>
            <w:r>
              <w:t>dtr_certs_dir</w:t>
            </w:r>
          </w:p>
        </w:tc>
        <w:tc>
          <w:tcPr>
            <w:tcW w:w="1710" w:type="dxa"/>
          </w:tcPr>
          <w:p w14:paraId="48A9440B" w14:textId="77777777" w:rsidR="00FE7EE5" w:rsidRDefault="00FE7EE5" w:rsidP="00F1527D">
            <w:pPr>
              <w:pStyle w:val="TableBody8pt"/>
            </w:pPr>
            <w:r>
              <w:t>group_vars/vars</w:t>
            </w:r>
          </w:p>
        </w:tc>
        <w:tc>
          <w:tcPr>
            <w:tcW w:w="5220" w:type="dxa"/>
          </w:tcPr>
          <w:p w14:paraId="20A4479E" w14:textId="77777777" w:rsidR="00FE7EE5" w:rsidRDefault="00FE7EE5" w:rsidP="00F1527D">
            <w:pPr>
              <w:pStyle w:val="TableBody8pt"/>
            </w:pPr>
            <w:r>
              <w:t xml:space="preserve">If </w:t>
            </w:r>
            <w:r>
              <w:rPr>
                <w:rStyle w:val="BoldEmpha"/>
              </w:rPr>
              <w:t>dtr_certs_dir</w:t>
            </w:r>
            <w:r>
              <w:t xml:space="preserve"> is not defined, DTR is installed with self-signed certificates</w:t>
            </w:r>
          </w:p>
          <w:p w14:paraId="595C4845" w14:textId="77777777" w:rsidR="00FE7EE5" w:rsidRDefault="00FE7EE5" w:rsidP="00F1527D">
            <w:pPr>
              <w:pStyle w:val="TableBody8pt"/>
            </w:pPr>
            <w:r>
              <w:t xml:space="preserve">If </w:t>
            </w:r>
            <w:r>
              <w:rPr>
                <w:rStyle w:val="BoldEmpha"/>
              </w:rPr>
              <w:t>dtr_certs_dir</w:t>
            </w:r>
            <w:r>
              <w:t xml:space="preserve"> is defined, this is a folder on the Ansible machine that must contain 3 files: </w:t>
            </w:r>
          </w:p>
          <w:p w14:paraId="444D7108" w14:textId="41CDADFB" w:rsidR="00FE7EE5" w:rsidRDefault="00FE7EE5" w:rsidP="00F1527D">
            <w:pPr>
              <w:pStyle w:val="TableBody8pt"/>
            </w:pPr>
            <w:r>
              <w:rPr>
                <w:rStyle w:val="CodingLanguage"/>
              </w:rPr>
              <w:t>ca.pem</w:t>
            </w:r>
            <w:r w:rsidR="009B76D2">
              <w:t xml:space="preserve">, </w:t>
            </w:r>
            <w:r>
              <w:t>the root CA certificate in PEM format</w:t>
            </w:r>
          </w:p>
          <w:p w14:paraId="69F6244F" w14:textId="0F14F56F" w:rsidR="00FE7EE5" w:rsidRDefault="00FE7EE5" w:rsidP="00F1527D">
            <w:pPr>
              <w:pStyle w:val="TableBody8pt"/>
            </w:pPr>
            <w:r>
              <w:rPr>
                <w:rStyle w:val="CodingLanguage"/>
              </w:rPr>
              <w:t>cert.pem</w:t>
            </w:r>
            <w:r w:rsidR="009B76D2">
              <w:t xml:space="preserve">, </w:t>
            </w:r>
            <w:r>
              <w:t>the server certificate optionally followed by intermediate CAs</w:t>
            </w:r>
          </w:p>
          <w:p w14:paraId="22DBD3D3" w14:textId="6C50966D" w:rsidR="00FE7EE5" w:rsidRDefault="00FE7EE5" w:rsidP="00F1527D">
            <w:pPr>
              <w:pStyle w:val="TableBody8pt"/>
            </w:pPr>
            <w:r>
              <w:rPr>
                <w:rStyle w:val="CodingLanguage"/>
              </w:rPr>
              <w:t>key.pem</w:t>
            </w:r>
            <w:r w:rsidR="009B76D2">
              <w:t xml:space="preserve">, </w:t>
            </w:r>
            <w:r>
              <w:t xml:space="preserve">the private key that comes with the </w:t>
            </w:r>
            <w:r>
              <w:rPr>
                <w:rStyle w:val="CodingLanguage"/>
              </w:rPr>
              <w:t>cert.pem</w:t>
            </w:r>
            <w:r>
              <w:t xml:space="preserve"> certificates</w:t>
            </w:r>
          </w:p>
        </w:tc>
      </w:tr>
    </w:tbl>
    <w:p w14:paraId="298E20EC" w14:textId="77777777" w:rsidR="00FE7EE5" w:rsidRDefault="00FE7EE5" w:rsidP="00FE7EE5">
      <w:pPr>
        <w:pStyle w:val="MISCNote-Ruleabove"/>
      </w:pPr>
      <w:r>
        <w:t>Note</w:t>
      </w:r>
    </w:p>
    <w:p w14:paraId="4C91CBA9" w14:textId="77777777" w:rsidR="00FE7EE5" w:rsidRDefault="00FE7EE5" w:rsidP="00FE7EE5">
      <w:pPr>
        <w:pStyle w:val="BodyTextMetricLight10pt"/>
      </w:pPr>
      <w:r>
        <w:t xml:space="preserve">The installation will fail if the </w:t>
      </w:r>
      <w:r>
        <w:rPr>
          <w:rStyle w:val="CodingLanguage"/>
        </w:rPr>
        <w:t>ca.pem</w:t>
      </w:r>
      <w:r>
        <w:t xml:space="preserve">, </w:t>
      </w:r>
      <w:r>
        <w:rPr>
          <w:rStyle w:val="CodingLanguage"/>
        </w:rPr>
        <w:t>cert.pem</w:t>
      </w:r>
      <w:r>
        <w:t xml:space="preserve"> and </w:t>
      </w:r>
      <w:r>
        <w:rPr>
          <w:rStyle w:val="CodingLanguage"/>
        </w:rPr>
        <w:t>key.pem</w:t>
      </w:r>
      <w:r>
        <w:t xml:space="preserve"> files cannot be found in the folders designated by </w:t>
      </w:r>
      <w:r>
        <w:rPr>
          <w:rStyle w:val="CodingLanguage"/>
        </w:rPr>
        <w:t>dtr_certs_dir</w:t>
      </w:r>
      <w:r>
        <w:t xml:space="preserve"> and </w:t>
      </w:r>
      <w:r>
        <w:rPr>
          <w:rStyle w:val="CodingLanguage"/>
        </w:rPr>
        <w:t>ucp_certs_dir</w:t>
      </w:r>
      <w:r>
        <w:t xml:space="preserve"> or if they don't constitute valid certificates.</w:t>
      </w:r>
    </w:p>
    <w:p w14:paraId="103EE8A4" w14:textId="77777777" w:rsidR="00FE7EE5" w:rsidRDefault="00FE7EE5" w:rsidP="00FE7EE5">
      <w:pPr>
        <w:pStyle w:val="MISCNote-Rulebelow"/>
      </w:pPr>
      <w:r>
        <w:t>The certificates should specify the names of the FQDNs of the load balancer and the FQDNs of the VMs themselves. This applies to both the UCP server certificate and the DTR server certificate.</w:t>
      </w:r>
    </w:p>
    <w:p w14:paraId="586F91AD" w14:textId="77777777" w:rsidR="00FE7EE5" w:rsidRDefault="00FE7EE5" w:rsidP="00FE7EE5">
      <w:pPr>
        <w:pStyle w:val="Heading2"/>
      </w:pPr>
      <w:bookmarkStart w:id="329" w:name="_Refd17e60923"/>
      <w:bookmarkStart w:id="330" w:name="_Tocd17e60923"/>
      <w:bookmarkStart w:id="331" w:name="_Toc514150064"/>
      <w:r>
        <w:lastRenderedPageBreak/>
        <w:t>Generating and testing certificates</w:t>
      </w:r>
      <w:bookmarkEnd w:id="329"/>
      <w:bookmarkEnd w:id="330"/>
      <w:bookmarkEnd w:id="331"/>
    </w:p>
    <w:p w14:paraId="4B34793B" w14:textId="77777777" w:rsidR="00FE7EE5" w:rsidRDefault="00FE7EE5" w:rsidP="00FE7EE5">
      <w:pPr>
        <w:pStyle w:val="BodyTextMetricLight10pt"/>
      </w:pPr>
      <w:r>
        <w:t xml:space="preserve">In the example described here we have a root CA named </w:t>
      </w:r>
      <w:r>
        <w:rPr>
          <w:rStyle w:val="CodingLanguage"/>
        </w:rPr>
        <w:t>Example root CA</w:t>
      </w:r>
      <w:r>
        <w:t xml:space="preserve"> and an intermediate CA named </w:t>
      </w:r>
      <w:r>
        <w:rPr>
          <w:rStyle w:val="CodingLanguage"/>
        </w:rPr>
        <w:t>Intermediate CA valid 3 years</w:t>
      </w:r>
      <w:r>
        <w:t xml:space="preserve">. The intermediate CA signs the server certificates for UCP and DTR. </w:t>
      </w:r>
    </w:p>
    <w:p w14:paraId="371BAF0A" w14:textId="77777777" w:rsidR="00FE7EE5" w:rsidRDefault="00FE7EE5" w:rsidP="00FE7EE5">
      <w:pPr>
        <w:pStyle w:val="BodyTextMetricLight10pt"/>
      </w:pPr>
      <w:r>
        <w:t xml:space="preserve">Below is the start of the output displayed by running the </w:t>
      </w:r>
      <w:r>
        <w:rPr>
          <w:rStyle w:val="CodingLanguage"/>
        </w:rPr>
        <w:t>openssl x509</w:t>
      </w:r>
      <w:r>
        <w:t xml:space="preserve"> utility against the </w:t>
      </w:r>
      <w:r>
        <w:rPr>
          <w:rStyle w:val="CodingLanguage"/>
        </w:rPr>
        <w:t>ca.pem</w:t>
      </w:r>
      <w:r>
        <w:t xml:space="preserve"> file (the root CA certificate).</w:t>
      </w:r>
    </w:p>
    <w:p w14:paraId="6E1B7F34" w14:textId="77777777" w:rsidR="00CE5ED3" w:rsidRPr="00212845" w:rsidRDefault="00CE5ED3" w:rsidP="00CE5ED3">
      <w:pPr>
        <w:pStyle w:val="BodyTextMetricLight10pt"/>
        <w:rPr>
          <w:rStyle w:val="CodingLanguage"/>
        </w:rPr>
      </w:pPr>
      <w:r w:rsidRPr="00212845">
        <w:rPr>
          <w:rStyle w:val="CodingLanguage"/>
        </w:rPr>
        <w:t>[root@ansible ucp_certs]# openssl x509 -text -noout -in ca.pem|head -14</w:t>
      </w:r>
      <w:r w:rsidRPr="00212845">
        <w:rPr>
          <w:rStyle w:val="CodingLanguage"/>
        </w:rPr>
        <w:br/>
        <w:t>Certificate:</w:t>
      </w:r>
      <w:r w:rsidRPr="00212845">
        <w:rPr>
          <w:rStyle w:val="CodingLanguage"/>
        </w:rPr>
        <w:br/>
        <w:t>    Data:</w:t>
      </w:r>
      <w:r w:rsidRPr="00212845">
        <w:rPr>
          <w:rStyle w:val="CodingLanguage"/>
        </w:rPr>
        <w:br/>
        <w:t>        Version: 3 (0x2)</w:t>
      </w:r>
      <w:r w:rsidRPr="00212845">
        <w:rPr>
          <w:rStyle w:val="CodingLanguage"/>
        </w:rPr>
        <w:br/>
        <w:t>        Serial Number:</w:t>
      </w:r>
      <w:r w:rsidRPr="00212845">
        <w:rPr>
          <w:rStyle w:val="CodingLanguage"/>
        </w:rPr>
        <w:br/>
        <w:t>            0d:07:ca:ea:00:37:77:6e:25:e0:18:3e:0e:db:80:0f:11:cb:1b:3f</w:t>
      </w:r>
      <w:r w:rsidRPr="00212845">
        <w:rPr>
          <w:rStyle w:val="CodingLanguage"/>
        </w:rPr>
        <w:br/>
        <w:t>    Signature Algorithm: sha256WithRSAEncryption</w:t>
      </w:r>
      <w:r w:rsidRPr="00212845">
        <w:rPr>
          <w:rStyle w:val="CodingLanguage"/>
        </w:rPr>
        <w:br/>
        <w:t>        Issuer: CN=Example Root CA</w:t>
      </w:r>
      <w:r w:rsidRPr="00212845">
        <w:rPr>
          <w:rStyle w:val="CodingLanguage"/>
        </w:rPr>
        <w:br/>
        <w:t>        Validity</w:t>
      </w:r>
      <w:r w:rsidRPr="00212845">
        <w:rPr>
          <w:rStyle w:val="CodingLanguage"/>
        </w:rPr>
        <w:br/>
        <w:t>            Not Before: Apr 24 20:12:01 2018 GMT</w:t>
      </w:r>
      <w:r w:rsidRPr="00212845">
        <w:rPr>
          <w:rStyle w:val="CodingLanguage"/>
        </w:rPr>
        <w:br/>
        <w:t>            Not After : Apr 21 20:12:30 2028 GMT</w:t>
      </w:r>
      <w:r w:rsidRPr="00212845">
        <w:rPr>
          <w:rStyle w:val="CodingLanguage"/>
        </w:rPr>
        <w:br/>
        <w:t>        Subject: CN=Example Root CA</w:t>
      </w:r>
      <w:r w:rsidRPr="00212845">
        <w:rPr>
          <w:rStyle w:val="CodingLanguage"/>
        </w:rPr>
        <w:br/>
        <w:t>        Subject Public Key Info:</w:t>
      </w:r>
      <w:r w:rsidRPr="00212845">
        <w:rPr>
          <w:rStyle w:val="CodingLanguage"/>
        </w:rPr>
        <w:br/>
        <w:t>            Public Key Algorithm: rsaEncryption</w:t>
      </w:r>
      <w:r w:rsidRPr="00212845">
        <w:rPr>
          <w:rStyle w:val="CodingLanguage"/>
        </w:rPr>
        <w:br/>
        <w:t>                Public-Key: (4096 bit)</w:t>
      </w:r>
    </w:p>
    <w:p w14:paraId="2FEBD0D6" w14:textId="77777777" w:rsidR="00CE5ED3" w:rsidRDefault="00CE5ED3" w:rsidP="00CE5ED3">
      <w:pPr>
        <w:pStyle w:val="BodyTextMetricLight10pt"/>
      </w:pPr>
      <w:r>
        <w:t xml:space="preserve">Here is an excerpt from the example </w:t>
      </w:r>
      <w:r>
        <w:rPr>
          <w:rStyle w:val="CodingLanguage"/>
        </w:rPr>
        <w:t>ca.pem</w:t>
      </w:r>
      <w:r>
        <w:t xml:space="preserve"> file:</w:t>
      </w:r>
    </w:p>
    <w:p w14:paraId="04B76302" w14:textId="77777777" w:rsidR="00CE5ED3" w:rsidRPr="00212845" w:rsidRDefault="00CE5ED3" w:rsidP="00CE5ED3">
      <w:pPr>
        <w:pStyle w:val="BodyTextMetricLight10pt"/>
        <w:rPr>
          <w:rStyle w:val="CodingLanguage"/>
        </w:rPr>
      </w:pPr>
      <w:r w:rsidRPr="00212845">
        <w:rPr>
          <w:rStyle w:val="CodingLanguage"/>
        </w:rPr>
        <w:t>-----BEGIN CERTIFICATE-----</w:t>
      </w:r>
      <w:r w:rsidRPr="00212845">
        <w:rPr>
          <w:rStyle w:val="CodingLanguage"/>
        </w:rPr>
        <w:br/>
        <w:t>MIIFJTCCAw2gAwIBAgIUDQfK6gA3d24l4Bg+DtuADxHLGz8wDQYJKoZIhvcNAQEL</w:t>
      </w:r>
      <w:r w:rsidRPr="00212845">
        <w:rPr>
          <w:rStyle w:val="CodingLanguage"/>
        </w:rPr>
        <w:br/>
        <w:t>BQAwGjEYMBYGA1UEAxMPRXhhbXBsZSBSb290IENBMB4XDTE4MDQyNDIwMTIwMVoX</w:t>
      </w:r>
      <w:r w:rsidRPr="00212845">
        <w:rPr>
          <w:rStyle w:val="CodingLanguage"/>
        </w:rPr>
        <w:br/>
        <w:t>...</w:t>
      </w:r>
      <w:r w:rsidRPr="00212845">
        <w:rPr>
          <w:rStyle w:val="CodingLanguage"/>
        </w:rPr>
        <w:br/>
        <w:t>...</w:t>
      </w:r>
      <w:r w:rsidRPr="00212845">
        <w:rPr>
          <w:rStyle w:val="CodingLanguage"/>
        </w:rPr>
        <w:br/>
        <w:t>uXzYbCtU6Jt9B3fayAeWWswQv+jQSzuuA3re0M1x838iIZWDx93f4yLJWLJl7xsY</w:t>
      </w:r>
      <w:r w:rsidRPr="00212845">
        <w:rPr>
          <w:rStyle w:val="CodingLanguage"/>
        </w:rPr>
        <w:br/>
        <w:t>btvKBmqKDCsAqsQLFLnNj/JyYq4e9a6Xxcyn9FXNpzuEsfjfNGHn+csY+w3f987T</w:t>
      </w:r>
      <w:r w:rsidRPr="00212845">
        <w:rPr>
          <w:rStyle w:val="CodingLanguage"/>
        </w:rPr>
        <w:br/>
        <w:t>MNviy376xZbyAc1CV5kgmnZzjU5bDkgT8Q==</w:t>
      </w:r>
      <w:r w:rsidRPr="00212845">
        <w:rPr>
          <w:rStyle w:val="CodingLanguage"/>
        </w:rPr>
        <w:br/>
        <w:t>-----END CERTIFICATE-----</w:t>
      </w:r>
    </w:p>
    <w:p w14:paraId="0A5DFF39" w14:textId="77777777" w:rsidR="00CE5ED3" w:rsidRDefault="00CE5ED3" w:rsidP="00CE5ED3">
      <w:pPr>
        <w:pStyle w:val="BodyTextMetricLight10pt"/>
      </w:pPr>
      <w:r>
        <w:t xml:space="preserve">The </w:t>
      </w:r>
      <w:r>
        <w:rPr>
          <w:rStyle w:val="CodingLanguage"/>
        </w:rPr>
        <w:t>cert.pem</w:t>
      </w:r>
      <w:r>
        <w:t xml:space="preserve"> file should contain the server certificate itself, followed by your intermediate CA's certificate. The following example shows how to extract the intermediate CA certificate from </w:t>
      </w:r>
      <w:r>
        <w:rPr>
          <w:rStyle w:val="CodingLanguage"/>
        </w:rPr>
        <w:t>cert.pem</w:t>
      </w:r>
      <w:r>
        <w:t xml:space="preserve"> and to save it to a file named </w:t>
      </w:r>
      <w:r>
        <w:rPr>
          <w:rStyle w:val="CodingLanguage"/>
        </w:rPr>
        <w:t>intca.pem</w:t>
      </w:r>
      <w:r>
        <w:t xml:space="preserve">. Using the </w:t>
      </w:r>
      <w:r>
        <w:rPr>
          <w:rStyle w:val="CodingLanguage"/>
        </w:rPr>
        <w:t>openssl x509</w:t>
      </w:r>
      <w:r>
        <w:t xml:space="preserve"> utility, you can display the content of the </w:t>
      </w:r>
      <w:r>
        <w:rPr>
          <w:rStyle w:val="CodingLanguage"/>
        </w:rPr>
        <w:t>intca.pem</w:t>
      </w:r>
      <w:r>
        <w:t xml:space="preserve"> file in human readable form. This certificate was signed by the example CA above (</w:t>
      </w:r>
      <w:r>
        <w:rPr>
          <w:rStyle w:val="CodingLanguage"/>
        </w:rPr>
        <w:t>Issuer = 'Example Root CA'</w:t>
      </w:r>
      <w:r>
        <w:t xml:space="preserve">). </w:t>
      </w:r>
    </w:p>
    <w:p w14:paraId="5314E9B9" w14:textId="77777777" w:rsidR="00CE5ED3" w:rsidRPr="00B528DA" w:rsidRDefault="00CE5ED3" w:rsidP="00CE5ED3">
      <w:pPr>
        <w:pStyle w:val="BodyTextMetricLight10pt"/>
        <w:rPr>
          <w:rStyle w:val="CodingLanguage"/>
        </w:rPr>
      </w:pPr>
      <w:r w:rsidRPr="00B528DA">
        <w:rPr>
          <w:rStyle w:val="CodingLanguage"/>
        </w:rPr>
        <w:t>[root@ansible ucp_certs]# openssl x509 -text -noout -in intca.pem|head -14</w:t>
      </w:r>
      <w:r w:rsidRPr="00B528DA">
        <w:rPr>
          <w:rStyle w:val="CodingLanguage"/>
        </w:rPr>
        <w:br/>
        <w:t>Certificate:</w:t>
      </w:r>
      <w:r w:rsidRPr="00B528DA">
        <w:rPr>
          <w:rStyle w:val="CodingLanguage"/>
        </w:rPr>
        <w:br/>
        <w:t>    Data:</w:t>
      </w:r>
      <w:r w:rsidRPr="00B528DA">
        <w:rPr>
          <w:rStyle w:val="CodingLanguage"/>
        </w:rPr>
        <w:br/>
        <w:t>        Version: 3 (0x2)</w:t>
      </w:r>
      <w:r w:rsidRPr="00B528DA">
        <w:rPr>
          <w:rStyle w:val="CodingLanguage"/>
        </w:rPr>
        <w:br/>
        <w:t>        Serial Number:</w:t>
      </w:r>
      <w:r w:rsidRPr="00B528DA">
        <w:rPr>
          <w:rStyle w:val="CodingLanguage"/>
        </w:rPr>
        <w:br/>
        <w:t>            6b:1e:0c:86:20:cf:f0:88:d2:52:0d:5d:b9:56:fa:91:87:a0:49:18</w:t>
      </w:r>
      <w:r w:rsidRPr="00B528DA">
        <w:rPr>
          <w:rStyle w:val="CodingLanguage"/>
        </w:rPr>
        <w:br/>
        <w:t>    Signature Algorithm: sha256WithRSAEncryption</w:t>
      </w:r>
      <w:r w:rsidRPr="00B528DA">
        <w:rPr>
          <w:rStyle w:val="CodingLanguage"/>
        </w:rPr>
        <w:br/>
        <w:t>        Issuer: CN=Example Root CA</w:t>
      </w:r>
      <w:r w:rsidRPr="00B528DA">
        <w:rPr>
          <w:rStyle w:val="CodingLanguage"/>
        </w:rPr>
        <w:br/>
        <w:t>        Validity</w:t>
      </w:r>
      <w:r w:rsidRPr="00B528DA">
        <w:rPr>
          <w:rStyle w:val="CodingLanguage"/>
        </w:rPr>
        <w:br/>
        <w:t>            Not Before: Apr 24 20:12:09 2018 GMT</w:t>
      </w:r>
      <w:r w:rsidRPr="00B528DA">
        <w:rPr>
          <w:rStyle w:val="CodingLanguage"/>
        </w:rPr>
        <w:br/>
        <w:t>            Not After : Apr 23 20:12:39 2021 GMT</w:t>
      </w:r>
      <w:r w:rsidRPr="00B528DA">
        <w:rPr>
          <w:rStyle w:val="CodingLanguage"/>
        </w:rPr>
        <w:br/>
        <w:t>        Subject: CN=Intermediate CA valid 3 years</w:t>
      </w:r>
      <w:r w:rsidRPr="00B528DA">
        <w:rPr>
          <w:rStyle w:val="CodingLanguage"/>
        </w:rPr>
        <w:br/>
        <w:t>        Subject Public Key Info:</w:t>
      </w:r>
      <w:r w:rsidRPr="00B528DA">
        <w:rPr>
          <w:rStyle w:val="CodingLanguage"/>
        </w:rPr>
        <w:br/>
        <w:t>            Public Key Algorithm: rsaEncryption</w:t>
      </w:r>
      <w:r w:rsidRPr="00B528DA">
        <w:rPr>
          <w:rStyle w:val="CodingLanguage"/>
        </w:rPr>
        <w:br/>
        <w:t>                Public-Key: (4096 bit)</w:t>
      </w:r>
    </w:p>
    <w:p w14:paraId="64574B00" w14:textId="77777777" w:rsidR="00CE5ED3" w:rsidRDefault="00CE5ED3" w:rsidP="00CE5ED3">
      <w:pPr>
        <w:pStyle w:val="BodyTextMetricLight10pt"/>
      </w:pPr>
      <w:r>
        <w:t xml:space="preserve">Here is an excerpt from the </w:t>
      </w:r>
      <w:r>
        <w:rPr>
          <w:rStyle w:val="CodingLanguage"/>
        </w:rPr>
        <w:t>incta.pem</w:t>
      </w:r>
      <w:r>
        <w:t xml:space="preserve"> file showing the example Intermediate CA certificate:</w:t>
      </w:r>
    </w:p>
    <w:p w14:paraId="03E53551" w14:textId="77777777" w:rsidR="00CE5ED3" w:rsidRPr="00B528DA" w:rsidRDefault="00CE5ED3" w:rsidP="00CE5ED3">
      <w:pPr>
        <w:pStyle w:val="BodyTextMetricLight10pt"/>
        <w:rPr>
          <w:rStyle w:val="CodingLanguage"/>
        </w:rPr>
      </w:pPr>
      <w:r w:rsidRPr="00B528DA">
        <w:rPr>
          <w:rStyle w:val="CodingLanguage"/>
        </w:rPr>
        <w:lastRenderedPageBreak/>
        <w:t>-----BEGIN CERTIFICATE-----</w:t>
      </w:r>
      <w:r w:rsidRPr="00B528DA">
        <w:rPr>
          <w:rStyle w:val="CodingLanguage"/>
        </w:rPr>
        <w:br/>
        <w:t>MIIFcjCCA1qgAwIBAgIUax4MhiDP8IjSUg1duVb6kYegSRgwDQYJKoZIhvcNAQEL</w:t>
      </w:r>
      <w:r w:rsidRPr="00B528DA">
        <w:rPr>
          <w:rStyle w:val="CodingLanguage"/>
        </w:rPr>
        <w:br/>
        <w:t>BQAwGjEYMBYGA1UEAxMPRXhhbXBsZSBSb290IENBMB4XDTE4MDQyNDIwMTIwOVoX</w:t>
      </w:r>
      <w:r w:rsidRPr="00B528DA">
        <w:rPr>
          <w:rStyle w:val="CodingLanguage"/>
        </w:rPr>
        <w:br/>
        <w:t>...</w:t>
      </w:r>
      <w:r w:rsidRPr="00B528DA">
        <w:rPr>
          <w:rStyle w:val="CodingLanguage"/>
        </w:rPr>
        <w:br/>
        <w:t>...</w:t>
      </w:r>
      <w:r w:rsidRPr="00B528DA">
        <w:rPr>
          <w:rStyle w:val="CodingLanguage"/>
        </w:rPr>
        <w:br/>
        <w:t>o2tL5nwR7ROiAr/kk9MIRzWrLNbc4cYth7jEjspU9dBqsXgsTozzWlwqI9ybZwvL</w:t>
      </w:r>
      <w:r w:rsidRPr="00B528DA">
        <w:rPr>
          <w:rStyle w:val="CodingLanguage"/>
        </w:rPr>
        <w:br/>
        <w:t>Ni1JnZandVlyQdoOaB2M/1DNFfKvwW3JeArKvDA9j95n/BWFTjoZ+YOz9pYit6T7</w:t>
      </w:r>
      <w:r w:rsidRPr="00B528DA">
        <w:rPr>
          <w:rStyle w:val="CodingLanguage"/>
        </w:rPr>
        <w:br/>
        <w:t>1GCGu3be</w:t>
      </w:r>
      <w:r w:rsidRPr="00B528DA">
        <w:rPr>
          <w:rStyle w:val="CodingLanguage"/>
        </w:rPr>
        <w:br/>
        <w:t>-----END CERTIFICATE-----</w:t>
      </w:r>
    </w:p>
    <w:p w14:paraId="0B3B10A3" w14:textId="76ECE029" w:rsidR="00CE5ED3" w:rsidRDefault="00CE5ED3" w:rsidP="00CE5ED3">
      <w:pPr>
        <w:pStyle w:val="BodyTextMetricLight10pt"/>
      </w:pPr>
      <w:r>
        <w:t xml:space="preserve">The </w:t>
      </w:r>
      <w:r>
        <w:rPr>
          <w:rStyle w:val="CodingLanguage"/>
        </w:rPr>
        <w:t>openssl x509</w:t>
      </w:r>
      <w:r>
        <w:t xml:space="preserve"> utility will only decrypt the first certificate found in </w:t>
      </w:r>
      <w:r>
        <w:rPr>
          <w:rStyle w:val="CodingLanguage"/>
        </w:rPr>
        <w:t>cert.pem</w:t>
      </w:r>
      <w:r>
        <w:t xml:space="preserve">, so you don't need to extract the server certificate from </w:t>
      </w:r>
      <w:r>
        <w:rPr>
          <w:rStyle w:val="CodingLanguage"/>
        </w:rPr>
        <w:t>cert.pem</w:t>
      </w:r>
      <w:r>
        <w:t xml:space="preserve">. In this example, the server certificate is signed by the intermediate CA above. Note the </w:t>
      </w:r>
      <w:r>
        <w:rPr>
          <w:rStyle w:val="CodingLanguage"/>
        </w:rPr>
        <w:t>Subject Alternate Names: hpe-ucp.cloudra.local</w:t>
      </w:r>
      <w:r>
        <w:t xml:space="preserve"> is the FQDN of the UCP load balancer, and the other names are those of the UCP instances (</w:t>
      </w:r>
      <w:r>
        <w:rPr>
          <w:rStyle w:val="CodingLanguage"/>
        </w:rPr>
        <w:t>hpe-ucp01.cloudra.local</w:t>
      </w:r>
      <w:r>
        <w:t xml:space="preserve">, </w:t>
      </w:r>
      <w:r>
        <w:rPr>
          <w:rStyle w:val="CodingLanguage"/>
        </w:rPr>
        <w:t>hpe-ucp02.clodura.local</w:t>
      </w:r>
      <w:r>
        <w:t xml:space="preserve">, </w:t>
      </w:r>
      <w:r>
        <w:rPr>
          <w:rStyle w:val="CodingLanguage"/>
        </w:rPr>
        <w:t>hpe-ucp03.cloudra.local</w:t>
      </w:r>
      <w:r>
        <w:t xml:space="preserve">). </w:t>
      </w:r>
    </w:p>
    <w:p w14:paraId="73F9F722" w14:textId="77777777" w:rsidR="00CE5ED3" w:rsidRPr="00B528DA" w:rsidRDefault="00CE5ED3" w:rsidP="00CE5ED3">
      <w:pPr>
        <w:pStyle w:val="BodyTextMetricLight10pt"/>
        <w:rPr>
          <w:rStyle w:val="CodingLanguage"/>
        </w:rPr>
      </w:pPr>
      <w:r w:rsidRPr="00B528DA">
        <w:rPr>
          <w:rStyle w:val="CodingLanguage"/>
        </w:rPr>
        <w:t>[root@ansible ucp_certs]# openssl x509 -text -noout -in server.pem</w:t>
      </w:r>
      <w:r w:rsidRPr="00B528DA">
        <w:rPr>
          <w:rStyle w:val="CodingLanguage"/>
        </w:rPr>
        <w:br/>
        <w:t>Certificate:</w:t>
      </w:r>
      <w:r w:rsidRPr="00B528DA">
        <w:rPr>
          <w:rStyle w:val="CodingLanguage"/>
        </w:rPr>
        <w:br/>
        <w:t>    Data:</w:t>
      </w:r>
      <w:r w:rsidRPr="00B528DA">
        <w:rPr>
          <w:rStyle w:val="CodingLanguage"/>
        </w:rPr>
        <w:br/>
        <w:t>        Version: 3 (0x2)</w:t>
      </w:r>
      <w:r w:rsidRPr="00B528DA">
        <w:rPr>
          <w:rStyle w:val="CodingLanguage"/>
        </w:rPr>
        <w:br/>
        <w:t>        Serial Number:</w:t>
      </w:r>
      <w:r w:rsidRPr="00B528DA">
        <w:rPr>
          <w:rStyle w:val="CodingLanguage"/>
        </w:rPr>
        <w:br/>
        <w:t>            25:d9:f8:1d:9b:1d:23:f1:21:56:54:f2:43:cc:4f:0e:73:22:be:ec</w:t>
      </w:r>
      <w:r w:rsidRPr="00B528DA">
        <w:rPr>
          <w:rStyle w:val="CodingLanguage"/>
        </w:rPr>
        <w:br/>
        <w:t>    Signature Algorithm: sha256WithRSAEncryption</w:t>
      </w:r>
      <w:r w:rsidRPr="00B528DA">
        <w:rPr>
          <w:rStyle w:val="CodingLanguage"/>
        </w:rPr>
        <w:br/>
        <w:t>        Issuer: CN=Intermediate CA valid 3 years</w:t>
      </w:r>
      <w:r w:rsidRPr="00B528DA">
        <w:rPr>
          <w:rStyle w:val="CodingLanguage"/>
        </w:rPr>
        <w:br/>
        <w:t>        Validity</w:t>
      </w:r>
      <w:r w:rsidRPr="00B528DA">
        <w:rPr>
          <w:rStyle w:val="CodingLanguage"/>
        </w:rPr>
        <w:br/>
        <w:t>            Not Before: Apr 24 20:17:30 2018 GMT</w:t>
      </w:r>
      <w:r w:rsidRPr="00B528DA">
        <w:rPr>
          <w:rStyle w:val="CodingLanguage"/>
        </w:rPr>
        <w:br/>
        <w:t>            Not After : Apr 24 20:18:00 2019 GMT</w:t>
      </w:r>
      <w:r w:rsidRPr="00B528DA">
        <w:rPr>
          <w:rStyle w:val="CodingLanguage"/>
        </w:rPr>
        <w:br/>
        <w:t>        Subject: O=HPE, OU=CloudRA Team, CN=hpe-ucp.cloudra.local</w:t>
      </w:r>
      <w:r w:rsidRPr="00B528DA">
        <w:rPr>
          <w:rStyle w:val="CodingLanguage"/>
        </w:rPr>
        <w:br/>
        <w:t>        Subject Public Key Info:</w:t>
      </w:r>
      <w:r w:rsidRPr="00B528DA">
        <w:rPr>
          <w:rStyle w:val="CodingLanguage"/>
        </w:rPr>
        <w:br/>
        <w:t>            Public Key Algorithm: rsaEncryption</w:t>
      </w:r>
      <w:r w:rsidRPr="00B528DA">
        <w:rPr>
          <w:rStyle w:val="CodingLanguage"/>
        </w:rPr>
        <w:br/>
        <w:t>                Public-Key: (2048 bit)</w:t>
      </w:r>
      <w:r w:rsidRPr="00B528DA">
        <w:rPr>
          <w:rStyle w:val="CodingLanguage"/>
        </w:rPr>
        <w:br/>
        <w:t>                CA Issuers - URI:http://localhost:8200/v1/intca</w:t>
      </w:r>
      <w:r w:rsidRPr="00B528DA">
        <w:rPr>
          <w:rStyle w:val="CodingLanguage"/>
        </w:rPr>
        <w:br/>
        <w:t>      ( portions removed )</w:t>
      </w:r>
      <w:r w:rsidRPr="00B528DA">
        <w:rPr>
          <w:rStyle w:val="CodingLanguage"/>
        </w:rPr>
        <w:br/>
        <w:t> </w:t>
      </w:r>
      <w:r w:rsidRPr="00B528DA">
        <w:rPr>
          <w:rStyle w:val="CodingLanguage"/>
        </w:rPr>
        <w:br/>
        <w:t>            X509v3 Subject Alternative Name:</w:t>
      </w:r>
      <w:r w:rsidRPr="00B528DA">
        <w:rPr>
          <w:rStyle w:val="CodingLanguage"/>
        </w:rPr>
        <w:br/>
        <w:t>                DNS:hpe-ucp.cloudra.local, DNS:hpe-ucp01.cloudra.local, DNS:hpe-ucp02.cloudra.local, DNS:hpe-ucp03.cloudra.local</w:t>
      </w:r>
    </w:p>
    <w:p w14:paraId="578ABCD9" w14:textId="77777777" w:rsidR="00CE5ED3" w:rsidRDefault="00CE5ED3" w:rsidP="00CE5ED3">
      <w:pPr>
        <w:pStyle w:val="BodyTextMetricLight10pt"/>
      </w:pPr>
      <w:r>
        <w:t xml:space="preserve"> The following excerpts from </w:t>
      </w:r>
      <w:r>
        <w:rPr>
          <w:rStyle w:val="CodingLanguage"/>
        </w:rPr>
        <w:t>cert.pem</w:t>
      </w:r>
      <w:r>
        <w:t xml:space="preserve"> show the first certificate which is the server certificate itself and the second certificate which is the intermediate CA's certificate. </w:t>
      </w:r>
    </w:p>
    <w:p w14:paraId="007BC773" w14:textId="77777777" w:rsidR="00CE5ED3" w:rsidRPr="00B528DA" w:rsidRDefault="00CE5ED3" w:rsidP="00CE5ED3">
      <w:pPr>
        <w:pStyle w:val="BodyTextMetricLight10pt"/>
        <w:rPr>
          <w:rStyle w:val="CodingLanguage"/>
        </w:rPr>
      </w:pPr>
      <w:r w:rsidRPr="00B528DA">
        <w:rPr>
          <w:rStyle w:val="CodingLanguage"/>
        </w:rPr>
        <w:t>-----BEGIN CERTIFICATE-----</w:t>
      </w:r>
      <w:r w:rsidRPr="00B528DA">
        <w:rPr>
          <w:rStyle w:val="CodingLanguage"/>
        </w:rPr>
        <w:br/>
        <w:t>MIIFGTCCAwGgAwIBAgIUJdn4HZsdI/EhVlTyQ8xPDnMivuwwDQYJKoZIhvcNAQEL</w:t>
      </w:r>
      <w:r w:rsidRPr="00B528DA">
        <w:rPr>
          <w:rStyle w:val="CodingLanguage"/>
        </w:rPr>
        <w:br/>
        <w:t>BQAwKDEmMCQGA1UEAxMdSW50ZXJtZWRpYXRlIENBIHZhbGlkIDMgeWVhcnMwHhcN</w:t>
      </w:r>
      <w:r w:rsidRPr="00B528DA">
        <w:rPr>
          <w:rStyle w:val="CodingLanguage"/>
        </w:rPr>
        <w:br/>
        <w:t>...</w:t>
      </w:r>
      <w:r w:rsidRPr="00B528DA">
        <w:rPr>
          <w:rStyle w:val="CodingLanguage"/>
        </w:rPr>
        <w:br/>
        <w:t>...</w:t>
      </w:r>
      <w:r w:rsidRPr="00B528DA">
        <w:rPr>
          <w:rStyle w:val="CodingLanguage"/>
        </w:rPr>
        <w:br/>
        <w:t>s0R4I3Qnc50oNISng5l7wW1d4RMMwmXQhG1H5QKAUjHfJXH4bNtIzKxw/zGTVr4Z</w:t>
      </w:r>
      <w:r w:rsidRPr="00B528DA">
        <w:rPr>
          <w:rStyle w:val="CodingLanguage"/>
        </w:rPr>
        <w:br/>
        <w:t>llYKbEwJcgAvvfkn+w==</w:t>
      </w:r>
      <w:r w:rsidRPr="00B528DA">
        <w:rPr>
          <w:rStyle w:val="CodingLanguage"/>
        </w:rPr>
        <w:br/>
        <w:t>-----END CERTIFICATE-----</w:t>
      </w:r>
    </w:p>
    <w:p w14:paraId="279F287F" w14:textId="77777777" w:rsidR="00CE5ED3" w:rsidRPr="00B528DA" w:rsidRDefault="00CE5ED3" w:rsidP="00CE5ED3">
      <w:pPr>
        <w:pStyle w:val="BodyTextMetricLight10pt"/>
        <w:rPr>
          <w:rStyle w:val="CodingLanguage"/>
        </w:rPr>
      </w:pPr>
      <w:r w:rsidRPr="00B528DA">
        <w:rPr>
          <w:rStyle w:val="CodingLanguage"/>
        </w:rPr>
        <w:t>-----BEGIN CERTIFICATE-----</w:t>
      </w:r>
      <w:r w:rsidRPr="00B528DA">
        <w:rPr>
          <w:rStyle w:val="CodingLanguage"/>
        </w:rPr>
        <w:br/>
        <w:t>MIIFcjCCA1qgAwIBAgIUax4MhiDP8IjSUg1duVb6kYegSRgwDQYJKoZIhvcNAQEL</w:t>
      </w:r>
      <w:r w:rsidRPr="00B528DA">
        <w:rPr>
          <w:rStyle w:val="CodingLanguage"/>
        </w:rPr>
        <w:br/>
        <w:t>BQAwGjEYMBYGA1UEAxMPRXhhbXBsZSBSb290IENBMB4XDTE4MDQyNDIwMTIwOVoX</w:t>
      </w:r>
      <w:r w:rsidRPr="00B528DA">
        <w:rPr>
          <w:rStyle w:val="CodingLanguage"/>
        </w:rPr>
        <w:br/>
        <w:t>...</w:t>
      </w:r>
      <w:r w:rsidRPr="00B528DA">
        <w:rPr>
          <w:rStyle w:val="CodingLanguage"/>
        </w:rPr>
        <w:br/>
        <w:t>...</w:t>
      </w:r>
      <w:r w:rsidRPr="00B528DA">
        <w:rPr>
          <w:rStyle w:val="CodingLanguage"/>
        </w:rPr>
        <w:br/>
        <w:t>Ni1JnZandVlyQdoOaB2M/1DNFfKvwW3JeArKvDA9j95n/BWFTjoZ+YOz9pYit6T7</w:t>
      </w:r>
      <w:r w:rsidRPr="00B528DA">
        <w:rPr>
          <w:rStyle w:val="CodingLanguage"/>
        </w:rPr>
        <w:br/>
      </w:r>
      <w:r w:rsidRPr="00B528DA">
        <w:rPr>
          <w:rStyle w:val="CodingLanguage"/>
        </w:rPr>
        <w:lastRenderedPageBreak/>
        <w:t>1GCGu3be</w:t>
      </w:r>
      <w:r w:rsidRPr="00B528DA">
        <w:rPr>
          <w:rStyle w:val="CodingLanguage"/>
        </w:rPr>
        <w:br/>
        <w:t>-----END CERTIFICATE-----</w:t>
      </w:r>
    </w:p>
    <w:p w14:paraId="1FE15FF0" w14:textId="77777777" w:rsidR="00CE5ED3" w:rsidRPr="006B6A28" w:rsidRDefault="00CE5ED3" w:rsidP="006B6A28">
      <w:pPr>
        <w:pStyle w:val="BodyTextMetricLight10pt"/>
        <w:rPr>
          <w:rStyle w:val="CodingLanguage"/>
          <w:rFonts w:ascii="MetricHPE Light" w:hAnsi="MetricHPE Light"/>
        </w:rPr>
      </w:pPr>
      <w:r w:rsidRPr="006B6A28">
        <w:rPr>
          <w:rStyle w:val="CodingLanguage"/>
          <w:rFonts w:ascii="MetricHPE Light" w:hAnsi="MetricHPE Light"/>
        </w:rPr>
        <w:t>Finally, here is an excerpt from key.pem, the private key that goes with the server certificate.</w:t>
      </w:r>
    </w:p>
    <w:p w14:paraId="242A4A53" w14:textId="77777777" w:rsidR="00CE5ED3" w:rsidRPr="00B528DA" w:rsidRDefault="00CE5ED3" w:rsidP="00CE5ED3">
      <w:pPr>
        <w:pStyle w:val="BodyTextMetricLight10pt"/>
        <w:rPr>
          <w:rStyle w:val="CodingLanguage"/>
        </w:rPr>
      </w:pPr>
      <w:r w:rsidRPr="00B528DA">
        <w:rPr>
          <w:rStyle w:val="CodingLanguage"/>
        </w:rPr>
        <w:t>-----BEGIN RSA PRIVATE KEY-----</w:t>
      </w:r>
      <w:r w:rsidRPr="00B528DA">
        <w:rPr>
          <w:rStyle w:val="CodingLanguage"/>
        </w:rPr>
        <w:br/>
        <w:t>MIIEpQIBAAKCAQEA5rmmb52ufE80a3cXhY2HSRZNazb7/fipXY1rZ+U5+rJv9BN5</w:t>
      </w:r>
      <w:r w:rsidRPr="00B528DA">
        <w:rPr>
          <w:rStyle w:val="CodingLanguage"/>
        </w:rPr>
        <w:br/>
        <w:t>d/X3NTroSE8/PvoS/maGkHCnURGNqbu/G2umKN/tm/eSpDY861YnGWxj+bc0gtiU</w:t>
      </w:r>
      <w:r w:rsidRPr="00B528DA">
        <w:rPr>
          <w:rStyle w:val="CodingLanguage"/>
        </w:rPr>
        <w:br/>
        <w:t>...</w:t>
      </w:r>
      <w:r w:rsidRPr="00B528DA">
        <w:rPr>
          <w:rStyle w:val="CodingLanguage"/>
        </w:rPr>
        <w:br/>
        <w:t>...</w:t>
      </w:r>
      <w:r w:rsidRPr="00B528DA">
        <w:rPr>
          <w:rStyle w:val="CodingLanguage"/>
        </w:rPr>
        <w:br/>
        <w:t>A0SGidSMk3hFX1Iaftgx4EUGbrzZO7I8M5RO64U1aMFNFyj4XghJ2mZTdNelwNBw</w:t>
      </w:r>
      <w:r w:rsidRPr="00B528DA">
        <w:rPr>
          <w:rStyle w:val="CodingLanguage"/>
        </w:rPr>
        <w:br/>
        <w:t>pr/fYulyi5lYPalQHYH3OyvNqQQ3arEbTbZp8hEyY0gxtZRXmmaoqOY=</w:t>
      </w:r>
      <w:r w:rsidRPr="00B528DA">
        <w:rPr>
          <w:rStyle w:val="CodingLanguage"/>
        </w:rPr>
        <w:br/>
        <w:t>-----END RSA PRIVATE KEY-----</w:t>
      </w:r>
    </w:p>
    <w:p w14:paraId="057222F7" w14:textId="77777777" w:rsidR="00CE5ED3" w:rsidRDefault="00CE5ED3" w:rsidP="00CE5ED3">
      <w:pPr>
        <w:pStyle w:val="Heading2"/>
      </w:pPr>
      <w:bookmarkStart w:id="332" w:name="_Refd17e61033"/>
      <w:bookmarkStart w:id="333" w:name="_Tocd17e61033"/>
      <w:bookmarkStart w:id="334" w:name="_Toc514150065"/>
      <w:r>
        <w:t>Verify your certificates</w:t>
      </w:r>
      <w:bookmarkEnd w:id="332"/>
      <w:bookmarkEnd w:id="333"/>
      <w:bookmarkEnd w:id="334"/>
    </w:p>
    <w:p w14:paraId="06B42088" w14:textId="77777777" w:rsidR="00CE5ED3" w:rsidRDefault="00CE5ED3" w:rsidP="00CE5ED3">
      <w:pPr>
        <w:pStyle w:val="BodyTextMetricLight10pt"/>
      </w:pPr>
      <w:r>
        <w:t>The playbooks do not verify the validity of the certificate files you supply so you should verify them manually before you start your deployment.</w:t>
      </w:r>
    </w:p>
    <w:p w14:paraId="4750C57A" w14:textId="77777777" w:rsidR="00CE5ED3" w:rsidRDefault="00CE5ED3" w:rsidP="00CE5ED3">
      <w:pPr>
        <w:pStyle w:val="Heading3"/>
      </w:pPr>
      <w:r>
        <w:t>Verify that the private and the server cert match</w:t>
      </w:r>
    </w:p>
    <w:p w14:paraId="00B4C722" w14:textId="77777777" w:rsidR="00CE5ED3" w:rsidRDefault="00CE5ED3" w:rsidP="00CE5ED3">
      <w:pPr>
        <w:pStyle w:val="BodyTextMetricLight10pt"/>
      </w:pPr>
      <w:r>
        <w:t>On the Ansible box, run the following commands:</w:t>
      </w:r>
    </w:p>
    <w:p w14:paraId="32480B11" w14:textId="77777777" w:rsidR="00CE5ED3" w:rsidRPr="00212845" w:rsidRDefault="00CE5ED3" w:rsidP="00CE5ED3">
      <w:pPr>
        <w:pStyle w:val="BodyTextMetricLight10pt"/>
        <w:rPr>
          <w:rStyle w:val="CodingLanguage"/>
        </w:rPr>
      </w:pPr>
      <w:r w:rsidRPr="00212845">
        <w:rPr>
          <w:rStyle w:val="CodingLanguage"/>
        </w:rPr>
        <w:t>ckcert=$(openssl x509 -noout -modulus -in cert.pem | openssl md5)</w:t>
      </w:r>
      <w:r w:rsidRPr="00212845">
        <w:rPr>
          <w:rStyle w:val="CodingLanguage"/>
        </w:rPr>
        <w:br/>
        <w:t>ckkey=$(openssl rsa -noout -modulus -in key.pem| openssl md5)</w:t>
      </w:r>
      <w:r w:rsidRPr="00212845">
        <w:rPr>
          <w:rStyle w:val="CodingLanguage"/>
        </w:rPr>
        <w:br/>
        <w:t>if [ "$ckkey" == "$ckcert" ] ; then echo "Private key and Certificate match" ; else echo "STOP! Private Key and Certificate don't match" ; fi</w:t>
      </w:r>
      <w:r w:rsidRPr="00212845">
        <w:rPr>
          <w:rStyle w:val="CodingLanguage"/>
        </w:rPr>
        <w:br/>
      </w:r>
    </w:p>
    <w:p w14:paraId="10DD48FF" w14:textId="77777777" w:rsidR="00CE5ED3" w:rsidRDefault="00CE5ED3" w:rsidP="00CE5ED3">
      <w:pPr>
        <w:pStyle w:val="Heading3"/>
      </w:pPr>
      <w:r>
        <w:t>Verify that the server certificate was signed by the CA</w:t>
      </w:r>
    </w:p>
    <w:p w14:paraId="144617FF" w14:textId="77777777" w:rsidR="00CE5ED3" w:rsidRDefault="00CE5ED3" w:rsidP="00CE5ED3">
      <w:pPr>
        <w:pStyle w:val="BodyTextMetricLight10pt"/>
      </w:pPr>
      <w:r>
        <w:t xml:space="preserve">Extract all but the first certificate from </w:t>
      </w:r>
      <w:r>
        <w:rPr>
          <w:rStyle w:val="CodingLanguage"/>
        </w:rPr>
        <w:t>cert.pem</w:t>
      </w:r>
      <w:r>
        <w:t xml:space="preserve"> ( i.e. extract the certs for the intermediate CA authorities) into the file </w:t>
      </w:r>
      <w:r>
        <w:rPr>
          <w:rStyle w:val="CodingLanguage"/>
        </w:rPr>
        <w:t>int.pem</w:t>
      </w:r>
    </w:p>
    <w:p w14:paraId="60135A0E" w14:textId="77777777" w:rsidR="00CE5ED3" w:rsidRPr="00212845" w:rsidRDefault="00CE5ED3" w:rsidP="00CE5ED3">
      <w:pPr>
        <w:pStyle w:val="BodyTextMetricLight10pt"/>
        <w:rPr>
          <w:rStyle w:val="CodingLanguage"/>
        </w:rPr>
      </w:pPr>
      <w:r w:rsidRPr="00212845">
        <w:rPr>
          <w:rStyle w:val="CodingLanguage"/>
        </w:rPr>
        <w:t>sed -e '1,/-----END CERTIFICATE-----/d' cert.pem &gt;intca.pem</w:t>
      </w:r>
    </w:p>
    <w:p w14:paraId="6172A70F" w14:textId="77777777" w:rsidR="00CE5ED3" w:rsidRDefault="00CE5ED3" w:rsidP="00CE5ED3">
      <w:pPr>
        <w:pStyle w:val="BodyTextMetricLight10pt"/>
      </w:pPr>
      <w:r>
        <w:t xml:space="preserve">Combine </w:t>
      </w:r>
      <w:r>
        <w:rPr>
          <w:rStyle w:val="CodingLanguage"/>
        </w:rPr>
        <w:t>intca.pem</w:t>
      </w:r>
      <w:r>
        <w:t xml:space="preserve"> and </w:t>
      </w:r>
      <w:r>
        <w:rPr>
          <w:rStyle w:val="CodingLanguage"/>
        </w:rPr>
        <w:t>ca.pem</w:t>
      </w:r>
      <w:r>
        <w:t xml:space="preserve"> to form </w:t>
      </w:r>
      <w:r>
        <w:rPr>
          <w:rStyle w:val="CodingLanguage"/>
        </w:rPr>
        <w:t>cachain.pem</w:t>
      </w:r>
      <w:r>
        <w:t>:</w:t>
      </w:r>
    </w:p>
    <w:p w14:paraId="067FD60D" w14:textId="77777777" w:rsidR="00CE5ED3" w:rsidRPr="00212845" w:rsidRDefault="00CE5ED3" w:rsidP="00CE5ED3">
      <w:pPr>
        <w:pStyle w:val="BodyTextMetricLight10pt"/>
        <w:rPr>
          <w:rStyle w:val="CodingLanguage"/>
        </w:rPr>
      </w:pPr>
      <w:r w:rsidRPr="00212845">
        <w:rPr>
          <w:rStyle w:val="CodingLanguage"/>
        </w:rPr>
        <w:t>cat intca.pem ca.pem &gt; cachain.pem</w:t>
      </w:r>
    </w:p>
    <w:p w14:paraId="71435DE7" w14:textId="77777777" w:rsidR="00CE5ED3" w:rsidRDefault="00CE5ED3" w:rsidP="00CE5ED3">
      <w:pPr>
        <w:pStyle w:val="BodyTextMetricLight10pt"/>
      </w:pPr>
      <w:r>
        <w:t xml:space="preserve">Finally, verify that </w:t>
      </w:r>
      <w:r>
        <w:rPr>
          <w:rStyle w:val="CodingLanguage"/>
        </w:rPr>
        <w:t>cert.pem</w:t>
      </w:r>
      <w:r>
        <w:t xml:space="preserve"> was signed by the CA or by an intermediate CA:</w:t>
      </w:r>
    </w:p>
    <w:p w14:paraId="40765510" w14:textId="77777777" w:rsidR="00CE5ED3" w:rsidRPr="00212845" w:rsidRDefault="00CE5ED3" w:rsidP="00CE5ED3">
      <w:pPr>
        <w:pStyle w:val="BodyTextMetricLight10pt"/>
        <w:rPr>
          <w:rStyle w:val="CodingLanguage"/>
        </w:rPr>
      </w:pPr>
      <w:r w:rsidRPr="00212845">
        <w:rPr>
          <w:rStyle w:val="CodingLanguage"/>
        </w:rPr>
        <w:t>openssl verify -verbose -CAfile cachain.pem  cert.pem</w:t>
      </w:r>
    </w:p>
    <w:p w14:paraId="16AA2141" w14:textId="77777777" w:rsidR="00CE5ED3" w:rsidRDefault="00CE5ED3" w:rsidP="00CE5ED3">
      <w:pPr>
        <w:pStyle w:val="BodyTextMetricLight10pt"/>
      </w:pPr>
      <w:r>
        <w:t>A successful check will generate output similar to:</w:t>
      </w:r>
    </w:p>
    <w:p w14:paraId="17CA774F" w14:textId="77777777" w:rsidR="00CE5ED3" w:rsidRPr="00212845" w:rsidRDefault="00CE5ED3" w:rsidP="00CE5ED3">
      <w:pPr>
        <w:pStyle w:val="BodyTextMetricLight10pt"/>
        <w:rPr>
          <w:rStyle w:val="CodingLanguage"/>
        </w:rPr>
      </w:pPr>
      <w:r w:rsidRPr="00212845">
        <w:rPr>
          <w:rStyle w:val="CodingLanguage"/>
        </w:rPr>
        <w:t>[root@ansible ucp_certs]# cat intca.pem ca.pem &gt; cachain.pem</w:t>
      </w:r>
      <w:r w:rsidRPr="00212845">
        <w:rPr>
          <w:rStyle w:val="CodingLanguage"/>
        </w:rPr>
        <w:br/>
        <w:t>[root@ansible ucp_certs]# openssl verify -verbose -CAfile cachain.pem  cert.pem</w:t>
      </w:r>
      <w:r w:rsidRPr="00212845">
        <w:rPr>
          <w:rStyle w:val="CodingLanguage"/>
        </w:rPr>
        <w:br/>
        <w:t>cert.pem: OK</w:t>
      </w:r>
    </w:p>
    <w:p w14:paraId="4D4FCA1F" w14:textId="77777777" w:rsidR="00CE5ED3" w:rsidRDefault="00CE5ED3" w:rsidP="00CE5ED3">
      <w:pPr>
        <w:pStyle w:val="BodyTextMetricLight10pt"/>
      </w:pPr>
      <w:r>
        <w:t>An unsuccessful check will generate output similar to:</w:t>
      </w:r>
    </w:p>
    <w:p w14:paraId="0909D87D" w14:textId="77777777" w:rsidR="00CE5ED3" w:rsidRPr="00212845" w:rsidRDefault="00CE5ED3" w:rsidP="00CE5ED3">
      <w:pPr>
        <w:pStyle w:val="BodyTextMetricLight10pt"/>
        <w:rPr>
          <w:rStyle w:val="CodingLanguage"/>
        </w:rPr>
      </w:pPr>
      <w:r w:rsidRPr="00212845">
        <w:rPr>
          <w:rStyle w:val="CodingLanguage"/>
        </w:rPr>
        <w:t>[root@ansible ucp_certs]# openssl verify -verbose -CAfile cachain.pem  certsignedbyanotherca.pem</w:t>
      </w:r>
      <w:r w:rsidRPr="00212845">
        <w:rPr>
          <w:rStyle w:val="CodingLanguage"/>
        </w:rPr>
        <w:br/>
        <w:t>certsignedbyanotherca.pem: O = HPE, OU = CloudRA Team, CN = hpe-ucp.cloudra.local</w:t>
      </w:r>
      <w:r w:rsidRPr="00212845">
        <w:rPr>
          <w:rStyle w:val="CodingLanguage"/>
        </w:rPr>
        <w:br/>
        <w:t>error 20 at 0 depth lookup:unable to get local issuer certificate</w:t>
      </w:r>
    </w:p>
    <w:p w14:paraId="3C7C54BF" w14:textId="77777777" w:rsidR="00CE5ED3" w:rsidRDefault="00CE5ED3" w:rsidP="00CE5ED3">
      <w:pPr>
        <w:pStyle w:val="Heading1"/>
      </w:pPr>
      <w:bookmarkStart w:id="335" w:name="_Refd17e61089"/>
      <w:bookmarkStart w:id="336" w:name="_Tocd17e61089"/>
      <w:bookmarkStart w:id="337" w:name="_Toc514150066"/>
      <w:r>
        <w:t>Appendix C: Enabling SSL between the universal forwarders and the Splunk indexers using your certificates</w:t>
      </w:r>
      <w:bookmarkEnd w:id="335"/>
      <w:bookmarkEnd w:id="336"/>
      <w:bookmarkEnd w:id="337"/>
    </w:p>
    <w:p w14:paraId="162E5B31" w14:textId="77777777" w:rsidR="00CE5ED3" w:rsidRDefault="00CE5ED3" w:rsidP="00CE5ED3">
      <w:pPr>
        <w:pStyle w:val="BodyTextMetricLight10pt"/>
      </w:pPr>
      <w:r>
        <w:t>The procedure for enabling SSL between the universal forwarders and the Splunk indexers using your certificates is described below. In summary, the following steps are required:</w:t>
      </w:r>
    </w:p>
    <w:p w14:paraId="0B6D236C" w14:textId="77777777" w:rsidR="00CE5ED3" w:rsidRDefault="00CE5ED3" w:rsidP="00661335">
      <w:pPr>
        <w:pStyle w:val="NumberedList-Level1"/>
        <w:numPr>
          <w:ilvl w:val="0"/>
          <w:numId w:val="28"/>
        </w:numPr>
      </w:pPr>
      <w:r>
        <w:t xml:space="preserve">Set the variable </w:t>
      </w:r>
      <w:r>
        <w:rPr>
          <w:rStyle w:val="CodingLanguage"/>
        </w:rPr>
        <w:t>splunk_ssl</w:t>
      </w:r>
      <w:r>
        <w:t xml:space="preserve"> to </w:t>
      </w:r>
      <w:r>
        <w:rPr>
          <w:rStyle w:val="CodingLanguage"/>
        </w:rPr>
        <w:t>yes</w:t>
      </w:r>
      <w:r>
        <w:t xml:space="preserve"> in </w:t>
      </w:r>
      <w:r>
        <w:rPr>
          <w:rStyle w:val="CodingLanguage"/>
        </w:rPr>
        <w:t>group_vars/vars</w:t>
      </w:r>
    </w:p>
    <w:p w14:paraId="74F497AF" w14:textId="77777777" w:rsidR="00CE5ED3" w:rsidRDefault="00CE5ED3" w:rsidP="00CE5ED3">
      <w:pPr>
        <w:pStyle w:val="NumberedList-Level1"/>
      </w:pPr>
      <w:r>
        <w:lastRenderedPageBreak/>
        <w:t xml:space="preserve">Put your root CA certificate and your server certificate files in </w:t>
      </w:r>
      <w:r>
        <w:rPr>
          <w:rStyle w:val="CodingLanguage"/>
        </w:rPr>
        <w:t>/root/Docker-Synergy/ops/files/splunk/linux/SPLUNK_HOME/etc/mycerts</w:t>
      </w:r>
    </w:p>
    <w:p w14:paraId="666C1047" w14:textId="77777777" w:rsidR="00CE5ED3" w:rsidRDefault="00CE5ED3" w:rsidP="00CE5ED3">
      <w:pPr>
        <w:pStyle w:val="NumberedList-Level1LastBeforeBodycopy"/>
      </w:pPr>
      <w:r>
        <w:t xml:space="preserve">Uncomment the </w:t>
      </w:r>
      <w:r>
        <w:rPr>
          <w:rStyle w:val="CodingLanguage"/>
        </w:rPr>
        <w:t>[sslConfig]</w:t>
      </w:r>
      <w:r>
        <w:t xml:space="preserve"> stanza in the file </w:t>
      </w:r>
      <w:r>
        <w:rPr>
          <w:rStyle w:val="CodingLanguage"/>
        </w:rPr>
        <w:t>/files/splunk/linux/SPLUNK_HOME/etc/system/local/server.conf</w:t>
      </w:r>
      <w:r>
        <w:t xml:space="preserve"> </w:t>
      </w:r>
    </w:p>
    <w:p w14:paraId="5AB96FCC" w14:textId="77777777" w:rsidR="00CE5ED3" w:rsidRDefault="00CE5ED3" w:rsidP="00CE5ED3">
      <w:pPr>
        <w:pStyle w:val="Heading2"/>
      </w:pPr>
      <w:bookmarkStart w:id="338" w:name="_Toc514150067"/>
      <w:r>
        <w:t>Limitations</w:t>
      </w:r>
      <w:bookmarkEnd w:id="338"/>
    </w:p>
    <w:p w14:paraId="1702D68E" w14:textId="49F5CB76" w:rsidR="00CE5ED3" w:rsidRDefault="00CE5ED3" w:rsidP="00CE5ED3">
      <w:pPr>
        <w:pStyle w:val="BodyTextMetricLight10pt"/>
      </w:pPr>
      <w:r>
        <w:t xml:space="preserve">SSL only works with Linux worker nodes. The Universal Forwarders verify that the indexers they connect to have a certificate signed by the configured root CA and that the Common Name in the certificate presented by the indexer matches its FQDN as listed by the variable </w:t>
      </w:r>
      <w:r>
        <w:rPr>
          <w:rStyle w:val="CodingLanguage"/>
        </w:rPr>
        <w:t>splunk_architecture_forward_servers</w:t>
      </w:r>
      <w:r>
        <w:t xml:space="preserve">. </w:t>
      </w:r>
    </w:p>
    <w:p w14:paraId="62EDB936" w14:textId="77777777" w:rsidR="00CE5ED3" w:rsidRDefault="00CE5ED3" w:rsidP="00CE5ED3">
      <w:pPr>
        <w:pStyle w:val="Heading2"/>
      </w:pPr>
      <w:bookmarkStart w:id="339" w:name="_Toc514150068"/>
      <w:r>
        <w:t>Prerequisites</w:t>
      </w:r>
      <w:bookmarkEnd w:id="339"/>
    </w:p>
    <w:p w14:paraId="54E72C3A" w14:textId="77777777" w:rsidR="00CE5ED3" w:rsidRDefault="00CE5ED3" w:rsidP="00CE5ED3">
      <w:pPr>
        <w:pStyle w:val="BodyTextMetricLight10pt"/>
      </w:pPr>
      <w:r>
        <w:t xml:space="preserve">Configure your indexers to use SSL on port 9998. The following is an example </w:t>
      </w:r>
      <w:r>
        <w:rPr>
          <w:rStyle w:val="CodingLanguage"/>
        </w:rPr>
        <w:t>inputs.conf</w:t>
      </w:r>
      <w:r>
        <w:t xml:space="preserve"> file located in </w:t>
      </w:r>
      <w:r>
        <w:rPr>
          <w:rStyle w:val="CodingLanguage"/>
        </w:rPr>
        <w:t>$SPLUNK_HOME/etc/system/local</w:t>
      </w:r>
      <w:r>
        <w:t xml:space="preserve"> that enables SSL on port 9998 and configures the certificate file for use by the indexer itself, in this instance </w:t>
      </w:r>
      <w:r>
        <w:rPr>
          <w:rStyle w:val="CodingLanguage"/>
        </w:rPr>
        <w:t>/opt/splunk/etc/mycerts/indexer.pem</w:t>
      </w:r>
      <w:r>
        <w:t xml:space="preserve">. </w:t>
      </w:r>
    </w:p>
    <w:p w14:paraId="43987E38" w14:textId="77777777" w:rsidR="00CE5ED3" w:rsidRPr="003A3714" w:rsidRDefault="00CE5ED3" w:rsidP="00CE5ED3">
      <w:pPr>
        <w:pStyle w:val="BodyTextMetricLight10pt"/>
        <w:rPr>
          <w:rStyle w:val="CodingLanguage"/>
        </w:rPr>
      </w:pPr>
      <w:r w:rsidRPr="003A3714">
        <w:rPr>
          <w:rStyle w:val="CodingLanguage"/>
        </w:rPr>
        <w:t>[splunktcp-ssl://9998]</w:t>
      </w:r>
      <w:r w:rsidRPr="003A3714">
        <w:rPr>
          <w:rStyle w:val="CodingLanguage"/>
        </w:rPr>
        <w:br/>
        <w:t>disabled=0</w:t>
      </w:r>
      <w:r w:rsidRPr="003A3714">
        <w:rPr>
          <w:rStyle w:val="CodingLanguage"/>
        </w:rPr>
        <w:br/>
        <w:t>connection_host = ip</w:t>
      </w:r>
      <w:r w:rsidRPr="003A3714">
        <w:rPr>
          <w:rStyle w:val="CodingLanguage"/>
        </w:rPr>
        <w:br/>
      </w:r>
      <w:r w:rsidRPr="003A3714">
        <w:rPr>
          <w:rStyle w:val="CodingLanguage"/>
        </w:rPr>
        <w:br/>
        <w:t>[SSL]</w:t>
      </w:r>
      <w:r w:rsidRPr="003A3714">
        <w:rPr>
          <w:rStyle w:val="CodingLanguage"/>
        </w:rPr>
        <w:br/>
        <w:t>serverCert=/opt/splunk/etc/mycerts/indexer.pem</w:t>
      </w:r>
      <w:r w:rsidRPr="003A3714">
        <w:rPr>
          <w:rStyle w:val="CodingLanguage"/>
        </w:rPr>
        <w:br/>
        <w:t>#requireClientCert = true</w:t>
      </w:r>
      <w:r w:rsidRPr="003A3714">
        <w:rPr>
          <w:rStyle w:val="CodingLanguage"/>
        </w:rPr>
        <w:br/>
        <w:t>#sslAltNameToCheck = forwarder,forwarder.cloudra.local</w:t>
      </w:r>
      <w:r w:rsidRPr="003A3714">
        <w:rPr>
          <w:rStyle w:val="CodingLanguage"/>
        </w:rPr>
        <w:br/>
      </w:r>
      <w:r w:rsidRPr="003A3714">
        <w:rPr>
          <w:rStyle w:val="CodingLanguage"/>
        </w:rPr>
        <w:br/>
        <w:t>[tcp://1514]</w:t>
      </w:r>
      <w:r w:rsidRPr="003A3714">
        <w:rPr>
          <w:rStyle w:val="CodingLanguage"/>
        </w:rPr>
        <w:br/>
        <w:t>connection_host = dns</w:t>
      </w:r>
      <w:r w:rsidRPr="003A3714">
        <w:rPr>
          <w:rStyle w:val="CodingLanguage"/>
        </w:rPr>
        <w:br/>
        <w:t>sourcetype = ucp</w:t>
      </w:r>
      <w:r w:rsidRPr="003A3714">
        <w:rPr>
          <w:rStyle w:val="CodingLanguage"/>
        </w:rPr>
        <w:br/>
      </w:r>
    </w:p>
    <w:p w14:paraId="4C2EF951" w14:textId="77777777" w:rsidR="00CE5ED3" w:rsidRDefault="00CE5ED3" w:rsidP="00CE5ED3">
      <w:pPr>
        <w:pStyle w:val="BodyTextMetricLight10pt"/>
      </w:pPr>
      <w:r>
        <w:t xml:space="preserve">For more information, see the documentation at </w:t>
      </w:r>
      <w:hyperlink r:id="rId84">
        <w:r>
          <w:rPr>
            <w:rStyle w:val="Hyperlink"/>
          </w:rPr>
          <w:t>https://docs.splunk.com/Documentation/Splunk/7.0.2/Security/ConfigureSplunkforwardingtousesignedcertificates</w:t>
        </w:r>
      </w:hyperlink>
      <w:r>
        <w:t xml:space="preserve">. In addition, you can see how to create your own certificates and the content of the file designated with </w:t>
      </w:r>
      <w:r>
        <w:rPr>
          <w:rStyle w:val="CodingLanguage"/>
        </w:rPr>
        <w:t>serverCert</w:t>
      </w:r>
      <w:r>
        <w:t xml:space="preserve"> at </w:t>
      </w:r>
      <w:hyperlink r:id="rId85">
        <w:r>
          <w:rPr>
            <w:rStyle w:val="Hyperlink"/>
          </w:rPr>
          <w:t>http://docs.splunk.com/Documentation/Splunk/7.0.2/Security/Howtoself-signcertificates</w:t>
        </w:r>
      </w:hyperlink>
      <w:r>
        <w:t xml:space="preserve">. </w:t>
      </w:r>
    </w:p>
    <w:p w14:paraId="411F8380" w14:textId="77777777" w:rsidR="00CE5ED3" w:rsidRDefault="00CE5ED3" w:rsidP="00CE5ED3">
      <w:pPr>
        <w:pStyle w:val="BodyTextMetricLight10pt"/>
      </w:pPr>
      <w:r>
        <w:t xml:space="preserve">In this instance, the folder </w:t>
      </w:r>
      <w:r>
        <w:rPr>
          <w:rStyle w:val="CodingLanguage"/>
        </w:rPr>
        <w:t>mycerts</w:t>
      </w:r>
      <w:r>
        <w:t xml:space="preserve"> was created under </w:t>
      </w:r>
      <w:r>
        <w:rPr>
          <w:rStyle w:val="CodingLanguage"/>
        </w:rPr>
        <w:t>/opt/splunk/etc</w:t>
      </w:r>
      <w:r>
        <w:t xml:space="preserve"> and the file </w:t>
      </w:r>
      <w:r>
        <w:rPr>
          <w:rStyle w:val="CodingLanguage"/>
        </w:rPr>
        <w:t>indexer.pem</w:t>
      </w:r>
      <w:r>
        <w:t xml:space="preserve"> was copied to this folder.</w:t>
      </w:r>
    </w:p>
    <w:p w14:paraId="71048EA1" w14:textId="77777777" w:rsidR="00CE5ED3" w:rsidRDefault="00CE5ED3" w:rsidP="00CE5ED3">
      <w:pPr>
        <w:pStyle w:val="BodyTextMetricLight10pt"/>
      </w:pPr>
      <w:r>
        <w:t xml:space="preserve">Indexers are configured with the Root CA cert used to sign all certificates. This can be achieved by editing the file </w:t>
      </w:r>
      <w:r>
        <w:rPr>
          <w:rStyle w:val="CodingLanguage"/>
        </w:rPr>
        <w:t>server.conf</w:t>
      </w:r>
      <w:r>
        <w:t xml:space="preserve"> in </w:t>
      </w:r>
      <w:r>
        <w:rPr>
          <w:rStyle w:val="CodingLanguage"/>
        </w:rPr>
        <w:t>$SPLUNK_HOME/etc/system/local</w:t>
      </w:r>
      <w:r>
        <w:t xml:space="preserve"> on your indexer(s). The following code block shows the relevant portion of this file where </w:t>
      </w:r>
      <w:r>
        <w:rPr>
          <w:rStyle w:val="CodingLanguage"/>
        </w:rPr>
        <w:t>sssRootCaPath</w:t>
      </w:r>
      <w:r>
        <w:t xml:space="preserve"> is pointing to the root CA certificate. </w:t>
      </w:r>
    </w:p>
    <w:p w14:paraId="56E09B1E" w14:textId="77777777" w:rsidR="00CE5ED3" w:rsidRPr="00A46C76" w:rsidRDefault="00CE5ED3" w:rsidP="00CE5ED3">
      <w:pPr>
        <w:pStyle w:val="BodyTextMetricLight10pt"/>
        <w:rPr>
          <w:rStyle w:val="CodingLanguage"/>
        </w:rPr>
      </w:pPr>
      <w:r w:rsidRPr="00A46C76">
        <w:rPr>
          <w:rStyle w:val="CodingLanguage"/>
        </w:rPr>
        <w:t>[sslConfig]</w:t>
      </w:r>
      <w:r w:rsidRPr="00A46C76">
        <w:rPr>
          <w:rStyle w:val="CodingLanguage"/>
        </w:rPr>
        <w:br/>
        <w:t>sslRootCAPath = /opt/splunk/etc/mycerts/ca.pem</w:t>
      </w:r>
    </w:p>
    <w:p w14:paraId="01ABA5A5" w14:textId="77777777" w:rsidR="00CE5ED3" w:rsidRDefault="00CE5ED3" w:rsidP="00CE5ED3">
      <w:pPr>
        <w:pStyle w:val="MISCNote-Ruleabove"/>
      </w:pPr>
      <w:r>
        <w:t>Note</w:t>
      </w:r>
    </w:p>
    <w:p w14:paraId="30FE52F4" w14:textId="77777777" w:rsidR="00CE5ED3" w:rsidRDefault="00CE5ED3" w:rsidP="00CE5ED3">
      <w:pPr>
        <w:pStyle w:val="MISCNote-Rulebelow"/>
      </w:pPr>
      <w:r>
        <w:t xml:space="preserve">In order to be able to download and install additional applications, you may want to append the file </w:t>
      </w:r>
      <w:r>
        <w:rPr>
          <w:rStyle w:val="CodingLanguage"/>
        </w:rPr>
        <w:t>$SPLUNK_HOME/auth/appsCA.pem</w:t>
      </w:r>
      <w:r>
        <w:t xml:space="preserve"> to your </w:t>
      </w:r>
      <w:r>
        <w:rPr>
          <w:rStyle w:val="CodingLanguage"/>
        </w:rPr>
        <w:t>ca.pem</w:t>
      </w:r>
      <w:r>
        <w:t xml:space="preserve"> file. If you don't do this, the Splunk UI will make this suggestion when you attempt to </w:t>
      </w:r>
      <w:r>
        <w:rPr>
          <w:rStyle w:val="CodingLanguage"/>
        </w:rPr>
        <w:t>Find more apps</w:t>
      </w:r>
      <w:r>
        <w:t xml:space="preserve">. </w:t>
      </w:r>
    </w:p>
    <w:p w14:paraId="27C13455" w14:textId="77777777" w:rsidR="00CE5ED3" w:rsidRDefault="00CE5ED3" w:rsidP="00CE5ED3">
      <w:pPr>
        <w:pStyle w:val="BodyTextMetricLight10pt"/>
      </w:pPr>
      <w:r>
        <w:t>Splunk should be restarted on the indexers if you had to make these changes (see the Splunk documentation for more information).</w:t>
      </w:r>
    </w:p>
    <w:p w14:paraId="3A017B9E" w14:textId="77777777" w:rsidR="00CE5ED3" w:rsidRDefault="00CE5ED3" w:rsidP="00CE5ED3">
      <w:pPr>
        <w:pStyle w:val="Heading2"/>
      </w:pPr>
      <w:bookmarkStart w:id="340" w:name="_Toc514150069"/>
      <w:r>
        <w:t>Before you deploy</w:t>
      </w:r>
      <w:bookmarkEnd w:id="340"/>
    </w:p>
    <w:p w14:paraId="65F034F6" w14:textId="77777777" w:rsidR="00CE5ED3" w:rsidRDefault="00CE5ED3" w:rsidP="00CE5ED3">
      <w:pPr>
        <w:pStyle w:val="BodyTextMetricLight10pt"/>
      </w:pPr>
      <w:r>
        <w:t xml:space="preserve">Generate the forwarder certificate and name it </w:t>
      </w:r>
      <w:r>
        <w:rPr>
          <w:rStyle w:val="CodingLanguage"/>
        </w:rPr>
        <w:t>forwarder.pem</w:t>
      </w:r>
      <w:r>
        <w:t xml:space="preserve">. Make sure that you copy the root CA certificate to </w:t>
      </w:r>
      <w:r>
        <w:rPr>
          <w:rStyle w:val="CodingLanguage"/>
        </w:rPr>
        <w:t>ca.pem</w:t>
      </w:r>
    </w:p>
    <w:p w14:paraId="4B2CB608" w14:textId="77777777" w:rsidR="00CE5ED3" w:rsidRDefault="00CE5ED3" w:rsidP="00CE5ED3">
      <w:pPr>
        <w:pStyle w:val="BodyTextMetricLight10pt"/>
      </w:pPr>
      <w:r>
        <w:t xml:space="preserve">Copy both the </w:t>
      </w:r>
      <w:r>
        <w:rPr>
          <w:rStyle w:val="CodingLanguage"/>
        </w:rPr>
        <w:t>ca.pem</w:t>
      </w:r>
      <w:r>
        <w:t xml:space="preserve"> and the </w:t>
      </w:r>
      <w:r>
        <w:rPr>
          <w:rStyle w:val="CodingLanguage"/>
        </w:rPr>
        <w:t>forwarder.pem</w:t>
      </w:r>
      <w:r>
        <w:t xml:space="preserve"> files to </w:t>
      </w:r>
      <w:r>
        <w:rPr>
          <w:rStyle w:val="CodingLanguage"/>
        </w:rPr>
        <w:t>files/splunk/linux/SPLUNK_HOME/etc/mycerts/</w:t>
      </w:r>
      <w:r>
        <w:t xml:space="preserve"> (overwriting any existing files).</w:t>
      </w:r>
    </w:p>
    <w:p w14:paraId="0D5023A1" w14:textId="77777777" w:rsidR="00CE5ED3" w:rsidRDefault="00CE5ED3" w:rsidP="00CE5ED3">
      <w:pPr>
        <w:pStyle w:val="BodyTextMetricLight10pt"/>
      </w:pPr>
      <w:r>
        <w:lastRenderedPageBreak/>
        <w:t xml:space="preserve">Edit the file </w:t>
      </w:r>
      <w:r>
        <w:rPr>
          <w:rStyle w:val="CodingLanguage"/>
        </w:rPr>
        <w:t>server.conf</w:t>
      </w:r>
      <w:r>
        <w:t xml:space="preserve"> in the folder </w:t>
      </w:r>
      <w:r>
        <w:rPr>
          <w:rStyle w:val="CodingLanguage"/>
        </w:rPr>
        <w:t>files/splunk/linux/SPLUNK_HOME/etc/system/local</w:t>
      </w:r>
      <w:r>
        <w:t xml:space="preserve"> and uncomment the last two lines as suggested in the file itself. Your file should look like this: </w:t>
      </w:r>
    </w:p>
    <w:p w14:paraId="56739F58" w14:textId="77777777" w:rsidR="00CE5ED3" w:rsidRPr="00A46C76" w:rsidRDefault="00CE5ED3" w:rsidP="00CE5ED3">
      <w:pPr>
        <w:pStyle w:val="BodyTextMetricLight10pt"/>
        <w:rPr>
          <w:rStyle w:val="CodingLanguage"/>
        </w:rPr>
      </w:pPr>
      <w:r w:rsidRPr="00A46C76">
        <w:rPr>
          <w:rStyle w:val="CodingLanguage"/>
        </w:rPr>
        <w:t>#</w:t>
      </w:r>
      <w:r w:rsidRPr="00A46C76">
        <w:rPr>
          <w:rStyle w:val="CodingLanguage"/>
        </w:rPr>
        <w:br/>
        <w:t># uncomment the section below if you want to enable SSL</w:t>
      </w:r>
      <w:r w:rsidRPr="00A46C76">
        <w:rPr>
          <w:rStyle w:val="CodingLanguage"/>
        </w:rPr>
        <w:br/>
        <w:t>#</w:t>
      </w:r>
      <w:r w:rsidRPr="00A46C76">
        <w:rPr>
          <w:rStyle w:val="CodingLanguage"/>
        </w:rPr>
        <w:br/>
        <w:t>[sslConfig]</w:t>
      </w:r>
      <w:r w:rsidRPr="00A46C76">
        <w:rPr>
          <w:rStyle w:val="CodingLanguage"/>
        </w:rPr>
        <w:br/>
        <w:t>sslRootCAPath = /opt/splunkforwarder/etc/mycerts/ca.pem</w:t>
      </w:r>
    </w:p>
    <w:p w14:paraId="2CB4D43A" w14:textId="77777777" w:rsidR="00CE5ED3" w:rsidRPr="00344383" w:rsidRDefault="00CE5ED3" w:rsidP="00344383">
      <w:pPr>
        <w:pStyle w:val="BodyTextMetricLight10pt"/>
        <w:rPr>
          <w:rStyle w:val="CodingLanguage"/>
          <w:rFonts w:ascii="MetricHPE Light" w:hAnsi="MetricHPE Light"/>
        </w:rPr>
      </w:pPr>
      <w:r w:rsidRPr="00344383">
        <w:rPr>
          <w:rStyle w:val="CodingLanguage"/>
          <w:rFonts w:ascii="MetricHPE Light" w:hAnsi="MetricHPE Light"/>
        </w:rPr>
        <w:t xml:space="preserve">Set </w:t>
      </w:r>
      <w:r w:rsidRPr="00344383">
        <w:rPr>
          <w:rStyle w:val="CodingLanguage"/>
        </w:rPr>
        <w:t>splunk_ssl</w:t>
      </w:r>
      <w:r w:rsidRPr="00344383">
        <w:rPr>
          <w:rStyle w:val="CodingLanguage"/>
          <w:rFonts w:ascii="MetricHPE Light" w:hAnsi="MetricHPE Light"/>
        </w:rPr>
        <w:t xml:space="preserve"> to </w:t>
      </w:r>
      <w:r w:rsidRPr="00344383">
        <w:rPr>
          <w:rStyle w:val="CodingLanguage"/>
        </w:rPr>
        <w:t>yes</w:t>
      </w:r>
      <w:r w:rsidRPr="00344383">
        <w:rPr>
          <w:rStyle w:val="CodingLanguage"/>
          <w:rFonts w:ascii="MetricHPE Light" w:hAnsi="MetricHPE Light"/>
        </w:rPr>
        <w:t xml:space="preserve"> in the file </w:t>
      </w:r>
      <w:r w:rsidRPr="00344383">
        <w:rPr>
          <w:rStyle w:val="CodingLanguage"/>
        </w:rPr>
        <w:t>group_vars/vars</w:t>
      </w:r>
      <w:r w:rsidRPr="00344383">
        <w:rPr>
          <w:rStyle w:val="CodingLanguage"/>
          <w:rFonts w:ascii="MetricHPE Light" w:hAnsi="MetricHPE Light"/>
        </w:rPr>
        <w:t xml:space="preserve">, uncommenting the line if required. Make sure that the </w:t>
      </w:r>
      <w:r w:rsidRPr="00344383">
        <w:rPr>
          <w:rStyle w:val="CodingLanguage"/>
        </w:rPr>
        <w:t>splunk_architecture_forward_servers</w:t>
      </w:r>
      <w:r w:rsidRPr="00344383">
        <w:rPr>
          <w:rStyle w:val="CodingLanguage"/>
          <w:rFonts w:ascii="MetricHPE Light" w:hAnsi="MetricHPE Light"/>
        </w:rPr>
        <w:t xml:space="preserve"> list specifies all your indexers together with the port that was configured to accept SSL:</w:t>
      </w:r>
    </w:p>
    <w:p w14:paraId="303E8612" w14:textId="77777777" w:rsidR="00CE5ED3" w:rsidRPr="00A46C76" w:rsidRDefault="00CE5ED3" w:rsidP="00CE5ED3">
      <w:pPr>
        <w:pStyle w:val="BodyTextMetricLight10pt"/>
        <w:rPr>
          <w:rStyle w:val="CodingLanguage"/>
        </w:rPr>
      </w:pPr>
      <w:r w:rsidRPr="00A46C76">
        <w:rPr>
          <w:rStyle w:val="CodingLanguage"/>
        </w:rPr>
        <w:t>monitoring_stack: splunk</w:t>
      </w:r>
      <w:r w:rsidRPr="00A46C76">
        <w:rPr>
          <w:rStyle w:val="CodingLanguage"/>
        </w:rPr>
        <w:br/>
        <w:t>splunk_ssl: yes</w:t>
      </w:r>
      <w:r w:rsidRPr="00A46C76">
        <w:rPr>
          <w:rStyle w:val="CodingLanguage"/>
        </w:rPr>
        <w:br/>
        <w:t>splunk_architecture_forward_servers:</w:t>
      </w:r>
      <w:r w:rsidRPr="00A46C76">
        <w:rPr>
          <w:rStyle w:val="CodingLanguage"/>
        </w:rPr>
        <w:br/>
        <w:t>- indexer1.cloudra.local:9998</w:t>
      </w:r>
      <w:r w:rsidRPr="00A46C76">
        <w:rPr>
          <w:rStyle w:val="CodingLanguage"/>
        </w:rPr>
        <w:br/>
        <w:t>- indexer2.cloudra.local:9998</w:t>
      </w:r>
    </w:p>
    <w:p w14:paraId="69AA2193" w14:textId="2F7C7451" w:rsidR="00CE5ED3" w:rsidRDefault="00CE5ED3" w:rsidP="00CE5ED3">
      <w:pPr>
        <w:pStyle w:val="Heading2"/>
      </w:pPr>
      <w:bookmarkStart w:id="341" w:name="_Toc514150070"/>
      <w:r>
        <w:t>Hybrid environment Linux</w:t>
      </w:r>
      <w:r w:rsidR="00784F73">
        <w:t xml:space="preserve"> </w:t>
      </w:r>
      <w:r>
        <w:t>/ Windows</w:t>
      </w:r>
      <w:bookmarkEnd w:id="341"/>
    </w:p>
    <w:p w14:paraId="3ED6F7B8" w14:textId="77777777" w:rsidR="00CE5ED3" w:rsidRDefault="00CE5ED3" w:rsidP="00CE5ED3">
      <w:pPr>
        <w:pStyle w:val="BodyTextMetricLight10pt"/>
      </w:pPr>
      <w:r>
        <w:t>Currently, you cannot deploy your own certificates for use by the Universal Forwarders deployed on Windows machines. If you want to have your Linux machines in a hybrid deployment to use SSL, proceed as follows.</w:t>
      </w:r>
    </w:p>
    <w:p w14:paraId="57EA1639" w14:textId="77777777" w:rsidR="00CE5ED3" w:rsidRDefault="00CE5ED3" w:rsidP="00CE5ED3">
      <w:pPr>
        <w:pStyle w:val="BodyTextMetricLight10pt"/>
      </w:pPr>
      <w:r>
        <w:t xml:space="preserve">Comment out the </w:t>
      </w:r>
      <w:r>
        <w:rPr>
          <w:rStyle w:val="CodingLanguage"/>
        </w:rPr>
        <w:t>splunk_architecture_forward_servers</w:t>
      </w:r>
      <w:r>
        <w:t xml:space="preserve"> variable (and its values) from </w:t>
      </w:r>
      <w:r>
        <w:rPr>
          <w:rStyle w:val="CodingLanguage"/>
        </w:rPr>
        <w:t>group_vars/vars</w:t>
      </w:r>
    </w:p>
    <w:p w14:paraId="4A637461" w14:textId="77777777" w:rsidR="00CE5ED3" w:rsidRPr="00A46C76" w:rsidRDefault="00CE5ED3" w:rsidP="00CE5ED3">
      <w:pPr>
        <w:pStyle w:val="BodyTextMetricLight10pt"/>
        <w:rPr>
          <w:rStyle w:val="CodingLanguage"/>
        </w:rPr>
      </w:pPr>
      <w:r w:rsidRPr="00A46C76">
        <w:rPr>
          <w:rStyle w:val="CodingLanguage"/>
        </w:rPr>
        <w:t>monitoring_stack: splunk</w:t>
      </w:r>
      <w:r w:rsidRPr="00A46C76">
        <w:rPr>
          <w:rStyle w:val="CodingLanguage"/>
        </w:rPr>
        <w:br/>
        <w:t>splunk_ssl: yes</w:t>
      </w:r>
      <w:r w:rsidRPr="00A46C76">
        <w:rPr>
          <w:rStyle w:val="CodingLanguage"/>
        </w:rPr>
        <w:br/>
        <w:t>#splunk_architecture_forward_servers:</w:t>
      </w:r>
      <w:r w:rsidRPr="00A46C76">
        <w:rPr>
          <w:rStyle w:val="CodingLanguage"/>
        </w:rPr>
        <w:br/>
        <w:t>#  - hpe2-ansible.cloudra.local:9998</w:t>
      </w:r>
    </w:p>
    <w:p w14:paraId="647487C0" w14:textId="77777777" w:rsidR="00CE5ED3" w:rsidRDefault="00CE5ED3" w:rsidP="00CE5ED3">
      <w:pPr>
        <w:pStyle w:val="BodyTextMetricLight10pt"/>
      </w:pPr>
      <w:r>
        <w:t xml:space="preserve">Create a file named </w:t>
      </w:r>
      <w:r>
        <w:rPr>
          <w:rStyle w:val="CodingLanguage"/>
        </w:rPr>
        <w:t>vms.yml</w:t>
      </w:r>
      <w:r>
        <w:t xml:space="preserve"> in the folder </w:t>
      </w:r>
      <w:r>
        <w:rPr>
          <w:rStyle w:val="CodingLanguage"/>
        </w:rPr>
        <w:t>group_vars</w:t>
      </w:r>
      <w:r>
        <w:t xml:space="preserve"> and specify the list of forward servers to use by the Linux servers. This list is typically the same as the one used for Windows servers but specifies a TCP port that enables SSL.</w:t>
      </w:r>
    </w:p>
    <w:p w14:paraId="6588BAC6" w14:textId="77777777" w:rsidR="00CE5ED3" w:rsidRPr="00A46C76" w:rsidRDefault="00CE5ED3" w:rsidP="00CE5ED3">
      <w:pPr>
        <w:pStyle w:val="BodyTextMetricLight10pt"/>
        <w:rPr>
          <w:rStyle w:val="CodingLanguage"/>
        </w:rPr>
      </w:pPr>
      <w:r w:rsidRPr="00A46C76">
        <w:rPr>
          <w:rStyle w:val="CodingLanguage"/>
        </w:rPr>
        <w:t>splunk_architecture_forward_servers:</w:t>
      </w:r>
      <w:r w:rsidRPr="00A46C76">
        <w:rPr>
          <w:rStyle w:val="CodingLanguage"/>
        </w:rPr>
        <w:br/>
        <w:t>- hpe2-ansible.cloudra.local:9998</w:t>
      </w:r>
    </w:p>
    <w:p w14:paraId="49721898" w14:textId="77777777" w:rsidR="00CE5ED3" w:rsidRDefault="00CE5ED3" w:rsidP="00CE5ED3">
      <w:pPr>
        <w:pStyle w:val="BodyTextMetricLight10pt"/>
      </w:pPr>
      <w:r>
        <w:t xml:space="preserve">Edit the </w:t>
      </w:r>
      <w:r>
        <w:rPr>
          <w:rStyle w:val="CodingLanguage"/>
        </w:rPr>
        <w:t>group_vars/win_worker.yml</w:t>
      </w:r>
      <w:r>
        <w:t xml:space="preserve"> file and specify the list of forward servers to be used by the Windows servers. This list is typically the same as the one used for Linux servers but specifies a TCP port that does not enable SSL. </w:t>
      </w:r>
    </w:p>
    <w:p w14:paraId="392650D1" w14:textId="77777777" w:rsidR="00CE5ED3" w:rsidRPr="00A46C76" w:rsidRDefault="00CE5ED3" w:rsidP="00CE5ED3">
      <w:pPr>
        <w:pStyle w:val="BodyTextMetricLight10pt"/>
        <w:rPr>
          <w:rStyle w:val="CodingLanguage"/>
        </w:rPr>
      </w:pPr>
      <w:r w:rsidRPr="00A46C76">
        <w:rPr>
          <w:rStyle w:val="CodingLanguage"/>
        </w:rPr>
        <w:t>splunk_architecture_forward_servers:</w:t>
      </w:r>
      <w:r w:rsidRPr="00A46C76">
        <w:rPr>
          <w:rStyle w:val="CodingLanguage"/>
        </w:rPr>
        <w:br/>
        <w:t>- hpe2-ansible.cloudra.local:9997</w:t>
      </w:r>
    </w:p>
    <w:p w14:paraId="0DF7345A" w14:textId="77777777" w:rsidR="00CE5ED3" w:rsidRDefault="00CE5ED3" w:rsidP="00CE5ED3"/>
    <w:p w14:paraId="5FA00CAD" w14:textId="77777777" w:rsidR="00CE5ED3" w:rsidRDefault="00CE5ED3" w:rsidP="00CE5ED3">
      <w:pPr>
        <w:pStyle w:val="Heading1"/>
      </w:pPr>
      <w:bookmarkStart w:id="342" w:name="_Toc514150071"/>
      <w:r>
        <w:t>Appendix D: How to check that certs were deployed correctly</w:t>
      </w:r>
      <w:bookmarkEnd w:id="342"/>
    </w:p>
    <w:p w14:paraId="1A133A97" w14:textId="4EB98937" w:rsidR="00CE5ED3" w:rsidRDefault="00CE5ED3" w:rsidP="00CE5ED3">
      <w:pPr>
        <w:pStyle w:val="BodyTextMetricLight10pt"/>
      </w:pPr>
      <w:r>
        <w:t>The following commands should return the CA certificates used by UCP</w:t>
      </w:r>
      <w:r w:rsidR="00385EDC">
        <w:t xml:space="preserve"> </w:t>
      </w:r>
      <w:r>
        <w:t>/</w:t>
      </w:r>
      <w:r w:rsidR="00385EDC">
        <w:t xml:space="preserve"> </w:t>
      </w:r>
      <w:r>
        <w:t xml:space="preserve">DTR. This certificates is the same as the one pointed to by the </w:t>
      </w:r>
      <w:r>
        <w:rPr>
          <w:rStyle w:val="CodingLanguage"/>
        </w:rPr>
        <w:t>--cacert</w:t>
      </w:r>
      <w:r>
        <w:t xml:space="preserve"> switch. </w:t>
      </w:r>
    </w:p>
    <w:p w14:paraId="6EBB825A" w14:textId="77777777" w:rsidR="00CE5ED3" w:rsidRPr="005B20EF" w:rsidRDefault="00CE5ED3" w:rsidP="00CE5ED3">
      <w:pPr>
        <w:pStyle w:val="BodyTextMetricLight10pt"/>
        <w:rPr>
          <w:rStyle w:val="CodingLanguage"/>
        </w:rPr>
      </w:pPr>
      <w:r w:rsidRPr="005B20EF">
        <w:rPr>
          <w:rStyle w:val="CodingLanguage"/>
        </w:rPr>
        <w:t># curl --cacert &lt;ucp_certs_dir&gt;/ca.pem https://&lt;your ucp fqdn&gt;/ca </w:t>
      </w:r>
      <w:r w:rsidRPr="005B20EF">
        <w:rPr>
          <w:rStyle w:val="CodingLanguage"/>
        </w:rPr>
        <w:br/>
        <w:t># curl --cacert &lt;dtr_certs_dir&gt;/ca.pem https://&lt;your dtr fqdn&gt;/ca</w:t>
      </w:r>
      <w:r w:rsidRPr="005B20EF">
        <w:rPr>
          <w:rStyle w:val="CodingLanguage"/>
        </w:rPr>
        <w:br/>
      </w:r>
    </w:p>
    <w:p w14:paraId="2A84AC2F" w14:textId="77777777" w:rsidR="00CE5ED3" w:rsidRDefault="00CE5ED3" w:rsidP="00CE5ED3">
      <w:pPr>
        <w:pStyle w:val="BodyTextMetricLight10pt"/>
      </w:pPr>
      <w:r>
        <w:rPr>
          <w:rStyle w:val="BoldEmpha"/>
        </w:rPr>
        <w:t>Output 1</w:t>
      </w:r>
      <w:r>
        <w:t>: certificates successfully deployed (content will depend on your own CA certificate)</w:t>
      </w:r>
    </w:p>
    <w:p w14:paraId="3ECE59B8" w14:textId="77777777" w:rsidR="00CE5ED3" w:rsidRDefault="00CE5ED3" w:rsidP="00CE5ED3">
      <w:pPr>
        <w:pStyle w:val="BodyTextMetricLight10pt"/>
        <w:rPr>
          <w:rStyle w:val="CodingLanguage"/>
        </w:rPr>
      </w:pPr>
      <w:r w:rsidRPr="005B20EF">
        <w:rPr>
          <w:rStyle w:val="CodingLanguage"/>
        </w:rPr>
        <w:t>-----BEGIN CERTIFICATE-----</w:t>
      </w:r>
      <w:r w:rsidRPr="005B20EF">
        <w:rPr>
          <w:rStyle w:val="CodingLanguage"/>
        </w:rPr>
        <w:br/>
        <w:t>MIIDyTCCArGgAwIBAgIUUeo+H6xGSB7/9gqq9T2SUwJPLggwDQYJKoZIhvcNAQEL</w:t>
      </w:r>
      <w:r w:rsidRPr="005B20EF">
        <w:rPr>
          <w:rStyle w:val="CodingLanguage"/>
        </w:rPr>
        <w:br/>
        <w:t>BQAwbDELMAkGA1UEBhMCRlIxFTATBgNVBAcTDFRoZSBJbnRlcm5ldDETMBEGA1UE</w:t>
      </w:r>
      <w:r w:rsidRPr="005B20EF">
        <w:rPr>
          <w:rStyle w:val="CodingLanguage"/>
        </w:rPr>
        <w:br/>
        <w:t>ChMKQ2hyaXN0b3BoZTEUMBIGA1UECxMLQ0EgU2VydmljZXMxGzAZBgNVBAMTEkNo</w:t>
      </w:r>
      <w:r w:rsidRPr="005B20EF">
        <w:rPr>
          <w:rStyle w:val="CodingLanguage"/>
        </w:rPr>
        <w:br/>
      </w:r>
      <w:r w:rsidRPr="00B528DA">
        <w:rPr>
          <w:rStyle w:val="CodingLanguage"/>
        </w:rPr>
        <w:t>...</w:t>
      </w:r>
      <w:r>
        <w:rPr>
          <w:rStyle w:val="CodingLanguage"/>
        </w:rPr>
        <w:br/>
      </w:r>
      <w:r w:rsidRPr="005B20EF">
        <w:rPr>
          <w:rStyle w:val="CodingLanguage"/>
        </w:rPr>
        <w:t>XkJ8WcsHocJO8J9J3RaWsM2BQc7wRntJc0kA7ooTH13OtQTP1jFcQp5xNdI4J3Mz</w:t>
      </w:r>
      <w:r w:rsidRPr="005B20EF">
        <w:rPr>
          <w:rStyle w:val="CodingLanguage"/>
        </w:rPr>
        <w:br/>
      </w:r>
      <w:r w:rsidRPr="005B20EF">
        <w:rPr>
          <w:rStyle w:val="CodingLanguage"/>
        </w:rPr>
        <w:lastRenderedPageBreak/>
        <w:t>j9BAYERjkGqu7v9tfOem99oVGUal20pu4r73eWUm1mL948xuw6PgiRSLZrXhn/RS</w:t>
      </w:r>
      <w:r w:rsidRPr="005B20EF">
        <w:rPr>
          <w:rStyle w:val="CodingLanguage"/>
        </w:rPr>
        <w:br/>
        <w:t>uvFVnS/vPYJozOXIZA==</w:t>
      </w:r>
      <w:r w:rsidRPr="005B20EF">
        <w:rPr>
          <w:rStyle w:val="CodingLanguage"/>
        </w:rPr>
        <w:br/>
        <w:t>-----END CERTIFICATE-----</w:t>
      </w:r>
    </w:p>
    <w:p w14:paraId="3ED1DB19" w14:textId="13CF18F0" w:rsidR="00D326BA" w:rsidRPr="00D326BA" w:rsidRDefault="00D326BA" w:rsidP="00D326BA">
      <w:pPr>
        <w:pStyle w:val="BodyTextMetricLight10pt"/>
        <w:rPr>
          <w:rStyle w:val="CodingLanguage"/>
          <w:rFonts w:ascii="MetricHPE Light" w:hAnsi="MetricHPE Light"/>
        </w:rPr>
      </w:pPr>
      <w:r>
        <w:t xml:space="preserve">If the deployment was not successful, </w:t>
      </w:r>
      <w:r>
        <w:rPr>
          <w:rStyle w:val="CodingLanguage"/>
        </w:rPr>
        <w:t>curl</w:t>
      </w:r>
      <w:r>
        <w:t xml:space="preserve"> will output something like </w:t>
      </w:r>
      <w:r>
        <w:rPr>
          <w:rStyle w:val="BoldEmpha"/>
        </w:rPr>
        <w:t>Output 2.</w:t>
      </w:r>
    </w:p>
    <w:p w14:paraId="0D54CF19" w14:textId="77777777" w:rsidR="00CE5ED3" w:rsidRDefault="00CE5ED3" w:rsidP="00CE5ED3">
      <w:pPr>
        <w:pStyle w:val="BodyTextMetricLight10pt"/>
      </w:pPr>
      <w:r>
        <w:rPr>
          <w:rStyle w:val="BoldEmpha"/>
        </w:rPr>
        <w:t>Output 2</w:t>
      </w:r>
      <w:r>
        <w:t>: certificates were not successfully deployed</w:t>
      </w:r>
    </w:p>
    <w:p w14:paraId="0999B11A" w14:textId="77777777" w:rsidR="00CE5ED3" w:rsidRPr="005B20EF" w:rsidRDefault="00CE5ED3" w:rsidP="00CE5ED3">
      <w:pPr>
        <w:pStyle w:val="BodyTextMetricLight10pt"/>
        <w:rPr>
          <w:rStyle w:val="CodingLanguage"/>
        </w:rPr>
      </w:pPr>
      <w:r>
        <w:br/>
      </w:r>
      <w:r w:rsidRPr="005B20EF">
        <w:rPr>
          <w:rStyle w:val="CodingLanguage"/>
        </w:rPr>
        <w:t>curl: (60) Peer's Certificate issuer is not recognized.</w:t>
      </w:r>
      <w:r w:rsidRPr="005B20EF">
        <w:rPr>
          <w:rStyle w:val="CodingLanguage"/>
        </w:rPr>
        <w:br/>
        <w:t>More details here: http://</w:t>
      </w:r>
      <w:r>
        <w:rPr>
          <w:rStyle w:val="CodingLanguage"/>
        </w:rPr>
        <w:t>curl.haxx.se/docs/sslcerts.html</w:t>
      </w:r>
      <w:r w:rsidRPr="005B20EF">
        <w:rPr>
          <w:rStyle w:val="CodingLanguage"/>
        </w:rPr>
        <w:t> </w:t>
      </w:r>
      <w:r w:rsidRPr="005B20EF">
        <w:rPr>
          <w:rStyle w:val="CodingLanguage"/>
        </w:rPr>
        <w:br/>
      </w:r>
      <w:r w:rsidRPr="00B528DA">
        <w:rPr>
          <w:rStyle w:val="CodingLanguage"/>
        </w:rPr>
        <w:t>...</w:t>
      </w:r>
      <w:r w:rsidRPr="005B20EF">
        <w:rPr>
          <w:rStyle w:val="CodingLanguage"/>
        </w:rPr>
        <w:br/>
      </w:r>
    </w:p>
    <w:p w14:paraId="682BDCB4" w14:textId="77777777" w:rsidR="00CE5ED3" w:rsidRDefault="00CE5ED3" w:rsidP="00CE5ED3">
      <w:pPr>
        <w:pStyle w:val="Heading3"/>
      </w:pPr>
      <w:bookmarkStart w:id="343" w:name="_Refd17e58734"/>
      <w:bookmarkStart w:id="344" w:name="_Tocd17e58734"/>
      <w:r>
        <w:t>Enable certs for browser (Windows 2016 example)</w:t>
      </w:r>
      <w:bookmarkEnd w:id="343"/>
      <w:bookmarkEnd w:id="344"/>
    </w:p>
    <w:p w14:paraId="75BED04F" w14:textId="3B4F34BB" w:rsidR="00CE5ED3" w:rsidRDefault="00CE5ED3" w:rsidP="00CE5ED3">
      <w:pPr>
        <w:pStyle w:val="BodyTextMetricLight10pt"/>
      </w:pPr>
      <w:r>
        <w:t xml:space="preserve">Choose </w:t>
      </w:r>
      <w:r>
        <w:rPr>
          <w:rStyle w:val="CodingLanguage"/>
        </w:rPr>
        <w:t>Manage computer certificates</w:t>
      </w:r>
      <w:r>
        <w:t xml:space="preserve"> in the control panel</w:t>
      </w:r>
      <w:r w:rsidR="00DA7B7F">
        <w:t xml:space="preserve"> as shown in </w:t>
      </w:r>
      <w:r w:rsidR="00DA7B7F" w:rsidRPr="00DA7B7F">
        <w:fldChar w:fldCharType="begin"/>
      </w:r>
      <w:r w:rsidR="00DA7B7F" w:rsidRPr="00DA7B7F">
        <w:instrText xml:space="preserve"> REF _Ref513541463 \h </w:instrText>
      </w:r>
      <w:r w:rsidR="00DA7B7F">
        <w:instrText xml:space="preserve"> \* MERGEFORMAT </w:instrText>
      </w:r>
      <w:r w:rsidR="00DA7B7F" w:rsidRPr="00DA7B7F">
        <w:fldChar w:fldCharType="separate"/>
      </w:r>
      <w:r w:rsidR="001D26BE" w:rsidRPr="001D26BE">
        <w:t>Figure 17</w:t>
      </w:r>
      <w:r w:rsidR="00DA7B7F" w:rsidRPr="00DA7B7F">
        <w:fldChar w:fldCharType="end"/>
      </w:r>
      <w:r w:rsidR="00DA7B7F" w:rsidRPr="00DA7B7F">
        <w:t>.</w:t>
      </w:r>
    </w:p>
    <w:p w14:paraId="344A6E9F" w14:textId="77777777" w:rsidR="00CE5ED3" w:rsidRDefault="00CE5ED3" w:rsidP="00CE5ED3">
      <w:pPr>
        <w:pStyle w:val="FigureAfterspace"/>
      </w:pPr>
      <w:r>
        <w:rPr>
          <w:noProof/>
        </w:rPr>
        <w:drawing>
          <wp:inline distT="0" distB="0" distL="0" distR="0" wp14:anchorId="7AAA3E59" wp14:editId="7026DB2F">
            <wp:extent cx="3475312" cy="1433018"/>
            <wp:effectExtent l="19050" t="19050" r="11430" b="152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manage-computer-certificates.png"/>
                    <pic:cNvPicPr/>
                  </pic:nvPicPr>
                  <pic:blipFill>
                    <a:blip r:embed="rId86">
                      <a:extLst>
                        <a:ext uri="{28A0092B-C50C-407E-A947-70E740481C1C}">
                          <a14:useLocalDpi xmlns:a14="http://schemas.microsoft.com/office/drawing/2010/main" val="0"/>
                        </a:ext>
                      </a:extLst>
                    </a:blip>
                    <a:stretch>
                      <a:fillRect/>
                    </a:stretch>
                  </pic:blipFill>
                  <pic:spPr>
                    <a:xfrm>
                      <a:off x="0" y="0"/>
                      <a:ext cx="3906677" cy="1610888"/>
                    </a:xfrm>
                    <a:prstGeom prst="rect">
                      <a:avLst/>
                    </a:prstGeom>
                    <a:ln>
                      <a:solidFill>
                        <a:schemeClr val="accent1"/>
                      </a:solidFill>
                    </a:ln>
                  </pic:spPr>
                </pic:pic>
              </a:graphicData>
            </a:graphic>
          </wp:inline>
        </w:drawing>
      </w:r>
    </w:p>
    <w:p w14:paraId="2682906C" w14:textId="255B7E18" w:rsidR="00CE5ED3" w:rsidRDefault="00DA7B7F" w:rsidP="00DA7B7F">
      <w:pPr>
        <w:pStyle w:val="MISCFigureCaptionHeader8pt"/>
      </w:pPr>
      <w:bookmarkStart w:id="345" w:name="_Ref513541463"/>
      <w:r w:rsidRPr="00DA7B7F">
        <w:rPr>
          <w:rStyle w:val="MISCFigureCaptionHeaderBold8pt"/>
        </w:rPr>
        <w:t xml:space="preserve">Figure </w:t>
      </w:r>
      <w:r w:rsidRPr="00DA7B7F">
        <w:rPr>
          <w:rStyle w:val="MISCFigureCaptionHeaderBold8pt"/>
        </w:rPr>
        <w:fldChar w:fldCharType="begin"/>
      </w:r>
      <w:r w:rsidRPr="00DA7B7F">
        <w:rPr>
          <w:rStyle w:val="MISCFigureCaptionHeaderBold8pt"/>
        </w:rPr>
        <w:instrText xml:space="preserve"> SEQ Figure \* ARABIC </w:instrText>
      </w:r>
      <w:r w:rsidRPr="00DA7B7F">
        <w:rPr>
          <w:rStyle w:val="MISCFigureCaptionHeaderBold8pt"/>
        </w:rPr>
        <w:fldChar w:fldCharType="separate"/>
      </w:r>
      <w:r w:rsidR="001D26BE">
        <w:rPr>
          <w:rStyle w:val="MISCFigureCaptionHeaderBold8pt"/>
          <w:noProof/>
        </w:rPr>
        <w:t>17</w:t>
      </w:r>
      <w:r w:rsidRPr="00DA7B7F">
        <w:rPr>
          <w:rStyle w:val="MISCFigureCaptionHeaderBold8pt"/>
        </w:rPr>
        <w:fldChar w:fldCharType="end"/>
      </w:r>
      <w:bookmarkEnd w:id="345"/>
      <w:r w:rsidRPr="00DA7B7F">
        <w:rPr>
          <w:rStyle w:val="MISCFigureCaptionHeaderBold8pt"/>
        </w:rPr>
        <w:t xml:space="preserve">. </w:t>
      </w:r>
      <w:r>
        <w:t>Manage computer certificates</w:t>
      </w:r>
    </w:p>
    <w:p w14:paraId="79EB3DB9" w14:textId="07D16CD4" w:rsidR="00CE5ED3" w:rsidRDefault="00CE5ED3" w:rsidP="00CE5ED3">
      <w:pPr>
        <w:pStyle w:val="BodyTextMetricLight10pt"/>
      </w:pPr>
      <w:r>
        <w:t xml:space="preserve">Import the </w:t>
      </w:r>
      <w:r>
        <w:rPr>
          <w:rStyle w:val="CodingLanguage"/>
        </w:rPr>
        <w:t>ca.pem</w:t>
      </w:r>
      <w:r>
        <w:t xml:space="preserve"> for UCP into the Trusted Root Certification Authorities</w:t>
      </w:r>
      <w:r w:rsidR="00DA7B7F">
        <w:t>, as shown in</w:t>
      </w:r>
      <w:r w:rsidR="00DA7B7F" w:rsidRPr="00DA7B7F">
        <w:t xml:space="preserve"> </w:t>
      </w:r>
      <w:r w:rsidR="00DA7B7F" w:rsidRPr="00DA7B7F">
        <w:fldChar w:fldCharType="begin"/>
      </w:r>
      <w:r w:rsidR="00DA7B7F" w:rsidRPr="00DA7B7F">
        <w:instrText xml:space="preserve"> REF _Ref513541527 \h </w:instrText>
      </w:r>
      <w:r w:rsidR="00DA7B7F">
        <w:instrText xml:space="preserve"> \* MERGEFORMAT </w:instrText>
      </w:r>
      <w:r w:rsidR="00DA7B7F" w:rsidRPr="00DA7B7F">
        <w:fldChar w:fldCharType="separate"/>
      </w:r>
      <w:r w:rsidR="001D26BE" w:rsidRPr="001D26BE">
        <w:t>Figure 18</w:t>
      </w:r>
      <w:r w:rsidR="00DA7B7F" w:rsidRPr="00DA7B7F">
        <w:fldChar w:fldCharType="end"/>
      </w:r>
      <w:r w:rsidR="00DA7B7F" w:rsidRPr="00DA7B7F">
        <w:t>.</w:t>
      </w:r>
    </w:p>
    <w:p w14:paraId="50ABCEC7" w14:textId="77777777" w:rsidR="00CE5ED3" w:rsidRDefault="00CE5ED3" w:rsidP="00CE5ED3">
      <w:pPr>
        <w:pStyle w:val="FigureAfterspace"/>
      </w:pPr>
      <w:r>
        <w:rPr>
          <w:noProof/>
        </w:rPr>
        <w:drawing>
          <wp:inline distT="0" distB="0" distL="0" distR="0" wp14:anchorId="1DB387D9" wp14:editId="312EB80E">
            <wp:extent cx="3526198" cy="2100244"/>
            <wp:effectExtent l="19050" t="19050" r="17145" b="14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import-ca-pem.png"/>
                    <pic:cNvPicPr/>
                  </pic:nvPicPr>
                  <pic:blipFill>
                    <a:blip r:embed="rId87">
                      <a:extLst>
                        <a:ext uri="{28A0092B-C50C-407E-A947-70E740481C1C}">
                          <a14:useLocalDpi xmlns:a14="http://schemas.microsoft.com/office/drawing/2010/main" val="0"/>
                        </a:ext>
                      </a:extLst>
                    </a:blip>
                    <a:stretch>
                      <a:fillRect/>
                    </a:stretch>
                  </pic:blipFill>
                  <pic:spPr>
                    <a:xfrm>
                      <a:off x="0" y="0"/>
                      <a:ext cx="3526198" cy="2100244"/>
                    </a:xfrm>
                    <a:prstGeom prst="rect">
                      <a:avLst/>
                    </a:prstGeom>
                    <a:ln>
                      <a:solidFill>
                        <a:schemeClr val="accent1"/>
                      </a:solidFill>
                    </a:ln>
                  </pic:spPr>
                </pic:pic>
              </a:graphicData>
            </a:graphic>
          </wp:inline>
        </w:drawing>
      </w:r>
    </w:p>
    <w:p w14:paraId="6A2889C6" w14:textId="1EF340DB" w:rsidR="00CE5ED3" w:rsidRDefault="00DA7B7F" w:rsidP="00DA7B7F">
      <w:pPr>
        <w:pStyle w:val="MISCFigureCaptionHeader8pt"/>
      </w:pPr>
      <w:bookmarkStart w:id="346" w:name="_Ref513541527"/>
      <w:r w:rsidRPr="00DA7B7F">
        <w:rPr>
          <w:rStyle w:val="MISCFigureCaptionHeaderBold8pt"/>
        </w:rPr>
        <w:t xml:space="preserve">Figure </w:t>
      </w:r>
      <w:r w:rsidRPr="00DA7B7F">
        <w:rPr>
          <w:rStyle w:val="MISCFigureCaptionHeaderBold8pt"/>
        </w:rPr>
        <w:fldChar w:fldCharType="begin"/>
      </w:r>
      <w:r w:rsidRPr="00DA7B7F">
        <w:rPr>
          <w:rStyle w:val="MISCFigureCaptionHeaderBold8pt"/>
        </w:rPr>
        <w:instrText xml:space="preserve"> SEQ Figure \* ARABIC </w:instrText>
      </w:r>
      <w:r w:rsidRPr="00DA7B7F">
        <w:rPr>
          <w:rStyle w:val="MISCFigureCaptionHeaderBold8pt"/>
        </w:rPr>
        <w:fldChar w:fldCharType="separate"/>
      </w:r>
      <w:r w:rsidR="001D26BE">
        <w:rPr>
          <w:rStyle w:val="MISCFigureCaptionHeaderBold8pt"/>
          <w:noProof/>
        </w:rPr>
        <w:t>18</w:t>
      </w:r>
      <w:r w:rsidRPr="00DA7B7F">
        <w:rPr>
          <w:rStyle w:val="MISCFigureCaptionHeaderBold8pt"/>
        </w:rPr>
        <w:fldChar w:fldCharType="end"/>
      </w:r>
      <w:bookmarkEnd w:id="346"/>
      <w:r w:rsidRPr="00DA7B7F">
        <w:rPr>
          <w:rStyle w:val="MISCFigureCaptionHeaderBold8pt"/>
        </w:rPr>
        <w:t>.</w:t>
      </w:r>
      <w:r>
        <w:t xml:space="preserve"> Import the ca.pem</w:t>
      </w:r>
    </w:p>
    <w:p w14:paraId="41180A18" w14:textId="1391995A" w:rsidR="00CE5ED3" w:rsidRDefault="00CE5ED3" w:rsidP="00CE5ED3">
      <w:pPr>
        <w:pStyle w:val="BodyTextMetricLight10pt"/>
      </w:pPr>
      <w:r>
        <w:t xml:space="preserve">It should </w:t>
      </w:r>
      <w:r w:rsidR="00DA7B7F">
        <w:t xml:space="preserve">now </w:t>
      </w:r>
      <w:r>
        <w:t>show</w:t>
      </w:r>
      <w:r w:rsidR="00DA7B7F">
        <w:t xml:space="preserve"> up in the list of certificates. </w:t>
      </w:r>
      <w:r>
        <w:t>You may need to restart your</w:t>
      </w:r>
      <w:r w:rsidR="00DA7B7F">
        <w:t xml:space="preserve"> browser to see the green, secure lock symbol as shown in</w:t>
      </w:r>
      <w:r w:rsidR="00DA7B7F" w:rsidRPr="00DA7B7F">
        <w:t xml:space="preserve"> </w:t>
      </w:r>
      <w:r w:rsidR="00DA7B7F" w:rsidRPr="00DA7B7F">
        <w:fldChar w:fldCharType="begin"/>
      </w:r>
      <w:r w:rsidR="00DA7B7F" w:rsidRPr="00DA7B7F">
        <w:instrText xml:space="preserve"> REF _Ref513541686 \h </w:instrText>
      </w:r>
      <w:r w:rsidR="00DA7B7F">
        <w:instrText xml:space="preserve"> \* MERGEFORMAT </w:instrText>
      </w:r>
      <w:r w:rsidR="00DA7B7F" w:rsidRPr="00DA7B7F">
        <w:fldChar w:fldCharType="separate"/>
      </w:r>
      <w:r w:rsidR="001D26BE" w:rsidRPr="001D26BE">
        <w:t>Figure 19</w:t>
      </w:r>
      <w:r w:rsidR="00DA7B7F" w:rsidRPr="00DA7B7F">
        <w:fldChar w:fldCharType="end"/>
      </w:r>
      <w:r>
        <w:t>:</w:t>
      </w:r>
    </w:p>
    <w:p w14:paraId="52480EF0" w14:textId="77777777" w:rsidR="00CE5ED3" w:rsidRDefault="00CE5ED3" w:rsidP="00CE5ED3">
      <w:pPr>
        <w:pStyle w:val="FigureAfterspace"/>
      </w:pPr>
      <w:r>
        <w:rPr>
          <w:noProof/>
        </w:rPr>
        <w:lastRenderedPageBreak/>
        <w:drawing>
          <wp:inline distT="0" distB="0" distL="0" distR="0" wp14:anchorId="5C252F17" wp14:editId="198C7946">
            <wp:extent cx="2986387" cy="578677"/>
            <wp:effectExtent l="19050" t="19050" r="2413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green-https.png"/>
                    <pic:cNvPicPr/>
                  </pic:nvPicPr>
                  <pic:blipFill>
                    <a:blip r:embed="rId88">
                      <a:extLst>
                        <a:ext uri="{28A0092B-C50C-407E-A947-70E740481C1C}">
                          <a14:useLocalDpi xmlns:a14="http://schemas.microsoft.com/office/drawing/2010/main" val="0"/>
                        </a:ext>
                      </a:extLst>
                    </a:blip>
                    <a:stretch>
                      <a:fillRect/>
                    </a:stretch>
                  </pic:blipFill>
                  <pic:spPr>
                    <a:xfrm>
                      <a:off x="0" y="0"/>
                      <a:ext cx="3075599" cy="595964"/>
                    </a:xfrm>
                    <a:prstGeom prst="rect">
                      <a:avLst/>
                    </a:prstGeom>
                    <a:ln>
                      <a:solidFill>
                        <a:schemeClr val="accent1"/>
                      </a:solidFill>
                    </a:ln>
                  </pic:spPr>
                </pic:pic>
              </a:graphicData>
            </a:graphic>
          </wp:inline>
        </w:drawing>
      </w:r>
    </w:p>
    <w:p w14:paraId="3171ED52" w14:textId="4660FE3A" w:rsidR="00CE5ED3" w:rsidRDefault="00DA7B7F" w:rsidP="00DA7B7F">
      <w:pPr>
        <w:pStyle w:val="MISCFigureCaptionHeader8pt"/>
      </w:pPr>
      <w:bookmarkStart w:id="347" w:name="_Ref513541686"/>
      <w:r w:rsidRPr="00DA7B7F">
        <w:rPr>
          <w:rStyle w:val="MISCFigureCaptionHeaderBold8pt"/>
        </w:rPr>
        <w:t xml:space="preserve">Figure </w:t>
      </w:r>
      <w:r w:rsidRPr="00DA7B7F">
        <w:rPr>
          <w:rStyle w:val="MISCFigureCaptionHeaderBold8pt"/>
        </w:rPr>
        <w:fldChar w:fldCharType="begin"/>
      </w:r>
      <w:r w:rsidRPr="00DA7B7F">
        <w:rPr>
          <w:rStyle w:val="MISCFigureCaptionHeaderBold8pt"/>
        </w:rPr>
        <w:instrText xml:space="preserve"> SEQ Figure \* ARABIC </w:instrText>
      </w:r>
      <w:r w:rsidRPr="00DA7B7F">
        <w:rPr>
          <w:rStyle w:val="MISCFigureCaptionHeaderBold8pt"/>
        </w:rPr>
        <w:fldChar w:fldCharType="separate"/>
      </w:r>
      <w:r w:rsidR="001D26BE">
        <w:rPr>
          <w:rStyle w:val="MISCFigureCaptionHeaderBold8pt"/>
          <w:noProof/>
        </w:rPr>
        <w:t>19</w:t>
      </w:r>
      <w:r w:rsidRPr="00DA7B7F">
        <w:rPr>
          <w:rStyle w:val="MISCFigureCaptionHeaderBold8pt"/>
        </w:rPr>
        <w:fldChar w:fldCharType="end"/>
      </w:r>
      <w:bookmarkEnd w:id="347"/>
      <w:r w:rsidRPr="00DA7B7F">
        <w:rPr>
          <w:rStyle w:val="MISCFigureCaptionHeaderBold8pt"/>
        </w:rPr>
        <w:t xml:space="preserve">. </w:t>
      </w:r>
      <w:r>
        <w:t>Secure HTTPS</w:t>
      </w:r>
    </w:p>
    <w:p w14:paraId="44C6D219" w14:textId="77777777" w:rsidR="005671E5" w:rsidRPr="008E50D9" w:rsidRDefault="005671E5" w:rsidP="008E50D9">
      <w:pPr>
        <w:pStyle w:val="BodyTextMetricLight10pt"/>
      </w:pPr>
    </w:p>
    <w:p w14:paraId="55679A44" w14:textId="77777777" w:rsidR="00D60CF4" w:rsidRPr="00C15ACC" w:rsidRDefault="00D60CF4" w:rsidP="00DE57E5">
      <w:pPr>
        <w:rPr>
          <w:color w:val="00B0F0"/>
        </w:rPr>
        <w:sectPr w:rsidR="00D60CF4" w:rsidRPr="00C15ACC" w:rsidSect="001D531A">
          <w:headerReference w:type="default" r:id="rId89"/>
          <w:footerReference w:type="even" r:id="rId90"/>
          <w:footerReference w:type="default" r:id="rId91"/>
          <w:headerReference w:type="first" r:id="rId92"/>
          <w:footerReference w:type="first" r:id="rId93"/>
          <w:pgSz w:w="12240" w:h="15840" w:code="1"/>
          <w:pgMar w:top="1800" w:right="720" w:bottom="720" w:left="720" w:header="360" w:footer="864" w:gutter="0"/>
          <w:pgNumType w:start="3"/>
          <w:cols w:space="720"/>
          <w:formProt w:val="0"/>
          <w:noEndnote/>
          <w:titlePg/>
          <w:docGrid w:linePitch="245"/>
        </w:sectPr>
      </w:pPr>
    </w:p>
    <w:p w14:paraId="55679A45" w14:textId="77777777" w:rsidR="006053EC" w:rsidRPr="00C15ACC" w:rsidRDefault="006053EC" w:rsidP="006053EC">
      <w:pPr>
        <w:pStyle w:val="Heading1"/>
      </w:pPr>
      <w:bookmarkStart w:id="348" w:name="_Toc421625783"/>
      <w:bookmarkStart w:id="349" w:name="_Toc421627405"/>
      <w:bookmarkStart w:id="350" w:name="_Toc430087544"/>
      <w:bookmarkStart w:id="351" w:name="_Toc514150072"/>
      <w:bookmarkEnd w:id="1"/>
      <w:bookmarkEnd w:id="2"/>
      <w:r w:rsidRPr="00C15ACC">
        <w:lastRenderedPageBreak/>
        <w:t>Resources and additional links</w:t>
      </w:r>
      <w:bookmarkEnd w:id="348"/>
      <w:bookmarkEnd w:id="349"/>
      <w:bookmarkEnd w:id="350"/>
      <w:bookmarkEnd w:id="351"/>
    </w:p>
    <w:p w14:paraId="55679A48" w14:textId="7DE4A88A" w:rsidR="006053EC" w:rsidRDefault="00172605" w:rsidP="006053EC">
      <w:pPr>
        <w:pStyle w:val="BodyTextMetricLight10pt"/>
        <w:rPr>
          <w:rStyle w:val="Hyperlink"/>
        </w:rPr>
      </w:pPr>
      <w:r>
        <w:t xml:space="preserve">HPE </w:t>
      </w:r>
      <w:r w:rsidR="00B71047">
        <w:t>Reference Architectures</w:t>
      </w:r>
      <w:r w:rsidR="006053EC" w:rsidRPr="00C15ACC">
        <w:t xml:space="preserve"> </w:t>
      </w:r>
      <w:r w:rsidR="006053EC" w:rsidRPr="00C15ACC">
        <w:br/>
      </w:r>
      <w:hyperlink r:id="rId94" w:history="1">
        <w:r w:rsidR="00B71047">
          <w:rPr>
            <w:rStyle w:val="Hyperlink"/>
          </w:rPr>
          <w:t>hpe.com/info/ra</w:t>
        </w:r>
      </w:hyperlink>
    </w:p>
    <w:p w14:paraId="22495A42" w14:textId="77777777" w:rsidR="00FA7DC2" w:rsidRPr="003C134D" w:rsidRDefault="00FA7DC2" w:rsidP="00FA7DC2">
      <w:pPr>
        <w:pStyle w:val="BodyTextMetricLight10pt"/>
        <w:rPr>
          <w:u w:val="single"/>
        </w:rPr>
      </w:pPr>
      <w:r>
        <w:rPr>
          <w:rStyle w:val="Hyperlink"/>
          <w:u w:val="none"/>
        </w:rPr>
        <w:t xml:space="preserve">HPE </w:t>
      </w:r>
      <w:r w:rsidRPr="00C15ACC">
        <w:rPr>
          <w:rStyle w:val="Hyperlink"/>
          <w:u w:val="none"/>
        </w:rPr>
        <w:t>Servers</w:t>
      </w:r>
      <w:r w:rsidRPr="00C15ACC">
        <w:rPr>
          <w:rStyle w:val="Hyperlink"/>
          <w:u w:val="none"/>
        </w:rPr>
        <w:br/>
      </w:r>
      <w:hyperlink r:id="rId95" w:history="1">
        <w:r>
          <w:rPr>
            <w:rStyle w:val="Hyperlink"/>
            <w:rFonts w:cstheme="minorBidi"/>
            <w:szCs w:val="20"/>
          </w:rPr>
          <w:t>hpe.com/servers</w:t>
        </w:r>
      </w:hyperlink>
    </w:p>
    <w:p w14:paraId="731861CD" w14:textId="77777777" w:rsidR="00FA7DC2" w:rsidRDefault="00FA7DC2" w:rsidP="00FA7DC2">
      <w:pPr>
        <w:pStyle w:val="BodyTextMetricLight10pt"/>
        <w:rPr>
          <w:rStyle w:val="Hyperlink"/>
        </w:rPr>
      </w:pPr>
      <w:r>
        <w:t xml:space="preserve">HPE </w:t>
      </w:r>
      <w:r w:rsidRPr="00C15ACC">
        <w:t>Storage</w:t>
      </w:r>
      <w:r w:rsidRPr="00C15ACC">
        <w:br/>
      </w:r>
      <w:hyperlink r:id="rId96" w:history="1">
        <w:r>
          <w:rPr>
            <w:rStyle w:val="Hyperlink"/>
          </w:rPr>
          <w:t>hpe.com/storage</w:t>
        </w:r>
      </w:hyperlink>
    </w:p>
    <w:p w14:paraId="096CFC6C" w14:textId="77777777" w:rsidR="00FA7DC2" w:rsidRDefault="00FA7DC2" w:rsidP="00FA7DC2">
      <w:pPr>
        <w:pStyle w:val="BodyTextMetricLight10pt"/>
        <w:rPr>
          <w:rStyle w:val="Hyperlink"/>
        </w:rPr>
      </w:pPr>
      <w:r w:rsidRPr="00507357">
        <w:t>HPE Networking</w:t>
      </w:r>
      <w:r w:rsidRPr="00507357">
        <w:br/>
      </w:r>
      <w:hyperlink r:id="rId97" w:history="1">
        <w:r w:rsidRPr="00507357">
          <w:rPr>
            <w:rStyle w:val="Hyperlink"/>
          </w:rPr>
          <w:t>hpe.com/networking</w:t>
        </w:r>
      </w:hyperlink>
    </w:p>
    <w:p w14:paraId="55679A4B" w14:textId="58C8E5C1" w:rsidR="006053EC" w:rsidRPr="00C15ACC" w:rsidRDefault="00172605" w:rsidP="006053EC">
      <w:pPr>
        <w:pStyle w:val="BodyTextMetricLight10pt"/>
      </w:pPr>
      <w:r>
        <w:t xml:space="preserve">HPE </w:t>
      </w:r>
      <w:r w:rsidR="006053EC" w:rsidRPr="00C15ACC">
        <w:t>Technology Consulting Services</w:t>
      </w:r>
      <w:r w:rsidR="006053EC" w:rsidRPr="00C15ACC">
        <w:br/>
      </w:r>
      <w:hyperlink r:id="rId98" w:history="1">
        <w:r w:rsidR="00DE7CC6">
          <w:rPr>
            <w:rStyle w:val="Hyperlink"/>
          </w:rPr>
          <w:t>hpe.com/us/en/services/consulting.html</w:t>
        </w:r>
      </w:hyperlink>
    </w:p>
    <w:p w14:paraId="55679A4C" w14:textId="77777777" w:rsidR="00327A00" w:rsidRDefault="00327A00" w:rsidP="006053EC">
      <w:pPr>
        <w:pStyle w:val="BodyTextMetricLight10pt"/>
      </w:pPr>
    </w:p>
    <w:p w14:paraId="55679A4D" w14:textId="4808C151" w:rsidR="006053EC" w:rsidRPr="00C15ACC" w:rsidRDefault="006053EC" w:rsidP="006053EC">
      <w:pPr>
        <w:pStyle w:val="BodyTextMetricLight10pt"/>
        <w:rPr>
          <w:b/>
        </w:rPr>
      </w:pPr>
      <w:r w:rsidRPr="00C15ACC">
        <w:t xml:space="preserve">To help us improve our documents, please provide feedback at </w:t>
      </w:r>
      <w:hyperlink r:id="rId99" w:history="1">
        <w:r w:rsidR="00D54E08">
          <w:rPr>
            <w:rStyle w:val="Hyperlink"/>
          </w:rPr>
          <w:t>hpe.com/contact/feedback</w:t>
        </w:r>
      </w:hyperlink>
      <w:r w:rsidRPr="00C15ACC">
        <w:t>.</w:t>
      </w:r>
    </w:p>
    <w:p w14:paraId="55679A51" w14:textId="77777777" w:rsidR="003D1578" w:rsidRPr="00C15ACC" w:rsidRDefault="003D1578">
      <w:pPr>
        <w:rPr>
          <w:rStyle w:val="Hyperlink"/>
          <w:b/>
          <w:sz w:val="24"/>
          <w:szCs w:val="20"/>
        </w:rPr>
      </w:pPr>
    </w:p>
    <w:p w14:paraId="55679A52" w14:textId="55DED91B" w:rsidR="003D1578" w:rsidRPr="00C15ACC" w:rsidRDefault="003D1578" w:rsidP="00E4293D">
      <w:pPr>
        <w:pStyle w:val="BackPageLearnmoreatURL12pt"/>
        <w:rPr>
          <w:rStyle w:val="Hyperlink"/>
        </w:rPr>
      </w:pPr>
    </w:p>
    <w:sectPr w:rsidR="003D1578" w:rsidRPr="00C15ACC" w:rsidSect="00F53C8D">
      <w:headerReference w:type="even" r:id="rId100"/>
      <w:headerReference w:type="default" r:id="rId101"/>
      <w:footerReference w:type="even" r:id="rId102"/>
      <w:footerReference w:type="default" r:id="rId103"/>
      <w:footerReference w:type="first" r:id="rId104"/>
      <w:pgSz w:w="12240" w:h="15840" w:code="1"/>
      <w:pgMar w:top="1800" w:right="720" w:bottom="720" w:left="720" w:header="360" w:footer="576" w:gutter="0"/>
      <w:cols w:space="720"/>
      <w:formProt w:val="0"/>
      <w:noEndnote/>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915F25" w14:textId="77777777" w:rsidR="00746591" w:rsidRDefault="00746591">
      <w:r>
        <w:separator/>
      </w:r>
    </w:p>
    <w:p w14:paraId="03FBC272" w14:textId="77777777" w:rsidR="00746591" w:rsidRDefault="00746591"/>
    <w:p w14:paraId="6C5F4523" w14:textId="77777777" w:rsidR="00746591" w:rsidRDefault="00746591"/>
    <w:p w14:paraId="1DEC329F" w14:textId="77777777" w:rsidR="00746591" w:rsidRDefault="00746591"/>
    <w:p w14:paraId="095ECE9D" w14:textId="77777777" w:rsidR="00746591" w:rsidRDefault="00746591"/>
    <w:p w14:paraId="15291024" w14:textId="77777777" w:rsidR="00746591" w:rsidRDefault="00746591"/>
  </w:endnote>
  <w:endnote w:type="continuationSeparator" w:id="0">
    <w:p w14:paraId="7DA02946" w14:textId="77777777" w:rsidR="00746591" w:rsidRDefault="00746591">
      <w:r>
        <w:continuationSeparator/>
      </w:r>
    </w:p>
    <w:p w14:paraId="045C5526" w14:textId="77777777" w:rsidR="00746591" w:rsidRDefault="00746591"/>
    <w:p w14:paraId="653B49E0" w14:textId="77777777" w:rsidR="00746591" w:rsidRDefault="00746591"/>
    <w:p w14:paraId="2E8E039F" w14:textId="77777777" w:rsidR="00746591" w:rsidRDefault="00746591"/>
    <w:p w14:paraId="192DBE29" w14:textId="77777777" w:rsidR="00746591" w:rsidRDefault="00746591"/>
    <w:p w14:paraId="0AE4E4BE" w14:textId="77777777" w:rsidR="00746591" w:rsidRDefault="007465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MetricHPE Light">
    <w:panose1 w:val="00000000000000000000"/>
    <w:charset w:val="00"/>
    <w:family w:val="swiss"/>
    <w:notTrueType/>
    <w:pitch w:val="variable"/>
    <w:sig w:usb0="00000007" w:usb1="00000000" w:usb2="00000000" w:usb3="00000000" w:csb0="00000093"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P Simplified Light">
    <w:panose1 w:val="020B0404020204020204"/>
    <w:charset w:val="00"/>
    <w:family w:val="swiss"/>
    <w:pitch w:val="variable"/>
    <w:sig w:usb0="A00000AF" w:usb1="5000205B" w:usb2="00000000" w:usb3="00000000" w:csb0="00000093" w:csb1="00000000"/>
  </w:font>
  <w:font w:name="HP Simplified">
    <w:panose1 w:val="020B0604020204020204"/>
    <w:charset w:val="00"/>
    <w:family w:val="swiss"/>
    <w:pitch w:val="variable"/>
    <w:sig w:usb0="A00000AF" w:usb1="5000205B" w:usb2="00000000" w:usb3="00000000" w:csb0="00000093" w:csb1="00000000"/>
  </w:font>
  <w:font w:name="MetricHPE">
    <w:panose1 w:val="00000000000000000000"/>
    <w:charset w:val="00"/>
    <w:family w:val="swiss"/>
    <w:notTrueType/>
    <w:pitch w:val="variable"/>
    <w:sig w:usb0="00000007" w:usb1="00000000" w:usb2="00000000" w:usb3="00000000" w:csb0="00000093" w:csb1="00000000"/>
  </w:font>
  <w:font w:name="MetricHPE Medium">
    <w:panose1 w:val="00000000000000000000"/>
    <w:charset w:val="00"/>
    <w:family w:val="swiss"/>
    <w:notTrueType/>
    <w:pitch w:val="variable"/>
    <w:sig w:usb0="00000007" w:usb1="00000000" w:usb2="00000000" w:usb3="00000000" w:csb0="00000093" w:csb1="00000000"/>
  </w:font>
  <w:font w:name="Metric Regular">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etric Semibold">
    <w:panose1 w:val="00000000000000000000"/>
    <w:charset w:val="00"/>
    <w:family w:val="roman"/>
    <w:notTrueType/>
    <w:pitch w:val="default"/>
  </w:font>
  <w:font w:name="Metric Light">
    <w:altName w:val="Times New Roman"/>
    <w:panose1 w:val="00000000000000000000"/>
    <w:charset w:val="00"/>
    <w:family w:val="roman"/>
    <w:notTrueType/>
    <w:pitch w:val="default"/>
  </w:font>
  <w:font w:name="MetricHPE Semibold">
    <w:panose1 w:val="00000000000000000000"/>
    <w:charset w:val="00"/>
    <w:family w:val="swiss"/>
    <w:notTrueType/>
    <w:pitch w:val="variable"/>
    <w:sig w:usb0="00000007" w:usb1="00000000" w:usb2="00000000" w:usb3="00000000" w:csb0="00000093" w:csb1="00000000"/>
  </w:font>
  <w:font w:name="HPE Simple Light">
    <w:panose1 w:val="00000000000000000000"/>
    <w:charset w:val="00"/>
    <w:family w:val="modern"/>
    <w:notTrueType/>
    <w:pitch w:val="fixed"/>
    <w:sig w:usb0="A00000FF" w:usb1="5000204A" w:usb2="00000000" w:usb3="00000000" w:csb0="00000093" w:csb1="00000000"/>
  </w:font>
  <w:font w:name="HPE Simple">
    <w:panose1 w:val="00000000000000000000"/>
    <w:charset w:val="00"/>
    <w:family w:val="modern"/>
    <w:notTrueType/>
    <w:pitch w:val="fixed"/>
    <w:sig w:usb0="A00000FF" w:usb1="5000204A" w:usb2="00000000" w:usb3="00000000" w:csb0="00000093" w:csb1="00000000"/>
  </w:font>
  <w:font w:name="Segoe UI">
    <w:panose1 w:val="020B0502040204020203"/>
    <w:charset w:val="00"/>
    <w:family w:val="swiss"/>
    <w:pitch w:val="variable"/>
    <w:sig w:usb0="E10022FF" w:usb1="C000E47F" w:usb2="00000029" w:usb3="00000000" w:csb0="000001DF" w:csb1="00000000"/>
  </w:font>
  <w:font w:name="MS PGothic">
    <w:altName w:val="ＭＳ Ｐゴシック"/>
    <w:panose1 w:val="020B0600070205080204"/>
    <w:charset w:val="80"/>
    <w:family w:val="swiss"/>
    <w:pitch w:val="variable"/>
    <w:sig w:usb0="E00002FF" w:usb1="6AC7FDFB" w:usb2="00000012" w:usb3="00000000" w:csb0="0002009F" w:csb1="00000000"/>
  </w:font>
  <w:font w:name="Metric Bold">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6780536"/>
      <w:docPartObj>
        <w:docPartGallery w:val="Page Numbers (Bottom of Page)"/>
        <w:docPartUnique/>
      </w:docPartObj>
    </w:sdtPr>
    <w:sdtEndPr>
      <w:rPr>
        <w:noProof/>
      </w:rPr>
    </w:sdtEndPr>
    <w:sdtContent>
      <w:p w14:paraId="55679A8B" w14:textId="77777777" w:rsidR="002507BD" w:rsidRDefault="002507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679A8C" w14:textId="77777777" w:rsidR="002507BD" w:rsidRDefault="002507BD" w:rsidP="00AB6307">
    <w:pPr>
      <w:ind w:left="-18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8D" w14:textId="77777777" w:rsidR="002507BD" w:rsidRPr="006375AE" w:rsidRDefault="002507BD" w:rsidP="00022B19">
    <w:pPr>
      <w:pStyle w:val="PageNumbers"/>
    </w:pPr>
  </w:p>
  <w:p w14:paraId="55679A8E" w14:textId="77777777" w:rsidR="002507BD" w:rsidRPr="00AE7069" w:rsidRDefault="002507BD" w:rsidP="00344708">
    <w:pPr>
      <w:pStyle w:val="PageNumbers"/>
      <w:ind w:right="-172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5614481"/>
      <w:docPartObj>
        <w:docPartGallery w:val="Page Numbers (Bottom of Page)"/>
        <w:docPartUnique/>
      </w:docPartObj>
    </w:sdtPr>
    <w:sdtContent>
      <w:sdt>
        <w:sdtPr>
          <w:id w:val="637921415"/>
          <w:docPartObj>
            <w:docPartGallery w:val="Page Numbers (Bottom of Page)"/>
            <w:docPartUnique/>
          </w:docPartObj>
        </w:sdtPr>
        <w:sdtEndPr>
          <w:rPr>
            <w:rFonts w:ascii="HPE Simple" w:hAnsi="HPE Simple"/>
            <w:sz w:val="14"/>
            <w:szCs w:val="14"/>
          </w:rPr>
        </w:sdtEndPr>
        <w:sdtContent>
          <w:p w14:paraId="55679A91" w14:textId="77777777" w:rsidR="002507BD" w:rsidRPr="00B3796F" w:rsidRDefault="002507BD" w:rsidP="00983BAF">
            <w:pPr>
              <w:rPr>
                <w:rFonts w:ascii="HPE Simple" w:hAnsi="HPE Simple"/>
                <w:sz w:val="14"/>
                <w:szCs w:val="14"/>
              </w:rPr>
            </w:pPr>
          </w:p>
          <w:p w14:paraId="55679A92" w14:textId="77777777" w:rsidR="002507BD" w:rsidRPr="00B3796F" w:rsidRDefault="002507BD" w:rsidP="0037305E">
            <w:pPr>
              <w:jc w:val="right"/>
              <w:rPr>
                <w:rFonts w:ascii="HPE Simple" w:hAnsi="HPE Simple"/>
                <w:sz w:val="14"/>
                <w:szCs w:val="14"/>
              </w:rPr>
            </w:pPr>
            <w:r w:rsidRPr="00B3796F">
              <w:rPr>
                <w:rFonts w:ascii="HPE Simple" w:hAnsi="HPE Simple"/>
                <w:sz w:val="14"/>
                <w:szCs w:val="14"/>
              </w:rPr>
              <w:t xml:space="preserve">Page </w:t>
            </w:r>
            <w:r w:rsidRPr="00B3796F">
              <w:rPr>
                <w:rFonts w:ascii="HPE Simple" w:hAnsi="HPE Simple"/>
                <w:sz w:val="14"/>
                <w:szCs w:val="14"/>
              </w:rPr>
              <w:fldChar w:fldCharType="begin"/>
            </w:r>
            <w:r w:rsidRPr="00B3796F">
              <w:rPr>
                <w:rFonts w:ascii="HPE Simple" w:hAnsi="HPE Simple"/>
                <w:sz w:val="14"/>
                <w:szCs w:val="14"/>
              </w:rPr>
              <w:instrText xml:space="preserve"> PAGE   \* MERGEFORMAT </w:instrText>
            </w:r>
            <w:r w:rsidRPr="00B3796F">
              <w:rPr>
                <w:rFonts w:ascii="HPE Simple" w:hAnsi="HPE Simple"/>
                <w:sz w:val="14"/>
                <w:szCs w:val="14"/>
              </w:rPr>
              <w:fldChar w:fldCharType="separate"/>
            </w:r>
            <w:r w:rsidRPr="00B3796F">
              <w:rPr>
                <w:rFonts w:ascii="HPE Simple" w:hAnsi="HPE Simple"/>
                <w:noProof/>
                <w:sz w:val="14"/>
                <w:szCs w:val="14"/>
              </w:rPr>
              <w:t>4</w:t>
            </w:r>
            <w:r w:rsidRPr="00B3796F">
              <w:rPr>
                <w:rFonts w:ascii="HPE Simple" w:hAnsi="HPE Simple"/>
                <w:noProof/>
                <w:sz w:val="14"/>
                <w:szCs w:val="14"/>
              </w:rPr>
              <w:fldChar w:fldCharType="end"/>
            </w:r>
          </w:p>
        </w:sdtContent>
      </w:sdt>
      <w:p w14:paraId="55679A93" w14:textId="77777777" w:rsidR="002507BD" w:rsidRDefault="002507BD" w:rsidP="00AB6307">
        <w:pPr>
          <w:ind w:left="-1800"/>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94" w14:textId="77777777" w:rsidR="002507BD" w:rsidRPr="005529F4" w:rsidRDefault="002507BD" w:rsidP="005529F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96" w14:textId="77777777" w:rsidR="002507BD" w:rsidRPr="005529F4" w:rsidRDefault="002507BD" w:rsidP="005529F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9D" w14:textId="77777777" w:rsidR="002507BD" w:rsidRDefault="002507BD"/>
  <w:p w14:paraId="55679A9E" w14:textId="77777777" w:rsidR="002507BD" w:rsidRDefault="002507BD"/>
  <w:tbl>
    <w:tblPr>
      <w:tblStyle w:val="TableGrid"/>
      <w:tblW w:w="10800" w:type="dxa"/>
      <w:tblCellMar>
        <w:left w:w="115" w:type="dxa"/>
        <w:right w:w="115" w:type="dxa"/>
      </w:tblCellMar>
      <w:tblLook w:val="0600" w:firstRow="0" w:lastRow="0" w:firstColumn="0" w:lastColumn="0" w:noHBand="1" w:noVBand="1"/>
    </w:tblPr>
    <w:tblGrid>
      <w:gridCol w:w="3715"/>
      <w:gridCol w:w="2156"/>
      <w:gridCol w:w="3071"/>
      <w:gridCol w:w="1858"/>
    </w:tblGrid>
    <w:tr w:rsidR="002507BD" w:rsidRPr="005871C0" w14:paraId="55679AA6" w14:textId="77777777" w:rsidTr="00D979C8">
      <w:trPr>
        <w:trHeight w:val="543"/>
      </w:trPr>
      <w:tc>
        <w:tcPr>
          <w:tcW w:w="3715" w:type="dxa"/>
          <w:tcBorders>
            <w:top w:val="nil"/>
            <w:left w:val="nil"/>
            <w:bottom w:val="single" w:sz="2" w:space="0" w:color="auto"/>
            <w:right w:val="nil"/>
          </w:tcBorders>
          <w:tcMar>
            <w:left w:w="0" w:type="dxa"/>
            <w:bottom w:w="144" w:type="dxa"/>
          </w:tcMar>
          <w:vAlign w:val="bottom"/>
        </w:tcPr>
        <w:p w14:paraId="55679A9F" w14:textId="77777777" w:rsidR="002507BD" w:rsidRPr="005871C0" w:rsidRDefault="002507BD" w:rsidP="00CF70D2">
          <w:pPr>
            <w:pStyle w:val="BackPageSignupforupdates9pt"/>
          </w:pPr>
          <w:r w:rsidRPr="005871C0">
            <w:t>Sign up for updates</w:t>
          </w:r>
        </w:p>
        <w:p w14:paraId="55679AA0" w14:textId="77777777" w:rsidR="002507BD" w:rsidRPr="00861264" w:rsidRDefault="002507BD" w:rsidP="00172605">
          <w:pPr>
            <w:spacing w:after="40"/>
            <w:rPr>
              <w:rStyle w:val="Hyperlink"/>
              <w:b/>
            </w:rPr>
          </w:pPr>
          <w:hyperlink r:id="rId1" w:history="1">
            <w:r w:rsidRPr="00861264">
              <w:rPr>
                <w:rStyle w:val="Hyperlink"/>
              </w:rPr>
              <w:t>hp.com/go/getupdated</w:t>
            </w:r>
          </w:hyperlink>
        </w:p>
      </w:tc>
      <w:tc>
        <w:tcPr>
          <w:tcW w:w="2156" w:type="dxa"/>
          <w:tcBorders>
            <w:top w:val="nil"/>
            <w:left w:val="nil"/>
            <w:bottom w:val="single" w:sz="2" w:space="0" w:color="auto"/>
            <w:right w:val="nil"/>
          </w:tcBorders>
          <w:tcMar>
            <w:left w:w="0" w:type="dxa"/>
            <w:bottom w:w="144" w:type="dxa"/>
          </w:tcMar>
          <w:vAlign w:val="bottom"/>
        </w:tcPr>
        <w:p w14:paraId="55679AA1" w14:textId="77777777" w:rsidR="002507BD" w:rsidRPr="005871C0" w:rsidRDefault="002507BD" w:rsidP="00172605">
          <w:pPr>
            <w:pStyle w:val="BackPageSharewithcolleagues7pt"/>
            <w:spacing w:line="240" w:lineRule="auto"/>
          </w:pPr>
          <w:r w:rsidRPr="005871C0">
            <w:rPr>
              <w:noProof/>
            </w:rPr>
            <w:drawing>
              <wp:inline distT="0" distB="0" distL="0" distR="0" wp14:anchorId="55679AD9" wp14:editId="55679ADA">
                <wp:extent cx="120792" cy="128016"/>
                <wp:effectExtent l="19050" t="0" r="0" b="0"/>
                <wp:docPr id="20" name="Picture 31" descr="facebook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_vector.jpg"/>
                        <pic:cNvPicPr/>
                      </pic:nvPicPr>
                      <pic:blipFill>
                        <a:blip r:embed="rId2"/>
                        <a:stretch>
                          <a:fillRect/>
                        </a:stretch>
                      </pic:blipFill>
                      <pic:spPr>
                        <a:xfrm>
                          <a:off x="0" y="0"/>
                          <a:ext cx="120792" cy="128016"/>
                        </a:xfrm>
                        <a:prstGeom prst="rect">
                          <a:avLst/>
                        </a:prstGeom>
                      </pic:spPr>
                    </pic:pic>
                  </a:graphicData>
                </a:graphic>
              </wp:inline>
            </w:drawing>
          </w:r>
          <w:r w:rsidRPr="005871C0">
            <w:t xml:space="preserve">  </w:t>
          </w:r>
          <w:r w:rsidRPr="005871C0">
            <w:rPr>
              <w:noProof/>
            </w:rPr>
            <w:drawing>
              <wp:inline distT="0" distB="0" distL="0" distR="0" wp14:anchorId="55679ADB" wp14:editId="55679ADC">
                <wp:extent cx="128016" cy="129152"/>
                <wp:effectExtent l="19050" t="0" r="5334" b="0"/>
                <wp:docPr id="21" name="Picture 32" descr="twitter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_vector.jpg"/>
                        <pic:cNvPicPr/>
                      </pic:nvPicPr>
                      <pic:blipFill>
                        <a:blip r:embed="rId3"/>
                        <a:stretch>
                          <a:fillRect/>
                        </a:stretch>
                      </pic:blipFill>
                      <pic:spPr>
                        <a:xfrm>
                          <a:off x="0" y="0"/>
                          <a:ext cx="128016" cy="129152"/>
                        </a:xfrm>
                        <a:prstGeom prst="rect">
                          <a:avLst/>
                        </a:prstGeom>
                      </pic:spPr>
                    </pic:pic>
                  </a:graphicData>
                </a:graphic>
              </wp:inline>
            </w:drawing>
          </w:r>
          <w:r w:rsidRPr="005871C0">
            <w:t xml:space="preserve">  </w:t>
          </w:r>
          <w:r w:rsidRPr="005871C0">
            <w:rPr>
              <w:noProof/>
            </w:rPr>
            <w:drawing>
              <wp:inline distT="0" distB="0" distL="0" distR="0" wp14:anchorId="55679ADD" wp14:editId="55679ADE">
                <wp:extent cx="128016" cy="126551"/>
                <wp:effectExtent l="19050" t="0" r="5334" b="0"/>
                <wp:docPr id="22" name="Picture 33" descr="linked_in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_in_vector.jpg"/>
                        <pic:cNvPicPr/>
                      </pic:nvPicPr>
                      <pic:blipFill>
                        <a:blip r:embed="rId4"/>
                        <a:stretch>
                          <a:fillRect/>
                        </a:stretch>
                      </pic:blipFill>
                      <pic:spPr>
                        <a:xfrm>
                          <a:off x="0" y="0"/>
                          <a:ext cx="128016" cy="126551"/>
                        </a:xfrm>
                        <a:prstGeom prst="rect">
                          <a:avLst/>
                        </a:prstGeom>
                      </pic:spPr>
                    </pic:pic>
                  </a:graphicData>
                </a:graphic>
              </wp:inline>
            </w:drawing>
          </w:r>
          <w:r w:rsidRPr="005871C0">
            <w:t xml:space="preserve">  </w:t>
          </w:r>
          <w:r w:rsidRPr="005871C0">
            <w:rPr>
              <w:noProof/>
            </w:rPr>
            <w:drawing>
              <wp:inline distT="0" distB="0" distL="0" distR="0" wp14:anchorId="55679ADF" wp14:editId="55679AE0">
                <wp:extent cx="222019" cy="145156"/>
                <wp:effectExtent l="19050" t="0" r="6581" b="0"/>
                <wp:docPr id="23" name="Picture 40" descr="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jpg"/>
                        <pic:cNvPicPr/>
                      </pic:nvPicPr>
                      <pic:blipFill>
                        <a:blip r:embed="rId5"/>
                        <a:srcRect l="15347" t="27935" r="15571" b="26721"/>
                        <a:stretch>
                          <a:fillRect/>
                        </a:stretch>
                      </pic:blipFill>
                      <pic:spPr>
                        <a:xfrm>
                          <a:off x="0" y="0"/>
                          <a:ext cx="220585" cy="144219"/>
                        </a:xfrm>
                        <a:prstGeom prst="rect">
                          <a:avLst/>
                        </a:prstGeom>
                      </pic:spPr>
                    </pic:pic>
                  </a:graphicData>
                </a:graphic>
              </wp:inline>
            </w:drawing>
          </w:r>
        </w:p>
        <w:p w14:paraId="55679AA2" w14:textId="77777777" w:rsidR="002507BD" w:rsidRPr="005871C0" w:rsidRDefault="002507BD" w:rsidP="00172605">
          <w:pPr>
            <w:pStyle w:val="BackPageSharewithcolleagues7pt"/>
          </w:pPr>
          <w:r w:rsidRPr="005871C0">
            <w:t>Share with colleagues</w:t>
          </w:r>
        </w:p>
      </w:tc>
      <w:tc>
        <w:tcPr>
          <w:tcW w:w="3071" w:type="dxa"/>
          <w:tcBorders>
            <w:top w:val="nil"/>
            <w:left w:val="nil"/>
            <w:bottom w:val="single" w:sz="2" w:space="0" w:color="auto"/>
            <w:right w:val="nil"/>
          </w:tcBorders>
          <w:tcMar>
            <w:left w:w="0" w:type="dxa"/>
            <w:bottom w:w="144" w:type="dxa"/>
          </w:tcMar>
          <w:vAlign w:val="bottom"/>
        </w:tcPr>
        <w:p w14:paraId="55679AA3" w14:textId="77777777" w:rsidR="002507BD" w:rsidRPr="005871C0" w:rsidRDefault="002507BD" w:rsidP="00172605">
          <w:pPr>
            <w:pStyle w:val="BackPageSharewithcolleagues7pt"/>
            <w:spacing w:line="240" w:lineRule="auto"/>
          </w:pPr>
          <w:r w:rsidRPr="005871C0">
            <w:rPr>
              <w:noProof/>
            </w:rPr>
            <w:drawing>
              <wp:inline distT="0" distB="0" distL="0" distR="0" wp14:anchorId="55679AE1" wp14:editId="55679AE2">
                <wp:extent cx="128016" cy="125918"/>
                <wp:effectExtent l="19050" t="0" r="5334" b="0"/>
                <wp:docPr id="68" name="Picture 41" descr="HP_rate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_rate_icon.jpg"/>
                        <pic:cNvPicPr/>
                      </pic:nvPicPr>
                      <pic:blipFill>
                        <a:blip r:embed="rId6"/>
                        <a:stretch>
                          <a:fillRect/>
                        </a:stretch>
                      </pic:blipFill>
                      <pic:spPr>
                        <a:xfrm>
                          <a:off x="0" y="0"/>
                          <a:ext cx="128016" cy="125918"/>
                        </a:xfrm>
                        <a:prstGeom prst="rect">
                          <a:avLst/>
                        </a:prstGeom>
                      </pic:spPr>
                    </pic:pic>
                  </a:graphicData>
                </a:graphic>
              </wp:inline>
            </w:drawing>
          </w:r>
        </w:p>
        <w:p w14:paraId="55679AA4" w14:textId="77777777" w:rsidR="002507BD" w:rsidRPr="005871C0" w:rsidRDefault="002507BD" w:rsidP="00172605">
          <w:pPr>
            <w:pStyle w:val="BackPageRatethisdocument10pt"/>
          </w:pPr>
          <w:r w:rsidRPr="005871C0">
            <w:t>Rate this document</w:t>
          </w:r>
        </w:p>
      </w:tc>
      <w:tc>
        <w:tcPr>
          <w:tcW w:w="1858" w:type="dxa"/>
          <w:tcBorders>
            <w:top w:val="nil"/>
            <w:left w:val="nil"/>
            <w:bottom w:val="single" w:sz="2" w:space="0" w:color="auto"/>
            <w:right w:val="nil"/>
          </w:tcBorders>
          <w:tcMar>
            <w:left w:w="0" w:type="dxa"/>
            <w:bottom w:w="144" w:type="dxa"/>
          </w:tcMar>
        </w:tcPr>
        <w:p w14:paraId="55679AA5" w14:textId="77777777" w:rsidR="002507BD" w:rsidRPr="005871C0" w:rsidRDefault="002507BD" w:rsidP="00172605">
          <w:pPr>
            <w:spacing w:after="40"/>
          </w:pPr>
        </w:p>
      </w:tc>
    </w:tr>
    <w:tr w:rsidR="002507BD" w:rsidRPr="00651375" w14:paraId="55679AAB" w14:textId="77777777" w:rsidTr="00D979C8">
      <w:tc>
        <w:tcPr>
          <w:tcW w:w="8942" w:type="dxa"/>
          <w:gridSpan w:val="3"/>
          <w:tcBorders>
            <w:top w:val="single" w:sz="2" w:space="0" w:color="auto"/>
            <w:left w:val="nil"/>
            <w:bottom w:val="nil"/>
            <w:right w:val="nil"/>
          </w:tcBorders>
          <w:tcMar>
            <w:top w:w="216" w:type="dxa"/>
            <w:left w:w="0" w:type="dxa"/>
          </w:tcMar>
        </w:tcPr>
        <w:p w14:paraId="55679AA7" w14:textId="68BFEFB8" w:rsidR="002507BD" w:rsidRDefault="002507BD" w:rsidP="00172605">
          <w:pPr>
            <w:pStyle w:val="BackPageLegal7pt"/>
          </w:pPr>
          <w:r w:rsidRPr="00C33414">
            <w:rPr>
              <w:noProof/>
            </w:rPr>
            <w:drawing>
              <wp:anchor distT="0" distB="0" distL="114300" distR="114300" simplePos="0" relativeHeight="251665408" behindDoc="0" locked="0" layoutInCell="1" allowOverlap="1" wp14:anchorId="55679AE3" wp14:editId="55679AE4">
                <wp:simplePos x="0" y="0"/>
                <wp:positionH relativeFrom="page">
                  <wp:posOffset>5642981</wp:posOffset>
                </wp:positionH>
                <wp:positionV relativeFrom="page">
                  <wp:posOffset>187325</wp:posOffset>
                </wp:positionV>
                <wp:extent cx="1234440" cy="512064"/>
                <wp:effectExtent l="0" t="0" r="3810" b="2540"/>
                <wp:wrapNone/>
                <wp:docPr id="71" name="Picture 71" descr="C:\Users\alsek\Desktop\HPE Assets\HPE Guidelines and Assets_050415\HPE Guidelines and Assets_050415\HPE logo asset overview and logo assets\hpe_logos_for_print\primary_logo\hpe_pri_grn_pos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sek\Desktop\HPE Assets\HPE Guidelines and Assets_050415\HPE Guidelines and Assets_050415\HPE logo asset overview and logo assets\hpe_logos_for_print\primary_logo\hpe_pri_grn_pos_cmyk.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4440" cy="5120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1375">
            <w:t>© Copyright 201</w:t>
          </w:r>
          <w:r>
            <w:t>5</w:t>
          </w:r>
          <w:r w:rsidRPr="00651375">
            <w:t xml:space="preserve"> Hewlett-Packard Development Company, L.P. The information contained herein is subject to change without notice. The only warranties for </w:t>
          </w:r>
          <w:r>
            <w:t xml:space="preserve">HPE </w:t>
          </w:r>
          <w:r w:rsidRPr="00651375">
            <w:t xml:space="preserve">products and services are set forth in the express warranty statements accompanying such products and services. Nothing herein should be construed as constituting an additional warranty. </w:t>
          </w:r>
          <w:r>
            <w:t xml:space="preserve">HPE </w:t>
          </w:r>
          <w:r w:rsidRPr="00651375">
            <w:t xml:space="preserve">shall not be liable for technical or editorial errors or omissions contained herein. </w:t>
          </w:r>
        </w:p>
        <w:p w14:paraId="55679AA8" w14:textId="77777777" w:rsidR="002507BD" w:rsidRDefault="002507BD" w:rsidP="00172605">
          <w:pPr>
            <w:pStyle w:val="BackPageLegal7pt"/>
          </w:pPr>
          <w:r w:rsidRPr="00651375">
            <w:t>Trademark acknowledgments, if needed.</w:t>
          </w:r>
        </w:p>
        <w:p w14:paraId="55679AA9" w14:textId="77777777" w:rsidR="002507BD" w:rsidRPr="00651375" w:rsidRDefault="002507BD" w:rsidP="00172605">
          <w:pPr>
            <w:pStyle w:val="BackPageLegal7pt"/>
            <w:spacing w:after="0"/>
          </w:pPr>
          <w:r w:rsidRPr="00497FB4">
            <w:rPr>
              <w:noProof/>
            </w:rPr>
            <w:drawing>
              <wp:anchor distT="0" distB="0" distL="114300" distR="114300" simplePos="0" relativeHeight="251663360" behindDoc="0" locked="0" layoutInCell="1" allowOverlap="1" wp14:anchorId="55679AE5" wp14:editId="55679AE6">
                <wp:simplePos x="0" y="0"/>
                <wp:positionH relativeFrom="page">
                  <wp:posOffset>6750050</wp:posOffset>
                </wp:positionH>
                <wp:positionV relativeFrom="page">
                  <wp:posOffset>9025255</wp:posOffset>
                </wp:positionV>
                <wp:extent cx="579120" cy="579120"/>
                <wp:effectExtent l="0" t="0" r="0" b="0"/>
                <wp:wrapNone/>
                <wp:docPr id="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8">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r w:rsidRPr="00497FB4">
            <w:t>4AA</w:t>
          </w:r>
          <w:r>
            <w:t>4</w:t>
          </w:r>
          <w:r w:rsidRPr="00497FB4">
            <w:t>-xxxxENW, Month 20XX</w:t>
          </w:r>
        </w:p>
      </w:tc>
      <w:tc>
        <w:tcPr>
          <w:tcW w:w="1858" w:type="dxa"/>
          <w:tcBorders>
            <w:top w:val="single" w:sz="2" w:space="0" w:color="auto"/>
            <w:left w:val="nil"/>
            <w:bottom w:val="nil"/>
            <w:right w:val="nil"/>
          </w:tcBorders>
          <w:tcMar>
            <w:left w:w="0" w:type="dxa"/>
            <w:right w:w="0" w:type="dxa"/>
          </w:tcMar>
          <w:vAlign w:val="bottom"/>
        </w:tcPr>
        <w:p w14:paraId="55679AAA" w14:textId="77777777" w:rsidR="002507BD" w:rsidRPr="00651375" w:rsidRDefault="002507BD" w:rsidP="00172605">
          <w:pPr>
            <w:jc w:val="right"/>
          </w:pPr>
        </w:p>
      </w:tc>
    </w:tr>
  </w:tbl>
  <w:p w14:paraId="55679AAC" w14:textId="77777777" w:rsidR="002507BD" w:rsidRDefault="002507BD"/>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600" w:firstRow="0" w:lastRow="0" w:firstColumn="0" w:lastColumn="0" w:noHBand="1" w:noVBand="1"/>
    </w:tblPr>
    <w:tblGrid>
      <w:gridCol w:w="2545"/>
      <w:gridCol w:w="962"/>
      <w:gridCol w:w="7293"/>
    </w:tblGrid>
    <w:tr w:rsidR="002507BD" w:rsidRPr="00917C6B" w14:paraId="0D929D1A" w14:textId="77777777" w:rsidTr="00BE48FD">
      <w:trPr>
        <w:trHeight w:val="320"/>
      </w:trPr>
      <w:tc>
        <w:tcPr>
          <w:tcW w:w="2545" w:type="dxa"/>
          <w:vMerge w:val="restart"/>
          <w:tcMar>
            <w:left w:w="0" w:type="dxa"/>
          </w:tcMar>
          <w:vAlign w:val="center"/>
        </w:tcPr>
        <w:tbl>
          <w:tblPr>
            <w:tblpPr w:leftFromText="180" w:rightFromText="180" w:vertAnchor="page" w:horzAnchor="page" w:tblpX="41" w:tblpY="151"/>
            <w:tblW w:w="2430" w:type="dxa"/>
            <w:tblBorders>
              <w:insideH w:val="single" w:sz="2" w:space="0" w:color="auto"/>
            </w:tblBorders>
            <w:tblLook w:val="0000" w:firstRow="0" w:lastRow="0" w:firstColumn="0" w:lastColumn="0" w:noHBand="0" w:noVBand="0"/>
          </w:tblPr>
          <w:tblGrid>
            <w:gridCol w:w="270"/>
            <w:gridCol w:w="2160"/>
          </w:tblGrid>
          <w:tr w:rsidR="002507BD" w:rsidRPr="00917C6B" w14:paraId="6FA6222E" w14:textId="77777777" w:rsidTr="00BE48FD">
            <w:trPr>
              <w:trHeight w:val="342"/>
            </w:trPr>
            <w:tc>
              <w:tcPr>
                <w:tcW w:w="2430" w:type="dxa"/>
                <w:gridSpan w:val="2"/>
                <w:tcMar>
                  <w:top w:w="288" w:type="dxa"/>
                  <w:left w:w="0" w:type="dxa"/>
                  <w:right w:w="115" w:type="dxa"/>
                </w:tcMar>
                <w:vAlign w:val="center"/>
              </w:tcPr>
              <w:p w14:paraId="6BEC9F3F" w14:textId="77777777" w:rsidR="002507BD" w:rsidRPr="00917C6B" w:rsidRDefault="002507BD" w:rsidP="00E02506">
                <w:pPr>
                  <w:pStyle w:val="BackPageSharewithcolleagues7pt"/>
                  <w:spacing w:line="240" w:lineRule="auto"/>
                  <w:rPr>
                    <w:sz w:val="20"/>
                  </w:rPr>
                </w:pPr>
                <w:r w:rsidRPr="00917C6B">
                  <w:rPr>
                    <w:noProof/>
                  </w:rPr>
                  <w:drawing>
                    <wp:inline distT="0" distB="0" distL="0" distR="0" wp14:anchorId="3359204F" wp14:editId="7D3950D6">
                      <wp:extent cx="73152" cy="128016"/>
                      <wp:effectExtent l="0" t="0" r="317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ebook_vector.jpg"/>
                              <pic:cNvPicPr/>
                            </pic:nvPicPr>
                            <pic:blipFill>
                              <a:blip r:embed="rId1">
                                <a:extLst>
                                  <a:ext uri="{28A0092B-C50C-407E-A947-70E740481C1C}">
                                    <a14:useLocalDpi xmlns:a14="http://schemas.microsoft.com/office/drawing/2010/main" val="0"/>
                                  </a:ext>
                                </a:extLst>
                              </a:blip>
                              <a:stretch>
                                <a:fillRect/>
                              </a:stretch>
                            </pic:blipFill>
                            <pic:spPr>
                              <a:xfrm>
                                <a:off x="0" y="0"/>
                                <a:ext cx="73152" cy="128016"/>
                              </a:xfrm>
                              <a:prstGeom prst="rect">
                                <a:avLst/>
                              </a:prstGeom>
                            </pic:spPr>
                          </pic:pic>
                        </a:graphicData>
                      </a:graphic>
                    </wp:inline>
                  </w:drawing>
                </w:r>
                <w:r w:rsidRPr="00917C6B">
                  <w:t xml:space="preserve">        </w:t>
                </w:r>
                <w:r w:rsidRPr="00917C6B">
                  <w:rPr>
                    <w:noProof/>
                  </w:rPr>
                  <w:drawing>
                    <wp:inline distT="0" distB="0" distL="0" distR="0" wp14:anchorId="1ADF0F4A" wp14:editId="7A5A52EF">
                      <wp:extent cx="155448" cy="128016"/>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itter_vector.jpg"/>
                              <pic:cNvPicPr/>
                            </pic:nvPicPr>
                            <pic:blipFill>
                              <a:blip r:embed="rId2">
                                <a:extLst>
                                  <a:ext uri="{28A0092B-C50C-407E-A947-70E740481C1C}">
                                    <a14:useLocalDpi xmlns:a14="http://schemas.microsoft.com/office/drawing/2010/main" val="0"/>
                                  </a:ext>
                                </a:extLst>
                              </a:blip>
                              <a:stretch>
                                <a:fillRect/>
                              </a:stretch>
                            </pic:blipFill>
                            <pic:spPr>
                              <a:xfrm>
                                <a:off x="0" y="0"/>
                                <a:ext cx="155448" cy="128016"/>
                              </a:xfrm>
                              <a:prstGeom prst="rect">
                                <a:avLst/>
                              </a:prstGeom>
                            </pic:spPr>
                          </pic:pic>
                        </a:graphicData>
                      </a:graphic>
                    </wp:inline>
                  </w:drawing>
                </w:r>
                <w:r w:rsidRPr="00917C6B">
                  <w:t xml:space="preserve">        </w:t>
                </w:r>
                <w:r w:rsidRPr="00917C6B">
                  <w:rPr>
                    <w:noProof/>
                  </w:rPr>
                  <w:drawing>
                    <wp:inline distT="0" distB="0" distL="0" distR="0" wp14:anchorId="762C9ED8" wp14:editId="28D6C6C5">
                      <wp:extent cx="134318" cy="124724"/>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ked_in_vector.jpg"/>
                              <pic:cNvPicPr/>
                            </pic:nvPicPr>
                            <pic:blipFill>
                              <a:blip r:embed="rId3">
                                <a:extLst>
                                  <a:ext uri="{28A0092B-C50C-407E-A947-70E740481C1C}">
                                    <a14:useLocalDpi xmlns:a14="http://schemas.microsoft.com/office/drawing/2010/main" val="0"/>
                                  </a:ext>
                                </a:extLst>
                              </a:blip>
                              <a:stretch>
                                <a:fillRect/>
                              </a:stretch>
                            </pic:blipFill>
                            <pic:spPr>
                              <a:xfrm>
                                <a:off x="0" y="0"/>
                                <a:ext cx="135054" cy="125407"/>
                              </a:xfrm>
                              <a:prstGeom prst="rect">
                                <a:avLst/>
                              </a:prstGeom>
                            </pic:spPr>
                          </pic:pic>
                        </a:graphicData>
                      </a:graphic>
                    </wp:inline>
                  </w:drawing>
                </w:r>
                <w:r w:rsidRPr="00917C6B">
                  <w:t xml:space="preserve">         </w:t>
                </w:r>
                <w:r w:rsidRPr="00917C6B">
                  <w:rPr>
                    <w:noProof/>
                  </w:rPr>
                  <w:drawing>
                    <wp:inline distT="0" distB="0" distL="0" distR="0" wp14:anchorId="5294489C" wp14:editId="1DB268BB">
                      <wp:extent cx="165689" cy="126239"/>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ail_vector.jpg"/>
                              <pic:cNvPicPr/>
                            </pic:nvPicPr>
                            <pic:blipFill>
                              <a:blip r:embed="rId4">
                                <a:extLst>
                                  <a:ext uri="{28A0092B-C50C-407E-A947-70E740481C1C}">
                                    <a14:useLocalDpi xmlns:a14="http://schemas.microsoft.com/office/drawing/2010/main" val="0"/>
                                  </a:ext>
                                </a:extLst>
                              </a:blip>
                              <a:stretch>
                                <a:fillRect/>
                              </a:stretch>
                            </pic:blipFill>
                            <pic:spPr>
                              <a:xfrm>
                                <a:off x="0" y="0"/>
                                <a:ext cx="171945" cy="131005"/>
                              </a:xfrm>
                              <a:prstGeom prst="rect">
                                <a:avLst/>
                              </a:prstGeom>
                            </pic:spPr>
                          </pic:pic>
                        </a:graphicData>
                      </a:graphic>
                    </wp:inline>
                  </w:drawing>
                </w:r>
              </w:p>
            </w:tc>
          </w:tr>
          <w:tr w:rsidR="002507BD" w:rsidRPr="00917C6B" w14:paraId="10349224" w14:textId="77777777" w:rsidTr="00BE48FD">
            <w:trPr>
              <w:trHeight w:val="355"/>
            </w:trPr>
            <w:tc>
              <w:tcPr>
                <w:tcW w:w="2430" w:type="dxa"/>
                <w:gridSpan w:val="2"/>
                <w:tcMar>
                  <w:left w:w="0" w:type="dxa"/>
                  <w:right w:w="115" w:type="dxa"/>
                </w:tcMar>
              </w:tcPr>
              <w:p w14:paraId="537A26EF" w14:textId="77777777" w:rsidR="002507BD" w:rsidRPr="00917C6B" w:rsidRDefault="002507BD" w:rsidP="00E02506">
                <w:pPr>
                  <w:pStyle w:val="BackPageSignupforupdates9pt"/>
                </w:pPr>
                <w:hyperlink r:id="rId5" w:history="1">
                  <w:r w:rsidRPr="00917C6B">
                    <w:t>Sign up for updates</w:t>
                  </w:r>
                </w:hyperlink>
              </w:p>
            </w:tc>
          </w:tr>
          <w:tr w:rsidR="002507BD" w:rsidRPr="00917C6B" w14:paraId="72F0EBDC" w14:textId="77777777" w:rsidTr="00BE48FD">
            <w:trPr>
              <w:trHeight w:val="445"/>
            </w:trPr>
            <w:tc>
              <w:tcPr>
                <w:tcW w:w="270" w:type="dxa"/>
                <w:tcMar>
                  <w:left w:w="0" w:type="dxa"/>
                  <w:right w:w="0" w:type="dxa"/>
                </w:tcMar>
                <w:vAlign w:val="center"/>
              </w:tcPr>
              <w:p w14:paraId="4BD73775" w14:textId="77777777" w:rsidR="002507BD" w:rsidRPr="00917C6B" w:rsidRDefault="002507BD" w:rsidP="00E02506">
                <w:pPr>
                  <w:pStyle w:val="BackPageSharewithcolleagues7pt"/>
                  <w:spacing w:line="240" w:lineRule="auto"/>
                  <w:rPr>
                    <w:sz w:val="20"/>
                  </w:rPr>
                </w:pPr>
              </w:p>
            </w:tc>
            <w:tc>
              <w:tcPr>
                <w:tcW w:w="2160" w:type="dxa"/>
                <w:tcMar>
                  <w:left w:w="0" w:type="dxa"/>
                  <w:right w:w="0" w:type="dxa"/>
                </w:tcMar>
                <w:vAlign w:val="center"/>
              </w:tcPr>
              <w:p w14:paraId="1A776F2E" w14:textId="77777777" w:rsidR="002507BD" w:rsidRPr="00917C6B" w:rsidRDefault="002507BD" w:rsidP="00E02506">
                <w:pPr>
                  <w:pStyle w:val="BackPageRatethisdocument10pt"/>
                  <w:ind w:left="0"/>
                </w:pPr>
              </w:p>
            </w:tc>
          </w:tr>
        </w:tbl>
        <w:p w14:paraId="1F9540F3" w14:textId="77777777" w:rsidR="002507BD" w:rsidRPr="00917C6B" w:rsidRDefault="002507BD" w:rsidP="00E02506">
          <w:pPr>
            <w:pStyle w:val="BackPageSharewithcolleagues7pt"/>
            <w:spacing w:line="240" w:lineRule="auto"/>
            <w:rPr>
              <w:sz w:val="20"/>
            </w:rPr>
          </w:pPr>
          <w:r w:rsidRPr="00C33414">
            <w:rPr>
              <w:noProof/>
            </w:rPr>
            <w:drawing>
              <wp:anchor distT="0" distB="0" distL="114300" distR="114300" simplePos="0" relativeHeight="251673600" behindDoc="0" locked="0" layoutInCell="1" allowOverlap="1" wp14:anchorId="6068A287" wp14:editId="1AA65B04">
                <wp:simplePos x="0" y="0"/>
                <wp:positionH relativeFrom="page">
                  <wp:posOffset>3810</wp:posOffset>
                </wp:positionH>
                <wp:positionV relativeFrom="page">
                  <wp:posOffset>1106170</wp:posOffset>
                </wp:positionV>
                <wp:extent cx="1115568" cy="466344"/>
                <wp:effectExtent l="0" t="0" r="8890" b="0"/>
                <wp:wrapNone/>
                <wp:docPr id="77" name="Picture 77" descr="Hewlett Packard Enterpris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sek\Desktop\HPE Assets\HPE Guidelines and Assets_050415\HPE Guidelines and Assets_050415\HPE logo asset overview and logo assets\hpe_logos_for_print\primary_logo\hpe_pri_grn_pos_cmyk.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15568" cy="46634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962" w:type="dxa"/>
        </w:tcPr>
        <w:p w14:paraId="3BE95EA7" w14:textId="77777777" w:rsidR="002507BD" w:rsidRPr="00917C6B" w:rsidRDefault="002507BD" w:rsidP="00E02506">
          <w:pPr>
            <w:pStyle w:val="BackPageSharewithcolleagues7pt"/>
            <w:spacing w:line="240" w:lineRule="auto"/>
            <w:rPr>
              <w:sz w:val="20"/>
            </w:rPr>
          </w:pPr>
        </w:p>
      </w:tc>
      <w:tc>
        <w:tcPr>
          <w:tcW w:w="7293" w:type="dxa"/>
          <w:vMerge w:val="restart"/>
          <w:tcMar>
            <w:left w:w="0" w:type="dxa"/>
            <w:bottom w:w="0" w:type="dxa"/>
          </w:tcMar>
          <w:vAlign w:val="bottom"/>
        </w:tcPr>
        <w:p w14:paraId="02E1053D" w14:textId="77777777" w:rsidR="002507BD" w:rsidRPr="00917C6B" w:rsidRDefault="002507BD" w:rsidP="00E02506">
          <w:pPr>
            <w:pStyle w:val="BackPageRatethisdocument10pt"/>
          </w:pPr>
        </w:p>
      </w:tc>
    </w:tr>
    <w:tr w:rsidR="002507BD" w:rsidRPr="00917C6B" w14:paraId="2678FE75" w14:textId="77777777" w:rsidTr="00BE48FD">
      <w:trPr>
        <w:trHeight w:val="320"/>
      </w:trPr>
      <w:tc>
        <w:tcPr>
          <w:tcW w:w="2545" w:type="dxa"/>
          <w:vMerge/>
          <w:tcMar>
            <w:top w:w="115" w:type="dxa"/>
            <w:left w:w="0" w:type="dxa"/>
            <w:right w:w="0" w:type="dxa"/>
          </w:tcMar>
          <w:vAlign w:val="center"/>
        </w:tcPr>
        <w:p w14:paraId="4CA19ACE" w14:textId="77777777" w:rsidR="002507BD" w:rsidRPr="00917C6B" w:rsidRDefault="002507BD" w:rsidP="00E02506">
          <w:pPr>
            <w:pStyle w:val="BackPageSignupforupdates9pt"/>
            <w:rPr>
              <w:rFonts w:ascii="Metric Light" w:hAnsi="Metric Light"/>
            </w:rPr>
          </w:pPr>
        </w:p>
      </w:tc>
      <w:tc>
        <w:tcPr>
          <w:tcW w:w="962" w:type="dxa"/>
          <w:tcMar>
            <w:top w:w="115" w:type="dxa"/>
            <w:right w:w="0" w:type="dxa"/>
          </w:tcMar>
        </w:tcPr>
        <w:p w14:paraId="6EBCAFB1" w14:textId="77777777" w:rsidR="002507BD" w:rsidRPr="00917C6B" w:rsidRDefault="002507BD" w:rsidP="00E02506"/>
      </w:tc>
      <w:tc>
        <w:tcPr>
          <w:tcW w:w="7293" w:type="dxa"/>
          <w:vMerge/>
          <w:tcMar>
            <w:top w:w="115" w:type="dxa"/>
            <w:left w:w="0" w:type="dxa"/>
            <w:bottom w:w="144" w:type="dxa"/>
            <w:right w:w="0" w:type="dxa"/>
          </w:tcMar>
          <w:vAlign w:val="bottom"/>
        </w:tcPr>
        <w:p w14:paraId="57AD17DB" w14:textId="77777777" w:rsidR="002507BD" w:rsidRPr="00917C6B" w:rsidRDefault="002507BD" w:rsidP="00E02506">
          <w:pPr>
            <w:pStyle w:val="BackPageSharewithcolleagues7pt"/>
            <w:spacing w:line="240" w:lineRule="auto"/>
            <w:rPr>
              <w:noProof/>
            </w:rPr>
          </w:pPr>
        </w:p>
      </w:tc>
    </w:tr>
    <w:tr w:rsidR="002507BD" w:rsidRPr="00917C6B" w14:paraId="0BDC6503" w14:textId="77777777" w:rsidTr="00BE48FD">
      <w:trPr>
        <w:trHeight w:val="53"/>
      </w:trPr>
      <w:tc>
        <w:tcPr>
          <w:tcW w:w="2545" w:type="dxa"/>
          <w:vMerge/>
          <w:tcMar>
            <w:top w:w="115" w:type="dxa"/>
            <w:left w:w="0" w:type="dxa"/>
          </w:tcMar>
          <w:vAlign w:val="center"/>
        </w:tcPr>
        <w:p w14:paraId="0AC69670" w14:textId="77777777" w:rsidR="002507BD" w:rsidRPr="00917C6B" w:rsidRDefault="002507BD" w:rsidP="00E02506">
          <w:pPr>
            <w:pStyle w:val="BackPageRatethisdocument10pt"/>
          </w:pPr>
        </w:p>
      </w:tc>
      <w:tc>
        <w:tcPr>
          <w:tcW w:w="962" w:type="dxa"/>
        </w:tcPr>
        <w:p w14:paraId="7F86088C" w14:textId="77777777" w:rsidR="002507BD" w:rsidRPr="00917C6B" w:rsidRDefault="002507BD" w:rsidP="00E02506">
          <w:pPr>
            <w:pStyle w:val="BackPageRatethisdocument10pt"/>
          </w:pPr>
        </w:p>
      </w:tc>
      <w:tc>
        <w:tcPr>
          <w:tcW w:w="7293" w:type="dxa"/>
          <w:vMerge/>
          <w:tcBorders>
            <w:bottom w:val="single" w:sz="18" w:space="0" w:color="auto"/>
          </w:tcBorders>
          <w:tcMar>
            <w:left w:w="0" w:type="dxa"/>
            <w:bottom w:w="144" w:type="dxa"/>
          </w:tcMar>
          <w:vAlign w:val="bottom"/>
        </w:tcPr>
        <w:p w14:paraId="5402D619" w14:textId="77777777" w:rsidR="002507BD" w:rsidRPr="00917C6B" w:rsidRDefault="002507BD" w:rsidP="00E02506">
          <w:pPr>
            <w:pStyle w:val="BackPageSharewithcolleagues7pt"/>
            <w:spacing w:line="240" w:lineRule="auto"/>
            <w:rPr>
              <w:noProof/>
            </w:rPr>
          </w:pPr>
        </w:p>
      </w:tc>
    </w:tr>
    <w:tr w:rsidR="002507BD" w:rsidRPr="00917C6B" w14:paraId="76D06254" w14:textId="77777777" w:rsidTr="00BE48FD">
      <w:tc>
        <w:tcPr>
          <w:tcW w:w="2545" w:type="dxa"/>
          <w:vMerge/>
          <w:tcMar>
            <w:left w:w="0" w:type="dxa"/>
          </w:tcMar>
        </w:tcPr>
        <w:p w14:paraId="211BD518" w14:textId="77777777" w:rsidR="002507BD" w:rsidRPr="00917C6B" w:rsidRDefault="002507BD" w:rsidP="00E02506">
          <w:pPr>
            <w:pStyle w:val="BackPageLegal7pt"/>
          </w:pPr>
        </w:p>
      </w:tc>
      <w:tc>
        <w:tcPr>
          <w:tcW w:w="962" w:type="dxa"/>
        </w:tcPr>
        <w:p w14:paraId="43CACB9E" w14:textId="77777777" w:rsidR="002507BD" w:rsidRPr="00917C6B" w:rsidRDefault="002507BD" w:rsidP="00E02506">
          <w:pPr>
            <w:pStyle w:val="BackPageLegal7pt"/>
          </w:pPr>
        </w:p>
      </w:tc>
      <w:tc>
        <w:tcPr>
          <w:tcW w:w="7293" w:type="dxa"/>
          <w:tcBorders>
            <w:top w:val="single" w:sz="18" w:space="0" w:color="auto"/>
          </w:tcBorders>
          <w:tcMar>
            <w:top w:w="72" w:type="dxa"/>
            <w:left w:w="0" w:type="dxa"/>
          </w:tcMar>
        </w:tcPr>
        <w:p w14:paraId="55F23454" w14:textId="650AC76C" w:rsidR="002507BD" w:rsidRPr="00917C6B" w:rsidRDefault="002507BD" w:rsidP="00E02506">
          <w:pPr>
            <w:pStyle w:val="BackPageLegal7pt"/>
          </w:pPr>
          <w:r w:rsidRPr="00AD1D13">
            <w:t>© Copyright 201</w:t>
          </w:r>
          <w:r>
            <w:t>7</w:t>
          </w:r>
          <w:r w:rsidRPr="00AD1D13">
            <w:t xml:space="preserve"> Hewlett Packard Enterprise Development LP. The information contained herein is subject to change without notice. The only warranties for Hewlett Packard Enterprise products and services are set forth in the express warranty statements accompanying such products and services. Nothing herein should be construed as constituting an additional warranty. Hewlett Packard Enterprise shall not be liable for technical or editorial errors or omissions contained herein.</w:t>
          </w:r>
        </w:p>
        <w:p w14:paraId="47CE62BE" w14:textId="0BDC7A54" w:rsidR="002507BD" w:rsidRDefault="002507BD" w:rsidP="00E02506">
          <w:pPr>
            <w:pStyle w:val="BackPageLegal7pt"/>
          </w:pPr>
          <w:r>
            <w:t>Add t</w:t>
          </w:r>
          <w:r w:rsidRPr="00651375">
            <w:t>rademark acknowledgments</w:t>
          </w:r>
          <w:r>
            <w:t xml:space="preserve"> as</w:t>
          </w:r>
          <w:r w:rsidRPr="00651375">
            <w:t xml:space="preserve"> needed.</w:t>
          </w:r>
          <w:r>
            <w:t xml:space="preserve"> For trademark policy, see </w:t>
          </w:r>
          <w:hyperlink r:id="rId8" w:history="1">
            <w:r w:rsidRPr="000F69EE">
              <w:rPr>
                <w:rStyle w:val="Hyperlink"/>
              </w:rPr>
              <w:t>https://hpe.sharepoint.com/sites/F4/OGC/Pages/tradeack.aspx</w:t>
            </w:r>
          </w:hyperlink>
        </w:p>
        <w:p w14:paraId="53AEDFE6" w14:textId="77777777" w:rsidR="002507BD" w:rsidRPr="00917C6B" w:rsidRDefault="002507BD" w:rsidP="00E02506">
          <w:pPr>
            <w:pStyle w:val="BackPageLegal7pt"/>
            <w:spacing w:after="300"/>
          </w:pPr>
          <w:r w:rsidRPr="00497FB4">
            <w:rPr>
              <w:noProof/>
            </w:rPr>
            <w:drawing>
              <wp:anchor distT="0" distB="0" distL="114300" distR="114300" simplePos="0" relativeHeight="251674624" behindDoc="0" locked="0" layoutInCell="1" allowOverlap="1" wp14:anchorId="2F5680FD" wp14:editId="249F4447">
                <wp:simplePos x="0" y="0"/>
                <wp:positionH relativeFrom="page">
                  <wp:posOffset>6750050</wp:posOffset>
                </wp:positionH>
                <wp:positionV relativeFrom="page">
                  <wp:posOffset>9025255</wp:posOffset>
                </wp:positionV>
                <wp:extent cx="579120" cy="579120"/>
                <wp:effectExtent l="0" t="0" r="0" b="0"/>
                <wp:wrapNone/>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9">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ve="http://schemas.openxmlformats.org/markup-compatibility/2006"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Pr="00497FB4">
            <w:t>4AA</w:t>
          </w:r>
          <w:r>
            <w:t>4</w:t>
          </w:r>
          <w:r w:rsidRPr="00497FB4">
            <w:t>-xxxxENW, Month 20XX</w:t>
          </w:r>
          <w:r>
            <w:t>, Rev. #</w:t>
          </w:r>
        </w:p>
      </w:tc>
    </w:tr>
  </w:tbl>
  <w:p w14:paraId="55679AC6" w14:textId="77777777" w:rsidR="002507BD" w:rsidRPr="007D7BA2" w:rsidRDefault="002507BD" w:rsidP="007D7BA2">
    <w:pPr>
      <w:pStyle w:val="Footer"/>
      <w:rPr>
        <w:sz w:val="2"/>
        <w:szCs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C7" w14:textId="77777777" w:rsidR="002507BD" w:rsidRDefault="002507BD"/>
  <w:p w14:paraId="55679AC8" w14:textId="77777777" w:rsidR="002507BD" w:rsidRDefault="002507BD"/>
  <w:tbl>
    <w:tblPr>
      <w:tblStyle w:val="TableGrid"/>
      <w:tblW w:w="10800" w:type="dxa"/>
      <w:tblInd w:w="-1858" w:type="dxa"/>
      <w:tblCellMar>
        <w:left w:w="115" w:type="dxa"/>
        <w:right w:w="115" w:type="dxa"/>
      </w:tblCellMar>
      <w:tblLook w:val="0600" w:firstRow="0" w:lastRow="0" w:firstColumn="0" w:lastColumn="0" w:noHBand="1" w:noVBand="1"/>
    </w:tblPr>
    <w:tblGrid>
      <w:gridCol w:w="3715"/>
      <w:gridCol w:w="2156"/>
      <w:gridCol w:w="3071"/>
      <w:gridCol w:w="1858"/>
    </w:tblGrid>
    <w:tr w:rsidR="002507BD" w:rsidRPr="005871C0" w14:paraId="55679AD0" w14:textId="77777777" w:rsidTr="00D53CB4">
      <w:trPr>
        <w:trHeight w:val="543"/>
      </w:trPr>
      <w:tc>
        <w:tcPr>
          <w:tcW w:w="3715" w:type="dxa"/>
          <w:tcBorders>
            <w:top w:val="nil"/>
            <w:left w:val="nil"/>
            <w:bottom w:val="single" w:sz="2" w:space="0" w:color="auto"/>
            <w:right w:val="nil"/>
          </w:tcBorders>
          <w:tcMar>
            <w:left w:w="0" w:type="dxa"/>
            <w:bottom w:w="144" w:type="dxa"/>
          </w:tcMar>
          <w:vAlign w:val="bottom"/>
        </w:tcPr>
        <w:p w14:paraId="55679AC9" w14:textId="77777777" w:rsidR="002507BD" w:rsidRPr="005871C0" w:rsidRDefault="002507BD" w:rsidP="00172605">
          <w:pPr>
            <w:spacing w:after="40"/>
          </w:pPr>
          <w:r w:rsidRPr="005871C0">
            <w:t>Sign up for updates</w:t>
          </w:r>
        </w:p>
        <w:p w14:paraId="55679ACA" w14:textId="77777777" w:rsidR="002507BD" w:rsidRPr="00861264" w:rsidRDefault="002507BD" w:rsidP="00172605">
          <w:pPr>
            <w:spacing w:after="40"/>
            <w:rPr>
              <w:rStyle w:val="Hyperlink"/>
              <w:b/>
            </w:rPr>
          </w:pPr>
          <w:hyperlink r:id="rId1" w:history="1">
            <w:r w:rsidRPr="00861264">
              <w:rPr>
                <w:rStyle w:val="Hyperlink"/>
              </w:rPr>
              <w:t>hp.com/go/getupdated</w:t>
            </w:r>
          </w:hyperlink>
        </w:p>
      </w:tc>
      <w:tc>
        <w:tcPr>
          <w:tcW w:w="2156" w:type="dxa"/>
          <w:tcBorders>
            <w:top w:val="nil"/>
            <w:left w:val="nil"/>
            <w:bottom w:val="single" w:sz="2" w:space="0" w:color="auto"/>
            <w:right w:val="nil"/>
          </w:tcBorders>
          <w:tcMar>
            <w:left w:w="0" w:type="dxa"/>
            <w:bottom w:w="144" w:type="dxa"/>
          </w:tcMar>
          <w:vAlign w:val="bottom"/>
        </w:tcPr>
        <w:p w14:paraId="55679ACB" w14:textId="77777777" w:rsidR="002507BD" w:rsidRPr="005871C0" w:rsidRDefault="002507BD" w:rsidP="00172605">
          <w:pPr>
            <w:pStyle w:val="BackPageSharewithcolleagues7pt"/>
            <w:spacing w:line="240" w:lineRule="auto"/>
          </w:pPr>
          <w:r w:rsidRPr="005871C0">
            <w:rPr>
              <w:noProof/>
            </w:rPr>
            <w:drawing>
              <wp:inline distT="0" distB="0" distL="0" distR="0" wp14:anchorId="55679AF5" wp14:editId="55679AF6">
                <wp:extent cx="120792" cy="128016"/>
                <wp:effectExtent l="19050" t="0" r="0" b="0"/>
                <wp:docPr id="79" name="Picture 31" descr="facebook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_vector.jpg"/>
                        <pic:cNvPicPr/>
                      </pic:nvPicPr>
                      <pic:blipFill>
                        <a:blip r:embed="rId2"/>
                        <a:stretch>
                          <a:fillRect/>
                        </a:stretch>
                      </pic:blipFill>
                      <pic:spPr>
                        <a:xfrm>
                          <a:off x="0" y="0"/>
                          <a:ext cx="120792" cy="128016"/>
                        </a:xfrm>
                        <a:prstGeom prst="rect">
                          <a:avLst/>
                        </a:prstGeom>
                      </pic:spPr>
                    </pic:pic>
                  </a:graphicData>
                </a:graphic>
              </wp:inline>
            </w:drawing>
          </w:r>
          <w:r w:rsidRPr="005871C0">
            <w:t xml:space="preserve">  </w:t>
          </w:r>
          <w:r w:rsidRPr="005871C0">
            <w:rPr>
              <w:noProof/>
            </w:rPr>
            <w:drawing>
              <wp:inline distT="0" distB="0" distL="0" distR="0" wp14:anchorId="55679AF7" wp14:editId="55679AF8">
                <wp:extent cx="128016" cy="129152"/>
                <wp:effectExtent l="19050" t="0" r="5334" b="0"/>
                <wp:docPr id="80" name="Picture 32" descr="twitter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_vector.jpg"/>
                        <pic:cNvPicPr/>
                      </pic:nvPicPr>
                      <pic:blipFill>
                        <a:blip r:embed="rId3"/>
                        <a:stretch>
                          <a:fillRect/>
                        </a:stretch>
                      </pic:blipFill>
                      <pic:spPr>
                        <a:xfrm>
                          <a:off x="0" y="0"/>
                          <a:ext cx="128016" cy="129152"/>
                        </a:xfrm>
                        <a:prstGeom prst="rect">
                          <a:avLst/>
                        </a:prstGeom>
                      </pic:spPr>
                    </pic:pic>
                  </a:graphicData>
                </a:graphic>
              </wp:inline>
            </w:drawing>
          </w:r>
          <w:r w:rsidRPr="005871C0">
            <w:t xml:space="preserve">  </w:t>
          </w:r>
          <w:r w:rsidRPr="005871C0">
            <w:rPr>
              <w:noProof/>
            </w:rPr>
            <w:drawing>
              <wp:inline distT="0" distB="0" distL="0" distR="0" wp14:anchorId="55679AF9" wp14:editId="55679AFA">
                <wp:extent cx="128016" cy="126551"/>
                <wp:effectExtent l="19050" t="0" r="5334" b="0"/>
                <wp:docPr id="81" name="Picture 33" descr="linked_in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_in_vector.jpg"/>
                        <pic:cNvPicPr/>
                      </pic:nvPicPr>
                      <pic:blipFill>
                        <a:blip r:embed="rId4"/>
                        <a:stretch>
                          <a:fillRect/>
                        </a:stretch>
                      </pic:blipFill>
                      <pic:spPr>
                        <a:xfrm>
                          <a:off x="0" y="0"/>
                          <a:ext cx="128016" cy="126551"/>
                        </a:xfrm>
                        <a:prstGeom prst="rect">
                          <a:avLst/>
                        </a:prstGeom>
                      </pic:spPr>
                    </pic:pic>
                  </a:graphicData>
                </a:graphic>
              </wp:inline>
            </w:drawing>
          </w:r>
          <w:r w:rsidRPr="005871C0">
            <w:t xml:space="preserve">  </w:t>
          </w:r>
          <w:r w:rsidRPr="005871C0">
            <w:rPr>
              <w:noProof/>
            </w:rPr>
            <w:drawing>
              <wp:inline distT="0" distB="0" distL="0" distR="0" wp14:anchorId="55679AFB" wp14:editId="55679AFC">
                <wp:extent cx="195803" cy="128016"/>
                <wp:effectExtent l="19050" t="0" r="0" b="0"/>
                <wp:docPr id="82" name="Picture 40" descr="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jpg"/>
                        <pic:cNvPicPr/>
                      </pic:nvPicPr>
                      <pic:blipFill>
                        <a:blip r:embed="rId5"/>
                        <a:srcRect l="15347" t="27935" r="15571" b="26721"/>
                        <a:stretch>
                          <a:fillRect/>
                        </a:stretch>
                      </pic:blipFill>
                      <pic:spPr>
                        <a:xfrm>
                          <a:off x="0" y="0"/>
                          <a:ext cx="195803" cy="128016"/>
                        </a:xfrm>
                        <a:prstGeom prst="rect">
                          <a:avLst/>
                        </a:prstGeom>
                      </pic:spPr>
                    </pic:pic>
                  </a:graphicData>
                </a:graphic>
              </wp:inline>
            </w:drawing>
          </w:r>
        </w:p>
        <w:p w14:paraId="55679ACC" w14:textId="77777777" w:rsidR="002507BD" w:rsidRPr="005871C0" w:rsidRDefault="002507BD" w:rsidP="00172605">
          <w:pPr>
            <w:pStyle w:val="BackPageSharewithcolleagues7pt"/>
          </w:pPr>
          <w:r w:rsidRPr="005871C0">
            <w:t>Share with colleagues</w:t>
          </w:r>
        </w:p>
      </w:tc>
      <w:tc>
        <w:tcPr>
          <w:tcW w:w="3071" w:type="dxa"/>
          <w:tcBorders>
            <w:top w:val="nil"/>
            <w:left w:val="nil"/>
            <w:bottom w:val="single" w:sz="2" w:space="0" w:color="auto"/>
            <w:right w:val="nil"/>
          </w:tcBorders>
          <w:tcMar>
            <w:left w:w="0" w:type="dxa"/>
            <w:bottom w:w="144" w:type="dxa"/>
          </w:tcMar>
          <w:vAlign w:val="bottom"/>
        </w:tcPr>
        <w:p w14:paraId="55679ACD" w14:textId="77777777" w:rsidR="002507BD" w:rsidRPr="005871C0" w:rsidRDefault="002507BD" w:rsidP="00172605">
          <w:pPr>
            <w:pStyle w:val="BackPageSharewithcolleagues7pt"/>
            <w:spacing w:line="240" w:lineRule="auto"/>
          </w:pPr>
          <w:r w:rsidRPr="005871C0">
            <w:rPr>
              <w:noProof/>
            </w:rPr>
            <w:drawing>
              <wp:inline distT="0" distB="0" distL="0" distR="0" wp14:anchorId="55679AFD" wp14:editId="55679AFE">
                <wp:extent cx="128016" cy="125918"/>
                <wp:effectExtent l="19050" t="0" r="5334" b="0"/>
                <wp:docPr id="84" name="Picture 41" descr="HP_rate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_rate_icon.jpg"/>
                        <pic:cNvPicPr/>
                      </pic:nvPicPr>
                      <pic:blipFill>
                        <a:blip r:embed="rId6"/>
                        <a:stretch>
                          <a:fillRect/>
                        </a:stretch>
                      </pic:blipFill>
                      <pic:spPr>
                        <a:xfrm>
                          <a:off x="0" y="0"/>
                          <a:ext cx="128016" cy="125918"/>
                        </a:xfrm>
                        <a:prstGeom prst="rect">
                          <a:avLst/>
                        </a:prstGeom>
                      </pic:spPr>
                    </pic:pic>
                  </a:graphicData>
                </a:graphic>
              </wp:inline>
            </w:drawing>
          </w:r>
        </w:p>
        <w:p w14:paraId="55679ACE" w14:textId="77777777" w:rsidR="002507BD" w:rsidRPr="005871C0" w:rsidRDefault="002507BD" w:rsidP="00172605">
          <w:pPr>
            <w:pStyle w:val="BackPageRatethisdocument10pt"/>
          </w:pPr>
          <w:r w:rsidRPr="005871C0">
            <w:t>Rate this document</w:t>
          </w:r>
        </w:p>
      </w:tc>
      <w:tc>
        <w:tcPr>
          <w:tcW w:w="1858" w:type="dxa"/>
          <w:tcBorders>
            <w:top w:val="nil"/>
            <w:left w:val="nil"/>
            <w:bottom w:val="single" w:sz="2" w:space="0" w:color="auto"/>
            <w:right w:val="nil"/>
          </w:tcBorders>
          <w:tcMar>
            <w:left w:w="0" w:type="dxa"/>
            <w:bottom w:w="144" w:type="dxa"/>
          </w:tcMar>
        </w:tcPr>
        <w:p w14:paraId="55679ACF" w14:textId="77777777" w:rsidR="002507BD" w:rsidRPr="005871C0" w:rsidRDefault="002507BD" w:rsidP="00172605">
          <w:pPr>
            <w:spacing w:after="40"/>
          </w:pPr>
        </w:p>
      </w:tc>
    </w:tr>
    <w:tr w:rsidR="002507BD" w:rsidRPr="00651375" w14:paraId="55679AD5" w14:textId="77777777" w:rsidTr="00D53CB4">
      <w:tc>
        <w:tcPr>
          <w:tcW w:w="8942" w:type="dxa"/>
          <w:gridSpan w:val="3"/>
          <w:tcBorders>
            <w:top w:val="single" w:sz="2" w:space="0" w:color="auto"/>
            <w:left w:val="nil"/>
            <w:bottom w:val="nil"/>
            <w:right w:val="nil"/>
          </w:tcBorders>
          <w:tcMar>
            <w:top w:w="216" w:type="dxa"/>
            <w:left w:w="0" w:type="dxa"/>
          </w:tcMar>
        </w:tcPr>
        <w:p w14:paraId="55679AD1" w14:textId="3FAAE78C" w:rsidR="002507BD" w:rsidRDefault="002507BD" w:rsidP="00172605">
          <w:pPr>
            <w:pStyle w:val="BackPageLegal7pt"/>
          </w:pPr>
          <w:r w:rsidRPr="00651375">
            <w:t xml:space="preserve">© Copyright 2012 Hewlett-Packard Development Company, L.P. The information contained herein is subject to change without notice. The only warranties for </w:t>
          </w:r>
          <w:r>
            <w:t xml:space="preserve">HPE </w:t>
          </w:r>
          <w:r w:rsidRPr="00651375">
            <w:t xml:space="preserve">products and services are set forth in the express warranty statements accompanying such products and services. Nothing herein should be construed as constituting an additional warranty. </w:t>
          </w:r>
          <w:r>
            <w:t xml:space="preserve">HPE </w:t>
          </w:r>
          <w:r w:rsidRPr="00651375">
            <w:t xml:space="preserve">shall not be liable for technical or editorial errors or omissions contained herein. </w:t>
          </w:r>
        </w:p>
        <w:p w14:paraId="55679AD2" w14:textId="77777777" w:rsidR="002507BD" w:rsidRDefault="002507BD" w:rsidP="00172605">
          <w:pPr>
            <w:pStyle w:val="BackPageLegal7pt"/>
          </w:pPr>
          <w:r w:rsidRPr="00651375">
            <w:t>Trademark acknowledgments, if needed.</w:t>
          </w:r>
        </w:p>
        <w:p w14:paraId="55679AD3" w14:textId="77777777" w:rsidR="002507BD" w:rsidRPr="00651375" w:rsidRDefault="002507BD" w:rsidP="00172605">
          <w:pPr>
            <w:pStyle w:val="BackPageLegal7pt"/>
            <w:spacing w:after="0"/>
          </w:pPr>
          <w:r w:rsidRPr="00497FB4">
            <w:rPr>
              <w:noProof/>
            </w:rPr>
            <w:drawing>
              <wp:anchor distT="0" distB="0" distL="114300" distR="114300" simplePos="0" relativeHeight="251659264" behindDoc="0" locked="0" layoutInCell="1" allowOverlap="1" wp14:anchorId="55679AFF" wp14:editId="55679B00">
                <wp:simplePos x="0" y="0"/>
                <wp:positionH relativeFrom="page">
                  <wp:posOffset>6750050</wp:posOffset>
                </wp:positionH>
                <wp:positionV relativeFrom="page">
                  <wp:posOffset>9025255</wp:posOffset>
                </wp:positionV>
                <wp:extent cx="579120" cy="57912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7">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r w:rsidRPr="00497FB4">
            <w:t>4AA3-xxxxENW, Month 20XX</w:t>
          </w:r>
        </w:p>
      </w:tc>
      <w:tc>
        <w:tcPr>
          <w:tcW w:w="1858" w:type="dxa"/>
          <w:tcBorders>
            <w:top w:val="single" w:sz="2" w:space="0" w:color="auto"/>
            <w:left w:val="nil"/>
            <w:bottom w:val="nil"/>
            <w:right w:val="nil"/>
          </w:tcBorders>
          <w:tcMar>
            <w:left w:w="0" w:type="dxa"/>
            <w:right w:w="0" w:type="dxa"/>
          </w:tcMar>
          <w:vAlign w:val="bottom"/>
        </w:tcPr>
        <w:p w14:paraId="55679AD4" w14:textId="77777777" w:rsidR="002507BD" w:rsidRPr="00651375" w:rsidRDefault="002507BD" w:rsidP="00172605">
          <w:pPr>
            <w:jc w:val="right"/>
          </w:pPr>
          <w:r w:rsidRPr="00510E2D">
            <w:rPr>
              <w:noProof/>
            </w:rPr>
            <w:drawing>
              <wp:inline distT="0" distB="0" distL="0" distR="0" wp14:anchorId="55679B01" wp14:editId="55679B02">
                <wp:extent cx="586656" cy="583894"/>
                <wp:effectExtent l="0" t="0" r="3894" b="0"/>
                <wp:docPr id="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7">
                          <a:extLst>
                            <a:ext uri="{28A0092B-C50C-407E-A947-70E740481C1C}">
                              <a14:useLocalDpi xmlns:a14="http://schemas.microsoft.com/office/drawing/2010/main" val="0"/>
                            </a:ext>
                          </a:extLst>
                        </a:blip>
                        <a:stretch>
                          <a:fillRect/>
                        </a:stretch>
                      </pic:blipFill>
                      <pic:spPr>
                        <a:xfrm>
                          <a:off x="0" y="0"/>
                          <a:ext cx="586656" cy="583894"/>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inline>
            </w:drawing>
          </w:r>
        </w:p>
      </w:tc>
    </w:tr>
  </w:tbl>
  <w:p w14:paraId="55679AD6" w14:textId="77777777" w:rsidR="002507BD" w:rsidRDefault="002507BD" w:rsidP="00D53CB4">
    <w:pPr>
      <w:ind w:left="-180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A7D197" w14:textId="77777777" w:rsidR="00746591" w:rsidRDefault="00746591"/>
    <w:p w14:paraId="31205796" w14:textId="77777777" w:rsidR="00746591" w:rsidRDefault="00746591"/>
  </w:footnote>
  <w:footnote w:type="continuationSeparator" w:id="0">
    <w:p w14:paraId="0F7F7324" w14:textId="77777777" w:rsidR="00746591" w:rsidRDefault="00746591">
      <w:r>
        <w:continuationSeparator/>
      </w:r>
    </w:p>
    <w:p w14:paraId="2770F67C" w14:textId="77777777" w:rsidR="00746591" w:rsidRDefault="00746591"/>
    <w:p w14:paraId="33ACB4AF" w14:textId="77777777" w:rsidR="00746591" w:rsidRDefault="00746591"/>
    <w:p w14:paraId="039C7BEA" w14:textId="77777777" w:rsidR="00746591" w:rsidRDefault="00746591"/>
    <w:p w14:paraId="254A676C" w14:textId="77777777" w:rsidR="00746591" w:rsidRDefault="00746591"/>
    <w:p w14:paraId="326E628B" w14:textId="77777777" w:rsidR="00746591" w:rsidRDefault="00746591"/>
  </w:footnote>
  <w:footnote w:type="continuationNotice" w:id="1">
    <w:p w14:paraId="270FEC61" w14:textId="77777777" w:rsidR="00746591" w:rsidRDefault="00746591"/>
    <w:p w14:paraId="28EC0887" w14:textId="77777777" w:rsidR="00746591" w:rsidRDefault="00746591"/>
    <w:p w14:paraId="020FDADE" w14:textId="77777777" w:rsidR="00746591" w:rsidRDefault="00746591"/>
    <w:p w14:paraId="354C367D" w14:textId="77777777" w:rsidR="00746591" w:rsidRDefault="00746591"/>
    <w:p w14:paraId="47D329F6" w14:textId="77777777" w:rsidR="00746591" w:rsidRDefault="00746591"/>
    <w:p w14:paraId="0AFD96F7" w14:textId="77777777" w:rsidR="00746591" w:rsidRDefault="0074659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89" w14:textId="77777777" w:rsidR="002507BD" w:rsidRPr="009F2FD1" w:rsidRDefault="002507BD" w:rsidP="009F2FD1">
    <w:pPr>
      <w:pStyle w:val="MISCTitleDescriptorinheader10pt"/>
    </w:pPr>
    <w:r w:rsidRPr="009F2FD1">
      <w:t>Technical white paper</w:t>
    </w:r>
    <w:r>
      <w:t xml:space="preserve"> </w:t>
    </w:r>
    <w:r w:rsidRPr="009F2FD1">
      <w:t>Descriptor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8A" w14:textId="7667B2F9" w:rsidR="002507BD" w:rsidRPr="00424534" w:rsidRDefault="002507BD" w:rsidP="00EF7C6B">
    <w:pPr>
      <w:pStyle w:val="CoverSubtitle"/>
      <w:tabs>
        <w:tab w:val="right" w:pos="10710"/>
      </w:tabs>
      <w:spacing w:after="0" w:line="240" w:lineRule="auto"/>
      <w:ind w:left="0" w:right="54"/>
      <w:rPr>
        <w:rFonts w:ascii="HPE Simple" w:hAnsi="HPE Simple"/>
        <w:sz w:val="18"/>
      </w:rPr>
    </w:pPr>
    <w:r w:rsidRPr="00C85B08">
      <w:rPr>
        <w:rStyle w:val="CoverDocumentType10ptChar"/>
      </w:rPr>
      <w:t>Reference Architecture</w:t>
    </w:r>
    <w:r>
      <w:rPr>
        <w:rStyle w:val="CoverDocumentType10ptChar"/>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8F" w14:textId="77777777" w:rsidR="002507BD" w:rsidRDefault="002507BD">
    <w:pPr>
      <w:pStyle w:val="Header"/>
    </w:pPr>
    <w:r w:rsidRPr="006B5759">
      <w:rPr>
        <w:noProof/>
      </w:rPr>
      <w:drawing>
        <wp:anchor distT="0" distB="0" distL="114300" distR="114300" simplePos="0" relativeHeight="251671552" behindDoc="1" locked="0" layoutInCell="1" allowOverlap="1" wp14:anchorId="55679AD7" wp14:editId="55679AD8">
          <wp:simplePos x="0" y="0"/>
          <wp:positionH relativeFrom="margin">
            <wp:posOffset>-57150</wp:posOffset>
          </wp:positionH>
          <wp:positionV relativeFrom="paragraph">
            <wp:posOffset>209550</wp:posOffset>
          </wp:positionV>
          <wp:extent cx="6991350" cy="925830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radanb\Desktop\Untitled-3.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91350" cy="92583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90" w14:textId="79FA0AAD" w:rsidR="002507BD" w:rsidRPr="00B3796F" w:rsidRDefault="002507BD" w:rsidP="00EF7C6B">
    <w:pPr>
      <w:pStyle w:val="CoverSubtitle"/>
      <w:tabs>
        <w:tab w:val="right" w:pos="10710"/>
      </w:tabs>
      <w:spacing w:after="0" w:line="240" w:lineRule="auto"/>
      <w:ind w:left="0" w:right="54"/>
      <w:rPr>
        <w:rFonts w:ascii="HPE Simple" w:hAnsi="HPE Simple"/>
        <w:sz w:val="18"/>
      </w:rPr>
    </w:pPr>
    <w:r w:rsidRPr="00C85B08">
      <w:rPr>
        <w:rStyle w:val="CoverDocumentType10ptChar"/>
      </w:rPr>
      <w:t>Reference Architecture</w:t>
    </w:r>
    <w:r>
      <w:rPr>
        <w:rStyle w:val="CoverDocumentType10ptChar"/>
      </w:rPr>
      <w:tab/>
    </w:r>
    <w:r w:rsidRPr="00B3796F">
      <w:rPr>
        <w:rFonts w:ascii="HPE Simple" w:hAnsi="HPE Simple"/>
        <w:sz w:val="18"/>
      </w:rPr>
      <w:t xml:space="preserve">Page </w:t>
    </w:r>
    <w:r w:rsidRPr="00B3796F">
      <w:rPr>
        <w:rFonts w:ascii="HPE Simple" w:hAnsi="HPE Simple"/>
        <w:sz w:val="18"/>
      </w:rPr>
      <w:fldChar w:fldCharType="begin"/>
    </w:r>
    <w:r w:rsidRPr="00B3796F">
      <w:rPr>
        <w:rFonts w:ascii="HPE Simple" w:hAnsi="HPE Simple"/>
        <w:sz w:val="18"/>
      </w:rPr>
      <w:instrText xml:space="preserve"> PAGE   \* MERGEFORMAT </w:instrText>
    </w:r>
    <w:r w:rsidRPr="00B3796F">
      <w:rPr>
        <w:rFonts w:ascii="HPE Simple" w:hAnsi="HPE Simple"/>
        <w:sz w:val="18"/>
      </w:rPr>
      <w:fldChar w:fldCharType="separate"/>
    </w:r>
    <w:r w:rsidR="001D26BE">
      <w:rPr>
        <w:rFonts w:ascii="HPE Simple" w:hAnsi="HPE Simple"/>
        <w:noProof/>
        <w:sz w:val="18"/>
      </w:rPr>
      <w:t>5</w:t>
    </w:r>
    <w:r w:rsidRPr="00B3796F">
      <w:rPr>
        <w:rFonts w:ascii="HPE Simple" w:hAnsi="HPE Simple"/>
        <w:sz w:val="18"/>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95" w14:textId="1DEAC47F" w:rsidR="002507BD" w:rsidRPr="00B3796F" w:rsidRDefault="002507BD" w:rsidP="00EF7C6B">
    <w:pPr>
      <w:pStyle w:val="CoverSubtitle"/>
      <w:tabs>
        <w:tab w:val="right" w:pos="10710"/>
      </w:tabs>
      <w:spacing w:after="0" w:line="240" w:lineRule="auto"/>
      <w:ind w:left="0" w:right="54"/>
      <w:rPr>
        <w:rFonts w:ascii="HPE Simple" w:hAnsi="HPE Simple"/>
        <w:sz w:val="18"/>
      </w:rPr>
    </w:pPr>
    <w:r w:rsidRPr="00C85B08">
      <w:rPr>
        <w:rStyle w:val="CoverDocumentType10ptChar"/>
      </w:rPr>
      <w:t>Reference Architecture</w:t>
    </w:r>
    <w:r>
      <w:rPr>
        <w:rStyle w:val="CoverDocumentType10ptChar"/>
      </w:rPr>
      <w:tab/>
    </w:r>
    <w:r w:rsidRPr="00B3796F">
      <w:rPr>
        <w:rFonts w:ascii="HPE Simple" w:hAnsi="HPE Simple"/>
        <w:sz w:val="18"/>
      </w:rPr>
      <w:t xml:space="preserve">Page </w:t>
    </w:r>
    <w:r w:rsidRPr="00B3796F">
      <w:rPr>
        <w:rFonts w:ascii="HPE Simple" w:hAnsi="HPE Simple"/>
        <w:sz w:val="18"/>
      </w:rPr>
      <w:fldChar w:fldCharType="begin"/>
    </w:r>
    <w:r w:rsidRPr="00B3796F">
      <w:rPr>
        <w:rFonts w:ascii="HPE Simple" w:hAnsi="HPE Simple"/>
        <w:sz w:val="18"/>
      </w:rPr>
      <w:instrText xml:space="preserve"> PAGE   \* MERGEFORMAT </w:instrText>
    </w:r>
    <w:r w:rsidRPr="00B3796F">
      <w:rPr>
        <w:rFonts w:ascii="HPE Simple" w:hAnsi="HPE Simple"/>
        <w:sz w:val="18"/>
      </w:rPr>
      <w:fldChar w:fldCharType="separate"/>
    </w:r>
    <w:r w:rsidR="001D26BE">
      <w:rPr>
        <w:rFonts w:ascii="HPE Simple" w:hAnsi="HPE Simple"/>
        <w:noProof/>
        <w:sz w:val="18"/>
      </w:rPr>
      <w:t>3</w:t>
    </w:r>
    <w:r w:rsidRPr="00B3796F">
      <w:rPr>
        <w:rFonts w:ascii="HPE Simple" w:hAnsi="HPE Simple"/>
        <w:sz w:val="18"/>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97" w14:textId="77777777" w:rsidR="002507BD" w:rsidRDefault="002507BD" w:rsidP="008E412C">
    <w:pPr>
      <w:pStyle w:val="MISCTitleDescriptorinheader11ptLight"/>
    </w:pPr>
    <w:r w:rsidRPr="00793BF0">
      <w:t>Technical white paper</w:t>
    </w:r>
    <w:r w:rsidRPr="00F40566">
      <w:t xml:space="preserve"> Product, solution, or service</w:t>
    </w:r>
  </w:p>
  <w:p w14:paraId="55679A98" w14:textId="77777777" w:rsidR="002507BD" w:rsidRDefault="002507BD"/>
  <w:p w14:paraId="55679A99" w14:textId="77777777" w:rsidR="002507BD" w:rsidRDefault="002507BD"/>
  <w:p w14:paraId="55679A9A" w14:textId="77777777" w:rsidR="002507BD" w:rsidRDefault="002507BD"/>
  <w:p w14:paraId="55679A9B" w14:textId="77777777" w:rsidR="002507BD" w:rsidRDefault="002507BD"/>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79A9C" w14:textId="495E1039" w:rsidR="002507BD" w:rsidRPr="00B3796F" w:rsidRDefault="002507BD" w:rsidP="00EF7C6B">
    <w:pPr>
      <w:pStyle w:val="CoverSubtitle"/>
      <w:tabs>
        <w:tab w:val="right" w:pos="10710"/>
      </w:tabs>
      <w:spacing w:after="0" w:line="240" w:lineRule="auto"/>
      <w:ind w:left="0" w:right="54"/>
      <w:rPr>
        <w:rFonts w:ascii="HPE Simple" w:hAnsi="HPE Simple"/>
        <w:sz w:val="18"/>
      </w:rPr>
    </w:pPr>
    <w:r w:rsidRPr="00C85B08">
      <w:rPr>
        <w:rStyle w:val="CoverDocumentType10ptChar"/>
      </w:rPr>
      <w:t>Reference Architecture</w:t>
    </w:r>
    <w:r>
      <w:rPr>
        <w:rStyle w:val="CoverDocumentType10ptChar"/>
      </w:rPr>
      <w:tab/>
    </w:r>
    <w:r w:rsidRPr="00B3796F">
      <w:rPr>
        <w:rFonts w:ascii="HPE Simple" w:hAnsi="HPE Simple"/>
        <w:sz w:val="18"/>
      </w:rPr>
      <w:t xml:space="preserve">Page </w:t>
    </w:r>
    <w:r w:rsidRPr="00B3796F">
      <w:rPr>
        <w:rFonts w:ascii="HPE Simple" w:hAnsi="HPE Simple"/>
        <w:sz w:val="18"/>
      </w:rPr>
      <w:fldChar w:fldCharType="begin"/>
    </w:r>
    <w:r w:rsidRPr="00B3796F">
      <w:rPr>
        <w:rFonts w:ascii="HPE Simple" w:hAnsi="HPE Simple"/>
        <w:sz w:val="18"/>
      </w:rPr>
      <w:instrText xml:space="preserve"> PAGE   \* MERGEFORMAT </w:instrText>
    </w:r>
    <w:r w:rsidRPr="00B3796F">
      <w:rPr>
        <w:rFonts w:ascii="HPE Simple" w:hAnsi="HPE Simple"/>
        <w:sz w:val="18"/>
      </w:rPr>
      <w:fldChar w:fldCharType="separate"/>
    </w:r>
    <w:r w:rsidR="001D26BE">
      <w:rPr>
        <w:rFonts w:ascii="HPE Simple" w:hAnsi="HPE Simple"/>
        <w:noProof/>
        <w:sz w:val="18"/>
      </w:rPr>
      <w:t>55</w:t>
    </w:r>
    <w:r w:rsidRPr="00B3796F">
      <w:rPr>
        <w:rFonts w:ascii="HPE Simple" w:hAnsi="HPE Simple"/>
        <w:sz w:val="18"/>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F3943B8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56610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8FC2D3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9A40CD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7004C0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854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9869F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2787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9C08EC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33CDC3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A2022D7"/>
    <w:multiLevelType w:val="hybridMultilevel"/>
    <w:tmpl w:val="D06C3994"/>
    <w:lvl w:ilvl="0" w:tplc="DA7A04C2">
      <w:start w:val="1"/>
      <w:numFmt w:val="bullet"/>
      <w:pStyle w:val="BulletLevel2"/>
      <w:lvlText w:val="–"/>
      <w:lvlJc w:val="left"/>
      <w:pPr>
        <w:tabs>
          <w:tab w:val="num" w:pos="374"/>
        </w:tabs>
        <w:ind w:left="374" w:hanging="187"/>
      </w:pPr>
      <w:rPr>
        <w:rFonts w:ascii="MetricHPE Light" w:hAnsi="MetricHPE Light" w:hint="default"/>
        <w:color w:val="auto"/>
        <w:sz w:val="20"/>
      </w:rPr>
    </w:lvl>
    <w:lvl w:ilvl="1" w:tplc="04090003" w:tentative="1">
      <w:start w:val="1"/>
      <w:numFmt w:val="bullet"/>
      <w:lvlText w:val="o"/>
      <w:lvlJc w:val="left"/>
      <w:pPr>
        <w:ind w:left="2188" w:hanging="360"/>
      </w:pPr>
      <w:rPr>
        <w:rFonts w:ascii="Courier New" w:hAnsi="Courier New" w:cs="Courier New" w:hint="default"/>
      </w:rPr>
    </w:lvl>
    <w:lvl w:ilvl="2" w:tplc="04090005" w:tentative="1">
      <w:start w:val="1"/>
      <w:numFmt w:val="bullet"/>
      <w:lvlText w:val=""/>
      <w:lvlJc w:val="left"/>
      <w:pPr>
        <w:ind w:left="2908" w:hanging="360"/>
      </w:pPr>
      <w:rPr>
        <w:rFonts w:ascii="Wingdings" w:hAnsi="Wingdings" w:hint="default"/>
      </w:rPr>
    </w:lvl>
    <w:lvl w:ilvl="3" w:tplc="04090001" w:tentative="1">
      <w:start w:val="1"/>
      <w:numFmt w:val="bullet"/>
      <w:lvlText w:val=""/>
      <w:lvlJc w:val="left"/>
      <w:pPr>
        <w:ind w:left="3628" w:hanging="360"/>
      </w:pPr>
      <w:rPr>
        <w:rFonts w:ascii="Symbol" w:hAnsi="Symbol" w:hint="default"/>
      </w:rPr>
    </w:lvl>
    <w:lvl w:ilvl="4" w:tplc="04090003" w:tentative="1">
      <w:start w:val="1"/>
      <w:numFmt w:val="bullet"/>
      <w:lvlText w:val="o"/>
      <w:lvlJc w:val="left"/>
      <w:pPr>
        <w:ind w:left="4348" w:hanging="360"/>
      </w:pPr>
      <w:rPr>
        <w:rFonts w:ascii="Courier New" w:hAnsi="Courier New" w:cs="Courier New" w:hint="default"/>
      </w:rPr>
    </w:lvl>
    <w:lvl w:ilvl="5" w:tplc="04090005" w:tentative="1">
      <w:start w:val="1"/>
      <w:numFmt w:val="bullet"/>
      <w:lvlText w:val=""/>
      <w:lvlJc w:val="left"/>
      <w:pPr>
        <w:ind w:left="5068" w:hanging="360"/>
      </w:pPr>
      <w:rPr>
        <w:rFonts w:ascii="Wingdings" w:hAnsi="Wingdings" w:hint="default"/>
      </w:rPr>
    </w:lvl>
    <w:lvl w:ilvl="6" w:tplc="04090001" w:tentative="1">
      <w:start w:val="1"/>
      <w:numFmt w:val="bullet"/>
      <w:lvlText w:val=""/>
      <w:lvlJc w:val="left"/>
      <w:pPr>
        <w:ind w:left="5788" w:hanging="360"/>
      </w:pPr>
      <w:rPr>
        <w:rFonts w:ascii="Symbol" w:hAnsi="Symbol" w:hint="default"/>
      </w:rPr>
    </w:lvl>
    <w:lvl w:ilvl="7" w:tplc="04090003" w:tentative="1">
      <w:start w:val="1"/>
      <w:numFmt w:val="bullet"/>
      <w:lvlText w:val="o"/>
      <w:lvlJc w:val="left"/>
      <w:pPr>
        <w:ind w:left="6508" w:hanging="360"/>
      </w:pPr>
      <w:rPr>
        <w:rFonts w:ascii="Courier New" w:hAnsi="Courier New" w:cs="Courier New" w:hint="default"/>
      </w:rPr>
    </w:lvl>
    <w:lvl w:ilvl="8" w:tplc="04090005" w:tentative="1">
      <w:start w:val="1"/>
      <w:numFmt w:val="bullet"/>
      <w:lvlText w:val=""/>
      <w:lvlJc w:val="left"/>
      <w:pPr>
        <w:ind w:left="7228" w:hanging="360"/>
      </w:pPr>
      <w:rPr>
        <w:rFonts w:ascii="Wingdings" w:hAnsi="Wingdings" w:hint="default"/>
      </w:rPr>
    </w:lvl>
  </w:abstractNum>
  <w:abstractNum w:abstractNumId="11" w15:restartNumberingAfterBreak="0">
    <w:nsid w:val="0E8A7DFB"/>
    <w:multiLevelType w:val="hybridMultilevel"/>
    <w:tmpl w:val="9EB29FDA"/>
    <w:lvl w:ilvl="0" w:tplc="F80A5D08">
      <w:numFmt w:val="bullet"/>
      <w:pStyle w:val="TableBullet8pt"/>
      <w:lvlText w:val="•"/>
      <w:lvlJc w:val="left"/>
      <w:pPr>
        <w:ind w:left="360" w:hanging="360"/>
      </w:pPr>
      <w:rPr>
        <w:rFonts w:ascii="MetricHPE Light" w:hAnsi="MetricHPE Light" w:cs="Times New Roman" w:hint="default"/>
        <w:b w:val="0"/>
        <w:i w:val="0"/>
        <w:color w:val="auto"/>
        <w:spacing w:val="0"/>
        <w:w w:val="100"/>
        <w:kern w:val="20"/>
        <w:position w:val="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BD32A7D"/>
    <w:multiLevelType w:val="hybridMultilevel"/>
    <w:tmpl w:val="D402FF54"/>
    <w:lvl w:ilvl="0" w:tplc="EF3A2C82">
      <w:start w:val="1"/>
      <w:numFmt w:val="upperRoman"/>
      <w:pStyle w:val="NumberedList-Level3"/>
      <w:lvlText w:val="%1."/>
      <w:lvlJc w:val="right"/>
      <w:pPr>
        <w:tabs>
          <w:tab w:val="num" w:pos="806"/>
        </w:tabs>
        <w:ind w:left="806" w:hanging="187"/>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3" w15:restartNumberingAfterBreak="0">
    <w:nsid w:val="1DD76F4E"/>
    <w:multiLevelType w:val="hybridMultilevel"/>
    <w:tmpl w:val="7690F386"/>
    <w:lvl w:ilvl="0" w:tplc="0809000F">
      <w:start w:val="1"/>
      <w:numFmt w:val="decimal"/>
      <w:lvlText w:val="%1."/>
      <w:lvlJc w:val="left"/>
    </w:lvl>
    <w:lvl w:ilvl="1" w:tplc="08090019">
      <w:start w:val="1"/>
      <w:numFmt w:val="lowerLetter"/>
      <w:lvlText w:val="%2."/>
      <w:lvlJc w:val="left"/>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D73131B"/>
    <w:multiLevelType w:val="hybridMultilevel"/>
    <w:tmpl w:val="7690F386"/>
    <w:lvl w:ilvl="0" w:tplc="0809000F">
      <w:start w:val="1"/>
      <w:numFmt w:val="decimal"/>
      <w:lvlText w:val="%1."/>
      <w:lvlJc w:val="left"/>
    </w:lvl>
    <w:lvl w:ilvl="1" w:tplc="08090019">
      <w:start w:val="1"/>
      <w:numFmt w:val="lowerLetter"/>
      <w:lvlText w:val="%2."/>
      <w:lvlJc w:val="left"/>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FB71F60"/>
    <w:multiLevelType w:val="multilevel"/>
    <w:tmpl w:val="286AD15E"/>
    <w:lvl w:ilvl="0">
      <w:start w:val="1"/>
      <w:numFmt w:val="bullet"/>
      <w:pStyle w:val="BulletLevel1"/>
      <w:lvlText w:val="•"/>
      <w:lvlJc w:val="left"/>
      <w:pPr>
        <w:ind w:left="360" w:hanging="360"/>
      </w:pPr>
      <w:rPr>
        <w:rFonts w:ascii="MetricHPE Light" w:hAnsi="MetricHPE Light" w:hint="default"/>
        <w:b w:val="0"/>
        <w:i w:val="0"/>
        <w:color w:val="auto"/>
        <w:spacing w:val="0"/>
        <w:w w:val="100"/>
        <w:kern w:val="20"/>
        <w:position w:val="0"/>
        <w:sz w:val="20"/>
      </w:rPr>
    </w:lvl>
    <w:lvl w:ilvl="1">
      <w:start w:val="1"/>
      <w:numFmt w:val="bullet"/>
      <w:lvlText w:val="–"/>
      <w:lvlJc w:val="left"/>
      <w:pPr>
        <w:tabs>
          <w:tab w:val="num" w:pos="374"/>
        </w:tabs>
        <w:ind w:left="374" w:hanging="187"/>
      </w:pPr>
      <w:rPr>
        <w:rFonts w:ascii="HP Simplified Light" w:hAnsi="HP Simplified Light" w:hint="default"/>
      </w:rPr>
    </w:lvl>
    <w:lvl w:ilvl="2">
      <w:start w:val="1"/>
      <w:numFmt w:val="bullet"/>
      <w:lvlText w:val="•"/>
      <w:lvlJc w:val="left"/>
      <w:pPr>
        <w:tabs>
          <w:tab w:val="num" w:pos="562"/>
        </w:tabs>
        <w:ind w:left="562" w:hanging="188"/>
      </w:pPr>
      <w:rPr>
        <w:rFonts w:ascii="HP Simplified" w:hAnsi="HP Simplified" w:hint="default"/>
        <w:color w:val="auto"/>
        <w:sz w:val="16"/>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AEB696C"/>
    <w:multiLevelType w:val="hybridMultilevel"/>
    <w:tmpl w:val="1DB2AD78"/>
    <w:lvl w:ilvl="0" w:tplc="7388BF14">
      <w:start w:val="1"/>
      <w:numFmt w:val="lowerLetter"/>
      <w:pStyle w:val="NumberedList-Level2"/>
      <w:lvlText w:val="%1."/>
      <w:lvlJc w:val="left"/>
      <w:pPr>
        <w:tabs>
          <w:tab w:val="num" w:pos="547"/>
        </w:tabs>
        <w:ind w:left="547" w:hanging="288"/>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3A10FB5"/>
    <w:multiLevelType w:val="multilevel"/>
    <w:tmpl w:val="1B1435D8"/>
    <w:lvl w:ilvl="0">
      <w:start w:val="1"/>
      <w:numFmt w:val="decimal"/>
      <w:pStyle w:val="NumberedList-Level1"/>
      <w:lvlText w:val="%1."/>
      <w:lvlJc w:val="left"/>
      <w:pPr>
        <w:tabs>
          <w:tab w:val="num" w:pos="259"/>
        </w:tabs>
        <w:ind w:left="259" w:hanging="259"/>
      </w:pPr>
      <w:rPr>
        <w:rFonts w:hint="default"/>
        <w:sz w:val="18"/>
      </w:rPr>
    </w:lvl>
    <w:lvl w:ilvl="1">
      <w:start w:val="1"/>
      <w:numFmt w:val="upperLetter"/>
      <w:lvlText w:val="%2."/>
      <w:lvlJc w:val="left"/>
      <w:pPr>
        <w:tabs>
          <w:tab w:val="num" w:pos="2173"/>
        </w:tabs>
        <w:ind w:left="2533" w:hanging="360"/>
      </w:pPr>
      <w:rPr>
        <w:rFonts w:hint="default"/>
      </w:rPr>
    </w:lvl>
    <w:lvl w:ilvl="2">
      <w:start w:val="1"/>
      <w:numFmt w:val="lowerRoman"/>
      <w:lvlText w:val="%3."/>
      <w:lvlJc w:val="left"/>
      <w:pPr>
        <w:tabs>
          <w:tab w:val="num" w:pos="2893"/>
        </w:tabs>
        <w:ind w:left="2893" w:hanging="360"/>
      </w:pPr>
      <w:rPr>
        <w:rFonts w:hint="default"/>
      </w:rPr>
    </w:lvl>
    <w:lvl w:ilvl="3">
      <w:start w:val="1"/>
      <w:numFmt w:val="decimal"/>
      <w:lvlText w:val="%4."/>
      <w:lvlJc w:val="left"/>
      <w:pPr>
        <w:tabs>
          <w:tab w:val="num" w:pos="4693"/>
        </w:tabs>
        <w:ind w:left="4693" w:hanging="360"/>
      </w:pPr>
      <w:rPr>
        <w:rFonts w:hint="default"/>
      </w:rPr>
    </w:lvl>
    <w:lvl w:ilvl="4">
      <w:start w:val="1"/>
      <w:numFmt w:val="lowerLetter"/>
      <w:lvlText w:val="%5."/>
      <w:lvlJc w:val="left"/>
      <w:pPr>
        <w:tabs>
          <w:tab w:val="num" w:pos="5413"/>
        </w:tabs>
        <w:ind w:left="5413" w:hanging="360"/>
      </w:pPr>
      <w:rPr>
        <w:rFonts w:hint="default"/>
      </w:rPr>
    </w:lvl>
    <w:lvl w:ilvl="5">
      <w:start w:val="1"/>
      <w:numFmt w:val="lowerRoman"/>
      <w:lvlText w:val="%6."/>
      <w:lvlJc w:val="right"/>
      <w:pPr>
        <w:tabs>
          <w:tab w:val="num" w:pos="6133"/>
        </w:tabs>
        <w:ind w:left="6133" w:hanging="180"/>
      </w:pPr>
      <w:rPr>
        <w:rFonts w:hint="default"/>
      </w:rPr>
    </w:lvl>
    <w:lvl w:ilvl="6">
      <w:start w:val="1"/>
      <w:numFmt w:val="decimal"/>
      <w:lvlText w:val="%7."/>
      <w:lvlJc w:val="left"/>
      <w:pPr>
        <w:tabs>
          <w:tab w:val="num" w:pos="6853"/>
        </w:tabs>
        <w:ind w:left="6853" w:hanging="360"/>
      </w:pPr>
      <w:rPr>
        <w:rFonts w:hint="default"/>
      </w:rPr>
    </w:lvl>
    <w:lvl w:ilvl="7">
      <w:start w:val="1"/>
      <w:numFmt w:val="lowerLetter"/>
      <w:lvlText w:val="%8."/>
      <w:lvlJc w:val="left"/>
      <w:pPr>
        <w:tabs>
          <w:tab w:val="num" w:pos="7573"/>
        </w:tabs>
        <w:ind w:left="7573" w:hanging="360"/>
      </w:pPr>
      <w:rPr>
        <w:rFonts w:hint="default"/>
      </w:rPr>
    </w:lvl>
    <w:lvl w:ilvl="8">
      <w:start w:val="1"/>
      <w:numFmt w:val="lowerRoman"/>
      <w:lvlText w:val="%9."/>
      <w:lvlJc w:val="right"/>
      <w:pPr>
        <w:tabs>
          <w:tab w:val="num" w:pos="8293"/>
        </w:tabs>
        <w:ind w:left="8293" w:hanging="180"/>
      </w:pPr>
      <w:rPr>
        <w:rFonts w:hint="default"/>
      </w:rPr>
    </w:lvl>
  </w:abstractNum>
  <w:abstractNum w:abstractNumId="18" w15:restartNumberingAfterBreak="0">
    <w:nsid w:val="6A8A7281"/>
    <w:multiLevelType w:val="hybridMultilevel"/>
    <w:tmpl w:val="4280A066"/>
    <w:lvl w:ilvl="0" w:tplc="154A0A96">
      <w:numFmt w:val="bullet"/>
      <w:pStyle w:val="TableEndash8pt"/>
      <w:lvlText w:val="–"/>
      <w:lvlJc w:val="left"/>
      <w:pPr>
        <w:ind w:left="562" w:hanging="360"/>
      </w:pPr>
      <w:rPr>
        <w:rFonts w:ascii="MetricHPE Light" w:hAnsi="MetricHPE Light" w:hint="default"/>
        <w:b w:val="0"/>
        <w:i w:val="0"/>
        <w:color w:val="auto"/>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9A33405"/>
    <w:multiLevelType w:val="hybridMultilevel"/>
    <w:tmpl w:val="E19CC408"/>
    <w:lvl w:ilvl="0" w:tplc="9760BF1A">
      <w:start w:val="1"/>
      <w:numFmt w:val="bullet"/>
      <w:pStyle w:val="BulletLevel3"/>
      <w:lvlText w:val=""/>
      <w:lvlJc w:val="left"/>
      <w:pPr>
        <w:ind w:left="1298" w:hanging="360"/>
      </w:pPr>
      <w:rPr>
        <w:rFonts w:ascii="Wingdings" w:hAnsi="Wingdings" w:hint="default"/>
        <w:sz w:val="20"/>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num w:numId="1">
    <w:abstractNumId w:val="15"/>
  </w:num>
  <w:num w:numId="2">
    <w:abstractNumId w:val="10"/>
  </w:num>
  <w:num w:numId="3">
    <w:abstractNumId w:val="15"/>
  </w:num>
  <w:num w:numId="4">
    <w:abstractNumId w:val="10"/>
  </w:num>
  <w:num w:numId="5">
    <w:abstractNumId w:val="19"/>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7"/>
  </w:num>
  <w:num w:numId="17">
    <w:abstractNumId w:val="16"/>
  </w:num>
  <w:num w:numId="18">
    <w:abstractNumId w:val="12"/>
  </w:num>
  <w:num w:numId="19">
    <w:abstractNumId w:val="11"/>
  </w:num>
  <w:num w:numId="20">
    <w:abstractNumId w:val="18"/>
  </w:num>
  <w:num w:numId="21">
    <w:abstractNumId w:val="13"/>
  </w:num>
  <w:num w:numId="22">
    <w:abstractNumId w:val="14"/>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displayBackgroundShape/>
  <w:hideSpellingErrors/>
  <w:hideGrammaticalErrors/>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90"/>
  <w:drawingGridVerticalSpacing w:val="1829"/>
  <w:displayHorizontalDrawingGridEvery w:val="2"/>
  <w:noPunctuationKerning/>
  <w:characterSpacingControl w:val="doNotCompress"/>
  <w:hdrShapeDefaults>
    <o:shapedefaults v:ext="edit" spidmax="2049" style="mso-position-horizontal-relative:page;mso-position-vertical-relative:page" fill="f" fillcolor="white">
      <v:fill color="white" on="f"/>
      <o:colormru v:ext="edit" colors="#c22a52,#bb0013,#ff6306,#ffb200,#74b800,#74b81b,#093678,#f05332"/>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AD1"/>
    <w:rsid w:val="000009A0"/>
    <w:rsid w:val="00000AA1"/>
    <w:rsid w:val="00000CD5"/>
    <w:rsid w:val="00001924"/>
    <w:rsid w:val="000019A8"/>
    <w:rsid w:val="00002B7B"/>
    <w:rsid w:val="000031AD"/>
    <w:rsid w:val="00003C83"/>
    <w:rsid w:val="00006885"/>
    <w:rsid w:val="000101A8"/>
    <w:rsid w:val="0001026E"/>
    <w:rsid w:val="000103AE"/>
    <w:rsid w:val="00010CB3"/>
    <w:rsid w:val="00012748"/>
    <w:rsid w:val="00012F28"/>
    <w:rsid w:val="0001368B"/>
    <w:rsid w:val="00014208"/>
    <w:rsid w:val="00014FF9"/>
    <w:rsid w:val="00015EF5"/>
    <w:rsid w:val="0001689B"/>
    <w:rsid w:val="00016FEB"/>
    <w:rsid w:val="00017D27"/>
    <w:rsid w:val="00017E34"/>
    <w:rsid w:val="000204E4"/>
    <w:rsid w:val="00021114"/>
    <w:rsid w:val="00021399"/>
    <w:rsid w:val="0002155D"/>
    <w:rsid w:val="00021623"/>
    <w:rsid w:val="00021665"/>
    <w:rsid w:val="000220ED"/>
    <w:rsid w:val="00022B19"/>
    <w:rsid w:val="0002325F"/>
    <w:rsid w:val="000246CF"/>
    <w:rsid w:val="00024F72"/>
    <w:rsid w:val="0002595E"/>
    <w:rsid w:val="00025A25"/>
    <w:rsid w:val="00026767"/>
    <w:rsid w:val="00026B02"/>
    <w:rsid w:val="000273A2"/>
    <w:rsid w:val="000273E8"/>
    <w:rsid w:val="00027C79"/>
    <w:rsid w:val="00027F04"/>
    <w:rsid w:val="000301D9"/>
    <w:rsid w:val="00030F77"/>
    <w:rsid w:val="00033E37"/>
    <w:rsid w:val="00033F4A"/>
    <w:rsid w:val="000342C4"/>
    <w:rsid w:val="00034630"/>
    <w:rsid w:val="00035ECF"/>
    <w:rsid w:val="00036BFD"/>
    <w:rsid w:val="00037FC8"/>
    <w:rsid w:val="00040CA5"/>
    <w:rsid w:val="00041069"/>
    <w:rsid w:val="00041A1C"/>
    <w:rsid w:val="00041B38"/>
    <w:rsid w:val="00041DA4"/>
    <w:rsid w:val="000421A1"/>
    <w:rsid w:val="00042EC5"/>
    <w:rsid w:val="0004331B"/>
    <w:rsid w:val="000437D2"/>
    <w:rsid w:val="0004466F"/>
    <w:rsid w:val="00044FA4"/>
    <w:rsid w:val="00045200"/>
    <w:rsid w:val="00045262"/>
    <w:rsid w:val="00045494"/>
    <w:rsid w:val="0004584B"/>
    <w:rsid w:val="00046502"/>
    <w:rsid w:val="00046BC9"/>
    <w:rsid w:val="00046BE7"/>
    <w:rsid w:val="00047841"/>
    <w:rsid w:val="00047858"/>
    <w:rsid w:val="00047C01"/>
    <w:rsid w:val="00047D3E"/>
    <w:rsid w:val="0005022F"/>
    <w:rsid w:val="000504C8"/>
    <w:rsid w:val="00051DD2"/>
    <w:rsid w:val="000527B2"/>
    <w:rsid w:val="00052ED1"/>
    <w:rsid w:val="00053765"/>
    <w:rsid w:val="00053B10"/>
    <w:rsid w:val="00054FFF"/>
    <w:rsid w:val="00055B9E"/>
    <w:rsid w:val="000561A7"/>
    <w:rsid w:val="00056946"/>
    <w:rsid w:val="00056BDF"/>
    <w:rsid w:val="00056D05"/>
    <w:rsid w:val="000570F2"/>
    <w:rsid w:val="000573B6"/>
    <w:rsid w:val="00057A1C"/>
    <w:rsid w:val="00057DF8"/>
    <w:rsid w:val="0006032E"/>
    <w:rsid w:val="000612F3"/>
    <w:rsid w:val="00061502"/>
    <w:rsid w:val="0006191D"/>
    <w:rsid w:val="00061C4E"/>
    <w:rsid w:val="00061DA3"/>
    <w:rsid w:val="00062DDD"/>
    <w:rsid w:val="000630D4"/>
    <w:rsid w:val="0006361C"/>
    <w:rsid w:val="000642C8"/>
    <w:rsid w:val="000651A6"/>
    <w:rsid w:val="000652E5"/>
    <w:rsid w:val="00065A88"/>
    <w:rsid w:val="0006695C"/>
    <w:rsid w:val="00066FB5"/>
    <w:rsid w:val="00066FEA"/>
    <w:rsid w:val="00067000"/>
    <w:rsid w:val="000677A7"/>
    <w:rsid w:val="00070AB9"/>
    <w:rsid w:val="00070D91"/>
    <w:rsid w:val="00071C65"/>
    <w:rsid w:val="0007226F"/>
    <w:rsid w:val="00072908"/>
    <w:rsid w:val="000734E2"/>
    <w:rsid w:val="0007521A"/>
    <w:rsid w:val="0007531D"/>
    <w:rsid w:val="000757C4"/>
    <w:rsid w:val="00075847"/>
    <w:rsid w:val="00075D89"/>
    <w:rsid w:val="00076663"/>
    <w:rsid w:val="00077B5B"/>
    <w:rsid w:val="00080100"/>
    <w:rsid w:val="000804C6"/>
    <w:rsid w:val="00081580"/>
    <w:rsid w:val="0008233D"/>
    <w:rsid w:val="00082A6E"/>
    <w:rsid w:val="00083C14"/>
    <w:rsid w:val="00084647"/>
    <w:rsid w:val="000850F4"/>
    <w:rsid w:val="0008580D"/>
    <w:rsid w:val="000866E0"/>
    <w:rsid w:val="00086FE4"/>
    <w:rsid w:val="00090822"/>
    <w:rsid w:val="00091085"/>
    <w:rsid w:val="000910EA"/>
    <w:rsid w:val="000917EF"/>
    <w:rsid w:val="00091D63"/>
    <w:rsid w:val="000934B5"/>
    <w:rsid w:val="0009375A"/>
    <w:rsid w:val="00093A94"/>
    <w:rsid w:val="00094769"/>
    <w:rsid w:val="000951AF"/>
    <w:rsid w:val="000952BD"/>
    <w:rsid w:val="00095D88"/>
    <w:rsid w:val="00096FC1"/>
    <w:rsid w:val="000977CE"/>
    <w:rsid w:val="00097D9D"/>
    <w:rsid w:val="00097F69"/>
    <w:rsid w:val="000A034E"/>
    <w:rsid w:val="000A0A3E"/>
    <w:rsid w:val="000A1405"/>
    <w:rsid w:val="000A2632"/>
    <w:rsid w:val="000A281F"/>
    <w:rsid w:val="000A2F3F"/>
    <w:rsid w:val="000A3A12"/>
    <w:rsid w:val="000A3B00"/>
    <w:rsid w:val="000A3C81"/>
    <w:rsid w:val="000A3D55"/>
    <w:rsid w:val="000A51CA"/>
    <w:rsid w:val="000A51F0"/>
    <w:rsid w:val="000A5567"/>
    <w:rsid w:val="000A5848"/>
    <w:rsid w:val="000A62E2"/>
    <w:rsid w:val="000A64A3"/>
    <w:rsid w:val="000A6D17"/>
    <w:rsid w:val="000A6EC2"/>
    <w:rsid w:val="000A70A9"/>
    <w:rsid w:val="000A735D"/>
    <w:rsid w:val="000A7789"/>
    <w:rsid w:val="000B0B1B"/>
    <w:rsid w:val="000B19F2"/>
    <w:rsid w:val="000B1C42"/>
    <w:rsid w:val="000B21C5"/>
    <w:rsid w:val="000B2407"/>
    <w:rsid w:val="000B24F7"/>
    <w:rsid w:val="000B33EA"/>
    <w:rsid w:val="000B36C8"/>
    <w:rsid w:val="000B3EB0"/>
    <w:rsid w:val="000B3ED4"/>
    <w:rsid w:val="000B3EFB"/>
    <w:rsid w:val="000B5CC1"/>
    <w:rsid w:val="000B5E6B"/>
    <w:rsid w:val="000B62BD"/>
    <w:rsid w:val="000B6BF2"/>
    <w:rsid w:val="000B79F6"/>
    <w:rsid w:val="000B7BE5"/>
    <w:rsid w:val="000B7E8C"/>
    <w:rsid w:val="000B7EBB"/>
    <w:rsid w:val="000C002E"/>
    <w:rsid w:val="000C04E0"/>
    <w:rsid w:val="000C04E5"/>
    <w:rsid w:val="000C1054"/>
    <w:rsid w:val="000C15E2"/>
    <w:rsid w:val="000C22C4"/>
    <w:rsid w:val="000C33A1"/>
    <w:rsid w:val="000C3C35"/>
    <w:rsid w:val="000C443E"/>
    <w:rsid w:val="000C47F0"/>
    <w:rsid w:val="000C48ED"/>
    <w:rsid w:val="000C4C80"/>
    <w:rsid w:val="000C52F2"/>
    <w:rsid w:val="000C54B9"/>
    <w:rsid w:val="000C5A4A"/>
    <w:rsid w:val="000C5B77"/>
    <w:rsid w:val="000C66B3"/>
    <w:rsid w:val="000C698D"/>
    <w:rsid w:val="000C6F90"/>
    <w:rsid w:val="000C778A"/>
    <w:rsid w:val="000D0DC4"/>
    <w:rsid w:val="000D2162"/>
    <w:rsid w:val="000D289F"/>
    <w:rsid w:val="000D296A"/>
    <w:rsid w:val="000D3424"/>
    <w:rsid w:val="000D3458"/>
    <w:rsid w:val="000D4200"/>
    <w:rsid w:val="000D461A"/>
    <w:rsid w:val="000D4944"/>
    <w:rsid w:val="000D5CAE"/>
    <w:rsid w:val="000D6140"/>
    <w:rsid w:val="000D6650"/>
    <w:rsid w:val="000D74B7"/>
    <w:rsid w:val="000D7888"/>
    <w:rsid w:val="000E0CFA"/>
    <w:rsid w:val="000E0EE7"/>
    <w:rsid w:val="000E1B0A"/>
    <w:rsid w:val="000E2470"/>
    <w:rsid w:val="000E2BAC"/>
    <w:rsid w:val="000E3305"/>
    <w:rsid w:val="000E3BFA"/>
    <w:rsid w:val="000E3DF2"/>
    <w:rsid w:val="000E442E"/>
    <w:rsid w:val="000E45F7"/>
    <w:rsid w:val="000E4A8E"/>
    <w:rsid w:val="000E4EA9"/>
    <w:rsid w:val="000E5186"/>
    <w:rsid w:val="000E51A3"/>
    <w:rsid w:val="000E5251"/>
    <w:rsid w:val="000E5331"/>
    <w:rsid w:val="000E6A61"/>
    <w:rsid w:val="000E7EAA"/>
    <w:rsid w:val="000F0B5D"/>
    <w:rsid w:val="000F0DD0"/>
    <w:rsid w:val="000F1379"/>
    <w:rsid w:val="000F178A"/>
    <w:rsid w:val="000F1A36"/>
    <w:rsid w:val="000F1D34"/>
    <w:rsid w:val="000F1DB9"/>
    <w:rsid w:val="000F2C7C"/>
    <w:rsid w:val="000F400F"/>
    <w:rsid w:val="000F43E4"/>
    <w:rsid w:val="000F483F"/>
    <w:rsid w:val="000F5D99"/>
    <w:rsid w:val="000F5FF7"/>
    <w:rsid w:val="000F6303"/>
    <w:rsid w:val="000F67DA"/>
    <w:rsid w:val="000F6F83"/>
    <w:rsid w:val="000F7174"/>
    <w:rsid w:val="000F7D79"/>
    <w:rsid w:val="000F7FBF"/>
    <w:rsid w:val="001006EA"/>
    <w:rsid w:val="00100803"/>
    <w:rsid w:val="00101560"/>
    <w:rsid w:val="00101A25"/>
    <w:rsid w:val="00101B99"/>
    <w:rsid w:val="001034EB"/>
    <w:rsid w:val="00103E16"/>
    <w:rsid w:val="00104C26"/>
    <w:rsid w:val="00104E3D"/>
    <w:rsid w:val="0010545E"/>
    <w:rsid w:val="00105591"/>
    <w:rsid w:val="00106466"/>
    <w:rsid w:val="0010655D"/>
    <w:rsid w:val="001066F2"/>
    <w:rsid w:val="00106891"/>
    <w:rsid w:val="0010778E"/>
    <w:rsid w:val="00110102"/>
    <w:rsid w:val="0011043F"/>
    <w:rsid w:val="00110968"/>
    <w:rsid w:val="0011206F"/>
    <w:rsid w:val="001125D1"/>
    <w:rsid w:val="00112732"/>
    <w:rsid w:val="00112EDA"/>
    <w:rsid w:val="001132C9"/>
    <w:rsid w:val="00113A57"/>
    <w:rsid w:val="00113AE5"/>
    <w:rsid w:val="00113DE9"/>
    <w:rsid w:val="001140BE"/>
    <w:rsid w:val="00114996"/>
    <w:rsid w:val="00114AA7"/>
    <w:rsid w:val="00114B9B"/>
    <w:rsid w:val="00115040"/>
    <w:rsid w:val="00115398"/>
    <w:rsid w:val="001153C7"/>
    <w:rsid w:val="00117107"/>
    <w:rsid w:val="0011738F"/>
    <w:rsid w:val="001173F9"/>
    <w:rsid w:val="0011796D"/>
    <w:rsid w:val="00120734"/>
    <w:rsid w:val="00120763"/>
    <w:rsid w:val="001207CA"/>
    <w:rsid w:val="0012171C"/>
    <w:rsid w:val="00121C7B"/>
    <w:rsid w:val="00122006"/>
    <w:rsid w:val="00122120"/>
    <w:rsid w:val="0012247A"/>
    <w:rsid w:val="001226C3"/>
    <w:rsid w:val="00122935"/>
    <w:rsid w:val="00122B6C"/>
    <w:rsid w:val="00122DAF"/>
    <w:rsid w:val="001231D1"/>
    <w:rsid w:val="00123A1C"/>
    <w:rsid w:val="00123D93"/>
    <w:rsid w:val="0012432A"/>
    <w:rsid w:val="00124EBB"/>
    <w:rsid w:val="0012679A"/>
    <w:rsid w:val="00126DF8"/>
    <w:rsid w:val="00126E76"/>
    <w:rsid w:val="00127542"/>
    <w:rsid w:val="00130786"/>
    <w:rsid w:val="00130840"/>
    <w:rsid w:val="00130A8A"/>
    <w:rsid w:val="00131DFE"/>
    <w:rsid w:val="0013208E"/>
    <w:rsid w:val="00132EC4"/>
    <w:rsid w:val="00133C99"/>
    <w:rsid w:val="00134426"/>
    <w:rsid w:val="001354EE"/>
    <w:rsid w:val="00135517"/>
    <w:rsid w:val="00136505"/>
    <w:rsid w:val="00136DBD"/>
    <w:rsid w:val="00136EC8"/>
    <w:rsid w:val="00137772"/>
    <w:rsid w:val="00140843"/>
    <w:rsid w:val="001408DA"/>
    <w:rsid w:val="00141E87"/>
    <w:rsid w:val="001425DA"/>
    <w:rsid w:val="001439DF"/>
    <w:rsid w:val="00144630"/>
    <w:rsid w:val="0014488A"/>
    <w:rsid w:val="00144C20"/>
    <w:rsid w:val="00145373"/>
    <w:rsid w:val="00145487"/>
    <w:rsid w:val="001472D2"/>
    <w:rsid w:val="001506D3"/>
    <w:rsid w:val="00151F9C"/>
    <w:rsid w:val="001523C2"/>
    <w:rsid w:val="0015242C"/>
    <w:rsid w:val="00153141"/>
    <w:rsid w:val="001534E1"/>
    <w:rsid w:val="00154417"/>
    <w:rsid w:val="0015492F"/>
    <w:rsid w:val="001552AA"/>
    <w:rsid w:val="00155D0B"/>
    <w:rsid w:val="00155FA8"/>
    <w:rsid w:val="00156179"/>
    <w:rsid w:val="00156B87"/>
    <w:rsid w:val="00160139"/>
    <w:rsid w:val="00160326"/>
    <w:rsid w:val="00161464"/>
    <w:rsid w:val="001614D5"/>
    <w:rsid w:val="0016214F"/>
    <w:rsid w:val="00162FA7"/>
    <w:rsid w:val="00163C6D"/>
    <w:rsid w:val="00164541"/>
    <w:rsid w:val="00165AAB"/>
    <w:rsid w:val="00165E53"/>
    <w:rsid w:val="0016657A"/>
    <w:rsid w:val="00167CB7"/>
    <w:rsid w:val="00167EC2"/>
    <w:rsid w:val="00170CE8"/>
    <w:rsid w:val="00170F69"/>
    <w:rsid w:val="00170F8E"/>
    <w:rsid w:val="0017103F"/>
    <w:rsid w:val="0017139E"/>
    <w:rsid w:val="001722B1"/>
    <w:rsid w:val="00172605"/>
    <w:rsid w:val="001737E7"/>
    <w:rsid w:val="00174BD9"/>
    <w:rsid w:val="00174D0A"/>
    <w:rsid w:val="00175FE1"/>
    <w:rsid w:val="00176EB1"/>
    <w:rsid w:val="001774BC"/>
    <w:rsid w:val="001778A5"/>
    <w:rsid w:val="00177D92"/>
    <w:rsid w:val="00180387"/>
    <w:rsid w:val="001803AB"/>
    <w:rsid w:val="001804D5"/>
    <w:rsid w:val="00180574"/>
    <w:rsid w:val="001808BA"/>
    <w:rsid w:val="00180B3C"/>
    <w:rsid w:val="00180CC2"/>
    <w:rsid w:val="0018107B"/>
    <w:rsid w:val="00181297"/>
    <w:rsid w:val="00182402"/>
    <w:rsid w:val="0018256B"/>
    <w:rsid w:val="00182907"/>
    <w:rsid w:val="0018307A"/>
    <w:rsid w:val="00185A3D"/>
    <w:rsid w:val="00185B1C"/>
    <w:rsid w:val="00185E6F"/>
    <w:rsid w:val="00186BCA"/>
    <w:rsid w:val="001872C9"/>
    <w:rsid w:val="00187A84"/>
    <w:rsid w:val="00187EFF"/>
    <w:rsid w:val="001902D1"/>
    <w:rsid w:val="001902EB"/>
    <w:rsid w:val="0019088A"/>
    <w:rsid w:val="00190BCC"/>
    <w:rsid w:val="00190DD0"/>
    <w:rsid w:val="00191AD8"/>
    <w:rsid w:val="00191BEE"/>
    <w:rsid w:val="00192E55"/>
    <w:rsid w:val="00193432"/>
    <w:rsid w:val="00194042"/>
    <w:rsid w:val="001954F7"/>
    <w:rsid w:val="00195A25"/>
    <w:rsid w:val="00195A69"/>
    <w:rsid w:val="00196813"/>
    <w:rsid w:val="0019722B"/>
    <w:rsid w:val="001974F1"/>
    <w:rsid w:val="00197637"/>
    <w:rsid w:val="0019766C"/>
    <w:rsid w:val="00197DD8"/>
    <w:rsid w:val="001A059B"/>
    <w:rsid w:val="001A0D73"/>
    <w:rsid w:val="001A119B"/>
    <w:rsid w:val="001A12C3"/>
    <w:rsid w:val="001A1F89"/>
    <w:rsid w:val="001A2404"/>
    <w:rsid w:val="001A2F09"/>
    <w:rsid w:val="001A41AA"/>
    <w:rsid w:val="001A5299"/>
    <w:rsid w:val="001A531A"/>
    <w:rsid w:val="001A617E"/>
    <w:rsid w:val="001A665D"/>
    <w:rsid w:val="001A679B"/>
    <w:rsid w:val="001A6BF4"/>
    <w:rsid w:val="001A7686"/>
    <w:rsid w:val="001A7852"/>
    <w:rsid w:val="001A79D8"/>
    <w:rsid w:val="001A7E42"/>
    <w:rsid w:val="001A7E65"/>
    <w:rsid w:val="001B06C4"/>
    <w:rsid w:val="001B0757"/>
    <w:rsid w:val="001B0C51"/>
    <w:rsid w:val="001B0F78"/>
    <w:rsid w:val="001B1559"/>
    <w:rsid w:val="001B2153"/>
    <w:rsid w:val="001B2609"/>
    <w:rsid w:val="001B3C47"/>
    <w:rsid w:val="001B4A1E"/>
    <w:rsid w:val="001B4B29"/>
    <w:rsid w:val="001B552A"/>
    <w:rsid w:val="001B5E92"/>
    <w:rsid w:val="001B5FAF"/>
    <w:rsid w:val="001B6116"/>
    <w:rsid w:val="001B6213"/>
    <w:rsid w:val="001B63F0"/>
    <w:rsid w:val="001B726F"/>
    <w:rsid w:val="001B729F"/>
    <w:rsid w:val="001B7EAE"/>
    <w:rsid w:val="001C0224"/>
    <w:rsid w:val="001C03C5"/>
    <w:rsid w:val="001C0FCE"/>
    <w:rsid w:val="001C103C"/>
    <w:rsid w:val="001C11F4"/>
    <w:rsid w:val="001C1943"/>
    <w:rsid w:val="001C1A4E"/>
    <w:rsid w:val="001C1C82"/>
    <w:rsid w:val="001C333D"/>
    <w:rsid w:val="001C419E"/>
    <w:rsid w:val="001C4B3A"/>
    <w:rsid w:val="001C4BE8"/>
    <w:rsid w:val="001D0079"/>
    <w:rsid w:val="001D03C4"/>
    <w:rsid w:val="001D0F45"/>
    <w:rsid w:val="001D1B62"/>
    <w:rsid w:val="001D1EDA"/>
    <w:rsid w:val="001D2475"/>
    <w:rsid w:val="001D25A4"/>
    <w:rsid w:val="001D25C0"/>
    <w:rsid w:val="001D26BE"/>
    <w:rsid w:val="001D31D8"/>
    <w:rsid w:val="001D3C6C"/>
    <w:rsid w:val="001D531A"/>
    <w:rsid w:val="001D544B"/>
    <w:rsid w:val="001D5B84"/>
    <w:rsid w:val="001D5EF8"/>
    <w:rsid w:val="001D6453"/>
    <w:rsid w:val="001D6675"/>
    <w:rsid w:val="001D74D0"/>
    <w:rsid w:val="001D7EAF"/>
    <w:rsid w:val="001E002D"/>
    <w:rsid w:val="001E04BF"/>
    <w:rsid w:val="001E0724"/>
    <w:rsid w:val="001E072A"/>
    <w:rsid w:val="001E0902"/>
    <w:rsid w:val="001E1419"/>
    <w:rsid w:val="001E1FE2"/>
    <w:rsid w:val="001E24DC"/>
    <w:rsid w:val="001E2C1F"/>
    <w:rsid w:val="001E3707"/>
    <w:rsid w:val="001E3C4A"/>
    <w:rsid w:val="001E4709"/>
    <w:rsid w:val="001E49E1"/>
    <w:rsid w:val="001E6108"/>
    <w:rsid w:val="001E6203"/>
    <w:rsid w:val="001E70B9"/>
    <w:rsid w:val="001E792B"/>
    <w:rsid w:val="001E7B51"/>
    <w:rsid w:val="001F129C"/>
    <w:rsid w:val="001F1839"/>
    <w:rsid w:val="001F1E24"/>
    <w:rsid w:val="001F1ED8"/>
    <w:rsid w:val="001F23E5"/>
    <w:rsid w:val="001F328C"/>
    <w:rsid w:val="001F3628"/>
    <w:rsid w:val="001F3C57"/>
    <w:rsid w:val="001F42E2"/>
    <w:rsid w:val="001F4A28"/>
    <w:rsid w:val="001F6E90"/>
    <w:rsid w:val="001F6FA4"/>
    <w:rsid w:val="001F7381"/>
    <w:rsid w:val="0020123C"/>
    <w:rsid w:val="00201522"/>
    <w:rsid w:val="002015DA"/>
    <w:rsid w:val="00201D66"/>
    <w:rsid w:val="00203CB7"/>
    <w:rsid w:val="00204668"/>
    <w:rsid w:val="00204DF4"/>
    <w:rsid w:val="00205318"/>
    <w:rsid w:val="00207D4B"/>
    <w:rsid w:val="002102CE"/>
    <w:rsid w:val="00211031"/>
    <w:rsid w:val="002113A1"/>
    <w:rsid w:val="00211FEB"/>
    <w:rsid w:val="0021251D"/>
    <w:rsid w:val="00212534"/>
    <w:rsid w:val="00213640"/>
    <w:rsid w:val="002145CD"/>
    <w:rsid w:val="00214650"/>
    <w:rsid w:val="002148E4"/>
    <w:rsid w:val="00215732"/>
    <w:rsid w:val="00215F5A"/>
    <w:rsid w:val="00216182"/>
    <w:rsid w:val="002162CC"/>
    <w:rsid w:val="0021666E"/>
    <w:rsid w:val="002169C4"/>
    <w:rsid w:val="00216CB2"/>
    <w:rsid w:val="00216DA1"/>
    <w:rsid w:val="002203B1"/>
    <w:rsid w:val="002204B3"/>
    <w:rsid w:val="00221F0F"/>
    <w:rsid w:val="002233EC"/>
    <w:rsid w:val="00224225"/>
    <w:rsid w:val="002244D1"/>
    <w:rsid w:val="00224761"/>
    <w:rsid w:val="00225119"/>
    <w:rsid w:val="00225157"/>
    <w:rsid w:val="002259C3"/>
    <w:rsid w:val="002260E2"/>
    <w:rsid w:val="002272D8"/>
    <w:rsid w:val="002279BD"/>
    <w:rsid w:val="002279C4"/>
    <w:rsid w:val="00227D61"/>
    <w:rsid w:val="002302B1"/>
    <w:rsid w:val="002308C2"/>
    <w:rsid w:val="0023125A"/>
    <w:rsid w:val="0023217C"/>
    <w:rsid w:val="002324D5"/>
    <w:rsid w:val="002328A8"/>
    <w:rsid w:val="00232B1C"/>
    <w:rsid w:val="00232E53"/>
    <w:rsid w:val="002337CE"/>
    <w:rsid w:val="00233EF3"/>
    <w:rsid w:val="00235D75"/>
    <w:rsid w:val="00235F29"/>
    <w:rsid w:val="002372BF"/>
    <w:rsid w:val="0023774F"/>
    <w:rsid w:val="00241930"/>
    <w:rsid w:val="00242563"/>
    <w:rsid w:val="00242632"/>
    <w:rsid w:val="00242B50"/>
    <w:rsid w:val="00243177"/>
    <w:rsid w:val="002433BD"/>
    <w:rsid w:val="00244565"/>
    <w:rsid w:val="0024480C"/>
    <w:rsid w:val="00244900"/>
    <w:rsid w:val="00244D7E"/>
    <w:rsid w:val="00245062"/>
    <w:rsid w:val="002458EF"/>
    <w:rsid w:val="00245964"/>
    <w:rsid w:val="00246049"/>
    <w:rsid w:val="00246ADF"/>
    <w:rsid w:val="002470EA"/>
    <w:rsid w:val="0024772B"/>
    <w:rsid w:val="002478DC"/>
    <w:rsid w:val="00247DAF"/>
    <w:rsid w:val="00247DD1"/>
    <w:rsid w:val="00247F93"/>
    <w:rsid w:val="00250137"/>
    <w:rsid w:val="002507BD"/>
    <w:rsid w:val="002508BA"/>
    <w:rsid w:val="00251881"/>
    <w:rsid w:val="002522A4"/>
    <w:rsid w:val="002533B8"/>
    <w:rsid w:val="002536A6"/>
    <w:rsid w:val="00253A15"/>
    <w:rsid w:val="0025464B"/>
    <w:rsid w:val="002548CE"/>
    <w:rsid w:val="00254CC6"/>
    <w:rsid w:val="0025649F"/>
    <w:rsid w:val="00256677"/>
    <w:rsid w:val="002566A3"/>
    <w:rsid w:val="00256E3B"/>
    <w:rsid w:val="00257C61"/>
    <w:rsid w:val="002611EC"/>
    <w:rsid w:val="0026226E"/>
    <w:rsid w:val="00262896"/>
    <w:rsid w:val="00262DB4"/>
    <w:rsid w:val="00262F77"/>
    <w:rsid w:val="00263991"/>
    <w:rsid w:val="0026537E"/>
    <w:rsid w:val="00265710"/>
    <w:rsid w:val="002662A8"/>
    <w:rsid w:val="00266623"/>
    <w:rsid w:val="002669E2"/>
    <w:rsid w:val="00267334"/>
    <w:rsid w:val="002706B7"/>
    <w:rsid w:val="00270966"/>
    <w:rsid w:val="00271126"/>
    <w:rsid w:val="00271B8D"/>
    <w:rsid w:val="00271D7A"/>
    <w:rsid w:val="00271F29"/>
    <w:rsid w:val="0027248B"/>
    <w:rsid w:val="00272D42"/>
    <w:rsid w:val="00273000"/>
    <w:rsid w:val="0027333B"/>
    <w:rsid w:val="0027335D"/>
    <w:rsid w:val="00273862"/>
    <w:rsid w:val="00273EB4"/>
    <w:rsid w:val="002748C6"/>
    <w:rsid w:val="00274C7B"/>
    <w:rsid w:val="00275511"/>
    <w:rsid w:val="00276749"/>
    <w:rsid w:val="002768BC"/>
    <w:rsid w:val="0027691C"/>
    <w:rsid w:val="00277637"/>
    <w:rsid w:val="00277B12"/>
    <w:rsid w:val="00280081"/>
    <w:rsid w:val="00280A53"/>
    <w:rsid w:val="00281747"/>
    <w:rsid w:val="00282394"/>
    <w:rsid w:val="00282546"/>
    <w:rsid w:val="00282D9E"/>
    <w:rsid w:val="00283533"/>
    <w:rsid w:val="002836D2"/>
    <w:rsid w:val="00283B6D"/>
    <w:rsid w:val="00283D5C"/>
    <w:rsid w:val="00283DBE"/>
    <w:rsid w:val="00284311"/>
    <w:rsid w:val="002851A4"/>
    <w:rsid w:val="002854E9"/>
    <w:rsid w:val="00285861"/>
    <w:rsid w:val="00285E02"/>
    <w:rsid w:val="00285EB9"/>
    <w:rsid w:val="00290D5E"/>
    <w:rsid w:val="00291FEA"/>
    <w:rsid w:val="00292090"/>
    <w:rsid w:val="00292C5C"/>
    <w:rsid w:val="00293DB5"/>
    <w:rsid w:val="0029457C"/>
    <w:rsid w:val="00296202"/>
    <w:rsid w:val="00296C5F"/>
    <w:rsid w:val="002977DF"/>
    <w:rsid w:val="002979F0"/>
    <w:rsid w:val="00297B32"/>
    <w:rsid w:val="00297BFD"/>
    <w:rsid w:val="002A1495"/>
    <w:rsid w:val="002A15F3"/>
    <w:rsid w:val="002A29C1"/>
    <w:rsid w:val="002A2C43"/>
    <w:rsid w:val="002A3676"/>
    <w:rsid w:val="002A4AF0"/>
    <w:rsid w:val="002A4F2F"/>
    <w:rsid w:val="002A56DA"/>
    <w:rsid w:val="002A7303"/>
    <w:rsid w:val="002B119B"/>
    <w:rsid w:val="002B1587"/>
    <w:rsid w:val="002B2205"/>
    <w:rsid w:val="002B290E"/>
    <w:rsid w:val="002B30C8"/>
    <w:rsid w:val="002B3328"/>
    <w:rsid w:val="002B33CC"/>
    <w:rsid w:val="002B493D"/>
    <w:rsid w:val="002B54BA"/>
    <w:rsid w:val="002B5AE6"/>
    <w:rsid w:val="002B620B"/>
    <w:rsid w:val="002B6CBE"/>
    <w:rsid w:val="002B7183"/>
    <w:rsid w:val="002B7B5F"/>
    <w:rsid w:val="002B7D54"/>
    <w:rsid w:val="002C04A3"/>
    <w:rsid w:val="002C0951"/>
    <w:rsid w:val="002C0B62"/>
    <w:rsid w:val="002C0C71"/>
    <w:rsid w:val="002C20E9"/>
    <w:rsid w:val="002C297B"/>
    <w:rsid w:val="002C29E8"/>
    <w:rsid w:val="002C2C3D"/>
    <w:rsid w:val="002C30D1"/>
    <w:rsid w:val="002C3343"/>
    <w:rsid w:val="002C43F1"/>
    <w:rsid w:val="002C4B64"/>
    <w:rsid w:val="002C4D3B"/>
    <w:rsid w:val="002C55BA"/>
    <w:rsid w:val="002C5D47"/>
    <w:rsid w:val="002C6ABD"/>
    <w:rsid w:val="002C6C92"/>
    <w:rsid w:val="002C6EAC"/>
    <w:rsid w:val="002C74C6"/>
    <w:rsid w:val="002C7709"/>
    <w:rsid w:val="002C788B"/>
    <w:rsid w:val="002C79E0"/>
    <w:rsid w:val="002C7E51"/>
    <w:rsid w:val="002C7E8C"/>
    <w:rsid w:val="002D0518"/>
    <w:rsid w:val="002D0DE5"/>
    <w:rsid w:val="002D25B3"/>
    <w:rsid w:val="002D2E20"/>
    <w:rsid w:val="002D34BD"/>
    <w:rsid w:val="002D359C"/>
    <w:rsid w:val="002D3C73"/>
    <w:rsid w:val="002D404D"/>
    <w:rsid w:val="002D4672"/>
    <w:rsid w:val="002D4BFE"/>
    <w:rsid w:val="002D5A55"/>
    <w:rsid w:val="002D5FAC"/>
    <w:rsid w:val="002D5FF5"/>
    <w:rsid w:val="002D60B1"/>
    <w:rsid w:val="002D79CA"/>
    <w:rsid w:val="002D7CD6"/>
    <w:rsid w:val="002D7ED9"/>
    <w:rsid w:val="002E0BA6"/>
    <w:rsid w:val="002E179B"/>
    <w:rsid w:val="002E2543"/>
    <w:rsid w:val="002E2B65"/>
    <w:rsid w:val="002E3664"/>
    <w:rsid w:val="002E3B12"/>
    <w:rsid w:val="002E653F"/>
    <w:rsid w:val="002E662E"/>
    <w:rsid w:val="002E6A4A"/>
    <w:rsid w:val="002E6CC5"/>
    <w:rsid w:val="002E7374"/>
    <w:rsid w:val="002E762B"/>
    <w:rsid w:val="002E7A10"/>
    <w:rsid w:val="002F01F3"/>
    <w:rsid w:val="002F097D"/>
    <w:rsid w:val="002F0FD9"/>
    <w:rsid w:val="002F180C"/>
    <w:rsid w:val="002F2DF4"/>
    <w:rsid w:val="002F3384"/>
    <w:rsid w:val="002F4A6A"/>
    <w:rsid w:val="002F4E22"/>
    <w:rsid w:val="002F5393"/>
    <w:rsid w:val="002F5E8F"/>
    <w:rsid w:val="002F616B"/>
    <w:rsid w:val="002F66B6"/>
    <w:rsid w:val="002F6EEB"/>
    <w:rsid w:val="002F7298"/>
    <w:rsid w:val="002F7D05"/>
    <w:rsid w:val="002F7D6E"/>
    <w:rsid w:val="00300EB6"/>
    <w:rsid w:val="00300EDA"/>
    <w:rsid w:val="003010D1"/>
    <w:rsid w:val="00301761"/>
    <w:rsid w:val="00303092"/>
    <w:rsid w:val="00303672"/>
    <w:rsid w:val="003038FA"/>
    <w:rsid w:val="00303F43"/>
    <w:rsid w:val="0030647C"/>
    <w:rsid w:val="003069D0"/>
    <w:rsid w:val="00306F83"/>
    <w:rsid w:val="00307269"/>
    <w:rsid w:val="003075FA"/>
    <w:rsid w:val="00310F14"/>
    <w:rsid w:val="00313A17"/>
    <w:rsid w:val="00313D3B"/>
    <w:rsid w:val="003143BF"/>
    <w:rsid w:val="0031540E"/>
    <w:rsid w:val="00315881"/>
    <w:rsid w:val="0031593B"/>
    <w:rsid w:val="00315EC8"/>
    <w:rsid w:val="00316AE2"/>
    <w:rsid w:val="00316F57"/>
    <w:rsid w:val="00316FAA"/>
    <w:rsid w:val="0032049C"/>
    <w:rsid w:val="0032050C"/>
    <w:rsid w:val="00320C5B"/>
    <w:rsid w:val="00321F02"/>
    <w:rsid w:val="00321F12"/>
    <w:rsid w:val="0032240D"/>
    <w:rsid w:val="003225C7"/>
    <w:rsid w:val="003226B1"/>
    <w:rsid w:val="00324AEA"/>
    <w:rsid w:val="00326770"/>
    <w:rsid w:val="003272F8"/>
    <w:rsid w:val="00327879"/>
    <w:rsid w:val="00327A00"/>
    <w:rsid w:val="003301E2"/>
    <w:rsid w:val="003313E5"/>
    <w:rsid w:val="0033155C"/>
    <w:rsid w:val="0033174A"/>
    <w:rsid w:val="00332331"/>
    <w:rsid w:val="003325D8"/>
    <w:rsid w:val="00332A7F"/>
    <w:rsid w:val="00333780"/>
    <w:rsid w:val="00333FBA"/>
    <w:rsid w:val="00334E1E"/>
    <w:rsid w:val="00335202"/>
    <w:rsid w:val="003358E8"/>
    <w:rsid w:val="00335DBD"/>
    <w:rsid w:val="00336530"/>
    <w:rsid w:val="00341AD1"/>
    <w:rsid w:val="00341E99"/>
    <w:rsid w:val="00342808"/>
    <w:rsid w:val="00342D01"/>
    <w:rsid w:val="00342D21"/>
    <w:rsid w:val="00343436"/>
    <w:rsid w:val="0034345B"/>
    <w:rsid w:val="00344383"/>
    <w:rsid w:val="003444C5"/>
    <w:rsid w:val="003446B6"/>
    <w:rsid w:val="00344708"/>
    <w:rsid w:val="003448D7"/>
    <w:rsid w:val="00345420"/>
    <w:rsid w:val="00345470"/>
    <w:rsid w:val="00345733"/>
    <w:rsid w:val="00345CA7"/>
    <w:rsid w:val="00346146"/>
    <w:rsid w:val="00347171"/>
    <w:rsid w:val="00347838"/>
    <w:rsid w:val="003478D1"/>
    <w:rsid w:val="00347984"/>
    <w:rsid w:val="00350CBF"/>
    <w:rsid w:val="003513C9"/>
    <w:rsid w:val="00351448"/>
    <w:rsid w:val="00352A54"/>
    <w:rsid w:val="0035359F"/>
    <w:rsid w:val="0035362A"/>
    <w:rsid w:val="0035390B"/>
    <w:rsid w:val="0035425D"/>
    <w:rsid w:val="00354BDA"/>
    <w:rsid w:val="00354E45"/>
    <w:rsid w:val="00354FDE"/>
    <w:rsid w:val="00355028"/>
    <w:rsid w:val="003571C9"/>
    <w:rsid w:val="003602F4"/>
    <w:rsid w:val="003605C6"/>
    <w:rsid w:val="003606FC"/>
    <w:rsid w:val="00361852"/>
    <w:rsid w:val="00361C27"/>
    <w:rsid w:val="00363D9C"/>
    <w:rsid w:val="0036403E"/>
    <w:rsid w:val="0036456C"/>
    <w:rsid w:val="0036491C"/>
    <w:rsid w:val="003649F6"/>
    <w:rsid w:val="00365237"/>
    <w:rsid w:val="00365E41"/>
    <w:rsid w:val="00365F60"/>
    <w:rsid w:val="00366735"/>
    <w:rsid w:val="00367018"/>
    <w:rsid w:val="003674F3"/>
    <w:rsid w:val="00367665"/>
    <w:rsid w:val="00372777"/>
    <w:rsid w:val="00372B3E"/>
    <w:rsid w:val="00372C15"/>
    <w:rsid w:val="0037305E"/>
    <w:rsid w:val="00373597"/>
    <w:rsid w:val="003737D6"/>
    <w:rsid w:val="003739A4"/>
    <w:rsid w:val="0037400B"/>
    <w:rsid w:val="00374A80"/>
    <w:rsid w:val="00374B63"/>
    <w:rsid w:val="00374D81"/>
    <w:rsid w:val="003750AF"/>
    <w:rsid w:val="00375A75"/>
    <w:rsid w:val="00377975"/>
    <w:rsid w:val="003779BE"/>
    <w:rsid w:val="00377B37"/>
    <w:rsid w:val="0038037E"/>
    <w:rsid w:val="003808F3"/>
    <w:rsid w:val="00380BF6"/>
    <w:rsid w:val="00381A6D"/>
    <w:rsid w:val="00382B88"/>
    <w:rsid w:val="00382E1A"/>
    <w:rsid w:val="0038376D"/>
    <w:rsid w:val="003837F8"/>
    <w:rsid w:val="00383B1E"/>
    <w:rsid w:val="00383C75"/>
    <w:rsid w:val="00384113"/>
    <w:rsid w:val="00384225"/>
    <w:rsid w:val="003844BE"/>
    <w:rsid w:val="0038489E"/>
    <w:rsid w:val="00384B1C"/>
    <w:rsid w:val="00385BE4"/>
    <w:rsid w:val="00385DC4"/>
    <w:rsid w:val="00385E8E"/>
    <w:rsid w:val="00385EDC"/>
    <w:rsid w:val="0038713B"/>
    <w:rsid w:val="0038772D"/>
    <w:rsid w:val="003877DE"/>
    <w:rsid w:val="003879DA"/>
    <w:rsid w:val="00387B7A"/>
    <w:rsid w:val="00387CDE"/>
    <w:rsid w:val="003901F6"/>
    <w:rsid w:val="00390D61"/>
    <w:rsid w:val="0039127E"/>
    <w:rsid w:val="00391DCD"/>
    <w:rsid w:val="003921E0"/>
    <w:rsid w:val="0039286A"/>
    <w:rsid w:val="00392925"/>
    <w:rsid w:val="00393A28"/>
    <w:rsid w:val="00393E2F"/>
    <w:rsid w:val="00394507"/>
    <w:rsid w:val="0039475C"/>
    <w:rsid w:val="00394876"/>
    <w:rsid w:val="00395203"/>
    <w:rsid w:val="00395864"/>
    <w:rsid w:val="003961BA"/>
    <w:rsid w:val="0039665B"/>
    <w:rsid w:val="003967C2"/>
    <w:rsid w:val="00396FE0"/>
    <w:rsid w:val="0039713E"/>
    <w:rsid w:val="00397E58"/>
    <w:rsid w:val="003A06EF"/>
    <w:rsid w:val="003A0963"/>
    <w:rsid w:val="003A0CEE"/>
    <w:rsid w:val="003A13AC"/>
    <w:rsid w:val="003A2A3E"/>
    <w:rsid w:val="003A396E"/>
    <w:rsid w:val="003A480C"/>
    <w:rsid w:val="003A5063"/>
    <w:rsid w:val="003A5455"/>
    <w:rsid w:val="003A5A49"/>
    <w:rsid w:val="003A5EB8"/>
    <w:rsid w:val="003A6B75"/>
    <w:rsid w:val="003A707F"/>
    <w:rsid w:val="003B0938"/>
    <w:rsid w:val="003B188D"/>
    <w:rsid w:val="003B1A8A"/>
    <w:rsid w:val="003B2446"/>
    <w:rsid w:val="003B2B5F"/>
    <w:rsid w:val="003B2E99"/>
    <w:rsid w:val="003B3E2E"/>
    <w:rsid w:val="003B407E"/>
    <w:rsid w:val="003B514A"/>
    <w:rsid w:val="003B647C"/>
    <w:rsid w:val="003B668C"/>
    <w:rsid w:val="003B7536"/>
    <w:rsid w:val="003B7D51"/>
    <w:rsid w:val="003C134D"/>
    <w:rsid w:val="003C13C6"/>
    <w:rsid w:val="003C15C8"/>
    <w:rsid w:val="003C16B9"/>
    <w:rsid w:val="003C1AE2"/>
    <w:rsid w:val="003C26CF"/>
    <w:rsid w:val="003C2AF7"/>
    <w:rsid w:val="003C3653"/>
    <w:rsid w:val="003C49EC"/>
    <w:rsid w:val="003C4A37"/>
    <w:rsid w:val="003C4D6A"/>
    <w:rsid w:val="003C4FA4"/>
    <w:rsid w:val="003C5509"/>
    <w:rsid w:val="003C5D86"/>
    <w:rsid w:val="003C7A0C"/>
    <w:rsid w:val="003D0344"/>
    <w:rsid w:val="003D0700"/>
    <w:rsid w:val="003D105C"/>
    <w:rsid w:val="003D111A"/>
    <w:rsid w:val="003D11EF"/>
    <w:rsid w:val="003D1578"/>
    <w:rsid w:val="003D2904"/>
    <w:rsid w:val="003D2C32"/>
    <w:rsid w:val="003D31A2"/>
    <w:rsid w:val="003D3520"/>
    <w:rsid w:val="003D4391"/>
    <w:rsid w:val="003D58BC"/>
    <w:rsid w:val="003D6EAA"/>
    <w:rsid w:val="003D72D9"/>
    <w:rsid w:val="003D7BB0"/>
    <w:rsid w:val="003D7C1B"/>
    <w:rsid w:val="003E1DA6"/>
    <w:rsid w:val="003E26C0"/>
    <w:rsid w:val="003E2725"/>
    <w:rsid w:val="003E4908"/>
    <w:rsid w:val="003E5846"/>
    <w:rsid w:val="003E6041"/>
    <w:rsid w:val="003E6913"/>
    <w:rsid w:val="003E6938"/>
    <w:rsid w:val="003F0C4B"/>
    <w:rsid w:val="003F0C9C"/>
    <w:rsid w:val="003F1192"/>
    <w:rsid w:val="003F1627"/>
    <w:rsid w:val="003F2BCF"/>
    <w:rsid w:val="003F30FC"/>
    <w:rsid w:val="003F3C3A"/>
    <w:rsid w:val="003F4D74"/>
    <w:rsid w:val="003F5320"/>
    <w:rsid w:val="003F57D1"/>
    <w:rsid w:val="003F5C3D"/>
    <w:rsid w:val="003F65C3"/>
    <w:rsid w:val="003F660E"/>
    <w:rsid w:val="003F696C"/>
    <w:rsid w:val="003F6A51"/>
    <w:rsid w:val="003F758B"/>
    <w:rsid w:val="0040017E"/>
    <w:rsid w:val="0040096E"/>
    <w:rsid w:val="0040139C"/>
    <w:rsid w:val="004018E7"/>
    <w:rsid w:val="00401E83"/>
    <w:rsid w:val="00402322"/>
    <w:rsid w:val="0040234F"/>
    <w:rsid w:val="0040240E"/>
    <w:rsid w:val="004026E0"/>
    <w:rsid w:val="004027EB"/>
    <w:rsid w:val="004032ED"/>
    <w:rsid w:val="004036ED"/>
    <w:rsid w:val="00403E8F"/>
    <w:rsid w:val="00404AE8"/>
    <w:rsid w:val="004057B2"/>
    <w:rsid w:val="004057CF"/>
    <w:rsid w:val="00405ADA"/>
    <w:rsid w:val="00406534"/>
    <w:rsid w:val="00407C15"/>
    <w:rsid w:val="004100B2"/>
    <w:rsid w:val="00410175"/>
    <w:rsid w:val="004107EE"/>
    <w:rsid w:val="0041124A"/>
    <w:rsid w:val="00411D27"/>
    <w:rsid w:val="00412257"/>
    <w:rsid w:val="00412689"/>
    <w:rsid w:val="0041289F"/>
    <w:rsid w:val="004129D4"/>
    <w:rsid w:val="004130FE"/>
    <w:rsid w:val="00413117"/>
    <w:rsid w:val="00413730"/>
    <w:rsid w:val="00413A8F"/>
    <w:rsid w:val="004148DE"/>
    <w:rsid w:val="0041540B"/>
    <w:rsid w:val="004158FE"/>
    <w:rsid w:val="00415933"/>
    <w:rsid w:val="00415F17"/>
    <w:rsid w:val="004162DE"/>
    <w:rsid w:val="00417059"/>
    <w:rsid w:val="00417CFE"/>
    <w:rsid w:val="0042066A"/>
    <w:rsid w:val="00420B36"/>
    <w:rsid w:val="00420BB2"/>
    <w:rsid w:val="004212C8"/>
    <w:rsid w:val="004214A8"/>
    <w:rsid w:val="00421FDE"/>
    <w:rsid w:val="0042257F"/>
    <w:rsid w:val="00422745"/>
    <w:rsid w:val="00423317"/>
    <w:rsid w:val="00423B44"/>
    <w:rsid w:val="00424359"/>
    <w:rsid w:val="00424534"/>
    <w:rsid w:val="00424D62"/>
    <w:rsid w:val="00424F3D"/>
    <w:rsid w:val="0042572C"/>
    <w:rsid w:val="0042798D"/>
    <w:rsid w:val="00427E49"/>
    <w:rsid w:val="00430153"/>
    <w:rsid w:val="004311D5"/>
    <w:rsid w:val="004324C1"/>
    <w:rsid w:val="004330CB"/>
    <w:rsid w:val="00433248"/>
    <w:rsid w:val="00433B3C"/>
    <w:rsid w:val="004348C4"/>
    <w:rsid w:val="00434B11"/>
    <w:rsid w:val="00436552"/>
    <w:rsid w:val="0043668C"/>
    <w:rsid w:val="004371F8"/>
    <w:rsid w:val="00437676"/>
    <w:rsid w:val="0043767A"/>
    <w:rsid w:val="00440242"/>
    <w:rsid w:val="00441B18"/>
    <w:rsid w:val="00441C8E"/>
    <w:rsid w:val="00441CE0"/>
    <w:rsid w:val="00442774"/>
    <w:rsid w:val="00442D73"/>
    <w:rsid w:val="0044376A"/>
    <w:rsid w:val="0044402D"/>
    <w:rsid w:val="0044448F"/>
    <w:rsid w:val="0044517E"/>
    <w:rsid w:val="00445CAC"/>
    <w:rsid w:val="004463F8"/>
    <w:rsid w:val="00446570"/>
    <w:rsid w:val="00446A9C"/>
    <w:rsid w:val="004473E6"/>
    <w:rsid w:val="00450959"/>
    <w:rsid w:val="00450D05"/>
    <w:rsid w:val="00450DD7"/>
    <w:rsid w:val="00450EBC"/>
    <w:rsid w:val="0045280F"/>
    <w:rsid w:val="00452D3D"/>
    <w:rsid w:val="00452F9A"/>
    <w:rsid w:val="004535EF"/>
    <w:rsid w:val="004541D2"/>
    <w:rsid w:val="0045436E"/>
    <w:rsid w:val="0045446B"/>
    <w:rsid w:val="00454617"/>
    <w:rsid w:val="004546E1"/>
    <w:rsid w:val="00454943"/>
    <w:rsid w:val="00455561"/>
    <w:rsid w:val="00455897"/>
    <w:rsid w:val="00456CDB"/>
    <w:rsid w:val="00456D0B"/>
    <w:rsid w:val="0045708B"/>
    <w:rsid w:val="00457E69"/>
    <w:rsid w:val="0046084E"/>
    <w:rsid w:val="00460E65"/>
    <w:rsid w:val="0046175E"/>
    <w:rsid w:val="00461947"/>
    <w:rsid w:val="00462035"/>
    <w:rsid w:val="0046267D"/>
    <w:rsid w:val="0046325C"/>
    <w:rsid w:val="00463283"/>
    <w:rsid w:val="004634C6"/>
    <w:rsid w:val="0046352B"/>
    <w:rsid w:val="00463F2E"/>
    <w:rsid w:val="00463F8C"/>
    <w:rsid w:val="004646C7"/>
    <w:rsid w:val="004646F9"/>
    <w:rsid w:val="004648EF"/>
    <w:rsid w:val="004649E3"/>
    <w:rsid w:val="00465428"/>
    <w:rsid w:val="00465591"/>
    <w:rsid w:val="00465A9A"/>
    <w:rsid w:val="00466341"/>
    <w:rsid w:val="00466C91"/>
    <w:rsid w:val="004676D2"/>
    <w:rsid w:val="004677BC"/>
    <w:rsid w:val="00470380"/>
    <w:rsid w:val="00471629"/>
    <w:rsid w:val="00471C57"/>
    <w:rsid w:val="00471EDD"/>
    <w:rsid w:val="00472490"/>
    <w:rsid w:val="00472884"/>
    <w:rsid w:val="004738E9"/>
    <w:rsid w:val="0047450B"/>
    <w:rsid w:val="00475883"/>
    <w:rsid w:val="00476A80"/>
    <w:rsid w:val="004776F2"/>
    <w:rsid w:val="00477F20"/>
    <w:rsid w:val="004804D2"/>
    <w:rsid w:val="0048141D"/>
    <w:rsid w:val="00482E73"/>
    <w:rsid w:val="00483536"/>
    <w:rsid w:val="00484093"/>
    <w:rsid w:val="004853E9"/>
    <w:rsid w:val="00485A43"/>
    <w:rsid w:val="00485EA5"/>
    <w:rsid w:val="00486452"/>
    <w:rsid w:val="0048690C"/>
    <w:rsid w:val="00487D64"/>
    <w:rsid w:val="0049037B"/>
    <w:rsid w:val="004905DC"/>
    <w:rsid w:val="004908D6"/>
    <w:rsid w:val="004909C1"/>
    <w:rsid w:val="0049356F"/>
    <w:rsid w:val="00493B3F"/>
    <w:rsid w:val="00493E00"/>
    <w:rsid w:val="004942BB"/>
    <w:rsid w:val="004959F6"/>
    <w:rsid w:val="0049634B"/>
    <w:rsid w:val="00497191"/>
    <w:rsid w:val="004972BB"/>
    <w:rsid w:val="00497314"/>
    <w:rsid w:val="00497B5F"/>
    <w:rsid w:val="00497BFA"/>
    <w:rsid w:val="00497FB4"/>
    <w:rsid w:val="004A09B3"/>
    <w:rsid w:val="004A186E"/>
    <w:rsid w:val="004A2530"/>
    <w:rsid w:val="004A294A"/>
    <w:rsid w:val="004A4062"/>
    <w:rsid w:val="004A416E"/>
    <w:rsid w:val="004A42A1"/>
    <w:rsid w:val="004A4C30"/>
    <w:rsid w:val="004A51B2"/>
    <w:rsid w:val="004A56F4"/>
    <w:rsid w:val="004A5DCC"/>
    <w:rsid w:val="004A6222"/>
    <w:rsid w:val="004A6613"/>
    <w:rsid w:val="004A71E7"/>
    <w:rsid w:val="004B0BB1"/>
    <w:rsid w:val="004B0EFD"/>
    <w:rsid w:val="004B109F"/>
    <w:rsid w:val="004B177B"/>
    <w:rsid w:val="004B1B49"/>
    <w:rsid w:val="004B280F"/>
    <w:rsid w:val="004B2C4E"/>
    <w:rsid w:val="004B356A"/>
    <w:rsid w:val="004B3BEB"/>
    <w:rsid w:val="004B5C6B"/>
    <w:rsid w:val="004B6508"/>
    <w:rsid w:val="004B6EA5"/>
    <w:rsid w:val="004B7058"/>
    <w:rsid w:val="004B7073"/>
    <w:rsid w:val="004B7569"/>
    <w:rsid w:val="004B780E"/>
    <w:rsid w:val="004C012E"/>
    <w:rsid w:val="004C02FC"/>
    <w:rsid w:val="004C0E73"/>
    <w:rsid w:val="004C141E"/>
    <w:rsid w:val="004C14BF"/>
    <w:rsid w:val="004C3E5F"/>
    <w:rsid w:val="004C3E9E"/>
    <w:rsid w:val="004C4063"/>
    <w:rsid w:val="004C4126"/>
    <w:rsid w:val="004C55F9"/>
    <w:rsid w:val="004C5B90"/>
    <w:rsid w:val="004C611B"/>
    <w:rsid w:val="004C644B"/>
    <w:rsid w:val="004C6E5B"/>
    <w:rsid w:val="004C7120"/>
    <w:rsid w:val="004C767E"/>
    <w:rsid w:val="004C7683"/>
    <w:rsid w:val="004C7F3A"/>
    <w:rsid w:val="004D1420"/>
    <w:rsid w:val="004D1654"/>
    <w:rsid w:val="004D1BB7"/>
    <w:rsid w:val="004D23DA"/>
    <w:rsid w:val="004D3D76"/>
    <w:rsid w:val="004D4669"/>
    <w:rsid w:val="004D4868"/>
    <w:rsid w:val="004D52D4"/>
    <w:rsid w:val="004D57B0"/>
    <w:rsid w:val="004D58DF"/>
    <w:rsid w:val="004D5FD6"/>
    <w:rsid w:val="004D6153"/>
    <w:rsid w:val="004D667B"/>
    <w:rsid w:val="004D71DB"/>
    <w:rsid w:val="004D7253"/>
    <w:rsid w:val="004D73F0"/>
    <w:rsid w:val="004D7447"/>
    <w:rsid w:val="004D76E5"/>
    <w:rsid w:val="004D7D43"/>
    <w:rsid w:val="004E06AB"/>
    <w:rsid w:val="004E1163"/>
    <w:rsid w:val="004E1325"/>
    <w:rsid w:val="004E15FA"/>
    <w:rsid w:val="004E37F0"/>
    <w:rsid w:val="004E3CFC"/>
    <w:rsid w:val="004E443D"/>
    <w:rsid w:val="004E44FB"/>
    <w:rsid w:val="004E4CD9"/>
    <w:rsid w:val="004E5288"/>
    <w:rsid w:val="004E637C"/>
    <w:rsid w:val="004E6424"/>
    <w:rsid w:val="004E64A8"/>
    <w:rsid w:val="004E670E"/>
    <w:rsid w:val="004F0083"/>
    <w:rsid w:val="004F0B3A"/>
    <w:rsid w:val="004F0C2D"/>
    <w:rsid w:val="004F0F54"/>
    <w:rsid w:val="004F1366"/>
    <w:rsid w:val="004F2939"/>
    <w:rsid w:val="004F2E20"/>
    <w:rsid w:val="004F32C7"/>
    <w:rsid w:val="004F3450"/>
    <w:rsid w:val="004F4241"/>
    <w:rsid w:val="004F4725"/>
    <w:rsid w:val="004F4979"/>
    <w:rsid w:val="004F4EBF"/>
    <w:rsid w:val="004F52AD"/>
    <w:rsid w:val="004F5930"/>
    <w:rsid w:val="004F5C2F"/>
    <w:rsid w:val="004F6AA9"/>
    <w:rsid w:val="004F74AE"/>
    <w:rsid w:val="00501F50"/>
    <w:rsid w:val="005024F7"/>
    <w:rsid w:val="005025A6"/>
    <w:rsid w:val="00502927"/>
    <w:rsid w:val="00502A86"/>
    <w:rsid w:val="0050391D"/>
    <w:rsid w:val="00503C6D"/>
    <w:rsid w:val="00503CA2"/>
    <w:rsid w:val="00504DEB"/>
    <w:rsid w:val="00505E35"/>
    <w:rsid w:val="00505F67"/>
    <w:rsid w:val="005060D4"/>
    <w:rsid w:val="005064AD"/>
    <w:rsid w:val="00506FBE"/>
    <w:rsid w:val="00507DB7"/>
    <w:rsid w:val="00510E2D"/>
    <w:rsid w:val="00510F20"/>
    <w:rsid w:val="00510FBA"/>
    <w:rsid w:val="0051136E"/>
    <w:rsid w:val="00512D59"/>
    <w:rsid w:val="005136BE"/>
    <w:rsid w:val="0051394E"/>
    <w:rsid w:val="005139C3"/>
    <w:rsid w:val="00515857"/>
    <w:rsid w:val="00515BC2"/>
    <w:rsid w:val="00517BDB"/>
    <w:rsid w:val="00520376"/>
    <w:rsid w:val="0052094B"/>
    <w:rsid w:val="00520C17"/>
    <w:rsid w:val="00520E37"/>
    <w:rsid w:val="00521C6D"/>
    <w:rsid w:val="00523601"/>
    <w:rsid w:val="0052390C"/>
    <w:rsid w:val="00523E10"/>
    <w:rsid w:val="0052402F"/>
    <w:rsid w:val="00524169"/>
    <w:rsid w:val="00524C6B"/>
    <w:rsid w:val="005252E5"/>
    <w:rsid w:val="00525868"/>
    <w:rsid w:val="00525C12"/>
    <w:rsid w:val="00526626"/>
    <w:rsid w:val="00526884"/>
    <w:rsid w:val="00527019"/>
    <w:rsid w:val="0052731A"/>
    <w:rsid w:val="005273E5"/>
    <w:rsid w:val="00527F8D"/>
    <w:rsid w:val="00530A35"/>
    <w:rsid w:val="00531355"/>
    <w:rsid w:val="0053153F"/>
    <w:rsid w:val="005317E0"/>
    <w:rsid w:val="00532020"/>
    <w:rsid w:val="00532935"/>
    <w:rsid w:val="00533A46"/>
    <w:rsid w:val="00533BB8"/>
    <w:rsid w:val="00534B41"/>
    <w:rsid w:val="005358AB"/>
    <w:rsid w:val="00535BDA"/>
    <w:rsid w:val="00536060"/>
    <w:rsid w:val="00536517"/>
    <w:rsid w:val="00536C03"/>
    <w:rsid w:val="00537522"/>
    <w:rsid w:val="00537684"/>
    <w:rsid w:val="00537B47"/>
    <w:rsid w:val="00537F09"/>
    <w:rsid w:val="00540D83"/>
    <w:rsid w:val="005418EE"/>
    <w:rsid w:val="00542198"/>
    <w:rsid w:val="00542FD5"/>
    <w:rsid w:val="00543774"/>
    <w:rsid w:val="00544387"/>
    <w:rsid w:val="00544637"/>
    <w:rsid w:val="00544658"/>
    <w:rsid w:val="005446F4"/>
    <w:rsid w:val="00545EA2"/>
    <w:rsid w:val="00546045"/>
    <w:rsid w:val="00546504"/>
    <w:rsid w:val="00546740"/>
    <w:rsid w:val="005467DE"/>
    <w:rsid w:val="00547255"/>
    <w:rsid w:val="005508EB"/>
    <w:rsid w:val="00550BBD"/>
    <w:rsid w:val="00550E24"/>
    <w:rsid w:val="005515AC"/>
    <w:rsid w:val="0055236C"/>
    <w:rsid w:val="005527A2"/>
    <w:rsid w:val="005529F4"/>
    <w:rsid w:val="00552A43"/>
    <w:rsid w:val="00553994"/>
    <w:rsid w:val="00553AA7"/>
    <w:rsid w:val="00554817"/>
    <w:rsid w:val="00554C5A"/>
    <w:rsid w:val="00554E16"/>
    <w:rsid w:val="0055523D"/>
    <w:rsid w:val="00556B62"/>
    <w:rsid w:val="0055725F"/>
    <w:rsid w:val="005602DA"/>
    <w:rsid w:val="00560AB5"/>
    <w:rsid w:val="00560B60"/>
    <w:rsid w:val="0056182A"/>
    <w:rsid w:val="00561960"/>
    <w:rsid w:val="005638AF"/>
    <w:rsid w:val="005645A5"/>
    <w:rsid w:val="005649A6"/>
    <w:rsid w:val="0056540F"/>
    <w:rsid w:val="005655C5"/>
    <w:rsid w:val="00565CB2"/>
    <w:rsid w:val="00566208"/>
    <w:rsid w:val="00566ADC"/>
    <w:rsid w:val="00566DA6"/>
    <w:rsid w:val="005671E5"/>
    <w:rsid w:val="005677DE"/>
    <w:rsid w:val="005704A7"/>
    <w:rsid w:val="00570A33"/>
    <w:rsid w:val="00570B8A"/>
    <w:rsid w:val="00571037"/>
    <w:rsid w:val="00571049"/>
    <w:rsid w:val="00571AE5"/>
    <w:rsid w:val="0057269A"/>
    <w:rsid w:val="00572717"/>
    <w:rsid w:val="00572C92"/>
    <w:rsid w:val="00573D94"/>
    <w:rsid w:val="005747F0"/>
    <w:rsid w:val="00574C1C"/>
    <w:rsid w:val="005758E1"/>
    <w:rsid w:val="005768AE"/>
    <w:rsid w:val="00577D4B"/>
    <w:rsid w:val="00580207"/>
    <w:rsid w:val="00580966"/>
    <w:rsid w:val="00581AD8"/>
    <w:rsid w:val="00581E43"/>
    <w:rsid w:val="00582BE8"/>
    <w:rsid w:val="00582F68"/>
    <w:rsid w:val="00583759"/>
    <w:rsid w:val="0058381A"/>
    <w:rsid w:val="00583CB3"/>
    <w:rsid w:val="005850A9"/>
    <w:rsid w:val="00585498"/>
    <w:rsid w:val="005857BB"/>
    <w:rsid w:val="00585CFE"/>
    <w:rsid w:val="005867CA"/>
    <w:rsid w:val="005867E8"/>
    <w:rsid w:val="005871C0"/>
    <w:rsid w:val="0059020A"/>
    <w:rsid w:val="00590729"/>
    <w:rsid w:val="005913DE"/>
    <w:rsid w:val="005922F6"/>
    <w:rsid w:val="005937C8"/>
    <w:rsid w:val="00593F19"/>
    <w:rsid w:val="005940E0"/>
    <w:rsid w:val="005941BC"/>
    <w:rsid w:val="0059437E"/>
    <w:rsid w:val="005946BF"/>
    <w:rsid w:val="005949CE"/>
    <w:rsid w:val="005954AF"/>
    <w:rsid w:val="00595FCC"/>
    <w:rsid w:val="0059664F"/>
    <w:rsid w:val="00596669"/>
    <w:rsid w:val="00596720"/>
    <w:rsid w:val="00596ED0"/>
    <w:rsid w:val="00597092"/>
    <w:rsid w:val="005A00E4"/>
    <w:rsid w:val="005A0F28"/>
    <w:rsid w:val="005A128C"/>
    <w:rsid w:val="005A13CB"/>
    <w:rsid w:val="005A13CE"/>
    <w:rsid w:val="005A1609"/>
    <w:rsid w:val="005A1A60"/>
    <w:rsid w:val="005A1FB4"/>
    <w:rsid w:val="005A2C6D"/>
    <w:rsid w:val="005A3C3A"/>
    <w:rsid w:val="005A440C"/>
    <w:rsid w:val="005A4482"/>
    <w:rsid w:val="005A4B18"/>
    <w:rsid w:val="005A4FBF"/>
    <w:rsid w:val="005A5430"/>
    <w:rsid w:val="005A57F8"/>
    <w:rsid w:val="005A5DFA"/>
    <w:rsid w:val="005A6D31"/>
    <w:rsid w:val="005A736A"/>
    <w:rsid w:val="005A7794"/>
    <w:rsid w:val="005A7B02"/>
    <w:rsid w:val="005A7B77"/>
    <w:rsid w:val="005B050B"/>
    <w:rsid w:val="005B10B9"/>
    <w:rsid w:val="005B2C71"/>
    <w:rsid w:val="005B44F5"/>
    <w:rsid w:val="005B5A08"/>
    <w:rsid w:val="005B76FA"/>
    <w:rsid w:val="005C012F"/>
    <w:rsid w:val="005C02E3"/>
    <w:rsid w:val="005C04E9"/>
    <w:rsid w:val="005C05A3"/>
    <w:rsid w:val="005C0A5D"/>
    <w:rsid w:val="005C0C74"/>
    <w:rsid w:val="005C0EB7"/>
    <w:rsid w:val="005C1033"/>
    <w:rsid w:val="005C1E77"/>
    <w:rsid w:val="005C1EE6"/>
    <w:rsid w:val="005C23DC"/>
    <w:rsid w:val="005C346E"/>
    <w:rsid w:val="005C3819"/>
    <w:rsid w:val="005C3BB6"/>
    <w:rsid w:val="005C53BA"/>
    <w:rsid w:val="005C59E5"/>
    <w:rsid w:val="005C6254"/>
    <w:rsid w:val="005C6401"/>
    <w:rsid w:val="005C6811"/>
    <w:rsid w:val="005C6984"/>
    <w:rsid w:val="005C7865"/>
    <w:rsid w:val="005D084B"/>
    <w:rsid w:val="005D1D2F"/>
    <w:rsid w:val="005D44B5"/>
    <w:rsid w:val="005D589B"/>
    <w:rsid w:val="005D726E"/>
    <w:rsid w:val="005D72B1"/>
    <w:rsid w:val="005D7406"/>
    <w:rsid w:val="005D7935"/>
    <w:rsid w:val="005E0C08"/>
    <w:rsid w:val="005E14A4"/>
    <w:rsid w:val="005E1D43"/>
    <w:rsid w:val="005E28C9"/>
    <w:rsid w:val="005E3D60"/>
    <w:rsid w:val="005E4A94"/>
    <w:rsid w:val="005E4B58"/>
    <w:rsid w:val="005E55F2"/>
    <w:rsid w:val="005E6993"/>
    <w:rsid w:val="005E71D8"/>
    <w:rsid w:val="005E7D96"/>
    <w:rsid w:val="005F0907"/>
    <w:rsid w:val="005F0AE8"/>
    <w:rsid w:val="005F0FB5"/>
    <w:rsid w:val="005F17B1"/>
    <w:rsid w:val="005F285C"/>
    <w:rsid w:val="005F28EE"/>
    <w:rsid w:val="005F2950"/>
    <w:rsid w:val="005F304F"/>
    <w:rsid w:val="005F3939"/>
    <w:rsid w:val="005F43A6"/>
    <w:rsid w:val="005F4570"/>
    <w:rsid w:val="005F4650"/>
    <w:rsid w:val="005F504E"/>
    <w:rsid w:val="005F5707"/>
    <w:rsid w:val="005F58C5"/>
    <w:rsid w:val="005F5995"/>
    <w:rsid w:val="005F5DDD"/>
    <w:rsid w:val="005F6122"/>
    <w:rsid w:val="005F648F"/>
    <w:rsid w:val="005F68D7"/>
    <w:rsid w:val="005F6B5C"/>
    <w:rsid w:val="005F7145"/>
    <w:rsid w:val="005F7A19"/>
    <w:rsid w:val="0060044E"/>
    <w:rsid w:val="00601678"/>
    <w:rsid w:val="00601E58"/>
    <w:rsid w:val="006053EC"/>
    <w:rsid w:val="00605FFC"/>
    <w:rsid w:val="006064CA"/>
    <w:rsid w:val="006064E3"/>
    <w:rsid w:val="0060663A"/>
    <w:rsid w:val="00606906"/>
    <w:rsid w:val="006074B6"/>
    <w:rsid w:val="006075D1"/>
    <w:rsid w:val="00607648"/>
    <w:rsid w:val="00607A36"/>
    <w:rsid w:val="00607F79"/>
    <w:rsid w:val="00610505"/>
    <w:rsid w:val="00610560"/>
    <w:rsid w:val="006118C5"/>
    <w:rsid w:val="00612590"/>
    <w:rsid w:val="006128FF"/>
    <w:rsid w:val="00612C33"/>
    <w:rsid w:val="00612D27"/>
    <w:rsid w:val="00613029"/>
    <w:rsid w:val="00614D0A"/>
    <w:rsid w:val="00615068"/>
    <w:rsid w:val="006150DE"/>
    <w:rsid w:val="006157F8"/>
    <w:rsid w:val="006174E3"/>
    <w:rsid w:val="00617669"/>
    <w:rsid w:val="00617F9D"/>
    <w:rsid w:val="00620155"/>
    <w:rsid w:val="00621B12"/>
    <w:rsid w:val="006221D0"/>
    <w:rsid w:val="00623014"/>
    <w:rsid w:val="00623AD8"/>
    <w:rsid w:val="00624119"/>
    <w:rsid w:val="00624558"/>
    <w:rsid w:val="0062568D"/>
    <w:rsid w:val="00625763"/>
    <w:rsid w:val="00625BF2"/>
    <w:rsid w:val="006274A7"/>
    <w:rsid w:val="006277F8"/>
    <w:rsid w:val="00627F15"/>
    <w:rsid w:val="00630F3D"/>
    <w:rsid w:val="00632672"/>
    <w:rsid w:val="0063336D"/>
    <w:rsid w:val="006337F7"/>
    <w:rsid w:val="00633987"/>
    <w:rsid w:val="0063412A"/>
    <w:rsid w:val="006342D2"/>
    <w:rsid w:val="00634690"/>
    <w:rsid w:val="00634D2A"/>
    <w:rsid w:val="00635928"/>
    <w:rsid w:val="006370D0"/>
    <w:rsid w:val="006375AE"/>
    <w:rsid w:val="00640081"/>
    <w:rsid w:val="006400DE"/>
    <w:rsid w:val="00640195"/>
    <w:rsid w:val="00640F22"/>
    <w:rsid w:val="006410A2"/>
    <w:rsid w:val="0064140B"/>
    <w:rsid w:val="00641A7D"/>
    <w:rsid w:val="00642EFF"/>
    <w:rsid w:val="00643D8A"/>
    <w:rsid w:val="00644328"/>
    <w:rsid w:val="0064480A"/>
    <w:rsid w:val="00644BA9"/>
    <w:rsid w:val="00644D6A"/>
    <w:rsid w:val="00645F18"/>
    <w:rsid w:val="00646213"/>
    <w:rsid w:val="00646A7A"/>
    <w:rsid w:val="00646E4F"/>
    <w:rsid w:val="00647317"/>
    <w:rsid w:val="00647F31"/>
    <w:rsid w:val="00647F54"/>
    <w:rsid w:val="00650F18"/>
    <w:rsid w:val="00651220"/>
    <w:rsid w:val="00651352"/>
    <w:rsid w:val="00651375"/>
    <w:rsid w:val="00651F95"/>
    <w:rsid w:val="0065256D"/>
    <w:rsid w:val="00652DAB"/>
    <w:rsid w:val="00653020"/>
    <w:rsid w:val="006530D6"/>
    <w:rsid w:val="00653F4C"/>
    <w:rsid w:val="00653F63"/>
    <w:rsid w:val="00654F0C"/>
    <w:rsid w:val="00655034"/>
    <w:rsid w:val="00655538"/>
    <w:rsid w:val="00655685"/>
    <w:rsid w:val="00655F83"/>
    <w:rsid w:val="00656E14"/>
    <w:rsid w:val="00657938"/>
    <w:rsid w:val="00657DE3"/>
    <w:rsid w:val="00660591"/>
    <w:rsid w:val="00661335"/>
    <w:rsid w:val="00661340"/>
    <w:rsid w:val="00662CB1"/>
    <w:rsid w:val="00664A7F"/>
    <w:rsid w:val="00664DB5"/>
    <w:rsid w:val="00664FEA"/>
    <w:rsid w:val="00665491"/>
    <w:rsid w:val="00665573"/>
    <w:rsid w:val="0066727E"/>
    <w:rsid w:val="00667EBD"/>
    <w:rsid w:val="00667F51"/>
    <w:rsid w:val="00670A13"/>
    <w:rsid w:val="00670EC3"/>
    <w:rsid w:val="006710C7"/>
    <w:rsid w:val="00672133"/>
    <w:rsid w:val="00672B02"/>
    <w:rsid w:val="00673769"/>
    <w:rsid w:val="00673F7C"/>
    <w:rsid w:val="0067440F"/>
    <w:rsid w:val="006747F3"/>
    <w:rsid w:val="00675C1F"/>
    <w:rsid w:val="00676260"/>
    <w:rsid w:val="00676505"/>
    <w:rsid w:val="00677075"/>
    <w:rsid w:val="00677332"/>
    <w:rsid w:val="0067751F"/>
    <w:rsid w:val="00680487"/>
    <w:rsid w:val="006811E3"/>
    <w:rsid w:val="0068171A"/>
    <w:rsid w:val="00681814"/>
    <w:rsid w:val="00681B8A"/>
    <w:rsid w:val="006829DE"/>
    <w:rsid w:val="00683217"/>
    <w:rsid w:val="00683335"/>
    <w:rsid w:val="006841A6"/>
    <w:rsid w:val="00684444"/>
    <w:rsid w:val="00684B99"/>
    <w:rsid w:val="00685129"/>
    <w:rsid w:val="006859C7"/>
    <w:rsid w:val="00685BFF"/>
    <w:rsid w:val="00686D37"/>
    <w:rsid w:val="00686D77"/>
    <w:rsid w:val="00686E2F"/>
    <w:rsid w:val="0068788C"/>
    <w:rsid w:val="00687CFB"/>
    <w:rsid w:val="0069034A"/>
    <w:rsid w:val="00690382"/>
    <w:rsid w:val="00691EB1"/>
    <w:rsid w:val="00692EC8"/>
    <w:rsid w:val="00692FD5"/>
    <w:rsid w:val="00692FDC"/>
    <w:rsid w:val="006935D8"/>
    <w:rsid w:val="006942D3"/>
    <w:rsid w:val="00695545"/>
    <w:rsid w:val="006962B8"/>
    <w:rsid w:val="006964CF"/>
    <w:rsid w:val="006966C5"/>
    <w:rsid w:val="00696936"/>
    <w:rsid w:val="00696D83"/>
    <w:rsid w:val="00696F72"/>
    <w:rsid w:val="006970AD"/>
    <w:rsid w:val="00697230"/>
    <w:rsid w:val="00697E38"/>
    <w:rsid w:val="00697E99"/>
    <w:rsid w:val="006A0DA0"/>
    <w:rsid w:val="006A1991"/>
    <w:rsid w:val="006A1E1D"/>
    <w:rsid w:val="006A243E"/>
    <w:rsid w:val="006A2AA4"/>
    <w:rsid w:val="006A2D88"/>
    <w:rsid w:val="006A2EDB"/>
    <w:rsid w:val="006A3485"/>
    <w:rsid w:val="006A3980"/>
    <w:rsid w:val="006A39C3"/>
    <w:rsid w:val="006A3AD6"/>
    <w:rsid w:val="006A4844"/>
    <w:rsid w:val="006A506C"/>
    <w:rsid w:val="006A5E3B"/>
    <w:rsid w:val="006A5E52"/>
    <w:rsid w:val="006A5E6B"/>
    <w:rsid w:val="006A60DD"/>
    <w:rsid w:val="006A6E45"/>
    <w:rsid w:val="006A7121"/>
    <w:rsid w:val="006B0680"/>
    <w:rsid w:val="006B1204"/>
    <w:rsid w:val="006B134A"/>
    <w:rsid w:val="006B15D3"/>
    <w:rsid w:val="006B160E"/>
    <w:rsid w:val="006B2ACB"/>
    <w:rsid w:val="006B3138"/>
    <w:rsid w:val="006B32BA"/>
    <w:rsid w:val="006B5759"/>
    <w:rsid w:val="006B57A5"/>
    <w:rsid w:val="006B5E3F"/>
    <w:rsid w:val="006B64F7"/>
    <w:rsid w:val="006B6A28"/>
    <w:rsid w:val="006C0013"/>
    <w:rsid w:val="006C0925"/>
    <w:rsid w:val="006C262B"/>
    <w:rsid w:val="006C2881"/>
    <w:rsid w:val="006C2B95"/>
    <w:rsid w:val="006C2FCA"/>
    <w:rsid w:val="006C30C6"/>
    <w:rsid w:val="006C354E"/>
    <w:rsid w:val="006C3B02"/>
    <w:rsid w:val="006C3F89"/>
    <w:rsid w:val="006C4750"/>
    <w:rsid w:val="006C58C6"/>
    <w:rsid w:val="006C5AB1"/>
    <w:rsid w:val="006C5FAF"/>
    <w:rsid w:val="006C63B2"/>
    <w:rsid w:val="006C7579"/>
    <w:rsid w:val="006C784F"/>
    <w:rsid w:val="006C7E3B"/>
    <w:rsid w:val="006D00D7"/>
    <w:rsid w:val="006D0C97"/>
    <w:rsid w:val="006D19F7"/>
    <w:rsid w:val="006D1A37"/>
    <w:rsid w:val="006D2948"/>
    <w:rsid w:val="006D46A1"/>
    <w:rsid w:val="006D5400"/>
    <w:rsid w:val="006D5471"/>
    <w:rsid w:val="006D5506"/>
    <w:rsid w:val="006D63BE"/>
    <w:rsid w:val="006D6EA8"/>
    <w:rsid w:val="006D7141"/>
    <w:rsid w:val="006D7C5A"/>
    <w:rsid w:val="006E0AA9"/>
    <w:rsid w:val="006E1015"/>
    <w:rsid w:val="006E1ED4"/>
    <w:rsid w:val="006E393E"/>
    <w:rsid w:val="006E3F8E"/>
    <w:rsid w:val="006E4938"/>
    <w:rsid w:val="006E4A66"/>
    <w:rsid w:val="006E5878"/>
    <w:rsid w:val="006E5930"/>
    <w:rsid w:val="006E59AF"/>
    <w:rsid w:val="006E5C48"/>
    <w:rsid w:val="006E634A"/>
    <w:rsid w:val="006E637E"/>
    <w:rsid w:val="006E7C33"/>
    <w:rsid w:val="006F0BC3"/>
    <w:rsid w:val="006F0E9D"/>
    <w:rsid w:val="006F1121"/>
    <w:rsid w:val="006F150D"/>
    <w:rsid w:val="006F19E5"/>
    <w:rsid w:val="006F1CAB"/>
    <w:rsid w:val="006F29D9"/>
    <w:rsid w:val="006F2C12"/>
    <w:rsid w:val="006F31C0"/>
    <w:rsid w:val="006F33BB"/>
    <w:rsid w:val="006F3E7B"/>
    <w:rsid w:val="006F4038"/>
    <w:rsid w:val="006F657E"/>
    <w:rsid w:val="006F705D"/>
    <w:rsid w:val="006F7230"/>
    <w:rsid w:val="006F7929"/>
    <w:rsid w:val="006F7D31"/>
    <w:rsid w:val="007005BD"/>
    <w:rsid w:val="00700797"/>
    <w:rsid w:val="00700C5C"/>
    <w:rsid w:val="00702968"/>
    <w:rsid w:val="0070364D"/>
    <w:rsid w:val="00703DA4"/>
    <w:rsid w:val="007042DB"/>
    <w:rsid w:val="007045BF"/>
    <w:rsid w:val="00704629"/>
    <w:rsid w:val="007049F1"/>
    <w:rsid w:val="00705928"/>
    <w:rsid w:val="0070737E"/>
    <w:rsid w:val="00707621"/>
    <w:rsid w:val="00707F87"/>
    <w:rsid w:val="007100C4"/>
    <w:rsid w:val="00710334"/>
    <w:rsid w:val="00710CD6"/>
    <w:rsid w:val="007114AC"/>
    <w:rsid w:val="007118BC"/>
    <w:rsid w:val="00711C31"/>
    <w:rsid w:val="00711F30"/>
    <w:rsid w:val="0071223F"/>
    <w:rsid w:val="00712BF4"/>
    <w:rsid w:val="00712EAC"/>
    <w:rsid w:val="0071309A"/>
    <w:rsid w:val="0071536F"/>
    <w:rsid w:val="00715473"/>
    <w:rsid w:val="00715740"/>
    <w:rsid w:val="007171F1"/>
    <w:rsid w:val="0072049F"/>
    <w:rsid w:val="007208E4"/>
    <w:rsid w:val="007219F9"/>
    <w:rsid w:val="00721C2D"/>
    <w:rsid w:val="00721EBB"/>
    <w:rsid w:val="00722363"/>
    <w:rsid w:val="007224E8"/>
    <w:rsid w:val="00722A20"/>
    <w:rsid w:val="00723A98"/>
    <w:rsid w:val="00723F74"/>
    <w:rsid w:val="007243D7"/>
    <w:rsid w:val="007246C1"/>
    <w:rsid w:val="00724F4E"/>
    <w:rsid w:val="007251E9"/>
    <w:rsid w:val="00725C00"/>
    <w:rsid w:val="007261A5"/>
    <w:rsid w:val="00726375"/>
    <w:rsid w:val="00726A37"/>
    <w:rsid w:val="007270D9"/>
    <w:rsid w:val="007271FA"/>
    <w:rsid w:val="0072774C"/>
    <w:rsid w:val="007279A5"/>
    <w:rsid w:val="00727DBA"/>
    <w:rsid w:val="00730618"/>
    <w:rsid w:val="0073113C"/>
    <w:rsid w:val="00731610"/>
    <w:rsid w:val="00732610"/>
    <w:rsid w:val="00732AEE"/>
    <w:rsid w:val="00732C36"/>
    <w:rsid w:val="00732F94"/>
    <w:rsid w:val="00733369"/>
    <w:rsid w:val="0073445E"/>
    <w:rsid w:val="0073491B"/>
    <w:rsid w:val="00734E78"/>
    <w:rsid w:val="007357BA"/>
    <w:rsid w:val="00735A1D"/>
    <w:rsid w:val="00736263"/>
    <w:rsid w:val="0073685D"/>
    <w:rsid w:val="00736A5D"/>
    <w:rsid w:val="00737332"/>
    <w:rsid w:val="00737C15"/>
    <w:rsid w:val="00737C8D"/>
    <w:rsid w:val="00737DD7"/>
    <w:rsid w:val="00740599"/>
    <w:rsid w:val="00740855"/>
    <w:rsid w:val="00740EBF"/>
    <w:rsid w:val="007413FA"/>
    <w:rsid w:val="007419F8"/>
    <w:rsid w:val="00741A1C"/>
    <w:rsid w:val="00743341"/>
    <w:rsid w:val="0074368B"/>
    <w:rsid w:val="00743E79"/>
    <w:rsid w:val="0074412B"/>
    <w:rsid w:val="00744296"/>
    <w:rsid w:val="00744455"/>
    <w:rsid w:val="0074480E"/>
    <w:rsid w:val="0074556F"/>
    <w:rsid w:val="00745BFD"/>
    <w:rsid w:val="00745C91"/>
    <w:rsid w:val="00746591"/>
    <w:rsid w:val="007469FB"/>
    <w:rsid w:val="00746A08"/>
    <w:rsid w:val="00747F69"/>
    <w:rsid w:val="0075093E"/>
    <w:rsid w:val="007514CF"/>
    <w:rsid w:val="00751A31"/>
    <w:rsid w:val="00751EEE"/>
    <w:rsid w:val="00752407"/>
    <w:rsid w:val="00752557"/>
    <w:rsid w:val="00753527"/>
    <w:rsid w:val="007536C0"/>
    <w:rsid w:val="0075465B"/>
    <w:rsid w:val="00754D14"/>
    <w:rsid w:val="0075554A"/>
    <w:rsid w:val="00755F24"/>
    <w:rsid w:val="00756168"/>
    <w:rsid w:val="00756B68"/>
    <w:rsid w:val="00757467"/>
    <w:rsid w:val="0076010D"/>
    <w:rsid w:val="00760C8E"/>
    <w:rsid w:val="00762ACD"/>
    <w:rsid w:val="007630CF"/>
    <w:rsid w:val="00763456"/>
    <w:rsid w:val="00763BD7"/>
    <w:rsid w:val="00764098"/>
    <w:rsid w:val="0076535A"/>
    <w:rsid w:val="007656CE"/>
    <w:rsid w:val="00765A7B"/>
    <w:rsid w:val="00766F97"/>
    <w:rsid w:val="00767264"/>
    <w:rsid w:val="00767933"/>
    <w:rsid w:val="00767ABD"/>
    <w:rsid w:val="00771460"/>
    <w:rsid w:val="00771826"/>
    <w:rsid w:val="007724E5"/>
    <w:rsid w:val="00772ED7"/>
    <w:rsid w:val="007734E7"/>
    <w:rsid w:val="007737F1"/>
    <w:rsid w:val="0077401A"/>
    <w:rsid w:val="0077442F"/>
    <w:rsid w:val="00775057"/>
    <w:rsid w:val="007750DD"/>
    <w:rsid w:val="00775935"/>
    <w:rsid w:val="00775C4A"/>
    <w:rsid w:val="00777420"/>
    <w:rsid w:val="00777C72"/>
    <w:rsid w:val="00777E5A"/>
    <w:rsid w:val="007813E9"/>
    <w:rsid w:val="00781B6B"/>
    <w:rsid w:val="00781CED"/>
    <w:rsid w:val="00781D35"/>
    <w:rsid w:val="00781E9E"/>
    <w:rsid w:val="00782325"/>
    <w:rsid w:val="007831F4"/>
    <w:rsid w:val="00783AAB"/>
    <w:rsid w:val="007847F2"/>
    <w:rsid w:val="007848EC"/>
    <w:rsid w:val="00784F20"/>
    <w:rsid w:val="00784F73"/>
    <w:rsid w:val="00785FBF"/>
    <w:rsid w:val="00786844"/>
    <w:rsid w:val="007868A0"/>
    <w:rsid w:val="007876E6"/>
    <w:rsid w:val="00787EEA"/>
    <w:rsid w:val="00790297"/>
    <w:rsid w:val="00790433"/>
    <w:rsid w:val="00790F2F"/>
    <w:rsid w:val="00791348"/>
    <w:rsid w:val="00791E60"/>
    <w:rsid w:val="00791FD2"/>
    <w:rsid w:val="00792649"/>
    <w:rsid w:val="00793BE7"/>
    <w:rsid w:val="00793BF0"/>
    <w:rsid w:val="00793D5B"/>
    <w:rsid w:val="00794607"/>
    <w:rsid w:val="00794662"/>
    <w:rsid w:val="007949F4"/>
    <w:rsid w:val="00794FE4"/>
    <w:rsid w:val="00796CD2"/>
    <w:rsid w:val="00797C56"/>
    <w:rsid w:val="007A01B1"/>
    <w:rsid w:val="007A02C9"/>
    <w:rsid w:val="007A04A6"/>
    <w:rsid w:val="007A06E8"/>
    <w:rsid w:val="007A0795"/>
    <w:rsid w:val="007A07D3"/>
    <w:rsid w:val="007A1105"/>
    <w:rsid w:val="007A1435"/>
    <w:rsid w:val="007A156C"/>
    <w:rsid w:val="007A191D"/>
    <w:rsid w:val="007A266F"/>
    <w:rsid w:val="007A3158"/>
    <w:rsid w:val="007A3A9B"/>
    <w:rsid w:val="007A3AC7"/>
    <w:rsid w:val="007A3E71"/>
    <w:rsid w:val="007A408B"/>
    <w:rsid w:val="007A418F"/>
    <w:rsid w:val="007A4796"/>
    <w:rsid w:val="007A51C3"/>
    <w:rsid w:val="007A5BF4"/>
    <w:rsid w:val="007A62E7"/>
    <w:rsid w:val="007A640B"/>
    <w:rsid w:val="007A6FCC"/>
    <w:rsid w:val="007A700C"/>
    <w:rsid w:val="007B013E"/>
    <w:rsid w:val="007B03E3"/>
    <w:rsid w:val="007B05AF"/>
    <w:rsid w:val="007B06F4"/>
    <w:rsid w:val="007B0BAA"/>
    <w:rsid w:val="007B14D5"/>
    <w:rsid w:val="007B1527"/>
    <w:rsid w:val="007B1807"/>
    <w:rsid w:val="007B1873"/>
    <w:rsid w:val="007B2047"/>
    <w:rsid w:val="007B2ED8"/>
    <w:rsid w:val="007B2EF7"/>
    <w:rsid w:val="007B3695"/>
    <w:rsid w:val="007B3D30"/>
    <w:rsid w:val="007B4225"/>
    <w:rsid w:val="007B5815"/>
    <w:rsid w:val="007B62C8"/>
    <w:rsid w:val="007B6548"/>
    <w:rsid w:val="007B6655"/>
    <w:rsid w:val="007B6CEA"/>
    <w:rsid w:val="007B7245"/>
    <w:rsid w:val="007B766E"/>
    <w:rsid w:val="007B7A0C"/>
    <w:rsid w:val="007C0610"/>
    <w:rsid w:val="007C0876"/>
    <w:rsid w:val="007C08EB"/>
    <w:rsid w:val="007C1B9B"/>
    <w:rsid w:val="007C332F"/>
    <w:rsid w:val="007C356D"/>
    <w:rsid w:val="007C373D"/>
    <w:rsid w:val="007C3AE5"/>
    <w:rsid w:val="007C4939"/>
    <w:rsid w:val="007C58D3"/>
    <w:rsid w:val="007C6AFB"/>
    <w:rsid w:val="007C6CA0"/>
    <w:rsid w:val="007C76F5"/>
    <w:rsid w:val="007D013E"/>
    <w:rsid w:val="007D0665"/>
    <w:rsid w:val="007D0698"/>
    <w:rsid w:val="007D0C52"/>
    <w:rsid w:val="007D199C"/>
    <w:rsid w:val="007D20D2"/>
    <w:rsid w:val="007D274F"/>
    <w:rsid w:val="007D2ADE"/>
    <w:rsid w:val="007D3667"/>
    <w:rsid w:val="007D3DE9"/>
    <w:rsid w:val="007D517A"/>
    <w:rsid w:val="007D5D4E"/>
    <w:rsid w:val="007D5E0D"/>
    <w:rsid w:val="007D6223"/>
    <w:rsid w:val="007D6CDD"/>
    <w:rsid w:val="007D6DAA"/>
    <w:rsid w:val="007D6E7F"/>
    <w:rsid w:val="007D7871"/>
    <w:rsid w:val="007D7BA2"/>
    <w:rsid w:val="007E0366"/>
    <w:rsid w:val="007E0DC6"/>
    <w:rsid w:val="007E16CA"/>
    <w:rsid w:val="007E1822"/>
    <w:rsid w:val="007E1954"/>
    <w:rsid w:val="007E1A17"/>
    <w:rsid w:val="007E1D8F"/>
    <w:rsid w:val="007E2257"/>
    <w:rsid w:val="007E3494"/>
    <w:rsid w:val="007E34A2"/>
    <w:rsid w:val="007E3A54"/>
    <w:rsid w:val="007E3D85"/>
    <w:rsid w:val="007E3DC5"/>
    <w:rsid w:val="007E4223"/>
    <w:rsid w:val="007E4261"/>
    <w:rsid w:val="007E593B"/>
    <w:rsid w:val="007E5EAC"/>
    <w:rsid w:val="007E5EEA"/>
    <w:rsid w:val="007E7584"/>
    <w:rsid w:val="007F037A"/>
    <w:rsid w:val="007F0E5A"/>
    <w:rsid w:val="007F11B5"/>
    <w:rsid w:val="007F1F4B"/>
    <w:rsid w:val="007F3682"/>
    <w:rsid w:val="007F3AA4"/>
    <w:rsid w:val="007F4368"/>
    <w:rsid w:val="007F4695"/>
    <w:rsid w:val="007F4DFC"/>
    <w:rsid w:val="007F5029"/>
    <w:rsid w:val="007F514F"/>
    <w:rsid w:val="007F571D"/>
    <w:rsid w:val="007F5DC3"/>
    <w:rsid w:val="007F626B"/>
    <w:rsid w:val="007F6B05"/>
    <w:rsid w:val="007F6DF5"/>
    <w:rsid w:val="007F7316"/>
    <w:rsid w:val="007F7ABC"/>
    <w:rsid w:val="00800F8E"/>
    <w:rsid w:val="008011EA"/>
    <w:rsid w:val="00801387"/>
    <w:rsid w:val="00801976"/>
    <w:rsid w:val="008023C0"/>
    <w:rsid w:val="00803328"/>
    <w:rsid w:val="00803984"/>
    <w:rsid w:val="00803D86"/>
    <w:rsid w:val="00804AFA"/>
    <w:rsid w:val="00806A45"/>
    <w:rsid w:val="00811173"/>
    <w:rsid w:val="00811C20"/>
    <w:rsid w:val="008123BE"/>
    <w:rsid w:val="0081266C"/>
    <w:rsid w:val="008129D8"/>
    <w:rsid w:val="00813E6F"/>
    <w:rsid w:val="00814817"/>
    <w:rsid w:val="00814B76"/>
    <w:rsid w:val="00814F98"/>
    <w:rsid w:val="0081524F"/>
    <w:rsid w:val="00815BDC"/>
    <w:rsid w:val="00815DDC"/>
    <w:rsid w:val="00816E3C"/>
    <w:rsid w:val="00817A2C"/>
    <w:rsid w:val="00817C83"/>
    <w:rsid w:val="0082031A"/>
    <w:rsid w:val="008206D0"/>
    <w:rsid w:val="008206F0"/>
    <w:rsid w:val="008207EF"/>
    <w:rsid w:val="008225ED"/>
    <w:rsid w:val="008236BC"/>
    <w:rsid w:val="00823873"/>
    <w:rsid w:val="00824491"/>
    <w:rsid w:val="00824508"/>
    <w:rsid w:val="008245ED"/>
    <w:rsid w:val="00825469"/>
    <w:rsid w:val="00826862"/>
    <w:rsid w:val="00827E47"/>
    <w:rsid w:val="00827F66"/>
    <w:rsid w:val="008301C4"/>
    <w:rsid w:val="00830621"/>
    <w:rsid w:val="00830E02"/>
    <w:rsid w:val="0083153E"/>
    <w:rsid w:val="00832450"/>
    <w:rsid w:val="0083275F"/>
    <w:rsid w:val="00832BB0"/>
    <w:rsid w:val="008353C6"/>
    <w:rsid w:val="00835415"/>
    <w:rsid w:val="008358F9"/>
    <w:rsid w:val="008359FB"/>
    <w:rsid w:val="00836443"/>
    <w:rsid w:val="00836875"/>
    <w:rsid w:val="00836F6F"/>
    <w:rsid w:val="0083724B"/>
    <w:rsid w:val="00837A4B"/>
    <w:rsid w:val="00837B3A"/>
    <w:rsid w:val="00837D9C"/>
    <w:rsid w:val="00840B00"/>
    <w:rsid w:val="00841231"/>
    <w:rsid w:val="00841511"/>
    <w:rsid w:val="00841AA6"/>
    <w:rsid w:val="00842253"/>
    <w:rsid w:val="0084251F"/>
    <w:rsid w:val="00842531"/>
    <w:rsid w:val="00842699"/>
    <w:rsid w:val="00843743"/>
    <w:rsid w:val="0084380A"/>
    <w:rsid w:val="00844590"/>
    <w:rsid w:val="008456CE"/>
    <w:rsid w:val="00846945"/>
    <w:rsid w:val="00846C97"/>
    <w:rsid w:val="00847897"/>
    <w:rsid w:val="00847B1B"/>
    <w:rsid w:val="00847E2D"/>
    <w:rsid w:val="00850299"/>
    <w:rsid w:val="00850C8F"/>
    <w:rsid w:val="00850EBE"/>
    <w:rsid w:val="008511ED"/>
    <w:rsid w:val="008513CF"/>
    <w:rsid w:val="0085193D"/>
    <w:rsid w:val="00851EDD"/>
    <w:rsid w:val="00852197"/>
    <w:rsid w:val="0085260B"/>
    <w:rsid w:val="00852763"/>
    <w:rsid w:val="00853748"/>
    <w:rsid w:val="00853FD6"/>
    <w:rsid w:val="00854579"/>
    <w:rsid w:val="008549B3"/>
    <w:rsid w:val="00854C84"/>
    <w:rsid w:val="008556A8"/>
    <w:rsid w:val="008559FE"/>
    <w:rsid w:val="008561DE"/>
    <w:rsid w:val="00856FC2"/>
    <w:rsid w:val="00857792"/>
    <w:rsid w:val="008610C6"/>
    <w:rsid w:val="008610D0"/>
    <w:rsid w:val="00861264"/>
    <w:rsid w:val="0086161F"/>
    <w:rsid w:val="00861853"/>
    <w:rsid w:val="008620B6"/>
    <w:rsid w:val="008638DB"/>
    <w:rsid w:val="00863C76"/>
    <w:rsid w:val="00865D47"/>
    <w:rsid w:val="00865F10"/>
    <w:rsid w:val="00866E22"/>
    <w:rsid w:val="00867382"/>
    <w:rsid w:val="00867F77"/>
    <w:rsid w:val="0087116A"/>
    <w:rsid w:val="00872079"/>
    <w:rsid w:val="00872551"/>
    <w:rsid w:val="008727F6"/>
    <w:rsid w:val="00872A5B"/>
    <w:rsid w:val="00873092"/>
    <w:rsid w:val="0087314D"/>
    <w:rsid w:val="00873400"/>
    <w:rsid w:val="00873406"/>
    <w:rsid w:val="008735F3"/>
    <w:rsid w:val="008743AA"/>
    <w:rsid w:val="008743F9"/>
    <w:rsid w:val="00874817"/>
    <w:rsid w:val="0087485C"/>
    <w:rsid w:val="00875975"/>
    <w:rsid w:val="00875B2C"/>
    <w:rsid w:val="00875FD4"/>
    <w:rsid w:val="008766C4"/>
    <w:rsid w:val="00876C1F"/>
    <w:rsid w:val="008774AC"/>
    <w:rsid w:val="00880289"/>
    <w:rsid w:val="00880EC5"/>
    <w:rsid w:val="0088135C"/>
    <w:rsid w:val="0088174F"/>
    <w:rsid w:val="008818AA"/>
    <w:rsid w:val="00882120"/>
    <w:rsid w:val="00882650"/>
    <w:rsid w:val="00882B7B"/>
    <w:rsid w:val="00882CBA"/>
    <w:rsid w:val="00882CCC"/>
    <w:rsid w:val="00882E7A"/>
    <w:rsid w:val="00882F29"/>
    <w:rsid w:val="008831D8"/>
    <w:rsid w:val="008831DF"/>
    <w:rsid w:val="00884742"/>
    <w:rsid w:val="00884A8C"/>
    <w:rsid w:val="00884FA5"/>
    <w:rsid w:val="00885D3F"/>
    <w:rsid w:val="00886083"/>
    <w:rsid w:val="0088669C"/>
    <w:rsid w:val="008868A7"/>
    <w:rsid w:val="008869BA"/>
    <w:rsid w:val="00886AC5"/>
    <w:rsid w:val="00887980"/>
    <w:rsid w:val="00887AB2"/>
    <w:rsid w:val="0089024A"/>
    <w:rsid w:val="00890A17"/>
    <w:rsid w:val="00891376"/>
    <w:rsid w:val="00891C03"/>
    <w:rsid w:val="00892CC7"/>
    <w:rsid w:val="00892D88"/>
    <w:rsid w:val="00893853"/>
    <w:rsid w:val="00893BCD"/>
    <w:rsid w:val="0089644B"/>
    <w:rsid w:val="008969DD"/>
    <w:rsid w:val="00896EEB"/>
    <w:rsid w:val="008970F4"/>
    <w:rsid w:val="00897468"/>
    <w:rsid w:val="00897574"/>
    <w:rsid w:val="008A0A4A"/>
    <w:rsid w:val="008A1424"/>
    <w:rsid w:val="008A160E"/>
    <w:rsid w:val="008A1632"/>
    <w:rsid w:val="008A2EC1"/>
    <w:rsid w:val="008A3A28"/>
    <w:rsid w:val="008A3AF0"/>
    <w:rsid w:val="008A3DC8"/>
    <w:rsid w:val="008A4D06"/>
    <w:rsid w:val="008A596D"/>
    <w:rsid w:val="008A59DD"/>
    <w:rsid w:val="008A646A"/>
    <w:rsid w:val="008A6AFE"/>
    <w:rsid w:val="008A7164"/>
    <w:rsid w:val="008A790F"/>
    <w:rsid w:val="008A7932"/>
    <w:rsid w:val="008A7BF5"/>
    <w:rsid w:val="008B00AF"/>
    <w:rsid w:val="008B1787"/>
    <w:rsid w:val="008B18B3"/>
    <w:rsid w:val="008B2B01"/>
    <w:rsid w:val="008B2B27"/>
    <w:rsid w:val="008B32CC"/>
    <w:rsid w:val="008B356F"/>
    <w:rsid w:val="008B35D2"/>
    <w:rsid w:val="008B4019"/>
    <w:rsid w:val="008B430E"/>
    <w:rsid w:val="008B4453"/>
    <w:rsid w:val="008B47F8"/>
    <w:rsid w:val="008B48AF"/>
    <w:rsid w:val="008B4C84"/>
    <w:rsid w:val="008B507F"/>
    <w:rsid w:val="008B57EC"/>
    <w:rsid w:val="008B5DAC"/>
    <w:rsid w:val="008B600E"/>
    <w:rsid w:val="008B7158"/>
    <w:rsid w:val="008C04CF"/>
    <w:rsid w:val="008C1459"/>
    <w:rsid w:val="008C2802"/>
    <w:rsid w:val="008C408D"/>
    <w:rsid w:val="008C48C4"/>
    <w:rsid w:val="008C4A4B"/>
    <w:rsid w:val="008C5526"/>
    <w:rsid w:val="008C5A44"/>
    <w:rsid w:val="008C68C1"/>
    <w:rsid w:val="008C6D23"/>
    <w:rsid w:val="008C6EF7"/>
    <w:rsid w:val="008C71AC"/>
    <w:rsid w:val="008C71C3"/>
    <w:rsid w:val="008D01B3"/>
    <w:rsid w:val="008D0FE3"/>
    <w:rsid w:val="008D157F"/>
    <w:rsid w:val="008D1605"/>
    <w:rsid w:val="008D2F48"/>
    <w:rsid w:val="008D3264"/>
    <w:rsid w:val="008D4C2C"/>
    <w:rsid w:val="008D4CCC"/>
    <w:rsid w:val="008D4E65"/>
    <w:rsid w:val="008D66AA"/>
    <w:rsid w:val="008D789C"/>
    <w:rsid w:val="008E0891"/>
    <w:rsid w:val="008E1B65"/>
    <w:rsid w:val="008E2502"/>
    <w:rsid w:val="008E311C"/>
    <w:rsid w:val="008E39AB"/>
    <w:rsid w:val="008E3B38"/>
    <w:rsid w:val="008E412C"/>
    <w:rsid w:val="008E413C"/>
    <w:rsid w:val="008E44F1"/>
    <w:rsid w:val="008E50D9"/>
    <w:rsid w:val="008E552C"/>
    <w:rsid w:val="008E65BF"/>
    <w:rsid w:val="008E7FCD"/>
    <w:rsid w:val="008F0167"/>
    <w:rsid w:val="008F0658"/>
    <w:rsid w:val="008F1286"/>
    <w:rsid w:val="008F1298"/>
    <w:rsid w:val="008F152C"/>
    <w:rsid w:val="008F1EAD"/>
    <w:rsid w:val="008F22AD"/>
    <w:rsid w:val="008F23E0"/>
    <w:rsid w:val="008F267F"/>
    <w:rsid w:val="008F3317"/>
    <w:rsid w:val="008F4958"/>
    <w:rsid w:val="008F4D2F"/>
    <w:rsid w:val="008F5283"/>
    <w:rsid w:val="008F548F"/>
    <w:rsid w:val="008F56A1"/>
    <w:rsid w:val="008F5977"/>
    <w:rsid w:val="008F5F3E"/>
    <w:rsid w:val="008F6A67"/>
    <w:rsid w:val="008F6EFC"/>
    <w:rsid w:val="008F713F"/>
    <w:rsid w:val="008F7831"/>
    <w:rsid w:val="008F7E86"/>
    <w:rsid w:val="00900CD6"/>
    <w:rsid w:val="00901EC2"/>
    <w:rsid w:val="00901EF8"/>
    <w:rsid w:val="009021AD"/>
    <w:rsid w:val="00902B0C"/>
    <w:rsid w:val="009031FA"/>
    <w:rsid w:val="00903AFD"/>
    <w:rsid w:val="00903CC7"/>
    <w:rsid w:val="009043BD"/>
    <w:rsid w:val="009044AF"/>
    <w:rsid w:val="009044B4"/>
    <w:rsid w:val="0090527D"/>
    <w:rsid w:val="0090550C"/>
    <w:rsid w:val="00905916"/>
    <w:rsid w:val="00905FDF"/>
    <w:rsid w:val="00906451"/>
    <w:rsid w:val="009064EC"/>
    <w:rsid w:val="009066CB"/>
    <w:rsid w:val="00906800"/>
    <w:rsid w:val="00906951"/>
    <w:rsid w:val="00906D9F"/>
    <w:rsid w:val="00906EC5"/>
    <w:rsid w:val="00907364"/>
    <w:rsid w:val="009109ED"/>
    <w:rsid w:val="00911579"/>
    <w:rsid w:val="00911778"/>
    <w:rsid w:val="00911F63"/>
    <w:rsid w:val="00912165"/>
    <w:rsid w:val="00912647"/>
    <w:rsid w:val="00912B75"/>
    <w:rsid w:val="00912E24"/>
    <w:rsid w:val="009137EB"/>
    <w:rsid w:val="00913AD0"/>
    <w:rsid w:val="00914BE2"/>
    <w:rsid w:val="009159F9"/>
    <w:rsid w:val="009160B9"/>
    <w:rsid w:val="009169D0"/>
    <w:rsid w:val="00916C84"/>
    <w:rsid w:val="00916F2A"/>
    <w:rsid w:val="00917C6B"/>
    <w:rsid w:val="00917E9C"/>
    <w:rsid w:val="009200DA"/>
    <w:rsid w:val="0092167E"/>
    <w:rsid w:val="00921790"/>
    <w:rsid w:val="009224FF"/>
    <w:rsid w:val="00923927"/>
    <w:rsid w:val="00924A14"/>
    <w:rsid w:val="0092628F"/>
    <w:rsid w:val="009267DA"/>
    <w:rsid w:val="00926B31"/>
    <w:rsid w:val="00927630"/>
    <w:rsid w:val="00927874"/>
    <w:rsid w:val="00930036"/>
    <w:rsid w:val="009309F1"/>
    <w:rsid w:val="00930B49"/>
    <w:rsid w:val="00930C4E"/>
    <w:rsid w:val="00930C8C"/>
    <w:rsid w:val="00931788"/>
    <w:rsid w:val="00931C98"/>
    <w:rsid w:val="0093524A"/>
    <w:rsid w:val="0093601C"/>
    <w:rsid w:val="00936E57"/>
    <w:rsid w:val="00937838"/>
    <w:rsid w:val="00937868"/>
    <w:rsid w:val="0093788C"/>
    <w:rsid w:val="00937FD3"/>
    <w:rsid w:val="00940429"/>
    <w:rsid w:val="009404FD"/>
    <w:rsid w:val="009414F8"/>
    <w:rsid w:val="009418D6"/>
    <w:rsid w:val="00941A10"/>
    <w:rsid w:val="00942128"/>
    <w:rsid w:val="00943097"/>
    <w:rsid w:val="009434ED"/>
    <w:rsid w:val="009437B4"/>
    <w:rsid w:val="00943BC3"/>
    <w:rsid w:val="00944C29"/>
    <w:rsid w:val="009456B6"/>
    <w:rsid w:val="0094572F"/>
    <w:rsid w:val="00945C0D"/>
    <w:rsid w:val="00946B45"/>
    <w:rsid w:val="00946BCB"/>
    <w:rsid w:val="009472F0"/>
    <w:rsid w:val="0094782C"/>
    <w:rsid w:val="0095048D"/>
    <w:rsid w:val="00950590"/>
    <w:rsid w:val="00950967"/>
    <w:rsid w:val="00950A49"/>
    <w:rsid w:val="00951125"/>
    <w:rsid w:val="00951A0A"/>
    <w:rsid w:val="0095221A"/>
    <w:rsid w:val="0095256C"/>
    <w:rsid w:val="0095336F"/>
    <w:rsid w:val="00953CA2"/>
    <w:rsid w:val="00954580"/>
    <w:rsid w:val="009549A5"/>
    <w:rsid w:val="00955AD8"/>
    <w:rsid w:val="00955FB1"/>
    <w:rsid w:val="009566C3"/>
    <w:rsid w:val="00956765"/>
    <w:rsid w:val="009568D9"/>
    <w:rsid w:val="00957447"/>
    <w:rsid w:val="00957EB4"/>
    <w:rsid w:val="009603D0"/>
    <w:rsid w:val="00960CA1"/>
    <w:rsid w:val="00962475"/>
    <w:rsid w:val="00964515"/>
    <w:rsid w:val="00964755"/>
    <w:rsid w:val="009653E5"/>
    <w:rsid w:val="009665F5"/>
    <w:rsid w:val="00966C74"/>
    <w:rsid w:val="00967683"/>
    <w:rsid w:val="00967946"/>
    <w:rsid w:val="00970794"/>
    <w:rsid w:val="00970F27"/>
    <w:rsid w:val="00971114"/>
    <w:rsid w:val="00971464"/>
    <w:rsid w:val="009714E7"/>
    <w:rsid w:val="009717C6"/>
    <w:rsid w:val="009717CF"/>
    <w:rsid w:val="00971BD5"/>
    <w:rsid w:val="0097322A"/>
    <w:rsid w:val="009742EF"/>
    <w:rsid w:val="00974AB5"/>
    <w:rsid w:val="00974B95"/>
    <w:rsid w:val="00974D70"/>
    <w:rsid w:val="00974F48"/>
    <w:rsid w:val="0097541F"/>
    <w:rsid w:val="00975E6A"/>
    <w:rsid w:val="00977A38"/>
    <w:rsid w:val="0098031B"/>
    <w:rsid w:val="00980755"/>
    <w:rsid w:val="00981516"/>
    <w:rsid w:val="00981AD9"/>
    <w:rsid w:val="00981C53"/>
    <w:rsid w:val="0098241E"/>
    <w:rsid w:val="009830BA"/>
    <w:rsid w:val="00983BAF"/>
    <w:rsid w:val="0098412E"/>
    <w:rsid w:val="00984596"/>
    <w:rsid w:val="00984FC5"/>
    <w:rsid w:val="009856F9"/>
    <w:rsid w:val="00986878"/>
    <w:rsid w:val="0098724B"/>
    <w:rsid w:val="009875A3"/>
    <w:rsid w:val="00987FC6"/>
    <w:rsid w:val="00987FFE"/>
    <w:rsid w:val="0099057D"/>
    <w:rsid w:val="00990C46"/>
    <w:rsid w:val="00991196"/>
    <w:rsid w:val="00991666"/>
    <w:rsid w:val="00992CFA"/>
    <w:rsid w:val="009934C6"/>
    <w:rsid w:val="00993A00"/>
    <w:rsid w:val="00993A39"/>
    <w:rsid w:val="009940F2"/>
    <w:rsid w:val="0099570E"/>
    <w:rsid w:val="00995793"/>
    <w:rsid w:val="00995EA0"/>
    <w:rsid w:val="00997042"/>
    <w:rsid w:val="00997F38"/>
    <w:rsid w:val="009A2821"/>
    <w:rsid w:val="009A2864"/>
    <w:rsid w:val="009A41D0"/>
    <w:rsid w:val="009A4C8E"/>
    <w:rsid w:val="009A5359"/>
    <w:rsid w:val="009A6046"/>
    <w:rsid w:val="009A6B11"/>
    <w:rsid w:val="009A6B9F"/>
    <w:rsid w:val="009A6EF9"/>
    <w:rsid w:val="009A7141"/>
    <w:rsid w:val="009A79C8"/>
    <w:rsid w:val="009B06D9"/>
    <w:rsid w:val="009B0ECB"/>
    <w:rsid w:val="009B1142"/>
    <w:rsid w:val="009B14D9"/>
    <w:rsid w:val="009B1823"/>
    <w:rsid w:val="009B1C42"/>
    <w:rsid w:val="009B2635"/>
    <w:rsid w:val="009B2759"/>
    <w:rsid w:val="009B2D22"/>
    <w:rsid w:val="009B2FC5"/>
    <w:rsid w:val="009B3012"/>
    <w:rsid w:val="009B3287"/>
    <w:rsid w:val="009B37C0"/>
    <w:rsid w:val="009B60D5"/>
    <w:rsid w:val="009B747B"/>
    <w:rsid w:val="009B756D"/>
    <w:rsid w:val="009B76D2"/>
    <w:rsid w:val="009B7761"/>
    <w:rsid w:val="009B79D9"/>
    <w:rsid w:val="009C021E"/>
    <w:rsid w:val="009C051B"/>
    <w:rsid w:val="009C07B1"/>
    <w:rsid w:val="009C1041"/>
    <w:rsid w:val="009C23C3"/>
    <w:rsid w:val="009C2530"/>
    <w:rsid w:val="009C2941"/>
    <w:rsid w:val="009C316B"/>
    <w:rsid w:val="009C33B3"/>
    <w:rsid w:val="009C3DCA"/>
    <w:rsid w:val="009C3E14"/>
    <w:rsid w:val="009C4339"/>
    <w:rsid w:val="009C4AA5"/>
    <w:rsid w:val="009C5FD9"/>
    <w:rsid w:val="009C691D"/>
    <w:rsid w:val="009C6BCF"/>
    <w:rsid w:val="009C7653"/>
    <w:rsid w:val="009D004C"/>
    <w:rsid w:val="009D0D45"/>
    <w:rsid w:val="009D217E"/>
    <w:rsid w:val="009D21D6"/>
    <w:rsid w:val="009D29B3"/>
    <w:rsid w:val="009D3BF2"/>
    <w:rsid w:val="009D3C2C"/>
    <w:rsid w:val="009D45EA"/>
    <w:rsid w:val="009D4851"/>
    <w:rsid w:val="009D490A"/>
    <w:rsid w:val="009D491C"/>
    <w:rsid w:val="009D4CF0"/>
    <w:rsid w:val="009D4E3D"/>
    <w:rsid w:val="009D555B"/>
    <w:rsid w:val="009D5938"/>
    <w:rsid w:val="009D5A92"/>
    <w:rsid w:val="009D5C6D"/>
    <w:rsid w:val="009D5D6F"/>
    <w:rsid w:val="009D684C"/>
    <w:rsid w:val="009D6A5F"/>
    <w:rsid w:val="009E0246"/>
    <w:rsid w:val="009E04C9"/>
    <w:rsid w:val="009E1520"/>
    <w:rsid w:val="009E15F9"/>
    <w:rsid w:val="009E1CBE"/>
    <w:rsid w:val="009E29C0"/>
    <w:rsid w:val="009E3049"/>
    <w:rsid w:val="009E36B6"/>
    <w:rsid w:val="009E3783"/>
    <w:rsid w:val="009E6326"/>
    <w:rsid w:val="009E640D"/>
    <w:rsid w:val="009E6D44"/>
    <w:rsid w:val="009E713C"/>
    <w:rsid w:val="009E759C"/>
    <w:rsid w:val="009E75DB"/>
    <w:rsid w:val="009F020A"/>
    <w:rsid w:val="009F0240"/>
    <w:rsid w:val="009F0655"/>
    <w:rsid w:val="009F0E92"/>
    <w:rsid w:val="009F1694"/>
    <w:rsid w:val="009F1A87"/>
    <w:rsid w:val="009F2303"/>
    <w:rsid w:val="009F2872"/>
    <w:rsid w:val="009F2FD1"/>
    <w:rsid w:val="009F310D"/>
    <w:rsid w:val="009F32A8"/>
    <w:rsid w:val="009F3507"/>
    <w:rsid w:val="009F384B"/>
    <w:rsid w:val="009F395A"/>
    <w:rsid w:val="009F477B"/>
    <w:rsid w:val="009F585C"/>
    <w:rsid w:val="009F60A9"/>
    <w:rsid w:val="009F633E"/>
    <w:rsid w:val="009F65AE"/>
    <w:rsid w:val="009F6D13"/>
    <w:rsid w:val="009F72B1"/>
    <w:rsid w:val="009F7C34"/>
    <w:rsid w:val="00A00A50"/>
    <w:rsid w:val="00A01F0E"/>
    <w:rsid w:val="00A0321F"/>
    <w:rsid w:val="00A0389E"/>
    <w:rsid w:val="00A040F0"/>
    <w:rsid w:val="00A0467E"/>
    <w:rsid w:val="00A0492D"/>
    <w:rsid w:val="00A04937"/>
    <w:rsid w:val="00A04C25"/>
    <w:rsid w:val="00A05F6C"/>
    <w:rsid w:val="00A068A8"/>
    <w:rsid w:val="00A06AD7"/>
    <w:rsid w:val="00A06BB4"/>
    <w:rsid w:val="00A06D75"/>
    <w:rsid w:val="00A07AD6"/>
    <w:rsid w:val="00A07D82"/>
    <w:rsid w:val="00A07F51"/>
    <w:rsid w:val="00A10139"/>
    <w:rsid w:val="00A101D1"/>
    <w:rsid w:val="00A11930"/>
    <w:rsid w:val="00A11A99"/>
    <w:rsid w:val="00A11E61"/>
    <w:rsid w:val="00A13659"/>
    <w:rsid w:val="00A137E2"/>
    <w:rsid w:val="00A15D87"/>
    <w:rsid w:val="00A16539"/>
    <w:rsid w:val="00A1790F"/>
    <w:rsid w:val="00A17FAF"/>
    <w:rsid w:val="00A20086"/>
    <w:rsid w:val="00A207B0"/>
    <w:rsid w:val="00A20CCF"/>
    <w:rsid w:val="00A20E9B"/>
    <w:rsid w:val="00A21CD9"/>
    <w:rsid w:val="00A21D4D"/>
    <w:rsid w:val="00A22864"/>
    <w:rsid w:val="00A22B9A"/>
    <w:rsid w:val="00A22FA6"/>
    <w:rsid w:val="00A24957"/>
    <w:rsid w:val="00A24C79"/>
    <w:rsid w:val="00A24D3E"/>
    <w:rsid w:val="00A272A9"/>
    <w:rsid w:val="00A27718"/>
    <w:rsid w:val="00A27A10"/>
    <w:rsid w:val="00A30358"/>
    <w:rsid w:val="00A30385"/>
    <w:rsid w:val="00A30A04"/>
    <w:rsid w:val="00A3110D"/>
    <w:rsid w:val="00A3115B"/>
    <w:rsid w:val="00A312BF"/>
    <w:rsid w:val="00A31935"/>
    <w:rsid w:val="00A3199B"/>
    <w:rsid w:val="00A3202E"/>
    <w:rsid w:val="00A321A7"/>
    <w:rsid w:val="00A32D9D"/>
    <w:rsid w:val="00A33203"/>
    <w:rsid w:val="00A338C2"/>
    <w:rsid w:val="00A33F48"/>
    <w:rsid w:val="00A34BED"/>
    <w:rsid w:val="00A34EAB"/>
    <w:rsid w:val="00A3586A"/>
    <w:rsid w:val="00A3598C"/>
    <w:rsid w:val="00A36D12"/>
    <w:rsid w:val="00A3717E"/>
    <w:rsid w:val="00A37D99"/>
    <w:rsid w:val="00A37EDE"/>
    <w:rsid w:val="00A40349"/>
    <w:rsid w:val="00A41E93"/>
    <w:rsid w:val="00A41F35"/>
    <w:rsid w:val="00A42724"/>
    <w:rsid w:val="00A427DC"/>
    <w:rsid w:val="00A435C3"/>
    <w:rsid w:val="00A44292"/>
    <w:rsid w:val="00A45359"/>
    <w:rsid w:val="00A455E2"/>
    <w:rsid w:val="00A45AEC"/>
    <w:rsid w:val="00A4693D"/>
    <w:rsid w:val="00A46A78"/>
    <w:rsid w:val="00A470E1"/>
    <w:rsid w:val="00A4763D"/>
    <w:rsid w:val="00A479A9"/>
    <w:rsid w:val="00A51105"/>
    <w:rsid w:val="00A511F5"/>
    <w:rsid w:val="00A5124A"/>
    <w:rsid w:val="00A51408"/>
    <w:rsid w:val="00A5192F"/>
    <w:rsid w:val="00A53E68"/>
    <w:rsid w:val="00A5429B"/>
    <w:rsid w:val="00A54AB4"/>
    <w:rsid w:val="00A54BCD"/>
    <w:rsid w:val="00A54D4D"/>
    <w:rsid w:val="00A554E8"/>
    <w:rsid w:val="00A56A1D"/>
    <w:rsid w:val="00A56C55"/>
    <w:rsid w:val="00A570DF"/>
    <w:rsid w:val="00A57997"/>
    <w:rsid w:val="00A612E8"/>
    <w:rsid w:val="00A614F4"/>
    <w:rsid w:val="00A623FE"/>
    <w:rsid w:val="00A62460"/>
    <w:rsid w:val="00A6256C"/>
    <w:rsid w:val="00A62FF1"/>
    <w:rsid w:val="00A6385E"/>
    <w:rsid w:val="00A63B75"/>
    <w:rsid w:val="00A63F5B"/>
    <w:rsid w:val="00A641A5"/>
    <w:rsid w:val="00A645BD"/>
    <w:rsid w:val="00A64736"/>
    <w:rsid w:val="00A649C2"/>
    <w:rsid w:val="00A65711"/>
    <w:rsid w:val="00A659AA"/>
    <w:rsid w:val="00A661B9"/>
    <w:rsid w:val="00A66A07"/>
    <w:rsid w:val="00A66B6C"/>
    <w:rsid w:val="00A670F9"/>
    <w:rsid w:val="00A67527"/>
    <w:rsid w:val="00A678F6"/>
    <w:rsid w:val="00A71060"/>
    <w:rsid w:val="00A71BFC"/>
    <w:rsid w:val="00A73CEC"/>
    <w:rsid w:val="00A740F8"/>
    <w:rsid w:val="00A74C08"/>
    <w:rsid w:val="00A74E0A"/>
    <w:rsid w:val="00A75D93"/>
    <w:rsid w:val="00A76026"/>
    <w:rsid w:val="00A7655F"/>
    <w:rsid w:val="00A7699E"/>
    <w:rsid w:val="00A76AFE"/>
    <w:rsid w:val="00A779E0"/>
    <w:rsid w:val="00A77B59"/>
    <w:rsid w:val="00A77C42"/>
    <w:rsid w:val="00A8163D"/>
    <w:rsid w:val="00A82107"/>
    <w:rsid w:val="00A8279D"/>
    <w:rsid w:val="00A82D2C"/>
    <w:rsid w:val="00A8333B"/>
    <w:rsid w:val="00A833D8"/>
    <w:rsid w:val="00A83A97"/>
    <w:rsid w:val="00A8435C"/>
    <w:rsid w:val="00A84D53"/>
    <w:rsid w:val="00A852AD"/>
    <w:rsid w:val="00A85361"/>
    <w:rsid w:val="00A8574C"/>
    <w:rsid w:val="00A858BA"/>
    <w:rsid w:val="00A85A98"/>
    <w:rsid w:val="00A85DAD"/>
    <w:rsid w:val="00A86999"/>
    <w:rsid w:val="00A878A0"/>
    <w:rsid w:val="00A90545"/>
    <w:rsid w:val="00A90A36"/>
    <w:rsid w:val="00A91333"/>
    <w:rsid w:val="00A913B6"/>
    <w:rsid w:val="00A9144D"/>
    <w:rsid w:val="00A9155C"/>
    <w:rsid w:val="00A9320C"/>
    <w:rsid w:val="00A93702"/>
    <w:rsid w:val="00A94F7B"/>
    <w:rsid w:val="00A95882"/>
    <w:rsid w:val="00A9589F"/>
    <w:rsid w:val="00A95FAE"/>
    <w:rsid w:val="00A974F5"/>
    <w:rsid w:val="00A976D9"/>
    <w:rsid w:val="00AA0B0D"/>
    <w:rsid w:val="00AA11DC"/>
    <w:rsid w:val="00AA173B"/>
    <w:rsid w:val="00AA21F1"/>
    <w:rsid w:val="00AA291C"/>
    <w:rsid w:val="00AA3C1A"/>
    <w:rsid w:val="00AA3E9A"/>
    <w:rsid w:val="00AA4BF1"/>
    <w:rsid w:val="00AA519C"/>
    <w:rsid w:val="00AA5209"/>
    <w:rsid w:val="00AA5A3F"/>
    <w:rsid w:val="00AA5CD8"/>
    <w:rsid w:val="00AA5E7D"/>
    <w:rsid w:val="00AA5F57"/>
    <w:rsid w:val="00AA645A"/>
    <w:rsid w:val="00AA6CC7"/>
    <w:rsid w:val="00AA6F1A"/>
    <w:rsid w:val="00AA7333"/>
    <w:rsid w:val="00AA73A8"/>
    <w:rsid w:val="00AA7714"/>
    <w:rsid w:val="00AA7A75"/>
    <w:rsid w:val="00AB16EE"/>
    <w:rsid w:val="00AB1723"/>
    <w:rsid w:val="00AB17B5"/>
    <w:rsid w:val="00AB1A53"/>
    <w:rsid w:val="00AB24A5"/>
    <w:rsid w:val="00AB2A9C"/>
    <w:rsid w:val="00AB3154"/>
    <w:rsid w:val="00AB3164"/>
    <w:rsid w:val="00AB4582"/>
    <w:rsid w:val="00AB4773"/>
    <w:rsid w:val="00AB496F"/>
    <w:rsid w:val="00AB4E8C"/>
    <w:rsid w:val="00AB508A"/>
    <w:rsid w:val="00AB5AAA"/>
    <w:rsid w:val="00AB5BB2"/>
    <w:rsid w:val="00AB6307"/>
    <w:rsid w:val="00AB6851"/>
    <w:rsid w:val="00AB7AA7"/>
    <w:rsid w:val="00AB7C6B"/>
    <w:rsid w:val="00AC0561"/>
    <w:rsid w:val="00AC0785"/>
    <w:rsid w:val="00AC1288"/>
    <w:rsid w:val="00AC1D46"/>
    <w:rsid w:val="00AC2465"/>
    <w:rsid w:val="00AC2BB7"/>
    <w:rsid w:val="00AC300B"/>
    <w:rsid w:val="00AC31E0"/>
    <w:rsid w:val="00AC3663"/>
    <w:rsid w:val="00AC3B77"/>
    <w:rsid w:val="00AC3E5C"/>
    <w:rsid w:val="00AC5328"/>
    <w:rsid w:val="00AC6331"/>
    <w:rsid w:val="00AC6504"/>
    <w:rsid w:val="00AC70BD"/>
    <w:rsid w:val="00AC7220"/>
    <w:rsid w:val="00AC75CC"/>
    <w:rsid w:val="00AD01CF"/>
    <w:rsid w:val="00AD04B1"/>
    <w:rsid w:val="00AD0640"/>
    <w:rsid w:val="00AD07F9"/>
    <w:rsid w:val="00AD15E7"/>
    <w:rsid w:val="00AD1CB8"/>
    <w:rsid w:val="00AD1E61"/>
    <w:rsid w:val="00AD4455"/>
    <w:rsid w:val="00AD4EF0"/>
    <w:rsid w:val="00AD644C"/>
    <w:rsid w:val="00AD68AE"/>
    <w:rsid w:val="00AD69BC"/>
    <w:rsid w:val="00AD6E7D"/>
    <w:rsid w:val="00AD72A0"/>
    <w:rsid w:val="00AD76B1"/>
    <w:rsid w:val="00AD7BD5"/>
    <w:rsid w:val="00AE0169"/>
    <w:rsid w:val="00AE1263"/>
    <w:rsid w:val="00AE1BD0"/>
    <w:rsid w:val="00AE2172"/>
    <w:rsid w:val="00AE267E"/>
    <w:rsid w:val="00AE2690"/>
    <w:rsid w:val="00AE3D73"/>
    <w:rsid w:val="00AE4100"/>
    <w:rsid w:val="00AE4A74"/>
    <w:rsid w:val="00AE4F9A"/>
    <w:rsid w:val="00AE5551"/>
    <w:rsid w:val="00AE5C7F"/>
    <w:rsid w:val="00AE6C5C"/>
    <w:rsid w:val="00AE6CB8"/>
    <w:rsid w:val="00AE7069"/>
    <w:rsid w:val="00AE7226"/>
    <w:rsid w:val="00AE75E4"/>
    <w:rsid w:val="00AF00A8"/>
    <w:rsid w:val="00AF0205"/>
    <w:rsid w:val="00AF0EF9"/>
    <w:rsid w:val="00AF0FCB"/>
    <w:rsid w:val="00AF139B"/>
    <w:rsid w:val="00AF1CD9"/>
    <w:rsid w:val="00AF1DC1"/>
    <w:rsid w:val="00AF25DD"/>
    <w:rsid w:val="00AF2764"/>
    <w:rsid w:val="00AF4EAF"/>
    <w:rsid w:val="00AF6261"/>
    <w:rsid w:val="00AF7097"/>
    <w:rsid w:val="00AF714E"/>
    <w:rsid w:val="00B00B96"/>
    <w:rsid w:val="00B01AA9"/>
    <w:rsid w:val="00B020D8"/>
    <w:rsid w:val="00B03672"/>
    <w:rsid w:val="00B03862"/>
    <w:rsid w:val="00B0416A"/>
    <w:rsid w:val="00B049CE"/>
    <w:rsid w:val="00B04DBC"/>
    <w:rsid w:val="00B04F5E"/>
    <w:rsid w:val="00B04F7F"/>
    <w:rsid w:val="00B0543B"/>
    <w:rsid w:val="00B05970"/>
    <w:rsid w:val="00B05B64"/>
    <w:rsid w:val="00B05EB7"/>
    <w:rsid w:val="00B06664"/>
    <w:rsid w:val="00B06F8E"/>
    <w:rsid w:val="00B10FED"/>
    <w:rsid w:val="00B11A07"/>
    <w:rsid w:val="00B12553"/>
    <w:rsid w:val="00B13256"/>
    <w:rsid w:val="00B1338D"/>
    <w:rsid w:val="00B138B7"/>
    <w:rsid w:val="00B13EAF"/>
    <w:rsid w:val="00B13FBA"/>
    <w:rsid w:val="00B14B9B"/>
    <w:rsid w:val="00B14C2D"/>
    <w:rsid w:val="00B15731"/>
    <w:rsid w:val="00B16AFB"/>
    <w:rsid w:val="00B1713E"/>
    <w:rsid w:val="00B2064A"/>
    <w:rsid w:val="00B20742"/>
    <w:rsid w:val="00B20ECC"/>
    <w:rsid w:val="00B21028"/>
    <w:rsid w:val="00B21A5A"/>
    <w:rsid w:val="00B220F7"/>
    <w:rsid w:val="00B22854"/>
    <w:rsid w:val="00B228E8"/>
    <w:rsid w:val="00B23772"/>
    <w:rsid w:val="00B23F8B"/>
    <w:rsid w:val="00B240E9"/>
    <w:rsid w:val="00B24121"/>
    <w:rsid w:val="00B2436E"/>
    <w:rsid w:val="00B2472B"/>
    <w:rsid w:val="00B24B3A"/>
    <w:rsid w:val="00B24E1E"/>
    <w:rsid w:val="00B251A8"/>
    <w:rsid w:val="00B25201"/>
    <w:rsid w:val="00B26154"/>
    <w:rsid w:val="00B2622D"/>
    <w:rsid w:val="00B26E90"/>
    <w:rsid w:val="00B271F5"/>
    <w:rsid w:val="00B305A2"/>
    <w:rsid w:val="00B30A2E"/>
    <w:rsid w:val="00B30F7C"/>
    <w:rsid w:val="00B3104E"/>
    <w:rsid w:val="00B325CD"/>
    <w:rsid w:val="00B32E57"/>
    <w:rsid w:val="00B34064"/>
    <w:rsid w:val="00B345B8"/>
    <w:rsid w:val="00B3681D"/>
    <w:rsid w:val="00B36A76"/>
    <w:rsid w:val="00B36DB5"/>
    <w:rsid w:val="00B3796F"/>
    <w:rsid w:val="00B37CA8"/>
    <w:rsid w:val="00B40106"/>
    <w:rsid w:val="00B40A4B"/>
    <w:rsid w:val="00B41E32"/>
    <w:rsid w:val="00B41ED1"/>
    <w:rsid w:val="00B42D25"/>
    <w:rsid w:val="00B43672"/>
    <w:rsid w:val="00B44EA7"/>
    <w:rsid w:val="00B464C8"/>
    <w:rsid w:val="00B4679A"/>
    <w:rsid w:val="00B46A58"/>
    <w:rsid w:val="00B47394"/>
    <w:rsid w:val="00B505A1"/>
    <w:rsid w:val="00B51107"/>
    <w:rsid w:val="00B51994"/>
    <w:rsid w:val="00B52042"/>
    <w:rsid w:val="00B525EF"/>
    <w:rsid w:val="00B52DDC"/>
    <w:rsid w:val="00B53443"/>
    <w:rsid w:val="00B53DF7"/>
    <w:rsid w:val="00B53F57"/>
    <w:rsid w:val="00B54129"/>
    <w:rsid w:val="00B54742"/>
    <w:rsid w:val="00B54940"/>
    <w:rsid w:val="00B55DDC"/>
    <w:rsid w:val="00B5678B"/>
    <w:rsid w:val="00B5692D"/>
    <w:rsid w:val="00B5713F"/>
    <w:rsid w:val="00B57348"/>
    <w:rsid w:val="00B5739D"/>
    <w:rsid w:val="00B57790"/>
    <w:rsid w:val="00B57954"/>
    <w:rsid w:val="00B60999"/>
    <w:rsid w:val="00B60DD7"/>
    <w:rsid w:val="00B610B9"/>
    <w:rsid w:val="00B626A9"/>
    <w:rsid w:val="00B627E1"/>
    <w:rsid w:val="00B62869"/>
    <w:rsid w:val="00B62952"/>
    <w:rsid w:val="00B63FF6"/>
    <w:rsid w:val="00B640FB"/>
    <w:rsid w:val="00B657CE"/>
    <w:rsid w:val="00B6596A"/>
    <w:rsid w:val="00B666A9"/>
    <w:rsid w:val="00B666EC"/>
    <w:rsid w:val="00B6692E"/>
    <w:rsid w:val="00B66A4A"/>
    <w:rsid w:val="00B66B90"/>
    <w:rsid w:val="00B66DF4"/>
    <w:rsid w:val="00B678D2"/>
    <w:rsid w:val="00B67BE5"/>
    <w:rsid w:val="00B70712"/>
    <w:rsid w:val="00B71047"/>
    <w:rsid w:val="00B712B0"/>
    <w:rsid w:val="00B7275D"/>
    <w:rsid w:val="00B73A07"/>
    <w:rsid w:val="00B73B02"/>
    <w:rsid w:val="00B742BF"/>
    <w:rsid w:val="00B74492"/>
    <w:rsid w:val="00B74C29"/>
    <w:rsid w:val="00B74F60"/>
    <w:rsid w:val="00B76A7B"/>
    <w:rsid w:val="00B76EAE"/>
    <w:rsid w:val="00B76F5D"/>
    <w:rsid w:val="00B77125"/>
    <w:rsid w:val="00B7757E"/>
    <w:rsid w:val="00B77695"/>
    <w:rsid w:val="00B77A97"/>
    <w:rsid w:val="00B8046A"/>
    <w:rsid w:val="00B80736"/>
    <w:rsid w:val="00B80D62"/>
    <w:rsid w:val="00B81462"/>
    <w:rsid w:val="00B820BF"/>
    <w:rsid w:val="00B82324"/>
    <w:rsid w:val="00B831A3"/>
    <w:rsid w:val="00B83E1B"/>
    <w:rsid w:val="00B842D5"/>
    <w:rsid w:val="00B84A18"/>
    <w:rsid w:val="00B84EDB"/>
    <w:rsid w:val="00B85F11"/>
    <w:rsid w:val="00B860E0"/>
    <w:rsid w:val="00B8660B"/>
    <w:rsid w:val="00B86B1D"/>
    <w:rsid w:val="00B86D69"/>
    <w:rsid w:val="00B87CAF"/>
    <w:rsid w:val="00B90045"/>
    <w:rsid w:val="00B9047A"/>
    <w:rsid w:val="00B916FC"/>
    <w:rsid w:val="00B91BE4"/>
    <w:rsid w:val="00B94167"/>
    <w:rsid w:val="00B94AA2"/>
    <w:rsid w:val="00B95379"/>
    <w:rsid w:val="00B956CD"/>
    <w:rsid w:val="00B95A12"/>
    <w:rsid w:val="00B96880"/>
    <w:rsid w:val="00B974BD"/>
    <w:rsid w:val="00BA0C54"/>
    <w:rsid w:val="00BA0F9D"/>
    <w:rsid w:val="00BA121C"/>
    <w:rsid w:val="00BA12D1"/>
    <w:rsid w:val="00BA1AB6"/>
    <w:rsid w:val="00BA1D54"/>
    <w:rsid w:val="00BA2416"/>
    <w:rsid w:val="00BA297B"/>
    <w:rsid w:val="00BA2AC6"/>
    <w:rsid w:val="00BA3237"/>
    <w:rsid w:val="00BA36ED"/>
    <w:rsid w:val="00BA3A54"/>
    <w:rsid w:val="00BA3FB3"/>
    <w:rsid w:val="00BA48A8"/>
    <w:rsid w:val="00BA50C0"/>
    <w:rsid w:val="00BA5176"/>
    <w:rsid w:val="00BA726C"/>
    <w:rsid w:val="00BA73F9"/>
    <w:rsid w:val="00BA7E91"/>
    <w:rsid w:val="00BB016B"/>
    <w:rsid w:val="00BB063E"/>
    <w:rsid w:val="00BB08AD"/>
    <w:rsid w:val="00BB1B23"/>
    <w:rsid w:val="00BB3262"/>
    <w:rsid w:val="00BB3801"/>
    <w:rsid w:val="00BB394D"/>
    <w:rsid w:val="00BB3A97"/>
    <w:rsid w:val="00BB3E86"/>
    <w:rsid w:val="00BB406B"/>
    <w:rsid w:val="00BB4AA7"/>
    <w:rsid w:val="00BB4FD2"/>
    <w:rsid w:val="00BB5143"/>
    <w:rsid w:val="00BB51A6"/>
    <w:rsid w:val="00BB5741"/>
    <w:rsid w:val="00BB5D3E"/>
    <w:rsid w:val="00BB626B"/>
    <w:rsid w:val="00BB720A"/>
    <w:rsid w:val="00BB7687"/>
    <w:rsid w:val="00BB7CD3"/>
    <w:rsid w:val="00BC003A"/>
    <w:rsid w:val="00BC0D03"/>
    <w:rsid w:val="00BC12EA"/>
    <w:rsid w:val="00BC191C"/>
    <w:rsid w:val="00BC22B5"/>
    <w:rsid w:val="00BC23F9"/>
    <w:rsid w:val="00BC3A79"/>
    <w:rsid w:val="00BC3E45"/>
    <w:rsid w:val="00BC4399"/>
    <w:rsid w:val="00BC4927"/>
    <w:rsid w:val="00BC5C1B"/>
    <w:rsid w:val="00BC685D"/>
    <w:rsid w:val="00BC6996"/>
    <w:rsid w:val="00BC6D36"/>
    <w:rsid w:val="00BC7232"/>
    <w:rsid w:val="00BC7374"/>
    <w:rsid w:val="00BC7447"/>
    <w:rsid w:val="00BD0D1B"/>
    <w:rsid w:val="00BD0E34"/>
    <w:rsid w:val="00BD13BF"/>
    <w:rsid w:val="00BD1D50"/>
    <w:rsid w:val="00BD2040"/>
    <w:rsid w:val="00BD2B16"/>
    <w:rsid w:val="00BD37C9"/>
    <w:rsid w:val="00BD4CBC"/>
    <w:rsid w:val="00BD4DC5"/>
    <w:rsid w:val="00BD4FAA"/>
    <w:rsid w:val="00BD5757"/>
    <w:rsid w:val="00BD641A"/>
    <w:rsid w:val="00BD6D60"/>
    <w:rsid w:val="00BD6DD9"/>
    <w:rsid w:val="00BD6F94"/>
    <w:rsid w:val="00BD7F5A"/>
    <w:rsid w:val="00BE0781"/>
    <w:rsid w:val="00BE0D2B"/>
    <w:rsid w:val="00BE1ABC"/>
    <w:rsid w:val="00BE2107"/>
    <w:rsid w:val="00BE28AA"/>
    <w:rsid w:val="00BE2D52"/>
    <w:rsid w:val="00BE303F"/>
    <w:rsid w:val="00BE3353"/>
    <w:rsid w:val="00BE3494"/>
    <w:rsid w:val="00BE3AEC"/>
    <w:rsid w:val="00BE4086"/>
    <w:rsid w:val="00BE48FD"/>
    <w:rsid w:val="00BE4C25"/>
    <w:rsid w:val="00BE4F32"/>
    <w:rsid w:val="00BE5012"/>
    <w:rsid w:val="00BE6139"/>
    <w:rsid w:val="00BE6442"/>
    <w:rsid w:val="00BE703A"/>
    <w:rsid w:val="00BF167B"/>
    <w:rsid w:val="00BF1FB8"/>
    <w:rsid w:val="00BF2269"/>
    <w:rsid w:val="00BF2F72"/>
    <w:rsid w:val="00BF4725"/>
    <w:rsid w:val="00BF4B60"/>
    <w:rsid w:val="00BF55B6"/>
    <w:rsid w:val="00BF5946"/>
    <w:rsid w:val="00BF5FE5"/>
    <w:rsid w:val="00BF66E6"/>
    <w:rsid w:val="00BF6D3F"/>
    <w:rsid w:val="00BF71AC"/>
    <w:rsid w:val="00BF73FE"/>
    <w:rsid w:val="00BF771B"/>
    <w:rsid w:val="00C00321"/>
    <w:rsid w:val="00C00453"/>
    <w:rsid w:val="00C0082A"/>
    <w:rsid w:val="00C00E8F"/>
    <w:rsid w:val="00C0171E"/>
    <w:rsid w:val="00C02488"/>
    <w:rsid w:val="00C0286D"/>
    <w:rsid w:val="00C0306C"/>
    <w:rsid w:val="00C035B9"/>
    <w:rsid w:val="00C03715"/>
    <w:rsid w:val="00C039B2"/>
    <w:rsid w:val="00C046D5"/>
    <w:rsid w:val="00C04DD6"/>
    <w:rsid w:val="00C0548D"/>
    <w:rsid w:val="00C05B3E"/>
    <w:rsid w:val="00C05BEE"/>
    <w:rsid w:val="00C05D7F"/>
    <w:rsid w:val="00C061AF"/>
    <w:rsid w:val="00C06254"/>
    <w:rsid w:val="00C064BF"/>
    <w:rsid w:val="00C069B3"/>
    <w:rsid w:val="00C06A71"/>
    <w:rsid w:val="00C077FA"/>
    <w:rsid w:val="00C079E9"/>
    <w:rsid w:val="00C07A2B"/>
    <w:rsid w:val="00C102E2"/>
    <w:rsid w:val="00C10EB7"/>
    <w:rsid w:val="00C1121E"/>
    <w:rsid w:val="00C11327"/>
    <w:rsid w:val="00C11797"/>
    <w:rsid w:val="00C11EBE"/>
    <w:rsid w:val="00C1213D"/>
    <w:rsid w:val="00C12693"/>
    <w:rsid w:val="00C1367E"/>
    <w:rsid w:val="00C140B0"/>
    <w:rsid w:val="00C14F92"/>
    <w:rsid w:val="00C152C3"/>
    <w:rsid w:val="00C1592D"/>
    <w:rsid w:val="00C15ACC"/>
    <w:rsid w:val="00C15ECC"/>
    <w:rsid w:val="00C1666E"/>
    <w:rsid w:val="00C16E5C"/>
    <w:rsid w:val="00C17789"/>
    <w:rsid w:val="00C2013A"/>
    <w:rsid w:val="00C214CB"/>
    <w:rsid w:val="00C217F8"/>
    <w:rsid w:val="00C21AAF"/>
    <w:rsid w:val="00C22B35"/>
    <w:rsid w:val="00C233B9"/>
    <w:rsid w:val="00C23453"/>
    <w:rsid w:val="00C23BCA"/>
    <w:rsid w:val="00C242B9"/>
    <w:rsid w:val="00C25165"/>
    <w:rsid w:val="00C257E9"/>
    <w:rsid w:val="00C25D7C"/>
    <w:rsid w:val="00C25FE5"/>
    <w:rsid w:val="00C2632C"/>
    <w:rsid w:val="00C27351"/>
    <w:rsid w:val="00C27772"/>
    <w:rsid w:val="00C27FFC"/>
    <w:rsid w:val="00C30304"/>
    <w:rsid w:val="00C30306"/>
    <w:rsid w:val="00C30426"/>
    <w:rsid w:val="00C30640"/>
    <w:rsid w:val="00C30749"/>
    <w:rsid w:val="00C3137E"/>
    <w:rsid w:val="00C31AC3"/>
    <w:rsid w:val="00C31BD7"/>
    <w:rsid w:val="00C31F6E"/>
    <w:rsid w:val="00C32F60"/>
    <w:rsid w:val="00C33414"/>
    <w:rsid w:val="00C34604"/>
    <w:rsid w:val="00C34690"/>
    <w:rsid w:val="00C3476F"/>
    <w:rsid w:val="00C3537F"/>
    <w:rsid w:val="00C35633"/>
    <w:rsid w:val="00C35D39"/>
    <w:rsid w:val="00C374BF"/>
    <w:rsid w:val="00C37683"/>
    <w:rsid w:val="00C37A33"/>
    <w:rsid w:val="00C37FF4"/>
    <w:rsid w:val="00C4034A"/>
    <w:rsid w:val="00C40B4A"/>
    <w:rsid w:val="00C40D1F"/>
    <w:rsid w:val="00C414D1"/>
    <w:rsid w:val="00C41B47"/>
    <w:rsid w:val="00C423B2"/>
    <w:rsid w:val="00C42821"/>
    <w:rsid w:val="00C43433"/>
    <w:rsid w:val="00C456FA"/>
    <w:rsid w:val="00C4644F"/>
    <w:rsid w:val="00C465C4"/>
    <w:rsid w:val="00C46A92"/>
    <w:rsid w:val="00C47049"/>
    <w:rsid w:val="00C50137"/>
    <w:rsid w:val="00C50423"/>
    <w:rsid w:val="00C50D9C"/>
    <w:rsid w:val="00C51827"/>
    <w:rsid w:val="00C51D8B"/>
    <w:rsid w:val="00C51EDC"/>
    <w:rsid w:val="00C5239A"/>
    <w:rsid w:val="00C523E9"/>
    <w:rsid w:val="00C524D0"/>
    <w:rsid w:val="00C53B66"/>
    <w:rsid w:val="00C54031"/>
    <w:rsid w:val="00C54A1A"/>
    <w:rsid w:val="00C550B4"/>
    <w:rsid w:val="00C55B0F"/>
    <w:rsid w:val="00C55D43"/>
    <w:rsid w:val="00C56D26"/>
    <w:rsid w:val="00C570CA"/>
    <w:rsid w:val="00C57764"/>
    <w:rsid w:val="00C57C37"/>
    <w:rsid w:val="00C60C8A"/>
    <w:rsid w:val="00C60FCB"/>
    <w:rsid w:val="00C62211"/>
    <w:rsid w:val="00C6259A"/>
    <w:rsid w:val="00C62B90"/>
    <w:rsid w:val="00C630E6"/>
    <w:rsid w:val="00C6493B"/>
    <w:rsid w:val="00C65404"/>
    <w:rsid w:val="00C65FFC"/>
    <w:rsid w:val="00C66946"/>
    <w:rsid w:val="00C66EDF"/>
    <w:rsid w:val="00C702B8"/>
    <w:rsid w:val="00C70439"/>
    <w:rsid w:val="00C71052"/>
    <w:rsid w:val="00C7169B"/>
    <w:rsid w:val="00C7172E"/>
    <w:rsid w:val="00C71B35"/>
    <w:rsid w:val="00C724E9"/>
    <w:rsid w:val="00C72CF1"/>
    <w:rsid w:val="00C73A51"/>
    <w:rsid w:val="00C73FF9"/>
    <w:rsid w:val="00C7405B"/>
    <w:rsid w:val="00C741FB"/>
    <w:rsid w:val="00C74D3F"/>
    <w:rsid w:val="00C74DDA"/>
    <w:rsid w:val="00C74F34"/>
    <w:rsid w:val="00C7552E"/>
    <w:rsid w:val="00C75A0E"/>
    <w:rsid w:val="00C75B07"/>
    <w:rsid w:val="00C76010"/>
    <w:rsid w:val="00C76208"/>
    <w:rsid w:val="00C763EF"/>
    <w:rsid w:val="00C76BA2"/>
    <w:rsid w:val="00C76FB1"/>
    <w:rsid w:val="00C76FEE"/>
    <w:rsid w:val="00C7723F"/>
    <w:rsid w:val="00C7783C"/>
    <w:rsid w:val="00C80546"/>
    <w:rsid w:val="00C81131"/>
    <w:rsid w:val="00C8134B"/>
    <w:rsid w:val="00C817F1"/>
    <w:rsid w:val="00C81930"/>
    <w:rsid w:val="00C81EAB"/>
    <w:rsid w:val="00C82CEE"/>
    <w:rsid w:val="00C83ED8"/>
    <w:rsid w:val="00C8412C"/>
    <w:rsid w:val="00C84750"/>
    <w:rsid w:val="00C848B9"/>
    <w:rsid w:val="00C849E1"/>
    <w:rsid w:val="00C85551"/>
    <w:rsid w:val="00C85A25"/>
    <w:rsid w:val="00C85B08"/>
    <w:rsid w:val="00C86292"/>
    <w:rsid w:val="00C8674D"/>
    <w:rsid w:val="00C87415"/>
    <w:rsid w:val="00C9085B"/>
    <w:rsid w:val="00C90F98"/>
    <w:rsid w:val="00C9121E"/>
    <w:rsid w:val="00C917A6"/>
    <w:rsid w:val="00C9237B"/>
    <w:rsid w:val="00C92723"/>
    <w:rsid w:val="00C92FFA"/>
    <w:rsid w:val="00C93080"/>
    <w:rsid w:val="00C93840"/>
    <w:rsid w:val="00C946A5"/>
    <w:rsid w:val="00C94B3F"/>
    <w:rsid w:val="00C958BB"/>
    <w:rsid w:val="00C96D8D"/>
    <w:rsid w:val="00C96E49"/>
    <w:rsid w:val="00C974FD"/>
    <w:rsid w:val="00C97AEF"/>
    <w:rsid w:val="00C97E05"/>
    <w:rsid w:val="00CA03FF"/>
    <w:rsid w:val="00CA065E"/>
    <w:rsid w:val="00CA33F3"/>
    <w:rsid w:val="00CA3A1A"/>
    <w:rsid w:val="00CA5D10"/>
    <w:rsid w:val="00CA6B78"/>
    <w:rsid w:val="00CA6F20"/>
    <w:rsid w:val="00CA73FF"/>
    <w:rsid w:val="00CB0327"/>
    <w:rsid w:val="00CB0EA3"/>
    <w:rsid w:val="00CB1333"/>
    <w:rsid w:val="00CB2110"/>
    <w:rsid w:val="00CB2366"/>
    <w:rsid w:val="00CB267D"/>
    <w:rsid w:val="00CB28B4"/>
    <w:rsid w:val="00CB2D1B"/>
    <w:rsid w:val="00CB3660"/>
    <w:rsid w:val="00CB36A5"/>
    <w:rsid w:val="00CB3D40"/>
    <w:rsid w:val="00CB3DA1"/>
    <w:rsid w:val="00CB4393"/>
    <w:rsid w:val="00CB4591"/>
    <w:rsid w:val="00CB47ED"/>
    <w:rsid w:val="00CB4FDB"/>
    <w:rsid w:val="00CB52DB"/>
    <w:rsid w:val="00CB558B"/>
    <w:rsid w:val="00CB67FF"/>
    <w:rsid w:val="00CB707E"/>
    <w:rsid w:val="00CB7F85"/>
    <w:rsid w:val="00CC0611"/>
    <w:rsid w:val="00CC1538"/>
    <w:rsid w:val="00CC1FAC"/>
    <w:rsid w:val="00CC275A"/>
    <w:rsid w:val="00CC3E4E"/>
    <w:rsid w:val="00CC58FD"/>
    <w:rsid w:val="00CC69BC"/>
    <w:rsid w:val="00CC709E"/>
    <w:rsid w:val="00CC70BB"/>
    <w:rsid w:val="00CC796F"/>
    <w:rsid w:val="00CC7D3F"/>
    <w:rsid w:val="00CD00DE"/>
    <w:rsid w:val="00CD0864"/>
    <w:rsid w:val="00CD191F"/>
    <w:rsid w:val="00CD1D6A"/>
    <w:rsid w:val="00CD2626"/>
    <w:rsid w:val="00CD4045"/>
    <w:rsid w:val="00CD466F"/>
    <w:rsid w:val="00CD4B9D"/>
    <w:rsid w:val="00CD4F36"/>
    <w:rsid w:val="00CD530B"/>
    <w:rsid w:val="00CD55AF"/>
    <w:rsid w:val="00CD5B44"/>
    <w:rsid w:val="00CD5B87"/>
    <w:rsid w:val="00CD7659"/>
    <w:rsid w:val="00CD7766"/>
    <w:rsid w:val="00CD78FF"/>
    <w:rsid w:val="00CD7A6B"/>
    <w:rsid w:val="00CE0026"/>
    <w:rsid w:val="00CE029A"/>
    <w:rsid w:val="00CE052E"/>
    <w:rsid w:val="00CE159A"/>
    <w:rsid w:val="00CE1D68"/>
    <w:rsid w:val="00CE238C"/>
    <w:rsid w:val="00CE35AE"/>
    <w:rsid w:val="00CE36DC"/>
    <w:rsid w:val="00CE38A2"/>
    <w:rsid w:val="00CE4D7B"/>
    <w:rsid w:val="00CE5ED3"/>
    <w:rsid w:val="00CE725D"/>
    <w:rsid w:val="00CE78B8"/>
    <w:rsid w:val="00CE7AC3"/>
    <w:rsid w:val="00CF004A"/>
    <w:rsid w:val="00CF0B41"/>
    <w:rsid w:val="00CF0EC5"/>
    <w:rsid w:val="00CF1345"/>
    <w:rsid w:val="00CF14E2"/>
    <w:rsid w:val="00CF2A21"/>
    <w:rsid w:val="00CF4676"/>
    <w:rsid w:val="00CF46DE"/>
    <w:rsid w:val="00CF500B"/>
    <w:rsid w:val="00CF70D2"/>
    <w:rsid w:val="00CF72FD"/>
    <w:rsid w:val="00CF7A55"/>
    <w:rsid w:val="00D0024D"/>
    <w:rsid w:val="00D00287"/>
    <w:rsid w:val="00D0044B"/>
    <w:rsid w:val="00D01B75"/>
    <w:rsid w:val="00D02020"/>
    <w:rsid w:val="00D02397"/>
    <w:rsid w:val="00D03996"/>
    <w:rsid w:val="00D0477E"/>
    <w:rsid w:val="00D0491D"/>
    <w:rsid w:val="00D0519A"/>
    <w:rsid w:val="00D059E1"/>
    <w:rsid w:val="00D05E5F"/>
    <w:rsid w:val="00D0622B"/>
    <w:rsid w:val="00D063F4"/>
    <w:rsid w:val="00D067C7"/>
    <w:rsid w:val="00D072BD"/>
    <w:rsid w:val="00D07D90"/>
    <w:rsid w:val="00D10444"/>
    <w:rsid w:val="00D1057D"/>
    <w:rsid w:val="00D10AC6"/>
    <w:rsid w:val="00D11C13"/>
    <w:rsid w:val="00D11F56"/>
    <w:rsid w:val="00D1263C"/>
    <w:rsid w:val="00D12C93"/>
    <w:rsid w:val="00D1309D"/>
    <w:rsid w:val="00D13601"/>
    <w:rsid w:val="00D14D33"/>
    <w:rsid w:val="00D14E8E"/>
    <w:rsid w:val="00D151A3"/>
    <w:rsid w:val="00D154A2"/>
    <w:rsid w:val="00D16111"/>
    <w:rsid w:val="00D1677B"/>
    <w:rsid w:val="00D17427"/>
    <w:rsid w:val="00D17500"/>
    <w:rsid w:val="00D1793D"/>
    <w:rsid w:val="00D17B6D"/>
    <w:rsid w:val="00D20064"/>
    <w:rsid w:val="00D22D69"/>
    <w:rsid w:val="00D23EA4"/>
    <w:rsid w:val="00D25F05"/>
    <w:rsid w:val="00D25F07"/>
    <w:rsid w:val="00D26245"/>
    <w:rsid w:val="00D267AD"/>
    <w:rsid w:val="00D26F70"/>
    <w:rsid w:val="00D273C6"/>
    <w:rsid w:val="00D3042F"/>
    <w:rsid w:val="00D3057D"/>
    <w:rsid w:val="00D307CA"/>
    <w:rsid w:val="00D30A86"/>
    <w:rsid w:val="00D30EDE"/>
    <w:rsid w:val="00D31431"/>
    <w:rsid w:val="00D31B74"/>
    <w:rsid w:val="00D326BA"/>
    <w:rsid w:val="00D3449B"/>
    <w:rsid w:val="00D34AC2"/>
    <w:rsid w:val="00D35D26"/>
    <w:rsid w:val="00D36B36"/>
    <w:rsid w:val="00D36BE1"/>
    <w:rsid w:val="00D36C07"/>
    <w:rsid w:val="00D36EA1"/>
    <w:rsid w:val="00D37BE0"/>
    <w:rsid w:val="00D4000E"/>
    <w:rsid w:val="00D40B2A"/>
    <w:rsid w:val="00D414DE"/>
    <w:rsid w:val="00D41813"/>
    <w:rsid w:val="00D4255E"/>
    <w:rsid w:val="00D42595"/>
    <w:rsid w:val="00D429DB"/>
    <w:rsid w:val="00D42DDF"/>
    <w:rsid w:val="00D42DFA"/>
    <w:rsid w:val="00D43F44"/>
    <w:rsid w:val="00D44B1C"/>
    <w:rsid w:val="00D44D43"/>
    <w:rsid w:val="00D44E67"/>
    <w:rsid w:val="00D45961"/>
    <w:rsid w:val="00D462D6"/>
    <w:rsid w:val="00D46D69"/>
    <w:rsid w:val="00D473B2"/>
    <w:rsid w:val="00D47489"/>
    <w:rsid w:val="00D47A53"/>
    <w:rsid w:val="00D47A70"/>
    <w:rsid w:val="00D5207E"/>
    <w:rsid w:val="00D5354E"/>
    <w:rsid w:val="00D53667"/>
    <w:rsid w:val="00D53CB4"/>
    <w:rsid w:val="00D54E08"/>
    <w:rsid w:val="00D559A2"/>
    <w:rsid w:val="00D55D7B"/>
    <w:rsid w:val="00D561AB"/>
    <w:rsid w:val="00D56713"/>
    <w:rsid w:val="00D56B28"/>
    <w:rsid w:val="00D56B43"/>
    <w:rsid w:val="00D56C1A"/>
    <w:rsid w:val="00D56E7A"/>
    <w:rsid w:val="00D576EF"/>
    <w:rsid w:val="00D57898"/>
    <w:rsid w:val="00D60A2A"/>
    <w:rsid w:val="00D60B8D"/>
    <w:rsid w:val="00D60C04"/>
    <w:rsid w:val="00D60CF4"/>
    <w:rsid w:val="00D6134C"/>
    <w:rsid w:val="00D6185C"/>
    <w:rsid w:val="00D623C9"/>
    <w:rsid w:val="00D6334C"/>
    <w:rsid w:val="00D63FA8"/>
    <w:rsid w:val="00D63FE0"/>
    <w:rsid w:val="00D640B9"/>
    <w:rsid w:val="00D65527"/>
    <w:rsid w:val="00D657B2"/>
    <w:rsid w:val="00D657D7"/>
    <w:rsid w:val="00D65825"/>
    <w:rsid w:val="00D65C5C"/>
    <w:rsid w:val="00D65F32"/>
    <w:rsid w:val="00D669F8"/>
    <w:rsid w:val="00D6711A"/>
    <w:rsid w:val="00D679DF"/>
    <w:rsid w:val="00D702F8"/>
    <w:rsid w:val="00D70443"/>
    <w:rsid w:val="00D70491"/>
    <w:rsid w:val="00D714C4"/>
    <w:rsid w:val="00D72CC0"/>
    <w:rsid w:val="00D732C5"/>
    <w:rsid w:val="00D739F0"/>
    <w:rsid w:val="00D73C68"/>
    <w:rsid w:val="00D740D0"/>
    <w:rsid w:val="00D74168"/>
    <w:rsid w:val="00D74563"/>
    <w:rsid w:val="00D74AAF"/>
    <w:rsid w:val="00D74E95"/>
    <w:rsid w:val="00D75D01"/>
    <w:rsid w:val="00D75E75"/>
    <w:rsid w:val="00D76249"/>
    <w:rsid w:val="00D7633C"/>
    <w:rsid w:val="00D76A05"/>
    <w:rsid w:val="00D76F6F"/>
    <w:rsid w:val="00D77031"/>
    <w:rsid w:val="00D771E1"/>
    <w:rsid w:val="00D774EE"/>
    <w:rsid w:val="00D77BD0"/>
    <w:rsid w:val="00D80D92"/>
    <w:rsid w:val="00D81372"/>
    <w:rsid w:val="00D813D8"/>
    <w:rsid w:val="00D81E5A"/>
    <w:rsid w:val="00D81EAF"/>
    <w:rsid w:val="00D81F87"/>
    <w:rsid w:val="00D823E1"/>
    <w:rsid w:val="00D8258F"/>
    <w:rsid w:val="00D82F9E"/>
    <w:rsid w:val="00D83D8A"/>
    <w:rsid w:val="00D8451C"/>
    <w:rsid w:val="00D84944"/>
    <w:rsid w:val="00D85254"/>
    <w:rsid w:val="00D85691"/>
    <w:rsid w:val="00D85AB4"/>
    <w:rsid w:val="00D85CBF"/>
    <w:rsid w:val="00D864BD"/>
    <w:rsid w:val="00D87491"/>
    <w:rsid w:val="00D87791"/>
    <w:rsid w:val="00D87CC6"/>
    <w:rsid w:val="00D90EBB"/>
    <w:rsid w:val="00D91164"/>
    <w:rsid w:val="00D91513"/>
    <w:rsid w:val="00D923E3"/>
    <w:rsid w:val="00D933D0"/>
    <w:rsid w:val="00D9363B"/>
    <w:rsid w:val="00D94D41"/>
    <w:rsid w:val="00D94EB0"/>
    <w:rsid w:val="00D96068"/>
    <w:rsid w:val="00D96EB0"/>
    <w:rsid w:val="00D96FAD"/>
    <w:rsid w:val="00D97437"/>
    <w:rsid w:val="00D97806"/>
    <w:rsid w:val="00D979C8"/>
    <w:rsid w:val="00D97F40"/>
    <w:rsid w:val="00DA0A9A"/>
    <w:rsid w:val="00DA0DDC"/>
    <w:rsid w:val="00DA0E5D"/>
    <w:rsid w:val="00DA0E8C"/>
    <w:rsid w:val="00DA114D"/>
    <w:rsid w:val="00DA1C16"/>
    <w:rsid w:val="00DA1D41"/>
    <w:rsid w:val="00DA1EF0"/>
    <w:rsid w:val="00DA288E"/>
    <w:rsid w:val="00DA30C4"/>
    <w:rsid w:val="00DA3542"/>
    <w:rsid w:val="00DA3735"/>
    <w:rsid w:val="00DA37BC"/>
    <w:rsid w:val="00DA3A73"/>
    <w:rsid w:val="00DA3C65"/>
    <w:rsid w:val="00DA3F6C"/>
    <w:rsid w:val="00DA4070"/>
    <w:rsid w:val="00DA4273"/>
    <w:rsid w:val="00DA43EC"/>
    <w:rsid w:val="00DA4FA0"/>
    <w:rsid w:val="00DA50F7"/>
    <w:rsid w:val="00DA5700"/>
    <w:rsid w:val="00DA60C4"/>
    <w:rsid w:val="00DA78B7"/>
    <w:rsid w:val="00DA7A96"/>
    <w:rsid w:val="00DA7B7F"/>
    <w:rsid w:val="00DA7CB1"/>
    <w:rsid w:val="00DB1012"/>
    <w:rsid w:val="00DB179E"/>
    <w:rsid w:val="00DB2EBA"/>
    <w:rsid w:val="00DB2F2C"/>
    <w:rsid w:val="00DB3C3C"/>
    <w:rsid w:val="00DB4717"/>
    <w:rsid w:val="00DB4FBF"/>
    <w:rsid w:val="00DB70F5"/>
    <w:rsid w:val="00DB785A"/>
    <w:rsid w:val="00DB7877"/>
    <w:rsid w:val="00DB7F15"/>
    <w:rsid w:val="00DC2714"/>
    <w:rsid w:val="00DC298E"/>
    <w:rsid w:val="00DC2F50"/>
    <w:rsid w:val="00DC3F1E"/>
    <w:rsid w:val="00DC3F2E"/>
    <w:rsid w:val="00DC46CC"/>
    <w:rsid w:val="00DC4A4B"/>
    <w:rsid w:val="00DC514B"/>
    <w:rsid w:val="00DC54EC"/>
    <w:rsid w:val="00DC611D"/>
    <w:rsid w:val="00DC69BB"/>
    <w:rsid w:val="00DC6FEA"/>
    <w:rsid w:val="00DC7790"/>
    <w:rsid w:val="00DC7A79"/>
    <w:rsid w:val="00DC7ABE"/>
    <w:rsid w:val="00DD0925"/>
    <w:rsid w:val="00DD1BB0"/>
    <w:rsid w:val="00DD2504"/>
    <w:rsid w:val="00DD296C"/>
    <w:rsid w:val="00DD2FCD"/>
    <w:rsid w:val="00DD31CB"/>
    <w:rsid w:val="00DD3314"/>
    <w:rsid w:val="00DD3DF1"/>
    <w:rsid w:val="00DD4B04"/>
    <w:rsid w:val="00DD4E9C"/>
    <w:rsid w:val="00DD4FAD"/>
    <w:rsid w:val="00DD530C"/>
    <w:rsid w:val="00DD5D2F"/>
    <w:rsid w:val="00DD607B"/>
    <w:rsid w:val="00DD6B52"/>
    <w:rsid w:val="00DD78B3"/>
    <w:rsid w:val="00DD7AFE"/>
    <w:rsid w:val="00DE0FCE"/>
    <w:rsid w:val="00DE1380"/>
    <w:rsid w:val="00DE1A06"/>
    <w:rsid w:val="00DE2622"/>
    <w:rsid w:val="00DE2C2F"/>
    <w:rsid w:val="00DE3651"/>
    <w:rsid w:val="00DE3936"/>
    <w:rsid w:val="00DE4478"/>
    <w:rsid w:val="00DE4517"/>
    <w:rsid w:val="00DE4901"/>
    <w:rsid w:val="00DE50B8"/>
    <w:rsid w:val="00DE51F3"/>
    <w:rsid w:val="00DE57E5"/>
    <w:rsid w:val="00DE5887"/>
    <w:rsid w:val="00DE5BB5"/>
    <w:rsid w:val="00DE5E00"/>
    <w:rsid w:val="00DE5F0B"/>
    <w:rsid w:val="00DE6860"/>
    <w:rsid w:val="00DE7BE4"/>
    <w:rsid w:val="00DE7CC6"/>
    <w:rsid w:val="00DF0684"/>
    <w:rsid w:val="00DF0FF4"/>
    <w:rsid w:val="00DF1186"/>
    <w:rsid w:val="00DF17D0"/>
    <w:rsid w:val="00DF1D7E"/>
    <w:rsid w:val="00DF2C5B"/>
    <w:rsid w:val="00DF3B98"/>
    <w:rsid w:val="00DF4D62"/>
    <w:rsid w:val="00DF595E"/>
    <w:rsid w:val="00DF5A8F"/>
    <w:rsid w:val="00DF5C87"/>
    <w:rsid w:val="00DF619F"/>
    <w:rsid w:val="00DF6DB6"/>
    <w:rsid w:val="00E004FE"/>
    <w:rsid w:val="00E012FC"/>
    <w:rsid w:val="00E01F2B"/>
    <w:rsid w:val="00E02025"/>
    <w:rsid w:val="00E02506"/>
    <w:rsid w:val="00E025A0"/>
    <w:rsid w:val="00E02724"/>
    <w:rsid w:val="00E02BEB"/>
    <w:rsid w:val="00E02F47"/>
    <w:rsid w:val="00E0362C"/>
    <w:rsid w:val="00E03982"/>
    <w:rsid w:val="00E041F4"/>
    <w:rsid w:val="00E05371"/>
    <w:rsid w:val="00E058E7"/>
    <w:rsid w:val="00E064D7"/>
    <w:rsid w:val="00E068DF"/>
    <w:rsid w:val="00E1011A"/>
    <w:rsid w:val="00E1036D"/>
    <w:rsid w:val="00E10E77"/>
    <w:rsid w:val="00E10F48"/>
    <w:rsid w:val="00E113F6"/>
    <w:rsid w:val="00E11F3A"/>
    <w:rsid w:val="00E1208A"/>
    <w:rsid w:val="00E1228D"/>
    <w:rsid w:val="00E12599"/>
    <w:rsid w:val="00E128B3"/>
    <w:rsid w:val="00E132E3"/>
    <w:rsid w:val="00E1330F"/>
    <w:rsid w:val="00E144B8"/>
    <w:rsid w:val="00E14906"/>
    <w:rsid w:val="00E15232"/>
    <w:rsid w:val="00E155CD"/>
    <w:rsid w:val="00E15D44"/>
    <w:rsid w:val="00E15DF9"/>
    <w:rsid w:val="00E166F5"/>
    <w:rsid w:val="00E16C9B"/>
    <w:rsid w:val="00E16CE3"/>
    <w:rsid w:val="00E16F72"/>
    <w:rsid w:val="00E178CA"/>
    <w:rsid w:val="00E17B98"/>
    <w:rsid w:val="00E17E76"/>
    <w:rsid w:val="00E20669"/>
    <w:rsid w:val="00E218B9"/>
    <w:rsid w:val="00E21B1E"/>
    <w:rsid w:val="00E228FA"/>
    <w:rsid w:val="00E22BBC"/>
    <w:rsid w:val="00E247D7"/>
    <w:rsid w:val="00E24DF5"/>
    <w:rsid w:val="00E259D3"/>
    <w:rsid w:val="00E25D89"/>
    <w:rsid w:val="00E26C15"/>
    <w:rsid w:val="00E270DD"/>
    <w:rsid w:val="00E30104"/>
    <w:rsid w:val="00E305DC"/>
    <w:rsid w:val="00E30DAA"/>
    <w:rsid w:val="00E311D1"/>
    <w:rsid w:val="00E31234"/>
    <w:rsid w:val="00E31318"/>
    <w:rsid w:val="00E316B4"/>
    <w:rsid w:val="00E31DFB"/>
    <w:rsid w:val="00E32523"/>
    <w:rsid w:val="00E32F26"/>
    <w:rsid w:val="00E33305"/>
    <w:rsid w:val="00E3353F"/>
    <w:rsid w:val="00E33D0F"/>
    <w:rsid w:val="00E34091"/>
    <w:rsid w:val="00E351B7"/>
    <w:rsid w:val="00E3694D"/>
    <w:rsid w:val="00E36D3C"/>
    <w:rsid w:val="00E37165"/>
    <w:rsid w:val="00E37C64"/>
    <w:rsid w:val="00E37D0E"/>
    <w:rsid w:val="00E37EAA"/>
    <w:rsid w:val="00E4084B"/>
    <w:rsid w:val="00E40A51"/>
    <w:rsid w:val="00E40E58"/>
    <w:rsid w:val="00E40EA5"/>
    <w:rsid w:val="00E41F61"/>
    <w:rsid w:val="00E4293D"/>
    <w:rsid w:val="00E42A39"/>
    <w:rsid w:val="00E42A3F"/>
    <w:rsid w:val="00E447EB"/>
    <w:rsid w:val="00E45893"/>
    <w:rsid w:val="00E45F85"/>
    <w:rsid w:val="00E4668A"/>
    <w:rsid w:val="00E470A9"/>
    <w:rsid w:val="00E47349"/>
    <w:rsid w:val="00E47879"/>
    <w:rsid w:val="00E47A43"/>
    <w:rsid w:val="00E47C0E"/>
    <w:rsid w:val="00E47E3D"/>
    <w:rsid w:val="00E502B4"/>
    <w:rsid w:val="00E50723"/>
    <w:rsid w:val="00E50C26"/>
    <w:rsid w:val="00E51A22"/>
    <w:rsid w:val="00E51FB3"/>
    <w:rsid w:val="00E52334"/>
    <w:rsid w:val="00E52654"/>
    <w:rsid w:val="00E5378A"/>
    <w:rsid w:val="00E53A55"/>
    <w:rsid w:val="00E53BC8"/>
    <w:rsid w:val="00E5424A"/>
    <w:rsid w:val="00E542B1"/>
    <w:rsid w:val="00E55A64"/>
    <w:rsid w:val="00E55EB5"/>
    <w:rsid w:val="00E57157"/>
    <w:rsid w:val="00E57DD1"/>
    <w:rsid w:val="00E60490"/>
    <w:rsid w:val="00E60D8A"/>
    <w:rsid w:val="00E60D9F"/>
    <w:rsid w:val="00E61C1E"/>
    <w:rsid w:val="00E6247F"/>
    <w:rsid w:val="00E62512"/>
    <w:rsid w:val="00E62E67"/>
    <w:rsid w:val="00E6318C"/>
    <w:rsid w:val="00E63680"/>
    <w:rsid w:val="00E6379A"/>
    <w:rsid w:val="00E63AEB"/>
    <w:rsid w:val="00E64167"/>
    <w:rsid w:val="00E64909"/>
    <w:rsid w:val="00E64F67"/>
    <w:rsid w:val="00E654E9"/>
    <w:rsid w:val="00E6591B"/>
    <w:rsid w:val="00E6628E"/>
    <w:rsid w:val="00E672B2"/>
    <w:rsid w:val="00E676E0"/>
    <w:rsid w:val="00E70FC7"/>
    <w:rsid w:val="00E719CB"/>
    <w:rsid w:val="00E72982"/>
    <w:rsid w:val="00E73A63"/>
    <w:rsid w:val="00E7440C"/>
    <w:rsid w:val="00E76350"/>
    <w:rsid w:val="00E76E3B"/>
    <w:rsid w:val="00E77261"/>
    <w:rsid w:val="00E778A9"/>
    <w:rsid w:val="00E77ECE"/>
    <w:rsid w:val="00E8054D"/>
    <w:rsid w:val="00E8061E"/>
    <w:rsid w:val="00E81DF8"/>
    <w:rsid w:val="00E826CB"/>
    <w:rsid w:val="00E82AA8"/>
    <w:rsid w:val="00E8347E"/>
    <w:rsid w:val="00E837E4"/>
    <w:rsid w:val="00E83982"/>
    <w:rsid w:val="00E8406F"/>
    <w:rsid w:val="00E84127"/>
    <w:rsid w:val="00E85261"/>
    <w:rsid w:val="00E85308"/>
    <w:rsid w:val="00E85BF8"/>
    <w:rsid w:val="00E862E7"/>
    <w:rsid w:val="00E866D0"/>
    <w:rsid w:val="00E86A6B"/>
    <w:rsid w:val="00E902A7"/>
    <w:rsid w:val="00E90C3D"/>
    <w:rsid w:val="00E90DCB"/>
    <w:rsid w:val="00E9164D"/>
    <w:rsid w:val="00E91C3C"/>
    <w:rsid w:val="00E91CEB"/>
    <w:rsid w:val="00E9266E"/>
    <w:rsid w:val="00E92916"/>
    <w:rsid w:val="00E93057"/>
    <w:rsid w:val="00E93A1D"/>
    <w:rsid w:val="00E93F6F"/>
    <w:rsid w:val="00E93FF0"/>
    <w:rsid w:val="00E947C8"/>
    <w:rsid w:val="00E94A88"/>
    <w:rsid w:val="00E94EA1"/>
    <w:rsid w:val="00E9524D"/>
    <w:rsid w:val="00E9588E"/>
    <w:rsid w:val="00E95925"/>
    <w:rsid w:val="00E97091"/>
    <w:rsid w:val="00E97429"/>
    <w:rsid w:val="00E97528"/>
    <w:rsid w:val="00E975E7"/>
    <w:rsid w:val="00E97D26"/>
    <w:rsid w:val="00EA048E"/>
    <w:rsid w:val="00EA07BA"/>
    <w:rsid w:val="00EA0992"/>
    <w:rsid w:val="00EA120F"/>
    <w:rsid w:val="00EA127F"/>
    <w:rsid w:val="00EA1400"/>
    <w:rsid w:val="00EA1719"/>
    <w:rsid w:val="00EA17B7"/>
    <w:rsid w:val="00EA18BD"/>
    <w:rsid w:val="00EA2A7B"/>
    <w:rsid w:val="00EA2DE1"/>
    <w:rsid w:val="00EA3468"/>
    <w:rsid w:val="00EA3CCE"/>
    <w:rsid w:val="00EA3FC5"/>
    <w:rsid w:val="00EA432C"/>
    <w:rsid w:val="00EA4C99"/>
    <w:rsid w:val="00EA4E0E"/>
    <w:rsid w:val="00EA5C8D"/>
    <w:rsid w:val="00EA6255"/>
    <w:rsid w:val="00EA6984"/>
    <w:rsid w:val="00EA6A4C"/>
    <w:rsid w:val="00EA7107"/>
    <w:rsid w:val="00EA7311"/>
    <w:rsid w:val="00EB0E40"/>
    <w:rsid w:val="00EB0F86"/>
    <w:rsid w:val="00EB135B"/>
    <w:rsid w:val="00EB1705"/>
    <w:rsid w:val="00EB211A"/>
    <w:rsid w:val="00EB2E91"/>
    <w:rsid w:val="00EB30EF"/>
    <w:rsid w:val="00EB345D"/>
    <w:rsid w:val="00EB4603"/>
    <w:rsid w:val="00EB471E"/>
    <w:rsid w:val="00EB64CA"/>
    <w:rsid w:val="00EB6CDD"/>
    <w:rsid w:val="00EB7F51"/>
    <w:rsid w:val="00EC0695"/>
    <w:rsid w:val="00EC0E92"/>
    <w:rsid w:val="00EC127D"/>
    <w:rsid w:val="00EC1405"/>
    <w:rsid w:val="00EC16B6"/>
    <w:rsid w:val="00EC257D"/>
    <w:rsid w:val="00EC35B3"/>
    <w:rsid w:val="00EC375B"/>
    <w:rsid w:val="00EC3C86"/>
    <w:rsid w:val="00EC54E4"/>
    <w:rsid w:val="00EC590B"/>
    <w:rsid w:val="00EC6551"/>
    <w:rsid w:val="00EC65BE"/>
    <w:rsid w:val="00EC69E9"/>
    <w:rsid w:val="00EC72AD"/>
    <w:rsid w:val="00EC7771"/>
    <w:rsid w:val="00ED136E"/>
    <w:rsid w:val="00ED19A5"/>
    <w:rsid w:val="00ED1CFD"/>
    <w:rsid w:val="00ED1EA2"/>
    <w:rsid w:val="00ED22AE"/>
    <w:rsid w:val="00ED2691"/>
    <w:rsid w:val="00ED26B8"/>
    <w:rsid w:val="00ED2EF6"/>
    <w:rsid w:val="00ED32B7"/>
    <w:rsid w:val="00ED7FFD"/>
    <w:rsid w:val="00EE056D"/>
    <w:rsid w:val="00EE0653"/>
    <w:rsid w:val="00EE0791"/>
    <w:rsid w:val="00EE09BF"/>
    <w:rsid w:val="00EE0E79"/>
    <w:rsid w:val="00EE2527"/>
    <w:rsid w:val="00EE392C"/>
    <w:rsid w:val="00EE5A40"/>
    <w:rsid w:val="00EE758F"/>
    <w:rsid w:val="00EF025D"/>
    <w:rsid w:val="00EF062A"/>
    <w:rsid w:val="00EF1E24"/>
    <w:rsid w:val="00EF22AD"/>
    <w:rsid w:val="00EF22DF"/>
    <w:rsid w:val="00EF238B"/>
    <w:rsid w:val="00EF2B38"/>
    <w:rsid w:val="00EF5D15"/>
    <w:rsid w:val="00EF6A68"/>
    <w:rsid w:val="00EF7038"/>
    <w:rsid w:val="00EF70B2"/>
    <w:rsid w:val="00EF7567"/>
    <w:rsid w:val="00EF7C6B"/>
    <w:rsid w:val="00F0006F"/>
    <w:rsid w:val="00F00199"/>
    <w:rsid w:val="00F00D7A"/>
    <w:rsid w:val="00F00DE9"/>
    <w:rsid w:val="00F00E91"/>
    <w:rsid w:val="00F010D5"/>
    <w:rsid w:val="00F01B92"/>
    <w:rsid w:val="00F02517"/>
    <w:rsid w:val="00F02542"/>
    <w:rsid w:val="00F026DB"/>
    <w:rsid w:val="00F03587"/>
    <w:rsid w:val="00F0428F"/>
    <w:rsid w:val="00F04961"/>
    <w:rsid w:val="00F058A5"/>
    <w:rsid w:val="00F05F1B"/>
    <w:rsid w:val="00F0730D"/>
    <w:rsid w:val="00F07A47"/>
    <w:rsid w:val="00F07EC7"/>
    <w:rsid w:val="00F1090E"/>
    <w:rsid w:val="00F11210"/>
    <w:rsid w:val="00F11500"/>
    <w:rsid w:val="00F11786"/>
    <w:rsid w:val="00F129B7"/>
    <w:rsid w:val="00F12A3D"/>
    <w:rsid w:val="00F12FA7"/>
    <w:rsid w:val="00F132AA"/>
    <w:rsid w:val="00F13997"/>
    <w:rsid w:val="00F150A3"/>
    <w:rsid w:val="00F1527D"/>
    <w:rsid w:val="00F15FF5"/>
    <w:rsid w:val="00F16A64"/>
    <w:rsid w:val="00F1721C"/>
    <w:rsid w:val="00F17479"/>
    <w:rsid w:val="00F178BA"/>
    <w:rsid w:val="00F20183"/>
    <w:rsid w:val="00F2083B"/>
    <w:rsid w:val="00F2155D"/>
    <w:rsid w:val="00F21800"/>
    <w:rsid w:val="00F21C16"/>
    <w:rsid w:val="00F21D2F"/>
    <w:rsid w:val="00F22689"/>
    <w:rsid w:val="00F2300C"/>
    <w:rsid w:val="00F2352C"/>
    <w:rsid w:val="00F23BB3"/>
    <w:rsid w:val="00F24BA6"/>
    <w:rsid w:val="00F2530C"/>
    <w:rsid w:val="00F2538E"/>
    <w:rsid w:val="00F25D7B"/>
    <w:rsid w:val="00F2643F"/>
    <w:rsid w:val="00F2678D"/>
    <w:rsid w:val="00F27B9F"/>
    <w:rsid w:val="00F302AC"/>
    <w:rsid w:val="00F3056B"/>
    <w:rsid w:val="00F31077"/>
    <w:rsid w:val="00F31473"/>
    <w:rsid w:val="00F31599"/>
    <w:rsid w:val="00F31B29"/>
    <w:rsid w:val="00F3278D"/>
    <w:rsid w:val="00F32BD8"/>
    <w:rsid w:val="00F3308F"/>
    <w:rsid w:val="00F33377"/>
    <w:rsid w:val="00F33D91"/>
    <w:rsid w:val="00F3527D"/>
    <w:rsid w:val="00F35894"/>
    <w:rsid w:val="00F359C9"/>
    <w:rsid w:val="00F36340"/>
    <w:rsid w:val="00F3637D"/>
    <w:rsid w:val="00F36B33"/>
    <w:rsid w:val="00F36F1C"/>
    <w:rsid w:val="00F37069"/>
    <w:rsid w:val="00F37213"/>
    <w:rsid w:val="00F37705"/>
    <w:rsid w:val="00F37EF6"/>
    <w:rsid w:val="00F37FF6"/>
    <w:rsid w:val="00F40221"/>
    <w:rsid w:val="00F40495"/>
    <w:rsid w:val="00F40566"/>
    <w:rsid w:val="00F40A21"/>
    <w:rsid w:val="00F40A3F"/>
    <w:rsid w:val="00F41F25"/>
    <w:rsid w:val="00F42D05"/>
    <w:rsid w:val="00F42FFB"/>
    <w:rsid w:val="00F4358C"/>
    <w:rsid w:val="00F4488A"/>
    <w:rsid w:val="00F448C3"/>
    <w:rsid w:val="00F44B5D"/>
    <w:rsid w:val="00F44FEA"/>
    <w:rsid w:val="00F4512D"/>
    <w:rsid w:val="00F45725"/>
    <w:rsid w:val="00F459D8"/>
    <w:rsid w:val="00F459DB"/>
    <w:rsid w:val="00F45B1F"/>
    <w:rsid w:val="00F465FE"/>
    <w:rsid w:val="00F46F80"/>
    <w:rsid w:val="00F474C8"/>
    <w:rsid w:val="00F4799B"/>
    <w:rsid w:val="00F51016"/>
    <w:rsid w:val="00F51050"/>
    <w:rsid w:val="00F51F86"/>
    <w:rsid w:val="00F52132"/>
    <w:rsid w:val="00F52365"/>
    <w:rsid w:val="00F537D3"/>
    <w:rsid w:val="00F53C8D"/>
    <w:rsid w:val="00F53CF7"/>
    <w:rsid w:val="00F53FA2"/>
    <w:rsid w:val="00F54821"/>
    <w:rsid w:val="00F54843"/>
    <w:rsid w:val="00F550BF"/>
    <w:rsid w:val="00F5564B"/>
    <w:rsid w:val="00F56D87"/>
    <w:rsid w:val="00F56F0D"/>
    <w:rsid w:val="00F578CE"/>
    <w:rsid w:val="00F57AE2"/>
    <w:rsid w:val="00F57E01"/>
    <w:rsid w:val="00F60546"/>
    <w:rsid w:val="00F60FDB"/>
    <w:rsid w:val="00F61563"/>
    <w:rsid w:val="00F62859"/>
    <w:rsid w:val="00F62AD7"/>
    <w:rsid w:val="00F63B6D"/>
    <w:rsid w:val="00F6471A"/>
    <w:rsid w:val="00F64DC6"/>
    <w:rsid w:val="00F65FB1"/>
    <w:rsid w:val="00F6770F"/>
    <w:rsid w:val="00F704E5"/>
    <w:rsid w:val="00F70FAF"/>
    <w:rsid w:val="00F71149"/>
    <w:rsid w:val="00F71DFD"/>
    <w:rsid w:val="00F727BD"/>
    <w:rsid w:val="00F73779"/>
    <w:rsid w:val="00F7405F"/>
    <w:rsid w:val="00F743B4"/>
    <w:rsid w:val="00F7440C"/>
    <w:rsid w:val="00F75113"/>
    <w:rsid w:val="00F75356"/>
    <w:rsid w:val="00F75386"/>
    <w:rsid w:val="00F75D20"/>
    <w:rsid w:val="00F764A8"/>
    <w:rsid w:val="00F769F8"/>
    <w:rsid w:val="00F76A14"/>
    <w:rsid w:val="00F77CAB"/>
    <w:rsid w:val="00F80987"/>
    <w:rsid w:val="00F80C52"/>
    <w:rsid w:val="00F80DDE"/>
    <w:rsid w:val="00F816C9"/>
    <w:rsid w:val="00F819E1"/>
    <w:rsid w:val="00F81C62"/>
    <w:rsid w:val="00F823F5"/>
    <w:rsid w:val="00F825D0"/>
    <w:rsid w:val="00F827E3"/>
    <w:rsid w:val="00F832FF"/>
    <w:rsid w:val="00F84AFE"/>
    <w:rsid w:val="00F87470"/>
    <w:rsid w:val="00F876C4"/>
    <w:rsid w:val="00F878B1"/>
    <w:rsid w:val="00F87971"/>
    <w:rsid w:val="00F902C8"/>
    <w:rsid w:val="00F920B7"/>
    <w:rsid w:val="00F9232A"/>
    <w:rsid w:val="00F92E46"/>
    <w:rsid w:val="00F932EB"/>
    <w:rsid w:val="00F94C11"/>
    <w:rsid w:val="00F9566E"/>
    <w:rsid w:val="00F95DFC"/>
    <w:rsid w:val="00F972FC"/>
    <w:rsid w:val="00F97BB0"/>
    <w:rsid w:val="00FA0065"/>
    <w:rsid w:val="00FA067D"/>
    <w:rsid w:val="00FA0775"/>
    <w:rsid w:val="00FA17C8"/>
    <w:rsid w:val="00FA1C13"/>
    <w:rsid w:val="00FA1D3C"/>
    <w:rsid w:val="00FA1E4A"/>
    <w:rsid w:val="00FA3F58"/>
    <w:rsid w:val="00FA4A6E"/>
    <w:rsid w:val="00FA4B54"/>
    <w:rsid w:val="00FA4F1D"/>
    <w:rsid w:val="00FA5A8B"/>
    <w:rsid w:val="00FA5F7F"/>
    <w:rsid w:val="00FA621E"/>
    <w:rsid w:val="00FA69B6"/>
    <w:rsid w:val="00FA7366"/>
    <w:rsid w:val="00FA7994"/>
    <w:rsid w:val="00FA7A6C"/>
    <w:rsid w:val="00FA7AE1"/>
    <w:rsid w:val="00FA7DC2"/>
    <w:rsid w:val="00FB0423"/>
    <w:rsid w:val="00FB07D2"/>
    <w:rsid w:val="00FB09C9"/>
    <w:rsid w:val="00FB1505"/>
    <w:rsid w:val="00FB1A2A"/>
    <w:rsid w:val="00FB1B98"/>
    <w:rsid w:val="00FB3296"/>
    <w:rsid w:val="00FB32F4"/>
    <w:rsid w:val="00FB39E0"/>
    <w:rsid w:val="00FB3A1C"/>
    <w:rsid w:val="00FB503E"/>
    <w:rsid w:val="00FB5083"/>
    <w:rsid w:val="00FB54E3"/>
    <w:rsid w:val="00FB5A2F"/>
    <w:rsid w:val="00FB60DA"/>
    <w:rsid w:val="00FB61E3"/>
    <w:rsid w:val="00FB67E3"/>
    <w:rsid w:val="00FB6D0B"/>
    <w:rsid w:val="00FB74C8"/>
    <w:rsid w:val="00FB7F28"/>
    <w:rsid w:val="00FB7F8F"/>
    <w:rsid w:val="00FC067C"/>
    <w:rsid w:val="00FC0E35"/>
    <w:rsid w:val="00FC1509"/>
    <w:rsid w:val="00FC28DB"/>
    <w:rsid w:val="00FC3EF7"/>
    <w:rsid w:val="00FC4046"/>
    <w:rsid w:val="00FC42C2"/>
    <w:rsid w:val="00FC5737"/>
    <w:rsid w:val="00FC5970"/>
    <w:rsid w:val="00FC59B9"/>
    <w:rsid w:val="00FC5C16"/>
    <w:rsid w:val="00FC6205"/>
    <w:rsid w:val="00FC6385"/>
    <w:rsid w:val="00FC6FC8"/>
    <w:rsid w:val="00FC751B"/>
    <w:rsid w:val="00FC7DEC"/>
    <w:rsid w:val="00FD0561"/>
    <w:rsid w:val="00FD0A25"/>
    <w:rsid w:val="00FD0AC7"/>
    <w:rsid w:val="00FD0B71"/>
    <w:rsid w:val="00FD0CD0"/>
    <w:rsid w:val="00FD0D4E"/>
    <w:rsid w:val="00FD2D48"/>
    <w:rsid w:val="00FD3382"/>
    <w:rsid w:val="00FD373F"/>
    <w:rsid w:val="00FD3CD4"/>
    <w:rsid w:val="00FD40CE"/>
    <w:rsid w:val="00FD562C"/>
    <w:rsid w:val="00FD5CDA"/>
    <w:rsid w:val="00FD6AD3"/>
    <w:rsid w:val="00FD6DF5"/>
    <w:rsid w:val="00FD77B9"/>
    <w:rsid w:val="00FD7DED"/>
    <w:rsid w:val="00FE08ED"/>
    <w:rsid w:val="00FE14F5"/>
    <w:rsid w:val="00FE1EBF"/>
    <w:rsid w:val="00FE367D"/>
    <w:rsid w:val="00FE3B9D"/>
    <w:rsid w:val="00FE486C"/>
    <w:rsid w:val="00FE4919"/>
    <w:rsid w:val="00FE5AF8"/>
    <w:rsid w:val="00FE5D75"/>
    <w:rsid w:val="00FE642F"/>
    <w:rsid w:val="00FE67DD"/>
    <w:rsid w:val="00FE73B7"/>
    <w:rsid w:val="00FE7EE5"/>
    <w:rsid w:val="00FF08AE"/>
    <w:rsid w:val="00FF0BE1"/>
    <w:rsid w:val="00FF13E7"/>
    <w:rsid w:val="00FF1C51"/>
    <w:rsid w:val="00FF2173"/>
    <w:rsid w:val="00FF2540"/>
    <w:rsid w:val="00FF295F"/>
    <w:rsid w:val="00FF2B9A"/>
    <w:rsid w:val="00FF2E18"/>
    <w:rsid w:val="00FF3CCE"/>
    <w:rsid w:val="00FF3D85"/>
    <w:rsid w:val="00FF4426"/>
    <w:rsid w:val="00FF4B47"/>
    <w:rsid w:val="00FF4D1A"/>
    <w:rsid w:val="00FF5242"/>
    <w:rsid w:val="00FF58CD"/>
    <w:rsid w:val="00FF5BD2"/>
    <w:rsid w:val="00FF5E39"/>
    <w:rsid w:val="00FF5E83"/>
    <w:rsid w:val="00FF5FA3"/>
    <w:rsid w:val="00FF63F1"/>
    <w:rsid w:val="00FF663B"/>
    <w:rsid w:val="00FF667D"/>
    <w:rsid w:val="00FF7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fill="f" fillcolor="white">
      <v:fill color="white" on="f"/>
      <o:colormru v:ext="edit" colors="#c22a52,#bb0013,#ff6306,#ffb200,#74b800,#74b81b,#093678,#f05332"/>
    </o:shapedefaults>
    <o:shapelayout v:ext="edit">
      <o:idmap v:ext="edit" data="1"/>
    </o:shapelayout>
  </w:shapeDefaults>
  <w:decimalSymbol w:val="."/>
  <w:listSeparator w:val=","/>
  <w14:docId w14:val="55679874"/>
  <w15:docId w15:val="{5EEF6FE8-C1F8-45F5-966D-3B6CA92BA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P Simplified" w:eastAsia="Times New Roman" w:hAnsi="HP Simplified" w:cs="Times New Roman"/>
        <w:sz w:val="18"/>
        <w:szCs w:val="18"/>
        <w:lang w:val="en-US" w:eastAsia="en-US" w:bidi="ar-SA"/>
      </w:rPr>
    </w:rPrDefault>
    <w:pPrDefault/>
  </w:docDefaults>
  <w:latentStyles w:defLockedState="0" w:defUIPriority="0" w:defSemiHidden="0" w:defUnhideWhenUsed="0" w:defQFormat="0" w:count="371">
    <w:lsdException w:name="Normal" w:uiPriority="99"/>
    <w:lsdException w:name="heading 1" w:uiPriority="2" w:qFormat="1"/>
    <w:lsdException w:name="heading 2" w:uiPriority="3" w:qFormat="1"/>
    <w:lsdException w:name="heading 3" w:uiPriority="4" w:qFormat="1"/>
    <w:lsdException w:name="heading 4" w:uiPriority="5"/>
    <w:lsdException w:name="heading 5" w:uiPriority="6"/>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8"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qFormat="1"/>
    <w:lsdException w:name="Emphasis"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rsid w:val="00AB16EE"/>
    <w:rPr>
      <w:rFonts w:ascii="MetricHPE Light" w:hAnsi="MetricHPE Light"/>
      <w:szCs w:val="24"/>
    </w:rPr>
  </w:style>
  <w:style w:type="paragraph" w:styleId="Heading1">
    <w:name w:val="heading 1"/>
    <w:next w:val="Normal"/>
    <w:uiPriority w:val="2"/>
    <w:qFormat/>
    <w:rsid w:val="00AB16EE"/>
    <w:pPr>
      <w:keepNext/>
      <w:spacing w:after="72" w:line="240" w:lineRule="atLeast"/>
      <w:outlineLvl w:val="0"/>
    </w:pPr>
    <w:rPr>
      <w:rFonts w:ascii="MetricHPE" w:hAnsi="MetricHPE"/>
      <w:b/>
      <w:color w:val="000000"/>
      <w:sz w:val="28"/>
      <w:szCs w:val="34"/>
    </w:rPr>
  </w:style>
  <w:style w:type="paragraph" w:styleId="Heading2">
    <w:name w:val="heading 2"/>
    <w:basedOn w:val="Normal"/>
    <w:next w:val="Normal"/>
    <w:uiPriority w:val="3"/>
    <w:qFormat/>
    <w:rsid w:val="00AB16EE"/>
    <w:pPr>
      <w:keepNext/>
      <w:autoSpaceDE w:val="0"/>
      <w:autoSpaceDN w:val="0"/>
      <w:adjustRightInd w:val="0"/>
      <w:outlineLvl w:val="1"/>
    </w:pPr>
    <w:rPr>
      <w:rFonts w:ascii="MetricHPE" w:hAnsi="MetricHPE"/>
      <w:b/>
      <w:sz w:val="24"/>
      <w:szCs w:val="20"/>
    </w:rPr>
  </w:style>
  <w:style w:type="paragraph" w:styleId="Heading3">
    <w:name w:val="heading 3"/>
    <w:basedOn w:val="Normal"/>
    <w:next w:val="BodyTextLastMetricLight10pt"/>
    <w:uiPriority w:val="4"/>
    <w:qFormat/>
    <w:rsid w:val="00AB16EE"/>
    <w:pPr>
      <w:keepNext/>
      <w:spacing w:line="240" w:lineRule="exact"/>
      <w:outlineLvl w:val="2"/>
    </w:pPr>
    <w:rPr>
      <w:rFonts w:ascii="MetricHPE" w:hAnsi="MetricHPE"/>
      <w:b/>
      <w:noProof/>
      <w:sz w:val="20"/>
      <w:szCs w:val="18"/>
    </w:rPr>
  </w:style>
  <w:style w:type="paragraph" w:styleId="Heading4">
    <w:name w:val="heading 4"/>
    <w:basedOn w:val="Normal"/>
    <w:next w:val="BodyTextLastMetricLight10pt"/>
    <w:uiPriority w:val="5"/>
    <w:rsid w:val="00AB16EE"/>
    <w:pPr>
      <w:keepNext/>
      <w:spacing w:line="240" w:lineRule="exact"/>
      <w:outlineLvl w:val="3"/>
    </w:pPr>
    <w:rPr>
      <w:rFonts w:ascii="MetricHPE Medium" w:hAnsi="MetricHPE Medium"/>
      <w:sz w:val="20"/>
      <w:szCs w:val="18"/>
    </w:rPr>
  </w:style>
  <w:style w:type="paragraph" w:styleId="Heading5">
    <w:name w:val="heading 5"/>
    <w:basedOn w:val="Normal"/>
    <w:next w:val="Normal"/>
    <w:uiPriority w:val="6"/>
    <w:semiHidden/>
    <w:unhideWhenUsed/>
    <w:rsid w:val="00AB16EE"/>
    <w:pPr>
      <w:keepNext/>
      <w:outlineLvl w:val="4"/>
    </w:pPr>
    <w:rPr>
      <w:rFonts w:ascii="Metric Regular" w:hAnsi="Metric Regular"/>
      <w:sz w:val="20"/>
    </w:rPr>
  </w:style>
  <w:style w:type="paragraph" w:styleId="Heading6">
    <w:name w:val="heading 6"/>
    <w:basedOn w:val="Normal"/>
    <w:next w:val="Normal"/>
    <w:semiHidden/>
    <w:qFormat/>
    <w:rsid w:val="00AB16EE"/>
    <w:pPr>
      <w:spacing w:before="240" w:after="60"/>
      <w:outlineLvl w:val="5"/>
    </w:pPr>
    <w:rPr>
      <w:bCs/>
      <w:szCs w:val="22"/>
    </w:rPr>
  </w:style>
  <w:style w:type="paragraph" w:styleId="Heading7">
    <w:name w:val="heading 7"/>
    <w:basedOn w:val="Normal"/>
    <w:next w:val="Normal"/>
    <w:semiHidden/>
    <w:qFormat/>
    <w:rsid w:val="00AB16EE"/>
    <w:pPr>
      <w:spacing w:before="240" w:after="60"/>
      <w:outlineLvl w:val="6"/>
    </w:pPr>
  </w:style>
  <w:style w:type="paragraph" w:styleId="Heading8">
    <w:name w:val="heading 8"/>
    <w:basedOn w:val="Normal"/>
    <w:next w:val="Normal"/>
    <w:semiHidden/>
    <w:qFormat/>
    <w:rsid w:val="00AB16EE"/>
    <w:pPr>
      <w:spacing w:before="240" w:after="60"/>
      <w:outlineLvl w:val="7"/>
    </w:pPr>
    <w:rPr>
      <w:i/>
      <w:iCs/>
    </w:rPr>
  </w:style>
  <w:style w:type="paragraph" w:styleId="Heading9">
    <w:name w:val="heading 9"/>
    <w:basedOn w:val="Normal"/>
    <w:next w:val="Normal"/>
    <w:semiHidden/>
    <w:qFormat/>
    <w:rsid w:val="00AB16EE"/>
    <w:p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LastMetricLight10pt">
    <w:name w:val="Body Text_Last Metric Light 10pt"/>
    <w:uiPriority w:val="99"/>
    <w:rsid w:val="00AB16EE"/>
    <w:pPr>
      <w:spacing w:after="220" w:line="240" w:lineRule="atLeast"/>
    </w:pPr>
    <w:rPr>
      <w:rFonts w:ascii="MetricHPE Light" w:hAnsi="MetricHPE Light"/>
      <w:sz w:val="20"/>
    </w:rPr>
  </w:style>
  <w:style w:type="paragraph" w:customStyle="1" w:styleId="BulletLevel1">
    <w:name w:val="Bullet Level 1"/>
    <w:uiPriority w:val="11"/>
    <w:qFormat/>
    <w:rsid w:val="00B325CD"/>
    <w:pPr>
      <w:numPr>
        <w:numId w:val="3"/>
      </w:numPr>
      <w:tabs>
        <w:tab w:val="left" w:pos="187"/>
      </w:tabs>
      <w:spacing w:after="115" w:line="240" w:lineRule="atLeast"/>
      <w:ind w:left="187" w:hanging="187"/>
    </w:pPr>
    <w:rPr>
      <w:rFonts w:ascii="MetricHPE Light" w:hAnsi="MetricHPE Light"/>
      <w:color w:val="000000"/>
      <w:sz w:val="20"/>
    </w:rPr>
  </w:style>
  <w:style w:type="paragraph" w:styleId="BalloonText">
    <w:name w:val="Balloon Text"/>
    <w:basedOn w:val="Normal"/>
    <w:link w:val="BalloonTextChar"/>
    <w:semiHidden/>
    <w:rsid w:val="00AB16EE"/>
    <w:rPr>
      <w:rFonts w:ascii="Tahoma" w:hAnsi="Tahoma" w:cs="Tahoma"/>
      <w:sz w:val="16"/>
      <w:szCs w:val="16"/>
    </w:rPr>
  </w:style>
  <w:style w:type="paragraph" w:customStyle="1" w:styleId="CoverHeadline28ptfor4lines">
    <w:name w:val="Cover: Headline 28 pt for 4 lines"/>
    <w:uiPriority w:val="71"/>
    <w:rsid w:val="00AB16EE"/>
    <w:pPr>
      <w:spacing w:before="2200" w:after="200" w:line="600" w:lineRule="exact"/>
      <w:ind w:left="374" w:right="1440"/>
    </w:pPr>
    <w:rPr>
      <w:rFonts w:ascii="MetricHPE" w:eastAsia="Times" w:hAnsi="MetricHPE"/>
      <w:b/>
      <w:sz w:val="56"/>
      <w:szCs w:val="64"/>
    </w:rPr>
  </w:style>
  <w:style w:type="paragraph" w:styleId="Footer">
    <w:name w:val="footer"/>
    <w:basedOn w:val="Normal"/>
    <w:link w:val="FooterChar"/>
    <w:uiPriority w:val="99"/>
    <w:unhideWhenUsed/>
    <w:rsid w:val="00AB16EE"/>
    <w:pPr>
      <w:tabs>
        <w:tab w:val="center" w:pos="4680"/>
        <w:tab w:val="right" w:pos="9360"/>
      </w:tabs>
    </w:pPr>
  </w:style>
  <w:style w:type="paragraph" w:customStyle="1" w:styleId="BulletLevel2">
    <w:name w:val="Bullet Level 2"/>
    <w:basedOn w:val="Normal"/>
    <w:uiPriority w:val="15"/>
    <w:rsid w:val="00B325CD"/>
    <w:pPr>
      <w:numPr>
        <w:numId w:val="4"/>
      </w:numPr>
      <w:spacing w:after="115" w:line="240" w:lineRule="atLeast"/>
    </w:pPr>
    <w:rPr>
      <w:sz w:val="20"/>
    </w:rPr>
  </w:style>
  <w:style w:type="paragraph" w:customStyle="1" w:styleId="TableBody8pt">
    <w:name w:val="Table Body 8pt"/>
    <w:basedOn w:val="Normal"/>
    <w:uiPriority w:val="39"/>
    <w:qFormat/>
    <w:rsid w:val="00AB16EE"/>
    <w:pPr>
      <w:spacing w:before="60" w:after="60"/>
    </w:pPr>
    <w:rPr>
      <w:sz w:val="16"/>
      <w:szCs w:val="20"/>
    </w:rPr>
  </w:style>
  <w:style w:type="paragraph" w:styleId="FootnoteText">
    <w:name w:val="footnote text"/>
    <w:link w:val="FootnoteTextChar"/>
    <w:uiPriority w:val="98"/>
    <w:rsid w:val="00AB16EE"/>
    <w:pPr>
      <w:tabs>
        <w:tab w:val="left" w:pos="115"/>
      </w:tabs>
      <w:adjustRightInd w:val="0"/>
      <w:spacing w:before="40" w:line="180" w:lineRule="exact"/>
      <w:ind w:left="115" w:hanging="115"/>
      <w:contextualSpacing/>
    </w:pPr>
    <w:rPr>
      <w:rFonts w:ascii="MetricHPE Light" w:hAnsi="MetricHPE Light"/>
      <w:sz w:val="16"/>
      <w:szCs w:val="20"/>
    </w:rPr>
  </w:style>
  <w:style w:type="paragraph" w:customStyle="1" w:styleId="TableSubcategory10ptbold">
    <w:name w:val="Table Subcategory 10pt (bold)"/>
    <w:next w:val="TableBody8pt"/>
    <w:uiPriority w:val="42"/>
    <w:rsid w:val="00AB16EE"/>
    <w:pPr>
      <w:spacing w:before="60" w:after="60"/>
    </w:pPr>
    <w:rPr>
      <w:rFonts w:ascii="Metric Semibold" w:hAnsi="Metric Semibold"/>
      <w:b/>
      <w:sz w:val="20"/>
      <w:szCs w:val="20"/>
    </w:rPr>
  </w:style>
  <w:style w:type="character" w:styleId="Hyperlink">
    <w:name w:val="Hyperlink"/>
    <w:basedOn w:val="DefaultParagraphFont"/>
    <w:uiPriority w:val="99"/>
    <w:rsid w:val="00AB16EE"/>
    <w:rPr>
      <w:rFonts w:ascii="MetricHPE Light" w:hAnsi="MetricHPE Light"/>
      <w:dstrike w:val="0"/>
      <w:color w:val="auto"/>
      <w:u w:val="single"/>
      <w:vertAlign w:val="baseline"/>
    </w:rPr>
  </w:style>
  <w:style w:type="character" w:customStyle="1" w:styleId="BalloonTextChar">
    <w:name w:val="Balloon Text Char"/>
    <w:basedOn w:val="DefaultParagraphFont"/>
    <w:link w:val="BalloonText"/>
    <w:semiHidden/>
    <w:rsid w:val="00AB16EE"/>
    <w:rPr>
      <w:rFonts w:ascii="Tahoma" w:hAnsi="Tahoma" w:cs="Tahoma"/>
      <w:sz w:val="16"/>
      <w:szCs w:val="16"/>
    </w:rPr>
  </w:style>
  <w:style w:type="paragraph" w:customStyle="1" w:styleId="MISCFootnote8pt">
    <w:name w:val="MISC: Footnote 8pt"/>
    <w:uiPriority w:val="89"/>
    <w:rsid w:val="00AB16EE"/>
    <w:pPr>
      <w:tabs>
        <w:tab w:val="left" w:pos="115"/>
      </w:tabs>
      <w:ind w:left="115" w:hanging="115"/>
    </w:pPr>
    <w:rPr>
      <w:rFonts w:ascii="MetricHPE Light" w:hAnsi="MetricHPE Light"/>
      <w:color w:val="000000"/>
      <w:sz w:val="16"/>
    </w:rPr>
  </w:style>
  <w:style w:type="character" w:customStyle="1" w:styleId="FooterChar">
    <w:name w:val="Footer Char"/>
    <w:basedOn w:val="DefaultParagraphFont"/>
    <w:link w:val="Footer"/>
    <w:uiPriority w:val="99"/>
    <w:rsid w:val="00AB16EE"/>
    <w:rPr>
      <w:rFonts w:ascii="MetricHPE Light" w:hAnsi="MetricHPE Light"/>
      <w:szCs w:val="24"/>
    </w:rPr>
  </w:style>
  <w:style w:type="paragraph" w:styleId="TOC4">
    <w:name w:val="toc 4"/>
    <w:basedOn w:val="Normal"/>
    <w:next w:val="Normal"/>
    <w:semiHidden/>
    <w:rsid w:val="00AB16EE"/>
    <w:pPr>
      <w:tabs>
        <w:tab w:val="right" w:leader="dot" w:pos="8640"/>
      </w:tabs>
      <w:ind w:left="605" w:right="720"/>
    </w:pPr>
  </w:style>
  <w:style w:type="paragraph" w:customStyle="1" w:styleId="NumberedList-Level1">
    <w:name w:val="Numbered List - Level 1"/>
    <w:basedOn w:val="Normal"/>
    <w:uiPriority w:val="29"/>
    <w:rsid w:val="00B325CD"/>
    <w:pPr>
      <w:numPr>
        <w:numId w:val="16"/>
      </w:numPr>
      <w:spacing w:after="115" w:line="240" w:lineRule="atLeast"/>
    </w:pPr>
    <w:rPr>
      <w:color w:val="000000"/>
      <w:sz w:val="20"/>
    </w:rPr>
  </w:style>
  <w:style w:type="paragraph" w:styleId="TOC5">
    <w:name w:val="toc 5"/>
    <w:basedOn w:val="Normal"/>
    <w:next w:val="Normal"/>
    <w:autoRedefine/>
    <w:semiHidden/>
    <w:rsid w:val="00AB16EE"/>
    <w:pPr>
      <w:ind w:left="634" w:right="720"/>
    </w:pPr>
  </w:style>
  <w:style w:type="paragraph" w:styleId="TOC6">
    <w:name w:val="toc 6"/>
    <w:basedOn w:val="Normal"/>
    <w:next w:val="Normal"/>
    <w:autoRedefine/>
    <w:semiHidden/>
    <w:rsid w:val="00AB16EE"/>
    <w:pPr>
      <w:ind w:left="800"/>
    </w:pPr>
  </w:style>
  <w:style w:type="paragraph" w:styleId="TOC7">
    <w:name w:val="toc 7"/>
    <w:basedOn w:val="Normal"/>
    <w:next w:val="Normal"/>
    <w:autoRedefine/>
    <w:semiHidden/>
    <w:rsid w:val="00AB16EE"/>
    <w:pPr>
      <w:ind w:left="960"/>
    </w:pPr>
  </w:style>
  <w:style w:type="paragraph" w:styleId="TOC8">
    <w:name w:val="toc 8"/>
    <w:basedOn w:val="Normal"/>
    <w:next w:val="Normal"/>
    <w:autoRedefine/>
    <w:semiHidden/>
    <w:rsid w:val="00AB16EE"/>
    <w:pPr>
      <w:ind w:left="1120"/>
    </w:pPr>
  </w:style>
  <w:style w:type="paragraph" w:styleId="TOC9">
    <w:name w:val="toc 9"/>
    <w:basedOn w:val="Normal"/>
    <w:next w:val="Normal"/>
    <w:autoRedefine/>
    <w:semiHidden/>
    <w:rsid w:val="00AB16EE"/>
    <w:pPr>
      <w:ind w:left="1280"/>
    </w:pPr>
  </w:style>
  <w:style w:type="paragraph" w:customStyle="1" w:styleId="CoverSubtitle">
    <w:name w:val="Cover: Subtitle"/>
    <w:uiPriority w:val="74"/>
    <w:rsid w:val="00AB16EE"/>
    <w:pPr>
      <w:spacing w:after="360" w:line="400" w:lineRule="exact"/>
      <w:ind w:left="374" w:right="2160"/>
    </w:pPr>
    <w:rPr>
      <w:rFonts w:ascii="MetricHPE" w:hAnsi="MetricHPE"/>
      <w:color w:val="000000"/>
      <w:sz w:val="40"/>
    </w:rPr>
  </w:style>
  <w:style w:type="paragraph" w:customStyle="1" w:styleId="BackPageRatethisdocument10pt">
    <w:name w:val="Back Page: Rate this document 10pt"/>
    <w:uiPriority w:val="70"/>
    <w:rsid w:val="00AB16EE"/>
    <w:pPr>
      <w:spacing w:after="40" w:line="180" w:lineRule="atLeast"/>
      <w:ind w:left="14"/>
    </w:pPr>
    <w:rPr>
      <w:rFonts w:ascii="MetricHPE Light" w:hAnsi="MetricHPE Light"/>
      <w:color w:val="000000"/>
      <w:sz w:val="20"/>
    </w:rPr>
  </w:style>
  <w:style w:type="paragraph" w:customStyle="1" w:styleId="NumberedList-Level1-2ndparagraph">
    <w:name w:val="Numbered List - Level 1 - 2nd paragraph"/>
    <w:uiPriority w:val="31"/>
    <w:rsid w:val="00AB16EE"/>
    <w:pPr>
      <w:spacing w:after="115"/>
      <w:ind w:left="259"/>
    </w:pPr>
    <w:rPr>
      <w:rFonts w:ascii="MetricHPE Light" w:hAnsi="MetricHPE Light"/>
      <w:sz w:val="20"/>
    </w:rPr>
  </w:style>
  <w:style w:type="paragraph" w:customStyle="1" w:styleId="NumberedList-Level1-2ndparagraphLast">
    <w:name w:val="Numbered List - Level 1 - 2nd paragraph_Last"/>
    <w:basedOn w:val="NumberedList-Level1-2ndparagraph"/>
    <w:next w:val="Normal"/>
    <w:uiPriority w:val="32"/>
    <w:rsid w:val="00AB16EE"/>
    <w:pPr>
      <w:spacing w:after="220"/>
    </w:pPr>
  </w:style>
  <w:style w:type="paragraph" w:customStyle="1" w:styleId="BulletLevel2-2ndparagraph">
    <w:name w:val="Bullet Level 2 - 2nd paragraph"/>
    <w:uiPriority w:val="17"/>
    <w:rsid w:val="00B325CD"/>
    <w:pPr>
      <w:spacing w:after="115" w:line="240" w:lineRule="atLeast"/>
      <w:ind w:left="374"/>
    </w:pPr>
    <w:rPr>
      <w:rFonts w:ascii="MetricHPE Light" w:hAnsi="MetricHPE Light"/>
      <w:sz w:val="20"/>
    </w:rPr>
  </w:style>
  <w:style w:type="paragraph" w:customStyle="1" w:styleId="BulletLevel2-2ndparagraphLast">
    <w:name w:val="Bullet Level 2 - 2nd paragraph_Last"/>
    <w:basedOn w:val="BulletLevel2-2ndparagraph"/>
    <w:uiPriority w:val="18"/>
    <w:rsid w:val="00AB16EE"/>
    <w:pPr>
      <w:spacing w:after="220"/>
    </w:pPr>
  </w:style>
  <w:style w:type="paragraph" w:customStyle="1" w:styleId="BulletLevel1-2ndparagraph">
    <w:name w:val="Bullet Level 1 - 2nd paragraph"/>
    <w:uiPriority w:val="13"/>
    <w:rsid w:val="00B325CD"/>
    <w:pPr>
      <w:spacing w:after="115" w:line="240" w:lineRule="atLeast"/>
      <w:ind w:left="187"/>
    </w:pPr>
    <w:rPr>
      <w:rFonts w:ascii="MetricHPE Light" w:hAnsi="MetricHPE Light"/>
      <w:sz w:val="20"/>
    </w:rPr>
  </w:style>
  <w:style w:type="paragraph" w:customStyle="1" w:styleId="BulletLevel1-2ndparagraphLastBeforeBodycopy">
    <w:name w:val="Bullet Level 1 - 2nd paragraph_Last Before Bodycopy"/>
    <w:basedOn w:val="BulletLevel1-2ndparagraph"/>
    <w:uiPriority w:val="14"/>
    <w:rsid w:val="00AB16EE"/>
    <w:pPr>
      <w:spacing w:after="215"/>
    </w:pPr>
  </w:style>
  <w:style w:type="paragraph" w:customStyle="1" w:styleId="TableBullet8pt">
    <w:name w:val="Table Bullet 8pt"/>
    <w:basedOn w:val="TableBody8pt"/>
    <w:uiPriority w:val="40"/>
    <w:qFormat/>
    <w:rsid w:val="00695545"/>
    <w:pPr>
      <w:numPr>
        <w:numId w:val="19"/>
      </w:numPr>
      <w:tabs>
        <w:tab w:val="left" w:pos="158"/>
      </w:tabs>
      <w:ind w:left="160" w:hanging="160"/>
    </w:pPr>
  </w:style>
  <w:style w:type="paragraph" w:styleId="MacroText">
    <w:name w:val="macro"/>
    <w:semiHidden/>
    <w:rsid w:val="00AB16EE"/>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customStyle="1" w:styleId="TableEndash8pt">
    <w:name w:val="Table Endash 8pt"/>
    <w:uiPriority w:val="41"/>
    <w:rsid w:val="001872C9"/>
    <w:pPr>
      <w:numPr>
        <w:numId w:val="20"/>
      </w:numPr>
      <w:tabs>
        <w:tab w:val="left" w:pos="288"/>
      </w:tabs>
      <w:spacing w:before="60" w:after="60"/>
      <w:ind w:left="322" w:hanging="120"/>
    </w:pPr>
    <w:rPr>
      <w:rFonts w:ascii="MetricHPE Light" w:hAnsi="MetricHPE Light"/>
      <w:sz w:val="16"/>
    </w:rPr>
  </w:style>
  <w:style w:type="paragraph" w:styleId="BlockText">
    <w:name w:val="Block Text"/>
    <w:basedOn w:val="Normal"/>
    <w:semiHidden/>
    <w:rsid w:val="00AB16EE"/>
    <w:pPr>
      <w:spacing w:after="120"/>
      <w:ind w:left="1440" w:right="1440"/>
    </w:pPr>
  </w:style>
  <w:style w:type="paragraph" w:styleId="BodyText">
    <w:name w:val="Body Text"/>
    <w:basedOn w:val="Normal"/>
    <w:semiHidden/>
    <w:rsid w:val="00AB16EE"/>
    <w:pPr>
      <w:spacing w:after="120"/>
    </w:pPr>
  </w:style>
  <w:style w:type="paragraph" w:styleId="BodyText2">
    <w:name w:val="Body Text 2"/>
    <w:basedOn w:val="Normal"/>
    <w:semiHidden/>
    <w:rsid w:val="00AB16EE"/>
    <w:pPr>
      <w:spacing w:after="120" w:line="480" w:lineRule="auto"/>
    </w:pPr>
  </w:style>
  <w:style w:type="paragraph" w:styleId="BodyText3">
    <w:name w:val="Body Text 3"/>
    <w:basedOn w:val="Normal"/>
    <w:semiHidden/>
    <w:rsid w:val="00AB16EE"/>
    <w:pPr>
      <w:spacing w:after="120"/>
    </w:pPr>
    <w:rPr>
      <w:sz w:val="16"/>
      <w:szCs w:val="16"/>
    </w:rPr>
  </w:style>
  <w:style w:type="paragraph" w:styleId="BodyTextFirstIndent">
    <w:name w:val="Body Text First Indent"/>
    <w:basedOn w:val="BodyText"/>
    <w:semiHidden/>
    <w:rsid w:val="00AB16EE"/>
    <w:pPr>
      <w:ind w:firstLine="210"/>
    </w:pPr>
  </w:style>
  <w:style w:type="paragraph" w:styleId="BodyTextIndent">
    <w:name w:val="Body Text Indent"/>
    <w:basedOn w:val="Normal"/>
    <w:semiHidden/>
    <w:rsid w:val="00AB16EE"/>
    <w:pPr>
      <w:spacing w:after="120"/>
      <w:ind w:left="360"/>
    </w:pPr>
  </w:style>
  <w:style w:type="paragraph" w:styleId="BodyTextFirstIndent2">
    <w:name w:val="Body Text First Indent 2"/>
    <w:basedOn w:val="BodyTextIndent"/>
    <w:semiHidden/>
    <w:rsid w:val="00AB16EE"/>
    <w:pPr>
      <w:ind w:firstLine="210"/>
    </w:pPr>
  </w:style>
  <w:style w:type="paragraph" w:styleId="BodyTextIndent2">
    <w:name w:val="Body Text Indent 2"/>
    <w:basedOn w:val="Normal"/>
    <w:semiHidden/>
    <w:rsid w:val="00AB16EE"/>
    <w:pPr>
      <w:spacing w:after="120" w:line="480" w:lineRule="auto"/>
      <w:ind w:left="360"/>
    </w:pPr>
  </w:style>
  <w:style w:type="paragraph" w:styleId="BodyTextIndent3">
    <w:name w:val="Body Text Indent 3"/>
    <w:basedOn w:val="Normal"/>
    <w:semiHidden/>
    <w:rsid w:val="00AB16EE"/>
    <w:pPr>
      <w:spacing w:after="120"/>
      <w:ind w:left="360"/>
    </w:pPr>
    <w:rPr>
      <w:sz w:val="16"/>
      <w:szCs w:val="16"/>
    </w:rPr>
  </w:style>
  <w:style w:type="paragraph" w:styleId="Closing">
    <w:name w:val="Closing"/>
    <w:basedOn w:val="Normal"/>
    <w:semiHidden/>
    <w:rsid w:val="00AB16EE"/>
    <w:pPr>
      <w:ind w:left="4320"/>
    </w:pPr>
  </w:style>
  <w:style w:type="paragraph" w:styleId="Date">
    <w:name w:val="Date"/>
    <w:basedOn w:val="Normal"/>
    <w:next w:val="Normal"/>
    <w:semiHidden/>
    <w:rsid w:val="00AB16EE"/>
  </w:style>
  <w:style w:type="paragraph" w:styleId="E-mailSignature">
    <w:name w:val="E-mail Signature"/>
    <w:basedOn w:val="Normal"/>
    <w:semiHidden/>
    <w:rsid w:val="00AB16EE"/>
  </w:style>
  <w:style w:type="paragraph" w:styleId="EnvelopeAddress">
    <w:name w:val="envelope address"/>
    <w:basedOn w:val="Normal"/>
    <w:semiHidden/>
    <w:rsid w:val="00AB16EE"/>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semiHidden/>
    <w:rsid w:val="00AB16EE"/>
    <w:rPr>
      <w:rFonts w:ascii="Arial" w:hAnsi="Arial" w:cs="Arial"/>
      <w:szCs w:val="20"/>
    </w:rPr>
  </w:style>
  <w:style w:type="character" w:styleId="FollowedHyperlink">
    <w:name w:val="FollowedHyperlink"/>
    <w:basedOn w:val="DefaultParagraphFont"/>
    <w:semiHidden/>
    <w:rsid w:val="00AB16EE"/>
    <w:rPr>
      <w:color w:val="800080"/>
      <w:u w:val="single"/>
    </w:rPr>
  </w:style>
  <w:style w:type="character" w:styleId="HTMLAcronym">
    <w:name w:val="HTML Acronym"/>
    <w:basedOn w:val="DefaultParagraphFont"/>
    <w:semiHidden/>
    <w:rsid w:val="00AB16EE"/>
  </w:style>
  <w:style w:type="paragraph" w:styleId="HTMLAddress">
    <w:name w:val="HTML Address"/>
    <w:basedOn w:val="Normal"/>
    <w:semiHidden/>
    <w:rsid w:val="00AB16EE"/>
    <w:rPr>
      <w:i/>
      <w:iCs/>
    </w:rPr>
  </w:style>
  <w:style w:type="character" w:styleId="HTMLCite">
    <w:name w:val="HTML Cite"/>
    <w:basedOn w:val="DefaultParagraphFont"/>
    <w:semiHidden/>
    <w:rsid w:val="00AB16EE"/>
    <w:rPr>
      <w:i/>
      <w:iCs/>
    </w:rPr>
  </w:style>
  <w:style w:type="character" w:styleId="HTMLCode">
    <w:name w:val="HTML Code"/>
    <w:basedOn w:val="DefaultParagraphFont"/>
    <w:semiHidden/>
    <w:rsid w:val="00AB16EE"/>
    <w:rPr>
      <w:rFonts w:ascii="Courier New" w:hAnsi="Courier New" w:cs="Courier New"/>
      <w:sz w:val="20"/>
      <w:szCs w:val="20"/>
    </w:rPr>
  </w:style>
  <w:style w:type="character" w:styleId="HTMLDefinition">
    <w:name w:val="HTML Definition"/>
    <w:basedOn w:val="DefaultParagraphFont"/>
    <w:semiHidden/>
    <w:rsid w:val="00AB16EE"/>
    <w:rPr>
      <w:i/>
      <w:iCs/>
    </w:rPr>
  </w:style>
  <w:style w:type="character" w:styleId="HTMLKeyboard">
    <w:name w:val="HTML Keyboard"/>
    <w:basedOn w:val="DefaultParagraphFont"/>
    <w:semiHidden/>
    <w:rsid w:val="00AB16EE"/>
    <w:rPr>
      <w:rFonts w:ascii="Courier New" w:hAnsi="Courier New" w:cs="Courier New"/>
      <w:sz w:val="20"/>
      <w:szCs w:val="20"/>
    </w:rPr>
  </w:style>
  <w:style w:type="paragraph" w:styleId="HTMLPreformatted">
    <w:name w:val="HTML Preformatted"/>
    <w:basedOn w:val="Normal"/>
    <w:semiHidden/>
    <w:rsid w:val="00AB16EE"/>
    <w:rPr>
      <w:rFonts w:ascii="Courier New" w:hAnsi="Courier New" w:cs="Courier New"/>
      <w:szCs w:val="20"/>
    </w:rPr>
  </w:style>
  <w:style w:type="character" w:styleId="HTMLSample">
    <w:name w:val="HTML Sample"/>
    <w:basedOn w:val="DefaultParagraphFont"/>
    <w:semiHidden/>
    <w:rsid w:val="00AB16EE"/>
    <w:rPr>
      <w:rFonts w:ascii="Courier New" w:hAnsi="Courier New" w:cs="Courier New"/>
    </w:rPr>
  </w:style>
  <w:style w:type="character" w:styleId="HTMLTypewriter">
    <w:name w:val="HTML Typewriter"/>
    <w:basedOn w:val="DefaultParagraphFont"/>
    <w:semiHidden/>
    <w:rsid w:val="00AB16EE"/>
    <w:rPr>
      <w:rFonts w:ascii="Courier New" w:hAnsi="Courier New" w:cs="Courier New"/>
      <w:sz w:val="20"/>
      <w:szCs w:val="20"/>
    </w:rPr>
  </w:style>
  <w:style w:type="character" w:styleId="HTMLVariable">
    <w:name w:val="HTML Variable"/>
    <w:basedOn w:val="DefaultParagraphFont"/>
    <w:semiHidden/>
    <w:rsid w:val="00AB16EE"/>
    <w:rPr>
      <w:i/>
      <w:iCs/>
    </w:rPr>
  </w:style>
  <w:style w:type="character" w:styleId="LineNumber">
    <w:name w:val="line number"/>
    <w:basedOn w:val="DefaultParagraphFont"/>
    <w:semiHidden/>
    <w:rsid w:val="00AB16EE"/>
  </w:style>
  <w:style w:type="paragraph" w:styleId="List">
    <w:name w:val="List"/>
    <w:basedOn w:val="Normal"/>
    <w:semiHidden/>
    <w:rsid w:val="00AB16EE"/>
    <w:pPr>
      <w:ind w:left="360" w:hanging="360"/>
    </w:pPr>
  </w:style>
  <w:style w:type="paragraph" w:styleId="List2">
    <w:name w:val="List 2"/>
    <w:basedOn w:val="Normal"/>
    <w:semiHidden/>
    <w:rsid w:val="00AB16EE"/>
    <w:pPr>
      <w:ind w:left="720" w:hanging="360"/>
    </w:pPr>
  </w:style>
  <w:style w:type="paragraph" w:styleId="List3">
    <w:name w:val="List 3"/>
    <w:basedOn w:val="Normal"/>
    <w:semiHidden/>
    <w:rsid w:val="00AB16EE"/>
    <w:pPr>
      <w:ind w:left="1080" w:hanging="360"/>
    </w:pPr>
  </w:style>
  <w:style w:type="paragraph" w:styleId="List4">
    <w:name w:val="List 4"/>
    <w:basedOn w:val="Normal"/>
    <w:semiHidden/>
    <w:rsid w:val="00AB16EE"/>
    <w:pPr>
      <w:ind w:left="1440" w:hanging="360"/>
    </w:pPr>
  </w:style>
  <w:style w:type="paragraph" w:styleId="List5">
    <w:name w:val="List 5"/>
    <w:basedOn w:val="Normal"/>
    <w:semiHidden/>
    <w:rsid w:val="00AB16EE"/>
    <w:pPr>
      <w:ind w:left="1800" w:hanging="360"/>
    </w:pPr>
  </w:style>
  <w:style w:type="paragraph" w:styleId="ListBullet">
    <w:name w:val="List Bullet"/>
    <w:basedOn w:val="Normal"/>
    <w:semiHidden/>
    <w:rsid w:val="00AB16EE"/>
    <w:pPr>
      <w:numPr>
        <w:numId w:val="6"/>
      </w:numPr>
    </w:pPr>
  </w:style>
  <w:style w:type="paragraph" w:styleId="ListBullet2">
    <w:name w:val="List Bullet 2"/>
    <w:basedOn w:val="Normal"/>
    <w:semiHidden/>
    <w:rsid w:val="00AB16EE"/>
    <w:pPr>
      <w:numPr>
        <w:numId w:val="7"/>
      </w:numPr>
    </w:pPr>
  </w:style>
  <w:style w:type="paragraph" w:styleId="ListBullet3">
    <w:name w:val="List Bullet 3"/>
    <w:basedOn w:val="Normal"/>
    <w:semiHidden/>
    <w:rsid w:val="00AB16EE"/>
    <w:pPr>
      <w:numPr>
        <w:numId w:val="8"/>
      </w:numPr>
    </w:pPr>
  </w:style>
  <w:style w:type="paragraph" w:styleId="ListBullet4">
    <w:name w:val="List Bullet 4"/>
    <w:basedOn w:val="Normal"/>
    <w:semiHidden/>
    <w:rsid w:val="00AB16EE"/>
    <w:pPr>
      <w:numPr>
        <w:numId w:val="9"/>
      </w:numPr>
    </w:pPr>
  </w:style>
  <w:style w:type="paragraph" w:styleId="ListBullet5">
    <w:name w:val="List Bullet 5"/>
    <w:basedOn w:val="Normal"/>
    <w:semiHidden/>
    <w:rsid w:val="00AB16EE"/>
    <w:pPr>
      <w:numPr>
        <w:numId w:val="10"/>
      </w:numPr>
    </w:pPr>
  </w:style>
  <w:style w:type="paragraph" w:styleId="ListContinue">
    <w:name w:val="List Continue"/>
    <w:basedOn w:val="Normal"/>
    <w:semiHidden/>
    <w:rsid w:val="00AB16EE"/>
    <w:pPr>
      <w:spacing w:after="120"/>
      <w:ind w:left="360"/>
    </w:pPr>
  </w:style>
  <w:style w:type="paragraph" w:styleId="ListContinue2">
    <w:name w:val="List Continue 2"/>
    <w:basedOn w:val="Normal"/>
    <w:semiHidden/>
    <w:rsid w:val="00AB16EE"/>
    <w:pPr>
      <w:spacing w:after="120"/>
      <w:ind w:left="720"/>
    </w:pPr>
  </w:style>
  <w:style w:type="paragraph" w:styleId="ListContinue3">
    <w:name w:val="List Continue 3"/>
    <w:basedOn w:val="Normal"/>
    <w:semiHidden/>
    <w:rsid w:val="00AB16EE"/>
    <w:pPr>
      <w:spacing w:after="120"/>
      <w:ind w:left="1080"/>
    </w:pPr>
  </w:style>
  <w:style w:type="paragraph" w:styleId="ListContinue4">
    <w:name w:val="List Continue 4"/>
    <w:basedOn w:val="Normal"/>
    <w:semiHidden/>
    <w:rsid w:val="00AB16EE"/>
    <w:pPr>
      <w:spacing w:after="120"/>
      <w:ind w:left="1440"/>
    </w:pPr>
  </w:style>
  <w:style w:type="paragraph" w:styleId="ListContinue5">
    <w:name w:val="List Continue 5"/>
    <w:basedOn w:val="Normal"/>
    <w:semiHidden/>
    <w:rsid w:val="00AB16EE"/>
    <w:pPr>
      <w:spacing w:after="120"/>
      <w:ind w:left="1800"/>
    </w:pPr>
  </w:style>
  <w:style w:type="paragraph" w:styleId="ListNumber">
    <w:name w:val="List Number"/>
    <w:basedOn w:val="Normal"/>
    <w:semiHidden/>
    <w:rsid w:val="00AB16EE"/>
    <w:pPr>
      <w:numPr>
        <w:numId w:val="11"/>
      </w:numPr>
    </w:pPr>
  </w:style>
  <w:style w:type="paragraph" w:styleId="ListNumber2">
    <w:name w:val="List Number 2"/>
    <w:basedOn w:val="Normal"/>
    <w:semiHidden/>
    <w:rsid w:val="00AB16EE"/>
    <w:pPr>
      <w:numPr>
        <w:numId w:val="12"/>
      </w:numPr>
    </w:pPr>
  </w:style>
  <w:style w:type="paragraph" w:styleId="ListNumber3">
    <w:name w:val="List Number 3"/>
    <w:basedOn w:val="Normal"/>
    <w:semiHidden/>
    <w:rsid w:val="00AB16EE"/>
    <w:pPr>
      <w:numPr>
        <w:numId w:val="13"/>
      </w:numPr>
    </w:pPr>
  </w:style>
  <w:style w:type="paragraph" w:styleId="ListNumber4">
    <w:name w:val="List Number 4"/>
    <w:basedOn w:val="Normal"/>
    <w:semiHidden/>
    <w:rsid w:val="00AB16EE"/>
    <w:pPr>
      <w:numPr>
        <w:numId w:val="14"/>
      </w:numPr>
    </w:pPr>
  </w:style>
  <w:style w:type="paragraph" w:styleId="ListNumber5">
    <w:name w:val="List Number 5"/>
    <w:basedOn w:val="Normal"/>
    <w:semiHidden/>
    <w:rsid w:val="00AB16EE"/>
    <w:pPr>
      <w:numPr>
        <w:numId w:val="15"/>
      </w:numPr>
    </w:pPr>
  </w:style>
  <w:style w:type="paragraph" w:styleId="MessageHeader">
    <w:name w:val="Message Header"/>
    <w:basedOn w:val="Normal"/>
    <w:semiHidden/>
    <w:rsid w:val="00AB16E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semiHidden/>
    <w:rsid w:val="00AB16EE"/>
    <w:rPr>
      <w:rFonts w:ascii="Times New Roman" w:hAnsi="Times New Roman"/>
      <w:sz w:val="24"/>
    </w:rPr>
  </w:style>
  <w:style w:type="paragraph" w:styleId="NormalIndent">
    <w:name w:val="Normal Indent"/>
    <w:basedOn w:val="Normal"/>
    <w:semiHidden/>
    <w:rsid w:val="00AB16EE"/>
    <w:pPr>
      <w:ind w:left="720"/>
    </w:pPr>
  </w:style>
  <w:style w:type="paragraph" w:styleId="NoteHeading">
    <w:name w:val="Note Heading"/>
    <w:basedOn w:val="Normal"/>
    <w:next w:val="Normal"/>
    <w:semiHidden/>
    <w:rsid w:val="00AB16EE"/>
  </w:style>
  <w:style w:type="paragraph" w:styleId="PlainText">
    <w:name w:val="Plain Text"/>
    <w:basedOn w:val="Normal"/>
    <w:semiHidden/>
    <w:rsid w:val="00AB16EE"/>
    <w:rPr>
      <w:rFonts w:ascii="Courier New" w:hAnsi="Courier New" w:cs="Courier New"/>
      <w:szCs w:val="20"/>
    </w:rPr>
  </w:style>
  <w:style w:type="paragraph" w:styleId="Salutation">
    <w:name w:val="Salutation"/>
    <w:basedOn w:val="Normal"/>
    <w:next w:val="Normal"/>
    <w:semiHidden/>
    <w:rsid w:val="00AB16EE"/>
  </w:style>
  <w:style w:type="paragraph" w:styleId="Signature">
    <w:name w:val="Signature"/>
    <w:basedOn w:val="Normal"/>
    <w:semiHidden/>
    <w:rsid w:val="00AB16EE"/>
    <w:pPr>
      <w:ind w:left="4320"/>
    </w:pPr>
  </w:style>
  <w:style w:type="table" w:styleId="TableGrid">
    <w:name w:val="Table Grid"/>
    <w:basedOn w:val="TableNormal"/>
    <w:uiPriority w:val="39"/>
    <w:rsid w:val="00AB16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ckPageLegal7pt">
    <w:name w:val="Back Page: Legal 7pt"/>
    <w:uiPriority w:val="70"/>
    <w:rsid w:val="00AB16EE"/>
    <w:pPr>
      <w:spacing w:after="120" w:line="180" w:lineRule="atLeast"/>
    </w:pPr>
    <w:rPr>
      <w:rFonts w:ascii="MetricHPE Light" w:hAnsi="MetricHPE Light"/>
      <w:color w:val="000000"/>
      <w:sz w:val="14"/>
    </w:rPr>
  </w:style>
  <w:style w:type="paragraph" w:customStyle="1" w:styleId="CoverDocumentType10pt">
    <w:name w:val="Cover: Document Type 10pt"/>
    <w:link w:val="CoverDocumentType10ptChar"/>
    <w:uiPriority w:val="70"/>
    <w:rsid w:val="00AB16EE"/>
    <w:pPr>
      <w:spacing w:after="200"/>
    </w:pPr>
    <w:rPr>
      <w:rFonts w:ascii="MetricHPE" w:hAnsi="MetricHPE"/>
      <w:b/>
      <w:sz w:val="20"/>
    </w:rPr>
  </w:style>
  <w:style w:type="paragraph" w:customStyle="1" w:styleId="NumberedList-Level1LastBeforeBodycopy">
    <w:name w:val="Numbered List - Level 1_Last Before Bodycopy"/>
    <w:basedOn w:val="NumberedList-Level1"/>
    <w:uiPriority w:val="30"/>
    <w:rsid w:val="00AB16EE"/>
    <w:pPr>
      <w:spacing w:after="216"/>
    </w:pPr>
  </w:style>
  <w:style w:type="paragraph" w:customStyle="1" w:styleId="CoverForinternaluseonly">
    <w:name w:val="Cover: For internal use only"/>
    <w:basedOn w:val="Normal"/>
    <w:uiPriority w:val="70"/>
    <w:rsid w:val="00AB16EE"/>
    <w:pPr>
      <w:spacing w:after="40" w:line="240" w:lineRule="atLeast"/>
      <w:jc w:val="right"/>
    </w:pPr>
    <w:rPr>
      <w:rFonts w:ascii="Metric Semibold" w:hAnsi="Metric Semibold"/>
      <w:b/>
    </w:rPr>
  </w:style>
  <w:style w:type="paragraph" w:customStyle="1" w:styleId="IntroText16pt">
    <w:name w:val="Intro Text 16pt"/>
    <w:uiPriority w:val="25"/>
    <w:rsid w:val="00AB16EE"/>
    <w:pPr>
      <w:spacing w:after="240" w:line="360" w:lineRule="exact"/>
    </w:pPr>
    <w:rPr>
      <w:rFonts w:ascii="Metric Light" w:hAnsi="Metric Light"/>
      <w:sz w:val="32"/>
      <w:szCs w:val="24"/>
    </w:rPr>
  </w:style>
  <w:style w:type="table" w:customStyle="1" w:styleId="HPDataSheetTable">
    <w:name w:val="HP Data Sheet Table"/>
    <w:basedOn w:val="TableNormal"/>
    <w:uiPriority w:val="99"/>
    <w:qFormat/>
    <w:rsid w:val="00AB16EE"/>
    <w:tblPr>
      <w:tblInd w:w="29" w:type="dxa"/>
      <w:tblBorders>
        <w:bottom w:val="single" w:sz="2" w:space="0" w:color="auto"/>
        <w:insideH w:val="single" w:sz="2" w:space="0" w:color="auto"/>
      </w:tblBorders>
      <w:tblCellMar>
        <w:left w:w="115" w:type="dxa"/>
        <w:right w:w="115" w:type="dxa"/>
      </w:tblCellMar>
    </w:tblPr>
    <w:tcPr>
      <w:tcMar>
        <w:top w:w="43" w:type="dxa"/>
        <w:left w:w="43" w:type="dxa"/>
        <w:bottom w:w="43" w:type="dxa"/>
        <w:right w:w="360" w:type="dxa"/>
      </w:tcMar>
    </w:tcPr>
    <w:tblStylePr w:type="firstRow">
      <w:rPr>
        <w:rFonts w:ascii="HP Simplified" w:hAnsi="HP Simplified"/>
        <w:b w:val="0"/>
        <w:sz w:val="18"/>
      </w:rPr>
      <w:tblPr/>
      <w:tcPr>
        <w:tcBorders>
          <w:bottom w:val="nil"/>
          <w:insideH w:val="nil"/>
        </w:tcBorders>
      </w:tcPr>
    </w:tblStylePr>
    <w:tblStylePr w:type="firstCol">
      <w:rPr>
        <w:rFonts w:ascii="HP Simplified" w:hAnsi="HP Simplified"/>
        <w:b/>
        <w:sz w:val="16"/>
      </w:rPr>
    </w:tblStylePr>
    <w:tblStylePr w:type="lastCol">
      <w:tblPr/>
      <w:tcPr>
        <w:tcMar>
          <w:top w:w="43" w:type="dxa"/>
          <w:left w:w="0" w:type="dxa"/>
          <w:bottom w:w="43" w:type="dxa"/>
          <w:right w:w="115" w:type="dxa"/>
        </w:tcMar>
      </w:tcPr>
    </w:tblStylePr>
  </w:style>
  <w:style w:type="paragraph" w:customStyle="1" w:styleId="BulletLevel3">
    <w:name w:val="Bullet Level 3"/>
    <w:uiPriority w:val="19"/>
    <w:rsid w:val="00B325CD"/>
    <w:pPr>
      <w:numPr>
        <w:numId w:val="5"/>
      </w:numPr>
      <w:tabs>
        <w:tab w:val="left" w:pos="562"/>
      </w:tabs>
      <w:spacing w:after="115" w:line="240" w:lineRule="atLeast"/>
      <w:ind w:left="561" w:hanging="187"/>
    </w:pPr>
    <w:rPr>
      <w:rFonts w:ascii="MetricHPE Light" w:hAnsi="MetricHPE Light"/>
      <w:color w:val="000000"/>
      <w:sz w:val="20"/>
    </w:rPr>
  </w:style>
  <w:style w:type="paragraph" w:customStyle="1" w:styleId="CoverHeadline50ptbold">
    <w:name w:val="Cover: Headline 50pt (bold)"/>
    <w:basedOn w:val="CoverHeadline28ptfor4lines"/>
    <w:uiPriority w:val="72"/>
    <w:semiHidden/>
    <w:rsid w:val="00AB16EE"/>
    <w:pPr>
      <w:spacing w:line="1040" w:lineRule="exact"/>
    </w:pPr>
    <w:rPr>
      <w:sz w:val="100"/>
    </w:rPr>
  </w:style>
  <w:style w:type="paragraph" w:customStyle="1" w:styleId="MISCFigureCaptionHeader8pt">
    <w:name w:val="MISC: Figure Caption Header 8pt"/>
    <w:uiPriority w:val="90"/>
    <w:rsid w:val="000E2470"/>
    <w:pPr>
      <w:spacing w:after="400"/>
    </w:pPr>
    <w:rPr>
      <w:rFonts w:ascii="MetricHPE Light" w:hAnsi="MetricHPE Light"/>
      <w:sz w:val="16"/>
      <w:szCs w:val="20"/>
    </w:rPr>
  </w:style>
  <w:style w:type="paragraph" w:customStyle="1" w:styleId="MISCTitleDescriptorinheader10pt">
    <w:name w:val="MISC: Title Descriptor (in header) 10pt"/>
    <w:uiPriority w:val="91"/>
    <w:rsid w:val="00AB16EE"/>
    <w:pPr>
      <w:spacing w:before="180" w:after="240"/>
    </w:pPr>
    <w:rPr>
      <w:rFonts w:ascii="Metric Light" w:hAnsi="Metric Light"/>
      <w:sz w:val="20"/>
      <w:szCs w:val="24"/>
    </w:rPr>
  </w:style>
  <w:style w:type="paragraph" w:customStyle="1" w:styleId="QuoteText16pt">
    <w:name w:val="Quote Text 16pt"/>
    <w:uiPriority w:val="27"/>
    <w:rsid w:val="00AB16EE"/>
    <w:pPr>
      <w:pBdr>
        <w:top w:val="single" w:sz="36" w:space="4" w:color="00B388"/>
      </w:pBdr>
      <w:spacing w:before="480" w:after="180" w:line="320" w:lineRule="atLeast"/>
      <w:ind w:left="101" w:hanging="101"/>
    </w:pPr>
    <w:rPr>
      <w:rFonts w:ascii="MetricHPE Light" w:hAnsi="MetricHPE Light"/>
      <w:sz w:val="32"/>
    </w:rPr>
  </w:style>
  <w:style w:type="paragraph" w:customStyle="1" w:styleId="QuoteTextAttribution10pt">
    <w:name w:val="Quote Text Attribution 10 pt"/>
    <w:basedOn w:val="Normal"/>
    <w:uiPriority w:val="28"/>
    <w:rsid w:val="00AB16EE"/>
    <w:pPr>
      <w:spacing w:after="360" w:line="240" w:lineRule="exact"/>
    </w:pPr>
    <w:rPr>
      <w:sz w:val="20"/>
      <w:szCs w:val="18"/>
    </w:rPr>
  </w:style>
  <w:style w:type="paragraph" w:customStyle="1" w:styleId="BodyTextMetricLight10pt">
    <w:name w:val="Body Text Metric Light 10pt"/>
    <w:uiPriority w:val="99"/>
    <w:qFormat/>
    <w:rsid w:val="00AB16EE"/>
    <w:pPr>
      <w:spacing w:after="160" w:line="240" w:lineRule="atLeast"/>
    </w:pPr>
    <w:rPr>
      <w:rFonts w:ascii="MetricHPE Light" w:hAnsi="MetricHPE Light"/>
      <w:sz w:val="20"/>
    </w:rPr>
  </w:style>
  <w:style w:type="paragraph" w:customStyle="1" w:styleId="BackPageSharewithcolleagues7pt">
    <w:name w:val="Back Page: Share with colleagues 7pt"/>
    <w:basedOn w:val="BackPageLegal7pt"/>
    <w:uiPriority w:val="70"/>
    <w:rsid w:val="00AB16EE"/>
    <w:pPr>
      <w:spacing w:after="40"/>
    </w:pPr>
  </w:style>
  <w:style w:type="paragraph" w:customStyle="1" w:styleId="BackPageLearnmoreat16pt">
    <w:name w:val="Back Page: Learn more at 16 pt"/>
    <w:basedOn w:val="Heading2"/>
    <w:uiPriority w:val="59"/>
    <w:rsid w:val="00AB16EE"/>
    <w:pPr>
      <w:spacing w:line="320" w:lineRule="exact"/>
    </w:pPr>
    <w:rPr>
      <w:rFonts w:ascii="MetricHPE Light" w:hAnsi="MetricHPE Light"/>
      <w:sz w:val="32"/>
    </w:rPr>
  </w:style>
  <w:style w:type="paragraph" w:styleId="Header">
    <w:name w:val="header"/>
    <w:basedOn w:val="Normal"/>
    <w:link w:val="HeaderChar"/>
    <w:uiPriority w:val="99"/>
    <w:semiHidden/>
    <w:rsid w:val="00AB16EE"/>
    <w:pPr>
      <w:tabs>
        <w:tab w:val="center" w:pos="4680"/>
        <w:tab w:val="right" w:pos="9360"/>
      </w:tabs>
    </w:pPr>
  </w:style>
  <w:style w:type="character" w:customStyle="1" w:styleId="HeaderChar">
    <w:name w:val="Header Char"/>
    <w:basedOn w:val="DefaultParagraphFont"/>
    <w:link w:val="Header"/>
    <w:uiPriority w:val="99"/>
    <w:semiHidden/>
    <w:rsid w:val="00AB16EE"/>
    <w:rPr>
      <w:rFonts w:ascii="MetricHPE Light" w:hAnsi="MetricHPE Light"/>
      <w:szCs w:val="24"/>
    </w:rPr>
  </w:style>
  <w:style w:type="paragraph" w:customStyle="1" w:styleId="CoverTableofcontentstitle26pt">
    <w:name w:val="Cover: Table of contents title 26pt"/>
    <w:next w:val="Normal"/>
    <w:uiPriority w:val="84"/>
    <w:rsid w:val="00AB16EE"/>
    <w:pPr>
      <w:spacing w:after="360"/>
      <w:ind w:left="374"/>
    </w:pPr>
    <w:rPr>
      <w:rFonts w:ascii="MetricHPE" w:hAnsi="MetricHPE"/>
      <w:b/>
      <w:sz w:val="60"/>
    </w:rPr>
  </w:style>
  <w:style w:type="character" w:styleId="FootnoteReference">
    <w:name w:val="footnote reference"/>
    <w:basedOn w:val="DefaultParagraphFont"/>
    <w:rsid w:val="00AB16EE"/>
    <w:rPr>
      <w:vertAlign w:val="superscript"/>
    </w:rPr>
  </w:style>
  <w:style w:type="paragraph" w:customStyle="1" w:styleId="BulletLevel3-2ndparagraph">
    <w:name w:val="Bullet Level 3 - 2nd paragraph"/>
    <w:basedOn w:val="BulletLevel3"/>
    <w:uiPriority w:val="20"/>
    <w:rsid w:val="00AB16EE"/>
    <w:pPr>
      <w:numPr>
        <w:numId w:val="0"/>
      </w:numPr>
      <w:ind w:left="562"/>
    </w:pPr>
  </w:style>
  <w:style w:type="paragraph" w:customStyle="1" w:styleId="BulletLevel3-2ndparagraphLast">
    <w:name w:val="Bullet Level 3 - 2nd paragraph_Last"/>
    <w:basedOn w:val="BulletLevel3-2ndparagraph"/>
    <w:uiPriority w:val="21"/>
    <w:rsid w:val="00AB16EE"/>
    <w:pPr>
      <w:spacing w:after="220"/>
    </w:pPr>
  </w:style>
  <w:style w:type="paragraph" w:customStyle="1" w:styleId="NumberedList-Level2">
    <w:name w:val="Numbered List - Level 2"/>
    <w:basedOn w:val="NumberedList-Level1"/>
    <w:uiPriority w:val="34"/>
    <w:rsid w:val="00AB16EE"/>
    <w:pPr>
      <w:numPr>
        <w:numId w:val="17"/>
      </w:numPr>
    </w:pPr>
  </w:style>
  <w:style w:type="paragraph" w:customStyle="1" w:styleId="NumberedList-Level3">
    <w:name w:val="Numbered List - Level 3"/>
    <w:basedOn w:val="NumberedList-Level2"/>
    <w:uiPriority w:val="35"/>
    <w:rsid w:val="00AB16EE"/>
    <w:pPr>
      <w:numPr>
        <w:numId w:val="18"/>
      </w:numPr>
    </w:pPr>
  </w:style>
  <w:style w:type="character" w:customStyle="1" w:styleId="BoldCharacter">
    <w:name w:val="Bold Character"/>
    <w:basedOn w:val="DefaultParagraphFont"/>
    <w:uiPriority w:val="1"/>
    <w:semiHidden/>
    <w:rsid w:val="00AB16EE"/>
    <w:rPr>
      <w:rFonts w:ascii="HP Simplified" w:hAnsi="HP Simplified"/>
      <w:b/>
    </w:rPr>
  </w:style>
  <w:style w:type="paragraph" w:customStyle="1" w:styleId="NoParagraphStyle">
    <w:name w:val="[No Paragraph Style]"/>
    <w:semiHidden/>
    <w:rsid w:val="00AB16EE"/>
    <w:pPr>
      <w:autoSpaceDE w:val="0"/>
      <w:autoSpaceDN w:val="0"/>
      <w:adjustRightInd w:val="0"/>
      <w:spacing w:line="288" w:lineRule="auto"/>
      <w:textAlignment w:val="center"/>
    </w:pPr>
    <w:rPr>
      <w:color w:val="000000"/>
      <w:sz w:val="24"/>
      <w:szCs w:val="24"/>
    </w:rPr>
  </w:style>
  <w:style w:type="paragraph" w:customStyle="1" w:styleId="TablebulletTables">
    <w:name w:val="Table_bullet (Tables)"/>
    <w:basedOn w:val="Normal"/>
    <w:uiPriority w:val="99"/>
    <w:semiHidden/>
    <w:rsid w:val="00AB16EE"/>
    <w:pPr>
      <w:spacing w:after="40"/>
      <w:ind w:left="90" w:hanging="90"/>
    </w:pPr>
  </w:style>
  <w:style w:type="paragraph" w:customStyle="1" w:styleId="MISCNote-Ruleabove">
    <w:name w:val="MISC: Note-Rule above"/>
    <w:basedOn w:val="Normal"/>
    <w:uiPriority w:val="91"/>
    <w:rsid w:val="00AB16EE"/>
    <w:pPr>
      <w:keepNext/>
      <w:pBdr>
        <w:top w:val="single" w:sz="2" w:space="4" w:color="auto"/>
      </w:pBdr>
      <w:spacing w:before="360" w:line="240" w:lineRule="exact"/>
    </w:pPr>
    <w:rPr>
      <w:rFonts w:ascii="MetricHPE" w:hAnsi="MetricHPE"/>
      <w:b/>
      <w:sz w:val="22"/>
      <w:szCs w:val="18"/>
    </w:rPr>
  </w:style>
  <w:style w:type="paragraph" w:customStyle="1" w:styleId="MISCNote-Rulebelow">
    <w:name w:val="MISC: Note-Rule below"/>
    <w:uiPriority w:val="91"/>
    <w:rsid w:val="00A3717E"/>
    <w:pPr>
      <w:pBdr>
        <w:bottom w:val="single" w:sz="2" w:space="5" w:color="auto"/>
      </w:pBdr>
      <w:spacing w:after="360" w:line="240" w:lineRule="atLeast"/>
    </w:pPr>
    <w:rPr>
      <w:rFonts w:ascii="MetricHPE Light" w:hAnsi="MetricHPE Light"/>
      <w:color w:val="000000"/>
      <w:sz w:val="20"/>
    </w:rPr>
  </w:style>
  <w:style w:type="paragraph" w:styleId="TOC1">
    <w:name w:val="toc 1"/>
    <w:basedOn w:val="Normal"/>
    <w:next w:val="Normal"/>
    <w:autoRedefine/>
    <w:uiPriority w:val="39"/>
    <w:unhideWhenUsed/>
    <w:rsid w:val="00AB16EE"/>
    <w:pPr>
      <w:tabs>
        <w:tab w:val="right" w:leader="dot" w:pos="10800"/>
      </w:tabs>
      <w:spacing w:after="100"/>
      <w:ind w:right="1152"/>
    </w:pPr>
    <w:rPr>
      <w:noProof/>
      <w:sz w:val="20"/>
    </w:rPr>
  </w:style>
  <w:style w:type="paragraph" w:styleId="TOC2">
    <w:name w:val="toc 2"/>
    <w:basedOn w:val="Normal"/>
    <w:next w:val="Normal"/>
    <w:autoRedefine/>
    <w:uiPriority w:val="39"/>
    <w:unhideWhenUsed/>
    <w:rsid w:val="00AB16EE"/>
    <w:pPr>
      <w:tabs>
        <w:tab w:val="right" w:leader="dot" w:pos="10800"/>
      </w:tabs>
      <w:spacing w:after="100"/>
      <w:ind w:left="187" w:right="1152"/>
    </w:pPr>
    <w:rPr>
      <w:noProof/>
      <w:sz w:val="20"/>
    </w:rPr>
  </w:style>
  <w:style w:type="paragraph" w:customStyle="1" w:styleId="TableRowhead8pt">
    <w:name w:val="Table Rowhead 8 pt"/>
    <w:basedOn w:val="TableSubhead8pt"/>
    <w:uiPriority w:val="99"/>
    <w:rsid w:val="00AB16EE"/>
  </w:style>
  <w:style w:type="character" w:customStyle="1" w:styleId="FootnoteTextChar">
    <w:name w:val="Footnote Text Char"/>
    <w:basedOn w:val="DefaultParagraphFont"/>
    <w:link w:val="FootnoteText"/>
    <w:uiPriority w:val="98"/>
    <w:rsid w:val="00AB16EE"/>
    <w:rPr>
      <w:rFonts w:ascii="MetricHPE Light" w:hAnsi="MetricHPE Light"/>
      <w:sz w:val="16"/>
      <w:szCs w:val="20"/>
    </w:rPr>
  </w:style>
  <w:style w:type="paragraph" w:customStyle="1" w:styleId="BackPageSignupforupdates9pt">
    <w:name w:val="Back Page: Sign up for updates 9pt"/>
    <w:uiPriority w:val="62"/>
    <w:rsid w:val="00AB16EE"/>
    <w:pPr>
      <w:spacing w:before="60" w:line="240" w:lineRule="exact"/>
    </w:pPr>
    <w:rPr>
      <w:rFonts w:ascii="MetricHPE" w:hAnsi="MetricHPE"/>
      <w:b/>
      <w:szCs w:val="20"/>
    </w:rPr>
  </w:style>
  <w:style w:type="character" w:customStyle="1" w:styleId="CodingLanguage">
    <w:name w:val="Coding Language"/>
    <w:basedOn w:val="DefaultParagraphFont"/>
    <w:uiPriority w:val="98"/>
    <w:rsid w:val="00C55B0F"/>
    <w:rPr>
      <w:rFonts w:ascii="HPE Simple Light" w:hAnsi="HPE Simple Light"/>
      <w:b w:val="0"/>
      <w:i w:val="0"/>
    </w:rPr>
  </w:style>
  <w:style w:type="paragraph" w:customStyle="1" w:styleId="MISCTitleDescriptorinheader11ptLight">
    <w:name w:val="MISC: Title Descriptor (in header) 11pt Light"/>
    <w:basedOn w:val="MISCTitleDescriptorinheader10pt"/>
    <w:uiPriority w:val="99"/>
    <w:rsid w:val="00AB16EE"/>
  </w:style>
  <w:style w:type="paragraph" w:customStyle="1" w:styleId="CoverIntroMetricLight16">
    <w:name w:val="Cover: Intro Metric Light 16"/>
    <w:basedOn w:val="CoverSubtitle"/>
    <w:uiPriority w:val="99"/>
    <w:rsid w:val="00AB16EE"/>
    <w:rPr>
      <w:rFonts w:ascii="MetricHPE Light" w:hAnsi="MetricHPE Light"/>
    </w:rPr>
  </w:style>
  <w:style w:type="paragraph" w:customStyle="1" w:styleId="MISCTableCaptionHeader8pt">
    <w:name w:val="MISC: Table Caption Header 8pt"/>
    <w:uiPriority w:val="99"/>
    <w:rsid w:val="003010D1"/>
    <w:pPr>
      <w:keepNext/>
      <w:spacing w:after="60"/>
    </w:pPr>
    <w:rPr>
      <w:rFonts w:ascii="MetricHPE Light" w:hAnsi="MetricHPE Light"/>
      <w:sz w:val="16"/>
      <w:szCs w:val="20"/>
    </w:rPr>
  </w:style>
  <w:style w:type="paragraph" w:customStyle="1" w:styleId="PageNumbers">
    <w:name w:val="Page Numbers"/>
    <w:basedOn w:val="Normal"/>
    <w:uiPriority w:val="99"/>
    <w:rsid w:val="00C55B0F"/>
    <w:pPr>
      <w:tabs>
        <w:tab w:val="center" w:pos="1980"/>
        <w:tab w:val="left" w:pos="2610"/>
      </w:tabs>
      <w:jc w:val="right"/>
    </w:pPr>
    <w:rPr>
      <w:rFonts w:ascii="HPE Simple" w:hAnsi="HPE Simple"/>
    </w:rPr>
  </w:style>
  <w:style w:type="paragraph" w:styleId="TOC3">
    <w:name w:val="toc 3"/>
    <w:basedOn w:val="Normal"/>
    <w:next w:val="Normal"/>
    <w:autoRedefine/>
    <w:uiPriority w:val="39"/>
    <w:unhideWhenUsed/>
    <w:rsid w:val="00AB16EE"/>
    <w:pPr>
      <w:spacing w:after="100"/>
      <w:ind w:left="749"/>
    </w:pPr>
  </w:style>
  <w:style w:type="character" w:customStyle="1" w:styleId="CoverDocumentType10ptChar">
    <w:name w:val="Cover: Document Type 10pt Char"/>
    <w:basedOn w:val="DefaultParagraphFont"/>
    <w:link w:val="CoverDocumentType10pt"/>
    <w:uiPriority w:val="70"/>
    <w:rsid w:val="00AB16EE"/>
    <w:rPr>
      <w:rFonts w:ascii="MetricHPE" w:hAnsi="MetricHPE"/>
      <w:b/>
      <w:sz w:val="20"/>
    </w:rPr>
  </w:style>
  <w:style w:type="character" w:customStyle="1" w:styleId="BoldEmpha">
    <w:name w:val="Bold Empha"/>
    <w:uiPriority w:val="1"/>
    <w:qFormat/>
    <w:rsid w:val="00AB16EE"/>
    <w:rPr>
      <w:rFonts w:ascii="MetricHPE Semibold" w:hAnsi="MetricHPE Semibold"/>
      <w:color w:val="auto"/>
    </w:rPr>
  </w:style>
  <w:style w:type="paragraph" w:customStyle="1" w:styleId="TableSubhead8pt">
    <w:name w:val="Table Subhead 8 pt"/>
    <w:uiPriority w:val="99"/>
    <w:rsid w:val="00AB16EE"/>
    <w:pPr>
      <w:spacing w:before="60" w:after="60"/>
    </w:pPr>
    <w:rPr>
      <w:rFonts w:ascii="MetricHPE Semibold" w:hAnsi="MetricHPE Semibold"/>
      <w:sz w:val="16"/>
      <w:szCs w:val="20"/>
    </w:rPr>
  </w:style>
  <w:style w:type="paragraph" w:styleId="Bibliography">
    <w:name w:val="Bibliography"/>
    <w:basedOn w:val="Normal"/>
    <w:next w:val="Normal"/>
    <w:uiPriority w:val="37"/>
    <w:semiHidden/>
    <w:unhideWhenUsed/>
    <w:rsid w:val="00AB16EE"/>
  </w:style>
  <w:style w:type="paragraph" w:styleId="Caption">
    <w:name w:val="caption"/>
    <w:basedOn w:val="Normal"/>
    <w:next w:val="Normal"/>
    <w:unhideWhenUsed/>
    <w:qFormat/>
    <w:rsid w:val="00AB16EE"/>
    <w:pPr>
      <w:spacing w:after="200"/>
    </w:pPr>
    <w:rPr>
      <w:i/>
      <w:iCs/>
      <w:color w:val="425563" w:themeColor="text2"/>
      <w:szCs w:val="18"/>
    </w:rPr>
  </w:style>
  <w:style w:type="paragraph" w:styleId="CommentText">
    <w:name w:val="annotation text"/>
    <w:basedOn w:val="Normal"/>
    <w:link w:val="CommentTextChar"/>
    <w:semiHidden/>
    <w:unhideWhenUsed/>
    <w:rsid w:val="00AB16EE"/>
    <w:rPr>
      <w:sz w:val="20"/>
      <w:szCs w:val="20"/>
    </w:rPr>
  </w:style>
  <w:style w:type="character" w:customStyle="1" w:styleId="CommentTextChar">
    <w:name w:val="Comment Text Char"/>
    <w:basedOn w:val="DefaultParagraphFont"/>
    <w:link w:val="CommentText"/>
    <w:semiHidden/>
    <w:rsid w:val="00AB16EE"/>
    <w:rPr>
      <w:rFonts w:ascii="MetricHPE Light" w:hAnsi="MetricHPE Light"/>
      <w:sz w:val="20"/>
      <w:szCs w:val="20"/>
    </w:rPr>
  </w:style>
  <w:style w:type="paragraph" w:styleId="CommentSubject">
    <w:name w:val="annotation subject"/>
    <w:basedOn w:val="CommentText"/>
    <w:next w:val="CommentText"/>
    <w:link w:val="CommentSubjectChar"/>
    <w:semiHidden/>
    <w:unhideWhenUsed/>
    <w:rsid w:val="00AB16EE"/>
    <w:rPr>
      <w:b/>
      <w:bCs/>
    </w:rPr>
  </w:style>
  <w:style w:type="character" w:customStyle="1" w:styleId="CommentSubjectChar">
    <w:name w:val="Comment Subject Char"/>
    <w:basedOn w:val="CommentTextChar"/>
    <w:link w:val="CommentSubject"/>
    <w:semiHidden/>
    <w:rsid w:val="00AB16EE"/>
    <w:rPr>
      <w:rFonts w:ascii="MetricHPE Light" w:hAnsi="MetricHPE Light"/>
      <w:b/>
      <w:bCs/>
      <w:sz w:val="20"/>
      <w:szCs w:val="20"/>
    </w:rPr>
  </w:style>
  <w:style w:type="paragraph" w:styleId="DocumentMap">
    <w:name w:val="Document Map"/>
    <w:basedOn w:val="Normal"/>
    <w:link w:val="DocumentMapChar"/>
    <w:semiHidden/>
    <w:unhideWhenUsed/>
    <w:rsid w:val="00AB16EE"/>
    <w:rPr>
      <w:rFonts w:ascii="Segoe UI" w:hAnsi="Segoe UI" w:cs="Segoe UI"/>
      <w:sz w:val="16"/>
      <w:szCs w:val="16"/>
    </w:rPr>
  </w:style>
  <w:style w:type="character" w:customStyle="1" w:styleId="DocumentMapChar">
    <w:name w:val="Document Map Char"/>
    <w:basedOn w:val="DefaultParagraphFont"/>
    <w:link w:val="DocumentMap"/>
    <w:semiHidden/>
    <w:rsid w:val="00AB16EE"/>
    <w:rPr>
      <w:rFonts w:ascii="Segoe UI" w:hAnsi="Segoe UI" w:cs="Segoe UI"/>
      <w:sz w:val="16"/>
      <w:szCs w:val="16"/>
    </w:rPr>
  </w:style>
  <w:style w:type="paragraph" w:styleId="EndnoteText">
    <w:name w:val="endnote text"/>
    <w:basedOn w:val="Normal"/>
    <w:link w:val="EndnoteTextChar"/>
    <w:semiHidden/>
    <w:unhideWhenUsed/>
    <w:rsid w:val="00AB16EE"/>
    <w:rPr>
      <w:sz w:val="20"/>
      <w:szCs w:val="20"/>
    </w:rPr>
  </w:style>
  <w:style w:type="character" w:customStyle="1" w:styleId="EndnoteTextChar">
    <w:name w:val="Endnote Text Char"/>
    <w:basedOn w:val="DefaultParagraphFont"/>
    <w:link w:val="EndnoteText"/>
    <w:semiHidden/>
    <w:rsid w:val="00AB16EE"/>
    <w:rPr>
      <w:rFonts w:ascii="MetricHPE Light" w:hAnsi="MetricHPE Light"/>
      <w:sz w:val="20"/>
      <w:szCs w:val="20"/>
    </w:rPr>
  </w:style>
  <w:style w:type="paragraph" w:styleId="Index1">
    <w:name w:val="index 1"/>
    <w:basedOn w:val="Normal"/>
    <w:next w:val="Normal"/>
    <w:autoRedefine/>
    <w:semiHidden/>
    <w:unhideWhenUsed/>
    <w:rsid w:val="00AB16EE"/>
    <w:pPr>
      <w:ind w:left="180" w:hanging="180"/>
    </w:pPr>
  </w:style>
  <w:style w:type="paragraph" w:styleId="Index2">
    <w:name w:val="index 2"/>
    <w:basedOn w:val="Normal"/>
    <w:next w:val="Normal"/>
    <w:autoRedefine/>
    <w:semiHidden/>
    <w:unhideWhenUsed/>
    <w:rsid w:val="00AB16EE"/>
    <w:pPr>
      <w:ind w:left="360" w:hanging="180"/>
    </w:pPr>
  </w:style>
  <w:style w:type="paragraph" w:styleId="Index3">
    <w:name w:val="index 3"/>
    <w:basedOn w:val="Normal"/>
    <w:next w:val="Normal"/>
    <w:autoRedefine/>
    <w:semiHidden/>
    <w:unhideWhenUsed/>
    <w:rsid w:val="00AB16EE"/>
    <w:pPr>
      <w:ind w:left="540" w:hanging="180"/>
    </w:pPr>
  </w:style>
  <w:style w:type="paragraph" w:styleId="Index4">
    <w:name w:val="index 4"/>
    <w:basedOn w:val="Normal"/>
    <w:next w:val="Normal"/>
    <w:autoRedefine/>
    <w:semiHidden/>
    <w:unhideWhenUsed/>
    <w:rsid w:val="00AB16EE"/>
    <w:pPr>
      <w:ind w:left="720" w:hanging="180"/>
    </w:pPr>
  </w:style>
  <w:style w:type="paragraph" w:styleId="Index5">
    <w:name w:val="index 5"/>
    <w:basedOn w:val="Normal"/>
    <w:next w:val="Normal"/>
    <w:autoRedefine/>
    <w:semiHidden/>
    <w:unhideWhenUsed/>
    <w:rsid w:val="00AB16EE"/>
    <w:pPr>
      <w:ind w:left="900" w:hanging="180"/>
    </w:pPr>
  </w:style>
  <w:style w:type="paragraph" w:styleId="Index6">
    <w:name w:val="index 6"/>
    <w:basedOn w:val="Normal"/>
    <w:next w:val="Normal"/>
    <w:autoRedefine/>
    <w:semiHidden/>
    <w:unhideWhenUsed/>
    <w:rsid w:val="00AB16EE"/>
    <w:pPr>
      <w:ind w:left="1080" w:hanging="180"/>
    </w:pPr>
  </w:style>
  <w:style w:type="paragraph" w:styleId="Index7">
    <w:name w:val="index 7"/>
    <w:basedOn w:val="Normal"/>
    <w:next w:val="Normal"/>
    <w:autoRedefine/>
    <w:semiHidden/>
    <w:unhideWhenUsed/>
    <w:rsid w:val="00AB16EE"/>
    <w:pPr>
      <w:ind w:left="1260" w:hanging="180"/>
    </w:pPr>
  </w:style>
  <w:style w:type="paragraph" w:styleId="Index8">
    <w:name w:val="index 8"/>
    <w:basedOn w:val="Normal"/>
    <w:next w:val="Normal"/>
    <w:autoRedefine/>
    <w:semiHidden/>
    <w:unhideWhenUsed/>
    <w:rsid w:val="00AB16EE"/>
    <w:pPr>
      <w:ind w:left="1440" w:hanging="180"/>
    </w:pPr>
  </w:style>
  <w:style w:type="paragraph" w:styleId="Index9">
    <w:name w:val="index 9"/>
    <w:basedOn w:val="Normal"/>
    <w:next w:val="Normal"/>
    <w:autoRedefine/>
    <w:semiHidden/>
    <w:unhideWhenUsed/>
    <w:rsid w:val="00AB16EE"/>
    <w:pPr>
      <w:ind w:left="1620" w:hanging="180"/>
    </w:pPr>
  </w:style>
  <w:style w:type="paragraph" w:styleId="IndexHeading">
    <w:name w:val="index heading"/>
    <w:basedOn w:val="Normal"/>
    <w:next w:val="Index1"/>
    <w:semiHidden/>
    <w:unhideWhenUsed/>
    <w:rsid w:val="00AB16EE"/>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rsid w:val="00AB16EE"/>
    <w:pPr>
      <w:pBdr>
        <w:top w:val="single" w:sz="4" w:space="10" w:color="425563" w:themeColor="accent1"/>
        <w:bottom w:val="single" w:sz="4" w:space="10" w:color="425563" w:themeColor="accent1"/>
      </w:pBdr>
      <w:spacing w:before="360" w:after="360"/>
      <w:ind w:left="864" w:right="864"/>
      <w:jc w:val="center"/>
    </w:pPr>
    <w:rPr>
      <w:i/>
      <w:iCs/>
      <w:color w:val="425563" w:themeColor="accent1"/>
    </w:rPr>
  </w:style>
  <w:style w:type="character" w:customStyle="1" w:styleId="IntenseQuoteChar">
    <w:name w:val="Intense Quote Char"/>
    <w:basedOn w:val="DefaultParagraphFont"/>
    <w:link w:val="IntenseQuote"/>
    <w:uiPriority w:val="30"/>
    <w:semiHidden/>
    <w:rsid w:val="00AB16EE"/>
    <w:rPr>
      <w:rFonts w:ascii="MetricHPE Light" w:hAnsi="MetricHPE Light"/>
      <w:i/>
      <w:iCs/>
      <w:color w:val="425563" w:themeColor="accent1"/>
      <w:szCs w:val="24"/>
    </w:rPr>
  </w:style>
  <w:style w:type="paragraph" w:styleId="ListParagraph">
    <w:name w:val="List Paragraph"/>
    <w:basedOn w:val="Normal"/>
    <w:uiPriority w:val="34"/>
    <w:semiHidden/>
    <w:rsid w:val="00AB16EE"/>
    <w:pPr>
      <w:ind w:left="720"/>
      <w:contextualSpacing/>
    </w:pPr>
  </w:style>
  <w:style w:type="paragraph" w:styleId="NoSpacing">
    <w:name w:val="No Spacing"/>
    <w:uiPriority w:val="1"/>
    <w:semiHidden/>
    <w:rsid w:val="00AB16EE"/>
    <w:rPr>
      <w:rFonts w:ascii="HP Simplified Light" w:hAnsi="HP Simplified Light"/>
      <w:szCs w:val="24"/>
    </w:rPr>
  </w:style>
  <w:style w:type="paragraph" w:styleId="Quote">
    <w:name w:val="Quote"/>
    <w:basedOn w:val="Normal"/>
    <w:next w:val="Normal"/>
    <w:link w:val="QuoteChar"/>
    <w:uiPriority w:val="29"/>
    <w:semiHidden/>
    <w:rsid w:val="00AB16E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AB16EE"/>
    <w:rPr>
      <w:rFonts w:ascii="MetricHPE Light" w:hAnsi="MetricHPE Light"/>
      <w:i/>
      <w:iCs/>
      <w:color w:val="404040" w:themeColor="text1" w:themeTint="BF"/>
      <w:szCs w:val="24"/>
    </w:rPr>
  </w:style>
  <w:style w:type="paragraph" w:styleId="Subtitle">
    <w:name w:val="Subtitle"/>
    <w:basedOn w:val="Normal"/>
    <w:next w:val="Normal"/>
    <w:link w:val="SubtitleChar"/>
    <w:semiHidden/>
    <w:rsid w:val="00AB16E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semiHidden/>
    <w:rsid w:val="00AB16EE"/>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semiHidden/>
    <w:unhideWhenUsed/>
    <w:rsid w:val="00AB16EE"/>
    <w:pPr>
      <w:ind w:left="180" w:hanging="180"/>
    </w:pPr>
  </w:style>
  <w:style w:type="paragraph" w:styleId="TableofFigures">
    <w:name w:val="table of figures"/>
    <w:basedOn w:val="Normal"/>
    <w:next w:val="Normal"/>
    <w:semiHidden/>
    <w:unhideWhenUsed/>
    <w:rsid w:val="00AB16EE"/>
  </w:style>
  <w:style w:type="paragraph" w:styleId="TOAHeading">
    <w:name w:val="toa heading"/>
    <w:basedOn w:val="Normal"/>
    <w:next w:val="Normal"/>
    <w:semiHidden/>
    <w:unhideWhenUsed/>
    <w:rsid w:val="00AB16EE"/>
    <w:pPr>
      <w:spacing w:before="120"/>
    </w:pPr>
    <w:rPr>
      <w:rFonts w:asciiTheme="majorHAnsi" w:eastAsiaTheme="majorEastAsia" w:hAnsiTheme="majorHAnsi" w:cstheme="majorBidi"/>
      <w:b/>
      <w:bCs/>
      <w:sz w:val="24"/>
    </w:rPr>
  </w:style>
  <w:style w:type="paragraph" w:styleId="TOCHeading">
    <w:name w:val="TOC Heading"/>
    <w:basedOn w:val="Heading1"/>
    <w:next w:val="Normal"/>
    <w:uiPriority w:val="39"/>
    <w:semiHidden/>
    <w:unhideWhenUsed/>
    <w:qFormat/>
    <w:rsid w:val="00AB16EE"/>
    <w:pPr>
      <w:keepLines/>
      <w:spacing w:before="240" w:after="0" w:line="240" w:lineRule="auto"/>
      <w:outlineLvl w:val="9"/>
    </w:pPr>
    <w:rPr>
      <w:rFonts w:asciiTheme="majorHAnsi" w:eastAsiaTheme="majorEastAsia" w:hAnsiTheme="majorHAnsi" w:cstheme="majorBidi"/>
      <w:b w:val="0"/>
      <w:color w:val="313F4A" w:themeColor="accent1" w:themeShade="BF"/>
      <w:szCs w:val="32"/>
    </w:rPr>
  </w:style>
  <w:style w:type="paragraph" w:customStyle="1" w:styleId="BackPageLearnmoreatURL12pt">
    <w:name w:val="Back Page: Learn more at URL 12 pt"/>
    <w:basedOn w:val="BackPageLearnmoreat16pt"/>
    <w:uiPriority w:val="99"/>
    <w:rsid w:val="00AB16EE"/>
    <w:rPr>
      <w:sz w:val="24"/>
      <w:u w:val="single"/>
    </w:rPr>
  </w:style>
  <w:style w:type="character" w:customStyle="1" w:styleId="MISCFigureCaptionHeaderBold8pt">
    <w:name w:val="MISC: Figure Caption Header Bold 8pt"/>
    <w:uiPriority w:val="1"/>
    <w:rsid w:val="00AB16EE"/>
    <w:rPr>
      <w:rFonts w:ascii="MetricHPE Semibold" w:hAnsi="MetricHPE Semibold" w:cs="HP Simplified"/>
      <w:b w:val="0"/>
      <w:bCs/>
      <w:sz w:val="16"/>
    </w:rPr>
  </w:style>
  <w:style w:type="character" w:customStyle="1" w:styleId="MISCTableCaptionHeaderBold8pt">
    <w:name w:val="MISC: Table Caption Header Bold 8pt"/>
    <w:uiPriority w:val="1"/>
    <w:rsid w:val="00AB16EE"/>
    <w:rPr>
      <w:rFonts w:ascii="MetricHPE Semibold" w:hAnsi="MetricHPE Semibold"/>
      <w:color w:val="auto"/>
      <w:sz w:val="16"/>
    </w:rPr>
  </w:style>
  <w:style w:type="paragraph" w:customStyle="1" w:styleId="BulletLevel2LastBeforeBodycopy">
    <w:name w:val="Bullet Level 2_Last Before Bodycopy"/>
    <w:basedOn w:val="BulletLevel2"/>
    <w:uiPriority w:val="99"/>
    <w:rsid w:val="00AB16EE"/>
    <w:pPr>
      <w:tabs>
        <w:tab w:val="left" w:pos="374"/>
      </w:tabs>
      <w:spacing w:after="216"/>
    </w:pPr>
  </w:style>
  <w:style w:type="paragraph" w:customStyle="1" w:styleId="BulletLevel3LastBeforBodycopy">
    <w:name w:val="Bullet Level 3_Last Befor Bodycopy"/>
    <w:basedOn w:val="BulletLevel3"/>
    <w:uiPriority w:val="99"/>
    <w:rsid w:val="00AB16EE"/>
    <w:pPr>
      <w:spacing w:after="216"/>
    </w:pPr>
  </w:style>
  <w:style w:type="paragraph" w:customStyle="1" w:styleId="BulletLevel1LastBeforeBodycopy">
    <w:name w:val="Bullet Level 1_Last Before Bodycopy"/>
    <w:basedOn w:val="BulletLevel1"/>
    <w:uiPriority w:val="99"/>
    <w:rsid w:val="00AB16EE"/>
    <w:pPr>
      <w:spacing w:after="216"/>
    </w:pPr>
  </w:style>
  <w:style w:type="paragraph" w:customStyle="1" w:styleId="BulletLevel1LastBeforeMainhead">
    <w:name w:val="Bullet Level 1_Last Before Mainhead"/>
    <w:basedOn w:val="BulletLevel1"/>
    <w:uiPriority w:val="99"/>
    <w:rsid w:val="00AB16EE"/>
    <w:pPr>
      <w:spacing w:after="360"/>
    </w:pPr>
  </w:style>
  <w:style w:type="paragraph" w:customStyle="1" w:styleId="BulletLevel2LastBeforeMainhead">
    <w:name w:val="Bullet Level 2_Last Before Mainhead"/>
    <w:basedOn w:val="BulletLevel2"/>
    <w:uiPriority w:val="99"/>
    <w:rsid w:val="00AB16EE"/>
    <w:pPr>
      <w:tabs>
        <w:tab w:val="left" w:pos="374"/>
      </w:tabs>
      <w:spacing w:after="360"/>
    </w:pPr>
  </w:style>
  <w:style w:type="paragraph" w:customStyle="1" w:styleId="BulletLevel3LastBeforeMainhead">
    <w:name w:val="Bullet Level 3_Last Before Mainhead"/>
    <w:basedOn w:val="BulletLevel3LastBeforBodycopy"/>
    <w:uiPriority w:val="99"/>
    <w:rsid w:val="00AB16EE"/>
    <w:pPr>
      <w:spacing w:after="360"/>
    </w:pPr>
  </w:style>
  <w:style w:type="paragraph" w:customStyle="1" w:styleId="NumberedList-Level2LastBeforesubhead">
    <w:name w:val="Numbered List - Level 2 Last Before subhead"/>
    <w:basedOn w:val="NumberedList-Level2"/>
    <w:uiPriority w:val="99"/>
    <w:rsid w:val="00AB16EE"/>
    <w:pPr>
      <w:spacing w:after="216"/>
    </w:pPr>
  </w:style>
  <w:style w:type="paragraph" w:customStyle="1" w:styleId="NumberedList-Level3LastBeforesubhead">
    <w:name w:val="Numbered List - Level 3 Last Before subhead"/>
    <w:basedOn w:val="NumberedList-Level3"/>
    <w:uiPriority w:val="99"/>
    <w:rsid w:val="00AB16EE"/>
    <w:pPr>
      <w:spacing w:after="216"/>
    </w:pPr>
  </w:style>
  <w:style w:type="paragraph" w:customStyle="1" w:styleId="NumberedList-Level2-2ndparagraph">
    <w:name w:val="Numbered List - Level 2 - 2nd paragraph"/>
    <w:basedOn w:val="NumberedList-Level2"/>
    <w:uiPriority w:val="99"/>
    <w:rsid w:val="00AB16EE"/>
    <w:pPr>
      <w:numPr>
        <w:numId w:val="0"/>
      </w:numPr>
      <w:ind w:left="540"/>
    </w:pPr>
  </w:style>
  <w:style w:type="paragraph" w:customStyle="1" w:styleId="NumberedList-Level1LastBeforeMainhead">
    <w:name w:val="Numbered List - Level 1_Last Before Mainhead"/>
    <w:basedOn w:val="NumberedList-Level1LastBeforeBodycopy"/>
    <w:uiPriority w:val="99"/>
    <w:rsid w:val="00AB16EE"/>
    <w:pPr>
      <w:spacing w:after="360"/>
    </w:pPr>
  </w:style>
  <w:style w:type="paragraph" w:customStyle="1" w:styleId="HPEConfidentialBody">
    <w:name w:val="HPE Confidential (Body)"/>
    <w:basedOn w:val="NoParagraphStyle"/>
    <w:uiPriority w:val="99"/>
    <w:rsid w:val="00AB16EE"/>
    <w:pPr>
      <w:spacing w:line="180" w:lineRule="atLeast"/>
      <w:jc w:val="right"/>
    </w:pPr>
    <w:rPr>
      <w:rFonts w:ascii="Metric Light" w:hAnsi="Metric Light" w:cs="Metric Light"/>
      <w:sz w:val="14"/>
      <w:szCs w:val="14"/>
    </w:rPr>
  </w:style>
  <w:style w:type="paragraph" w:customStyle="1" w:styleId="CoverHeadline32ptfor3lines">
    <w:name w:val="Cover: Headline 32 pt for 3 lines"/>
    <w:basedOn w:val="CoverHeadline28ptfor4lines"/>
    <w:uiPriority w:val="99"/>
    <w:rsid w:val="00AB16EE"/>
    <w:pPr>
      <w:spacing w:line="640" w:lineRule="exact"/>
    </w:pPr>
    <w:rPr>
      <w:sz w:val="64"/>
    </w:rPr>
  </w:style>
  <w:style w:type="paragraph" w:customStyle="1" w:styleId="FigureAfterspace">
    <w:name w:val="Figure After space"/>
    <w:basedOn w:val="BodyTextLastMetricLight10pt"/>
    <w:uiPriority w:val="99"/>
    <w:rsid w:val="00303092"/>
    <w:pPr>
      <w:keepNext/>
      <w:spacing w:after="400"/>
    </w:pPr>
  </w:style>
  <w:style w:type="character" w:styleId="CommentReference">
    <w:name w:val="annotation reference"/>
    <w:basedOn w:val="DefaultParagraphFont"/>
    <w:semiHidden/>
    <w:unhideWhenUsed/>
    <w:rsid w:val="00AB16EE"/>
    <w:rPr>
      <w:sz w:val="16"/>
      <w:szCs w:val="16"/>
    </w:rPr>
  </w:style>
  <w:style w:type="paragraph" w:customStyle="1" w:styleId="CoverTableofcontentstitle30pt">
    <w:name w:val="Cover: Table of contents title 30pt"/>
    <w:next w:val="Normal"/>
    <w:uiPriority w:val="84"/>
    <w:rsid w:val="00AB16EE"/>
    <w:pPr>
      <w:spacing w:after="360"/>
    </w:pPr>
    <w:rPr>
      <w:rFonts w:ascii="MetricHPE" w:hAnsi="MetricHPE"/>
      <w:b/>
      <w:sz w:val="60"/>
    </w:rPr>
  </w:style>
  <w:style w:type="table" w:customStyle="1" w:styleId="TableGrid1">
    <w:name w:val="Table Grid1"/>
    <w:basedOn w:val="TableNormal"/>
    <w:next w:val="TableGrid"/>
    <w:uiPriority w:val="39"/>
    <w:rsid w:val="005671E5"/>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49489">
      <w:bodyDiv w:val="1"/>
      <w:marLeft w:val="0"/>
      <w:marRight w:val="0"/>
      <w:marTop w:val="0"/>
      <w:marBottom w:val="0"/>
      <w:divBdr>
        <w:top w:val="none" w:sz="0" w:space="0" w:color="auto"/>
        <w:left w:val="none" w:sz="0" w:space="0" w:color="auto"/>
        <w:bottom w:val="none" w:sz="0" w:space="0" w:color="auto"/>
        <w:right w:val="none" w:sz="0" w:space="0" w:color="auto"/>
      </w:divBdr>
    </w:div>
    <w:div w:id="276907712">
      <w:bodyDiv w:val="1"/>
      <w:marLeft w:val="0"/>
      <w:marRight w:val="0"/>
      <w:marTop w:val="0"/>
      <w:marBottom w:val="0"/>
      <w:divBdr>
        <w:top w:val="none" w:sz="0" w:space="0" w:color="auto"/>
        <w:left w:val="none" w:sz="0" w:space="0" w:color="auto"/>
        <w:bottom w:val="none" w:sz="0" w:space="0" w:color="auto"/>
        <w:right w:val="none" w:sz="0" w:space="0" w:color="auto"/>
      </w:divBdr>
    </w:div>
    <w:div w:id="410391733">
      <w:bodyDiv w:val="1"/>
      <w:marLeft w:val="0"/>
      <w:marRight w:val="0"/>
      <w:marTop w:val="0"/>
      <w:marBottom w:val="0"/>
      <w:divBdr>
        <w:top w:val="none" w:sz="0" w:space="0" w:color="auto"/>
        <w:left w:val="none" w:sz="0" w:space="0" w:color="auto"/>
        <w:bottom w:val="none" w:sz="0" w:space="0" w:color="auto"/>
        <w:right w:val="none" w:sz="0" w:space="0" w:color="auto"/>
      </w:divBdr>
    </w:div>
    <w:div w:id="876430451">
      <w:bodyDiv w:val="1"/>
      <w:marLeft w:val="0"/>
      <w:marRight w:val="0"/>
      <w:marTop w:val="0"/>
      <w:marBottom w:val="0"/>
      <w:divBdr>
        <w:top w:val="none" w:sz="0" w:space="0" w:color="auto"/>
        <w:left w:val="none" w:sz="0" w:space="0" w:color="auto"/>
        <w:bottom w:val="none" w:sz="0" w:space="0" w:color="auto"/>
        <w:right w:val="none" w:sz="0" w:space="0" w:color="auto"/>
      </w:divBdr>
    </w:div>
    <w:div w:id="1193885308">
      <w:bodyDiv w:val="1"/>
      <w:marLeft w:val="0"/>
      <w:marRight w:val="0"/>
      <w:marTop w:val="0"/>
      <w:marBottom w:val="0"/>
      <w:divBdr>
        <w:top w:val="none" w:sz="0" w:space="0" w:color="auto"/>
        <w:left w:val="none" w:sz="0" w:space="0" w:color="auto"/>
        <w:bottom w:val="none" w:sz="0" w:space="0" w:color="auto"/>
        <w:right w:val="none" w:sz="0" w:space="0" w:color="auto"/>
      </w:divBdr>
    </w:div>
    <w:div w:id="1200892276">
      <w:bodyDiv w:val="1"/>
      <w:marLeft w:val="0"/>
      <w:marRight w:val="0"/>
      <w:marTop w:val="0"/>
      <w:marBottom w:val="0"/>
      <w:divBdr>
        <w:top w:val="none" w:sz="0" w:space="0" w:color="auto"/>
        <w:left w:val="none" w:sz="0" w:space="0" w:color="auto"/>
        <w:bottom w:val="none" w:sz="0" w:space="0" w:color="auto"/>
        <w:right w:val="none" w:sz="0" w:space="0" w:color="auto"/>
      </w:divBdr>
    </w:div>
    <w:div w:id="1412042235">
      <w:bodyDiv w:val="1"/>
      <w:marLeft w:val="0"/>
      <w:marRight w:val="0"/>
      <w:marTop w:val="0"/>
      <w:marBottom w:val="0"/>
      <w:divBdr>
        <w:top w:val="none" w:sz="0" w:space="0" w:color="auto"/>
        <w:left w:val="none" w:sz="0" w:space="0" w:color="auto"/>
        <w:bottom w:val="none" w:sz="0" w:space="0" w:color="auto"/>
        <w:right w:val="none" w:sz="0" w:space="0" w:color="auto"/>
      </w:divBdr>
    </w:div>
    <w:div w:id="1526409332">
      <w:bodyDiv w:val="1"/>
      <w:marLeft w:val="0"/>
      <w:marRight w:val="0"/>
      <w:marTop w:val="0"/>
      <w:marBottom w:val="0"/>
      <w:divBdr>
        <w:top w:val="none" w:sz="0" w:space="0" w:color="auto"/>
        <w:left w:val="none" w:sz="0" w:space="0" w:color="auto"/>
        <w:bottom w:val="none" w:sz="0" w:space="0" w:color="auto"/>
        <w:right w:val="none" w:sz="0" w:space="0" w:color="auto"/>
      </w:divBdr>
    </w:div>
    <w:div w:id="1810592283">
      <w:bodyDiv w:val="1"/>
      <w:marLeft w:val="0"/>
      <w:marRight w:val="0"/>
      <w:marTop w:val="0"/>
      <w:marBottom w:val="0"/>
      <w:divBdr>
        <w:top w:val="none" w:sz="0" w:space="0" w:color="auto"/>
        <w:left w:val="none" w:sz="0" w:space="0" w:color="auto"/>
        <w:bottom w:val="none" w:sz="0" w:space="0" w:color="auto"/>
        <w:right w:val="none" w:sz="0" w:space="0" w:color="auto"/>
      </w:divBdr>
    </w:div>
    <w:div w:id="207226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h20195.www2.hpe.com/V2/GetDocument.aspx?docname=a00020437enw" TargetMode="External"/><Relationship Id="rId42" Type="http://schemas.openxmlformats.org/officeDocument/2006/relationships/hyperlink" Target="https://docs.docker.com/engine/installation/linux/docker-ee/rhel/" TargetMode="External"/><Relationship Id="rId47" Type="http://schemas.openxmlformats.org/officeDocument/2006/relationships/hyperlink" Target="https://splunkbase.splunk.com/app/1680/" TargetMode="External"/><Relationship Id="rId63" Type="http://schemas.openxmlformats.org/officeDocument/2006/relationships/hyperlink" Target="https://success.docker.com/Policies/Compatibility_Matrix" TargetMode="External"/><Relationship Id="rId68" Type="http://schemas.openxmlformats.org/officeDocument/2006/relationships/hyperlink" Target="https://docs.docker.com/enterprise/backup/" TargetMode="External"/><Relationship Id="rId84" Type="http://schemas.openxmlformats.org/officeDocument/2006/relationships/hyperlink" Target="https://docs.splunk.com/Documentation/Splunk/7.0.2/Security/ConfigureSplunkforwardingtousesignedcertificates" TargetMode="External"/><Relationship Id="rId89"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hyperlink" Target="https://docs.docker.com/datacenter/ucp/2.2/guides/architecture/" TargetMode="External"/><Relationship Id="rId92"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hyperlink" Target="https://www.youtube.com/watch?v=NR9XLZw0ndo&amp;t=5s" TargetMode="External"/><Relationship Id="rId11" Type="http://schemas.openxmlformats.org/officeDocument/2006/relationships/hyperlink" Target="http://www.hpe.com/" TargetMode="External"/><Relationship Id="rId24" Type="http://schemas.openxmlformats.org/officeDocument/2006/relationships/hyperlink" Target="http://docs.ansible.com/" TargetMode="External"/><Relationship Id="rId32" Type="http://schemas.openxmlformats.org/officeDocument/2006/relationships/hyperlink" Target="https://sysdig.teachable.com/p/sysdig-secure-101" TargetMode="External"/><Relationship Id="rId37" Type="http://schemas.openxmlformats.org/officeDocument/2006/relationships/hyperlink" Target="https://access.redhat.com/solutions/3317671" TargetMode="External"/><Relationship Id="rId40" Type="http://schemas.openxmlformats.org/officeDocument/2006/relationships/hyperlink" Target="https://access.redhat.com/solutions/7227" TargetMode="External"/><Relationship Id="rId45" Type="http://schemas.openxmlformats.org/officeDocument/2006/relationships/hyperlink" Target="https://github.com/splunk/docker-itmonitoring" TargetMode="External"/><Relationship Id="rId53" Type="http://schemas.openxmlformats.org/officeDocument/2006/relationships/hyperlink" Target="https://docs.vmware.com/en/VMware-vSphere/6.5/com.vmware.vsphere.security.doc/GUID-9F67DB52-F469-451F-B6C8-DAE8D95976E7.html" TargetMode="External"/><Relationship Id="rId58" Type="http://schemas.openxmlformats.org/officeDocument/2006/relationships/hyperlink" Target="https://docs.vmware.com/en/VMware-vSphere/6.5/com.vmware.vsphere.upgrade.doc/GUID-EB29D42E-7174-467C-AB40-DB37236FEAF5.html" TargetMode="External"/><Relationship Id="rId66" Type="http://schemas.openxmlformats.org/officeDocument/2006/relationships/hyperlink" Target="https://docs.docker.com/install/windows/docker-ee/" TargetMode="External"/><Relationship Id="rId74" Type="http://schemas.openxmlformats.org/officeDocument/2006/relationships/hyperlink" Target="https://docs.docker.com/datacenter/dtr/2.4/guides/admin/configure/set-up-vulnerability-scans/" TargetMode="External"/><Relationship Id="rId79" Type="http://schemas.openxmlformats.org/officeDocument/2006/relationships/image" Target="media/image15.png"/><Relationship Id="rId87" Type="http://schemas.openxmlformats.org/officeDocument/2006/relationships/image" Target="media/image20.png"/><Relationship Id="rId102" Type="http://schemas.openxmlformats.org/officeDocument/2006/relationships/footer" Target="footer6.xml"/><Relationship Id="rId5" Type="http://schemas.openxmlformats.org/officeDocument/2006/relationships/numbering" Target="numbering.xml"/><Relationship Id="rId61" Type="http://schemas.openxmlformats.org/officeDocument/2006/relationships/image" Target="media/image12.png"/><Relationship Id="rId82" Type="http://schemas.openxmlformats.org/officeDocument/2006/relationships/image" Target="media/image18.png"/><Relationship Id="rId90" Type="http://schemas.openxmlformats.org/officeDocument/2006/relationships/footer" Target="footer3.xml"/><Relationship Id="rId95" Type="http://schemas.openxmlformats.org/officeDocument/2006/relationships/hyperlink" Target="http://www.hpe.com/servers" TargetMode="External"/><Relationship Id="rId1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hyperlink" Target="https://sysdig.teachable.com/p/sysdig-101" TargetMode="External"/><Relationship Id="rId35" Type="http://schemas.openxmlformats.org/officeDocument/2006/relationships/hyperlink" Target="http://vmware.github.io/vsphere-storage-for-docker/documentation/install.html" TargetMode="External"/><Relationship Id="rId43" Type="http://schemas.openxmlformats.org/officeDocument/2006/relationships/hyperlink" Target="https://www.splunk.com/en_us/download/universal-forwarder.html" TargetMode="External"/><Relationship Id="rId48" Type="http://schemas.openxmlformats.org/officeDocument/2006/relationships/hyperlink" Target="https://splunkbase.splunk.com/app/742/" TargetMode="External"/><Relationship Id="rId56" Type="http://schemas.openxmlformats.org/officeDocument/2006/relationships/hyperlink" Target="https://access.redhat.com/articles/1378093" TargetMode="External"/><Relationship Id="rId64" Type="http://schemas.openxmlformats.org/officeDocument/2006/relationships/hyperlink" Target="http://docs.splunk.com/Documentation/Splunk/7.0.3/Installation/HowtoupgradeSplunk" TargetMode="External"/><Relationship Id="rId69" Type="http://schemas.openxmlformats.org/officeDocument/2006/relationships/hyperlink" Target="https://success.docker.com/article/backup-restore-best-practices" TargetMode="External"/><Relationship Id="rId77" Type="http://schemas.openxmlformats.org/officeDocument/2006/relationships/image" Target="media/image14.png"/><Relationship Id="rId100" Type="http://schemas.openxmlformats.org/officeDocument/2006/relationships/header" Target="header6.xml"/><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10.png"/><Relationship Id="rId72" Type="http://schemas.openxmlformats.org/officeDocument/2006/relationships/hyperlink" Target="https://docs.docker.com/datacenter/ucp/2.2/guides/admin/backups-and-disaster-recovery/" TargetMode="External"/><Relationship Id="rId80" Type="http://schemas.openxmlformats.org/officeDocument/2006/relationships/image" Target="media/image16.png"/><Relationship Id="rId85" Type="http://schemas.openxmlformats.org/officeDocument/2006/relationships/hyperlink" Target="http://docs.splunk.com/Documentation/Splunk/7.0.2/Security/Howtoself-signcertificates" TargetMode="External"/><Relationship Id="rId93" Type="http://schemas.openxmlformats.org/officeDocument/2006/relationships/footer" Target="footer5.xml"/><Relationship Id="rId98" Type="http://schemas.openxmlformats.org/officeDocument/2006/relationships/hyperlink" Target="http://www.hpe.com/us/en/services/consulting.html"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eader" Target="header3.xml"/><Relationship Id="rId25" Type="http://schemas.openxmlformats.org/officeDocument/2006/relationships/hyperlink" Target="https://www.docker.com/enterprise-edition" TargetMode="External"/><Relationship Id="rId33" Type="http://schemas.openxmlformats.org/officeDocument/2006/relationships/image" Target="media/image9.png"/><Relationship Id="rId38" Type="http://schemas.openxmlformats.org/officeDocument/2006/relationships/hyperlink" Target="https://access.redhat.com/solutions/23016" TargetMode="External"/><Relationship Id="rId46" Type="http://schemas.openxmlformats.org/officeDocument/2006/relationships/hyperlink" Target="https://hub.docker.com/r/splunk/universalforwarder/" TargetMode="External"/><Relationship Id="rId59" Type="http://schemas.openxmlformats.org/officeDocument/2006/relationships/hyperlink" Target="http://vmware.github.io/vsphere-storage-for-docker/documentation/index.html" TargetMode="External"/><Relationship Id="rId67" Type="http://schemas.openxmlformats.org/officeDocument/2006/relationships/hyperlink" Target="https://docs.docker.com/install/windows/docker-ee/" TargetMode="External"/><Relationship Id="rId103" Type="http://schemas.openxmlformats.org/officeDocument/2006/relationships/footer" Target="footer7.xml"/><Relationship Id="rId20" Type="http://schemas.openxmlformats.org/officeDocument/2006/relationships/hyperlink" Target="https://success.docker.com/article/Docker_Reference_Architecture-_Securing_Docker_EE_and_Security_Best_Practices" TargetMode="External"/><Relationship Id="rId41" Type="http://schemas.openxmlformats.org/officeDocument/2006/relationships/hyperlink" Target="http://0.us.pool.net.org/" TargetMode="External"/><Relationship Id="rId54" Type="http://schemas.openxmlformats.org/officeDocument/2006/relationships/hyperlink" Target="https://support.sysdig.com/hc/en-us/articles/204205969" TargetMode="External"/><Relationship Id="rId62" Type="http://schemas.openxmlformats.org/officeDocument/2006/relationships/hyperlink" Target="https://success.docker.com/Policies/Maintenance_Lifecycle" TargetMode="External"/><Relationship Id="rId70" Type="http://schemas.openxmlformats.org/officeDocument/2006/relationships/hyperlink" Target="https://docs.docker.com/engine/swarm/admin_guide/" TargetMode="External"/><Relationship Id="rId75" Type="http://schemas.openxmlformats.org/officeDocument/2006/relationships/hyperlink" Target="https://docs.docker.com/datacenter/dtr/2.4/guides/admin/configure/set-up-vulnerability-scans/" TargetMode="External"/><Relationship Id="rId83" Type="http://schemas.openxmlformats.org/officeDocument/2006/relationships/hyperlink" Target="http://www.hpe.com/us/en/services/consulting.html" TargetMode="External"/><Relationship Id="rId88" Type="http://schemas.openxmlformats.org/officeDocument/2006/relationships/image" Target="media/image21.png"/><Relationship Id="rId91" Type="http://schemas.openxmlformats.org/officeDocument/2006/relationships/footer" Target="footer4.xml"/><Relationship Id="rId96" Type="http://schemas.openxmlformats.org/officeDocument/2006/relationships/hyperlink" Target="http://www.hpe.com/storag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hyperlink" Target="http://fedoraproject.org/wiki/EPEL" TargetMode="External"/><Relationship Id="rId49" Type="http://schemas.openxmlformats.org/officeDocument/2006/relationships/hyperlink" Target="https://splunkbase.splunk.com/app/3208/" TargetMode="External"/><Relationship Id="rId57" Type="http://schemas.openxmlformats.org/officeDocument/2006/relationships/hyperlink" Target="https://support.hpe.com/hpsc/doc/public/display?docId=c05212310" TargetMode="External"/><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https://www.youtube.com/watch?v=e_kdjHjK7mY" TargetMode="External"/><Relationship Id="rId44" Type="http://schemas.openxmlformats.org/officeDocument/2006/relationships/hyperlink" Target="http://docs.splunk.com/Documentation/Forwarder/7.0.2/Forwarder/Configureforwardingwithoutputs.conf" TargetMode="External"/><Relationship Id="rId52" Type="http://schemas.openxmlformats.org/officeDocument/2006/relationships/image" Target="media/image11.png"/><Relationship Id="rId60" Type="http://schemas.openxmlformats.org/officeDocument/2006/relationships/hyperlink" Target="https://access.redhat.com/articles/11258" TargetMode="External"/><Relationship Id="rId65" Type="http://schemas.openxmlformats.org/officeDocument/2006/relationships/hyperlink" Target="http://docs.grafana.org/installation/upgrading/" TargetMode="External"/><Relationship Id="rId73" Type="http://schemas.openxmlformats.org/officeDocument/2006/relationships/hyperlink" Target="https://docs.docker.com/datacenter/dtr/2.4/guides/admin/backups-and-disaster-recovery/" TargetMode="External"/><Relationship Id="rId78" Type="http://schemas.openxmlformats.org/officeDocument/2006/relationships/hyperlink" Target="https://support.hpe.com/hpsc/doc/public/display?docId=emr_na-a00042435en_us" TargetMode="External"/><Relationship Id="rId81" Type="http://schemas.openxmlformats.org/officeDocument/2006/relationships/image" Target="media/image17.png"/><Relationship Id="rId86" Type="http://schemas.openxmlformats.org/officeDocument/2006/relationships/image" Target="media/image19.png"/><Relationship Id="rId94" Type="http://schemas.openxmlformats.org/officeDocument/2006/relationships/hyperlink" Target="http://www.hpe.com/info/ra" TargetMode="External"/><Relationship Id="rId99" Type="http://schemas.openxmlformats.org/officeDocument/2006/relationships/hyperlink" Target="http://www.hpe.com/contact/feedback" TargetMode="External"/><Relationship Id="rId101" Type="http://schemas.openxmlformats.org/officeDocument/2006/relationships/header" Target="header7.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hyperlink" Target="http://www.haproxy.com/solutions/high-availability/" TargetMode="External"/><Relationship Id="rId39" Type="http://schemas.openxmlformats.org/officeDocument/2006/relationships/hyperlink" Target="https://access.redhat.com/solutions/265523" TargetMode="External"/><Relationship Id="rId34" Type="http://schemas.openxmlformats.org/officeDocument/2006/relationships/hyperlink" Target="https://docs.docker.com/engine/installation/linux/docker-ee/rhel/" TargetMode="External"/><Relationship Id="rId50" Type="http://schemas.openxmlformats.org/officeDocument/2006/relationships/hyperlink" Target="https://splunkbase.splunk.com/app/1151/" TargetMode="External"/><Relationship Id="rId55" Type="http://schemas.openxmlformats.org/officeDocument/2006/relationships/hyperlink" Target="https://app.sysdigcloud.com" TargetMode="External"/><Relationship Id="rId76" Type="http://schemas.openxmlformats.org/officeDocument/2006/relationships/image" Target="media/image13.png"/><Relationship Id="rId97" Type="http://schemas.openxmlformats.org/officeDocument/2006/relationships/hyperlink" Target="http://www.hpe.com/networking" TargetMode="External"/><Relationship Id="rId104" Type="http://schemas.openxmlformats.org/officeDocument/2006/relationships/footer" Target="footer8.xml"/></Relationships>
</file>

<file path=word/_rels/footer6.xml.rels><?xml version="1.0" encoding="UTF-8" standalone="yes"?>
<Relationships xmlns="http://schemas.openxmlformats.org/package/2006/relationships"><Relationship Id="rId8" Type="http://schemas.openxmlformats.org/officeDocument/2006/relationships/image" Target="media/image28.emf"/><Relationship Id="rId3" Type="http://schemas.openxmlformats.org/officeDocument/2006/relationships/image" Target="media/image23.jpeg"/><Relationship Id="rId7" Type="http://schemas.openxmlformats.org/officeDocument/2006/relationships/image" Target="media/image27.jpeg"/><Relationship Id="rId2" Type="http://schemas.openxmlformats.org/officeDocument/2006/relationships/image" Target="media/image22.jpeg"/><Relationship Id="rId1" Type="http://schemas.openxmlformats.org/officeDocument/2006/relationships/hyperlink" Target="http://www.hp.com/go/getupdated" TargetMode="External"/><Relationship Id="rId6" Type="http://schemas.openxmlformats.org/officeDocument/2006/relationships/image" Target="media/image26.jpeg"/><Relationship Id="rId5" Type="http://schemas.openxmlformats.org/officeDocument/2006/relationships/image" Target="media/image25.jpeg"/><Relationship Id="rId4" Type="http://schemas.openxmlformats.org/officeDocument/2006/relationships/image" Target="media/image24.jpeg"/></Relationships>
</file>

<file path=word/_rels/footer7.xml.rels><?xml version="1.0" encoding="UTF-8" standalone="yes"?>
<Relationships xmlns="http://schemas.openxmlformats.org/package/2006/relationships"><Relationship Id="rId8" Type="http://schemas.openxmlformats.org/officeDocument/2006/relationships/hyperlink" Target="https://hpe.sharepoint.com/sites/F4/OGC/Pages/tradeack.aspx" TargetMode="External"/><Relationship Id="rId3" Type="http://schemas.openxmlformats.org/officeDocument/2006/relationships/image" Target="media/image31.jpg"/><Relationship Id="rId7" Type="http://schemas.openxmlformats.org/officeDocument/2006/relationships/image" Target="media/image27.jpeg"/><Relationship Id="rId2" Type="http://schemas.openxmlformats.org/officeDocument/2006/relationships/image" Target="media/image30.jpg"/><Relationship Id="rId1" Type="http://schemas.openxmlformats.org/officeDocument/2006/relationships/image" Target="media/image29.jpg"/><Relationship Id="rId6" Type="http://schemas.openxmlformats.org/officeDocument/2006/relationships/hyperlink" Target="http://www.hpe.com/" TargetMode="External"/><Relationship Id="rId5" Type="http://schemas.openxmlformats.org/officeDocument/2006/relationships/hyperlink" Target="http://www.hpe.com/info/getupdated" TargetMode="External"/><Relationship Id="rId4" Type="http://schemas.openxmlformats.org/officeDocument/2006/relationships/image" Target="media/image32.jpg"/><Relationship Id="rId9" Type="http://schemas.openxmlformats.org/officeDocument/2006/relationships/image" Target="media/image28.emf"/></Relationships>
</file>

<file path=word/_rels/footer8.xml.rels><?xml version="1.0" encoding="UTF-8" standalone="yes"?>
<Relationships xmlns="http://schemas.openxmlformats.org/package/2006/relationships"><Relationship Id="rId3" Type="http://schemas.openxmlformats.org/officeDocument/2006/relationships/image" Target="media/image23.jpeg"/><Relationship Id="rId7" Type="http://schemas.openxmlformats.org/officeDocument/2006/relationships/image" Target="media/image28.emf"/><Relationship Id="rId2" Type="http://schemas.openxmlformats.org/officeDocument/2006/relationships/image" Target="media/image22.jpeg"/><Relationship Id="rId1" Type="http://schemas.openxmlformats.org/officeDocument/2006/relationships/hyperlink" Target="http://www.hp.com/go/getupdated" TargetMode="External"/><Relationship Id="rId6" Type="http://schemas.openxmlformats.org/officeDocument/2006/relationships/image" Target="media/image26.jpeg"/><Relationship Id="rId5" Type="http://schemas.openxmlformats.org/officeDocument/2006/relationships/image" Target="media/image25.jpeg"/><Relationship Id="rId4" Type="http://schemas.openxmlformats.org/officeDocument/2006/relationships/image" Target="media/image24.jpe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dcalfG\Desktop\HPE%20brand\9-7-2015\External\External\US\hpe_coll_technical%20white%20paper_External_TOC%20in%20second%20page_US.dotx" TargetMode="External"/></Relationships>
</file>

<file path=word/theme/theme1.xml><?xml version="1.0" encoding="utf-8"?>
<a:theme xmlns:a="http://schemas.openxmlformats.org/drawingml/2006/main" name="HPE_Standard_Arial_16x9_v2">
  <a:themeElements>
    <a:clrScheme name="HPE">
      <a:dk1>
        <a:sysClr val="windowText" lastClr="000000"/>
      </a:dk1>
      <a:lt1>
        <a:sysClr val="window" lastClr="FFFFFF"/>
      </a:lt1>
      <a:dk2>
        <a:srgbClr val="425563"/>
      </a:dk2>
      <a:lt2>
        <a:srgbClr val="C6C9CA"/>
      </a:lt2>
      <a:accent1>
        <a:srgbClr val="425563"/>
      </a:accent1>
      <a:accent2>
        <a:srgbClr val="2AD2C9"/>
      </a:accent2>
      <a:accent3>
        <a:srgbClr val="FF8D6D"/>
      </a:accent3>
      <a:accent4>
        <a:srgbClr val="5B4767"/>
      </a:accent4>
      <a:accent5>
        <a:srgbClr val="617D78"/>
      </a:accent5>
      <a:accent6>
        <a:srgbClr val="C6C9CA"/>
      </a:accent6>
      <a:hlink>
        <a:srgbClr val="617D78"/>
      </a:hlink>
      <a:folHlink>
        <a:srgbClr val="878787"/>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bwMode="ltGray">
        <a:solidFill>
          <a:schemeClr val="accent1"/>
        </a:solidFill>
        <a:ln w="19050">
          <a:solidFill>
            <a:schemeClr val="accent1"/>
          </a:solidFill>
        </a:ln>
      </a:spPr>
      <a:bodyPr rtlCol="0" anchor="ctr"/>
      <a:lstStyle>
        <a:defPPr algn="ctr">
          <a:lnSpc>
            <a:spcPct val="90000"/>
          </a:lnSpc>
          <a:defRPr dirty="0" err="1" smtClean="0"/>
        </a:defPPr>
      </a:lstStyle>
      <a:style>
        <a:lnRef idx="2">
          <a:schemeClr val="accent1">
            <a:shade val="50000"/>
          </a:schemeClr>
        </a:lnRef>
        <a:fillRef idx="1">
          <a:schemeClr val="accent1"/>
        </a:fillRef>
        <a:effectRef idx="0">
          <a:schemeClr val="accent1"/>
        </a:effectRef>
        <a:fontRef idx="minor">
          <a:schemeClr val="lt1"/>
        </a:fontRef>
      </a:style>
    </a:spDef>
    <a:lnDef>
      <a:spPr>
        <a:ln w="19050">
          <a:solidFill>
            <a:schemeClr val="tx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0" tIns="0" rIns="0" bIns="0" rtlCol="0">
        <a:noAutofit/>
      </a:bodyPr>
      <a:lstStyle>
        <a:defPPr>
          <a:lnSpc>
            <a:spcPct val="90000"/>
          </a:lnSpc>
          <a:defRPr/>
        </a:defPPr>
      </a:lstStyle>
    </a:txDef>
  </a:objectDefaults>
  <a:extraClrSchemeLst/>
  <a:custClrLst>
    <a:custClr name="0|179|136">
      <a:srgbClr val="00B388"/>
    </a:custClr>
    <a:custClr name="135|123|117">
      <a:srgbClr val="877B75"/>
    </a:custClr>
    <a:custClr name="135|135|135">
      <a:srgbClr val="878787"/>
    </a:custClr>
  </a:custClrLst>
  <a:extLst>
    <a:ext uri="{05A4C25C-085E-4340-85A3-A5531E510DB2}">
      <thm15:themeFamily xmlns:thm15="http://schemas.microsoft.com/office/thememl/2012/main" name="HPE_Standard_Arial_16x9.potx" id="{21F84462-1C9F-438F-A772-0EBAD7B3BCD8}" vid="{077F0EBE-C80C-4B61-8BF1-0309CF31637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97B3BF034E3BA4CB2C9EF87FD14F317" ma:contentTypeVersion="11" ma:contentTypeDescription="Create a new document." ma:contentTypeScope="" ma:versionID="e8cc7b9e1ea7489475b017e465602f70">
  <xsd:schema xmlns:xsd="http://www.w3.org/2001/XMLSchema" xmlns:xs="http://www.w3.org/2001/XMLSchema" xmlns:p="http://schemas.microsoft.com/office/2006/metadata/properties" xmlns:ns2="98c0448b-9714-44f3-bd07-40d98db1bce6" xmlns:ns3="835c8402-a10b-4875-92b1-77f54334a1ab" targetNamespace="http://schemas.microsoft.com/office/2006/metadata/properties" ma:root="true" ma:fieldsID="f011af0a56a88b729b3199fa2260b0b3" ns2:_="" ns3:_="">
    <xsd:import namespace="98c0448b-9714-44f3-bd07-40d98db1bce6"/>
    <xsd:import namespace="835c8402-a10b-4875-92b1-77f54334a1ab"/>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c0448b-9714-44f3-bd07-40d98db1bce6"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835c8402-a10b-4875-92b1-77f54334a1ab"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A739C3-13AE-42C5-8B55-A80014682A5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8517B93-54B7-470E-8D9A-AE64541E785B}">
  <ds:schemaRefs>
    <ds:schemaRef ds:uri="http://schemas.microsoft.com/sharepoint/v3/contenttype/forms"/>
  </ds:schemaRefs>
</ds:datastoreItem>
</file>

<file path=customXml/itemProps3.xml><?xml version="1.0" encoding="utf-8"?>
<ds:datastoreItem xmlns:ds="http://schemas.openxmlformats.org/officeDocument/2006/customXml" ds:itemID="{37D2DC76-62DF-4582-BA92-31DA84E013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c0448b-9714-44f3-bd07-40d98db1bce6"/>
    <ds:schemaRef ds:uri="835c8402-a10b-4875-92b1-77f54334a1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7A8F48-204E-42A5-81D4-42DC86138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hpe_coll_technical white paper_External_TOC in second page_US.dotx</Template>
  <TotalTime>1677</TotalTime>
  <Pages>56</Pages>
  <Words>20814</Words>
  <Characters>118644</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139180</CharactersWithSpaces>
  <SharedDoc>false</SharedDoc>
  <HLinks>
    <vt:vector size="66" baseType="variant">
      <vt:variant>
        <vt:i4>5636127</vt:i4>
      </vt:variant>
      <vt:variant>
        <vt:i4>57</vt:i4>
      </vt:variant>
      <vt:variant>
        <vt:i4>0</vt:i4>
      </vt:variant>
      <vt:variant>
        <vt:i4>5</vt:i4>
      </vt:variant>
      <vt:variant>
        <vt:lpwstr>http://www.hp.com/go/getconnected</vt:lpwstr>
      </vt:variant>
      <vt:variant>
        <vt:lpwstr/>
      </vt:variant>
      <vt:variant>
        <vt:i4>6029331</vt:i4>
      </vt:variant>
      <vt:variant>
        <vt:i4>54</vt:i4>
      </vt:variant>
      <vt:variant>
        <vt:i4>0</vt:i4>
      </vt:variant>
      <vt:variant>
        <vt:i4>5</vt:i4>
      </vt:variant>
      <vt:variant>
        <vt:lpwstr>http://www.hp.com/go/product</vt:lpwstr>
      </vt:variant>
      <vt:variant>
        <vt:lpwstr/>
      </vt:variant>
      <vt:variant>
        <vt:i4>5767236</vt:i4>
      </vt:variant>
      <vt:variant>
        <vt:i4>51</vt:i4>
      </vt:variant>
      <vt:variant>
        <vt:i4>0</vt:i4>
      </vt:variant>
      <vt:variant>
        <vt:i4>5</vt:i4>
      </vt:variant>
      <vt:variant>
        <vt:lpwstr>http://www.hp.com/product</vt:lpwstr>
      </vt:variant>
      <vt:variant>
        <vt:lpwstr/>
      </vt:variant>
      <vt:variant>
        <vt:i4>1966134</vt:i4>
      </vt:variant>
      <vt:variant>
        <vt:i4>44</vt:i4>
      </vt:variant>
      <vt:variant>
        <vt:i4>0</vt:i4>
      </vt:variant>
      <vt:variant>
        <vt:i4>5</vt:i4>
      </vt:variant>
      <vt:variant>
        <vt:lpwstr/>
      </vt:variant>
      <vt:variant>
        <vt:lpwstr>_Toc252977128</vt:lpwstr>
      </vt:variant>
      <vt:variant>
        <vt:i4>1966134</vt:i4>
      </vt:variant>
      <vt:variant>
        <vt:i4>38</vt:i4>
      </vt:variant>
      <vt:variant>
        <vt:i4>0</vt:i4>
      </vt:variant>
      <vt:variant>
        <vt:i4>5</vt:i4>
      </vt:variant>
      <vt:variant>
        <vt:lpwstr/>
      </vt:variant>
      <vt:variant>
        <vt:lpwstr>_Toc252977127</vt:lpwstr>
      </vt:variant>
      <vt:variant>
        <vt:i4>1966134</vt:i4>
      </vt:variant>
      <vt:variant>
        <vt:i4>32</vt:i4>
      </vt:variant>
      <vt:variant>
        <vt:i4>0</vt:i4>
      </vt:variant>
      <vt:variant>
        <vt:i4>5</vt:i4>
      </vt:variant>
      <vt:variant>
        <vt:lpwstr/>
      </vt:variant>
      <vt:variant>
        <vt:lpwstr>_Toc252977126</vt:lpwstr>
      </vt:variant>
      <vt:variant>
        <vt:i4>1966134</vt:i4>
      </vt:variant>
      <vt:variant>
        <vt:i4>26</vt:i4>
      </vt:variant>
      <vt:variant>
        <vt:i4>0</vt:i4>
      </vt:variant>
      <vt:variant>
        <vt:i4>5</vt:i4>
      </vt:variant>
      <vt:variant>
        <vt:lpwstr/>
      </vt:variant>
      <vt:variant>
        <vt:lpwstr>_Toc252977125</vt:lpwstr>
      </vt:variant>
      <vt:variant>
        <vt:i4>1966134</vt:i4>
      </vt:variant>
      <vt:variant>
        <vt:i4>20</vt:i4>
      </vt:variant>
      <vt:variant>
        <vt:i4>0</vt:i4>
      </vt:variant>
      <vt:variant>
        <vt:i4>5</vt:i4>
      </vt:variant>
      <vt:variant>
        <vt:lpwstr/>
      </vt:variant>
      <vt:variant>
        <vt:lpwstr>_Toc252977124</vt:lpwstr>
      </vt:variant>
      <vt:variant>
        <vt:i4>1966134</vt:i4>
      </vt:variant>
      <vt:variant>
        <vt:i4>14</vt:i4>
      </vt:variant>
      <vt:variant>
        <vt:i4>0</vt:i4>
      </vt:variant>
      <vt:variant>
        <vt:i4>5</vt:i4>
      </vt:variant>
      <vt:variant>
        <vt:lpwstr/>
      </vt:variant>
      <vt:variant>
        <vt:lpwstr>_Toc252977123</vt:lpwstr>
      </vt:variant>
      <vt:variant>
        <vt:i4>1966134</vt:i4>
      </vt:variant>
      <vt:variant>
        <vt:i4>8</vt:i4>
      </vt:variant>
      <vt:variant>
        <vt:i4>0</vt:i4>
      </vt:variant>
      <vt:variant>
        <vt:i4>5</vt:i4>
      </vt:variant>
      <vt:variant>
        <vt:lpwstr/>
      </vt:variant>
      <vt:variant>
        <vt:lpwstr>_Toc252977122</vt:lpwstr>
      </vt:variant>
      <vt:variant>
        <vt:i4>1966134</vt:i4>
      </vt:variant>
      <vt:variant>
        <vt:i4>2</vt:i4>
      </vt:variant>
      <vt:variant>
        <vt:i4>0</vt:i4>
      </vt:variant>
      <vt:variant>
        <vt:i4>5</vt:i4>
      </vt:variant>
      <vt:variant>
        <vt:lpwstr/>
      </vt:variant>
      <vt:variant>
        <vt:lpwstr>_Toc252977121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 m</dc:creator>
  <cp:lastModifiedBy>McGoldrick, Gabriel</cp:lastModifiedBy>
  <cp:revision>98</cp:revision>
  <cp:lastPrinted>2018-05-15T10:03:00Z</cp:lastPrinted>
  <dcterms:created xsi:type="dcterms:W3CDTF">2018-05-08T11:03:00Z</dcterms:created>
  <dcterms:modified xsi:type="dcterms:W3CDTF">2018-05-15T11:18:00Z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0x010100697B3BF034E3BA4CB2C9EF87FD14F317</vt:lpwstr>
  </property>
</Properties>
</file>